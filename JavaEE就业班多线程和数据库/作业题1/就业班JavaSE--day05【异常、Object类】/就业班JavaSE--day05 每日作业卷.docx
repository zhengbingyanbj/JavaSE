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就业班JavaSE--day05【异常、Object类】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请谈谈你对Object类的理解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请说出Object类在继承层次结构中的位置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 Object 类的特点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equals方法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请阐述你对equals方法的理解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请说出equals方法在Object类中的默认实现什么?.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请说出我们自定义类什么时候需要对equals方法进行重写.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请说出重写equals方法注意事项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toString方法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请阐述你对toString()的理解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请说出toString()方法在Object类默认返回的是什么?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请说出什么时候需要重写toString()方法?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在什么时候,会自动调用这个对象的toString()方法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请阐述异常的分类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请说出异常的继承体系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请说出你对错误(Error)的理解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请说出你对异常(Expection的理解)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请说出你对运行时异常(RuntimeException)的理解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错误(Error)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异常(Exception)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 错误(Error)与异常(Exception) 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请说出什么是错误(Error),错误可以捕获和抛出吗?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请说出什么是异常(Exception),异常可以捕获和抛出吗?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请说出虚拟机处理异常的方式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运行时异常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请说出四种运行时异常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略.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异常的处理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请说出throw与throws的区别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请说出throw的使用位置,作用是什么?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 throws的使用位置,作用是什么?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训练考核知识点 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异常的处理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请简述异常的处理方式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 异常处理方式有几种,分别是什么?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 详细阐述每种方式对异常是如何处理的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抛出异常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请用代码实现如下需求: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写一个方法实现获取字符串某个索引上的字符的功能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写一个测试测试方法调用上面写的方法,使用thows方式进行处理异常,并在main方法中调用这个测试方法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再写一个测试测试方法调用上面写的方法,使用try...catch方式进行处理异常,并在main方法中调用这个测试方法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创建包com.itheima.level1_10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 Test10类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提供一个静态方法:public static char charAt(String str, int index) 用于获取字符串str,index索引处的字符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在方法中charAt(String,int index)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当字符串为null抛出 Exception("字符串不能为null")异常,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当字符串为"" 的时候抛出 Excetion("字符串不能为空") 异常;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当index不在 [0,str.length()-1] 之间的时,抛出Exception("索引越界") 异常.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否则返回str在index索引的字符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提供一个静态的方法testThrows() 用于测试charAt(String,int index)方法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在方法中调用charAt(String,int index)方法;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注意需要测试每一种情况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体会: 程序一旦遇到异常后面的代码就不执行了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注释运行过测试的代码,继续测试下一种情况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使用throws方式对异常进行处理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在main方法中,调用本方法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 一个静态方法testTryCatch(),用于测试charAt(String,int index)方法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在方法中调用charAt(String,int index)方法;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注意需要测试每一种情况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使用try...catch方式对异常进行处理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在main方法中,调用本方法.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向文件中写入数据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try...catch的方式处理异常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写一个实现把字符串中数据,写入项目根目录下的content.txt文件中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创建包com.itheima.level1_11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定义类(Test11)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写一个静态方法 void write(String content),在方法中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定义字符缓冲输出流变量BufferedWriter bw;初始值为null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写一个try{   }catch(IOException e){  }finally{ }代码块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在try{ }在代码块中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创建BufferedWriter对象,绑定content.txt文件,赋值给bw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调用bw的write()方法,传入content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在catch代码块中,打印异常信息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在finally代码块关闭流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写try{}catch(IOException ex){} 代码块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 代码块中,如果bw!=null,调用bw.close()方法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在catch代码块,打印异常信息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在main方法中调用write(String conent)方法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自定义异常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每一个学生(Student)都有学号,姓名和分数,分数永远不能为为负数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如果师徒给学生赋值一个负数,抛出一个自定异常</w:t>
      </w:r>
    </w:p>
    <w:p>
      <w:pPr>
        <w:ind w:left="840" w:leftChars="0" w:firstLine="420" w:firstLineChars="0"/>
        <w:rPr>
          <w:rFonts w:hint="eastAsia"/>
          <w:lang w:val="zh-CN" w:eastAsia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创建包com.itheima.level1_12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定义异常类NoScoreException,继承RuntimeException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定义学生类(Student)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属性:name,score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提供空参构造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提供有参构造;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使用setXxx方法给名称和score赋值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提供setter和getter方法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在setScore(int score)方法中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首先判断,如果score为负数,就抛出NoScoreException,异常信息为:分数不能为负数:xxx.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然后在给成员score赋值.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定义测试类Test12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使用满参构造方法创建Student对象,分数传入一个负数,运行程序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由于一旦遇到异常,后面的代码的将不在执行,所以需要注释掉上面的代码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使用空参构造创建Student对象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调用setScore(int score)方法,传入一个正数,运行程序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调用setScore(int score)方法,传入一个负数,运行程序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复制文件 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写一个方法用于复制文本文件;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要求:使用try...catch...finally对异常进行处理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创建包com.itheima.level2_01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定义测试类Test13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写一个复制文件的静态方法:copyFile(String src,String dest) 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这里的src为源文件路径,dest为目标文件路径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定义BufferedReader br变量,初始值为null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定义BufferedWriter bw 变量,初始值为null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写try...catch...finally代码块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创建BufferedReader的对象,绑定源文件,并把对象赋值给br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创建BufferedWriter的对象,绑定目标文件,并把对象赋值给bw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定义一个字符数组 chs,长度为1024,用于临时存储读取到的数据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定义整型变量len,用于记录读取到的有效字节个数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使用while循环,读一个字符数组,写一个字符数组,并刷新流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在catch代码块中,打印异常信息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在finally代码块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写一个try...catch代码块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在try代码块中: 如果bw不为null就关闭bw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在catch代码块中打印异常信息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在写一个try...catch代码块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在try代码块中,如果br不为null就关闭br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在catch代码中打印异常信息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在main方法,调用刚刚写copyFile方法,传入源文件路径和目标文件路径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自定义异常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使用代码验证知识点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使用throws的使用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通过代码验证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方法重写,子类只能抛比父类小的异常(父类所抛异常或父类所抛异常的子类)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a. 重写方法不能抛出与父类平级的其他异常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b. 重写方法不能抛出比父类高级的异常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c. 重写方法: 可以抛出和父类同样的异常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d. 重写方法: 可以抛出父类抛出异常的子类异常.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e. 重写方法: 可以抛出多个 "父类抛出异常的子类异常".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 方法重写, 父类没有抛异常,子类重写父类方法也不能抛异常?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a. 父类不抛出异常,子类也不能抛出异常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b. 如果子类内部抛出了异常(或调用抛出异常的方法)只能自己处理,不允许向外抛.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注: 这里所说的异常都是编译异常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分析: 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要完成上面的验证必须要一个异常体系,可以使用现有的,也可以自定义异常体系;我们这里自定义异常体系,注意异常体系中的所有异常都是编译异常;</w:t>
      </w:r>
    </w:p>
    <w:p>
      <w:pPr>
        <w:numPr>
          <w:ilvl w:val="0"/>
          <w:numId w:val="13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定义用于测试的父类和子类,然后逐条验证上面的说法是否正确</w:t>
      </w:r>
    </w:p>
    <w:p>
      <w:pPr>
        <w:numPr>
          <w:ilvl w:val="0"/>
          <w:numId w:val="13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把报编译异常的代码可以使用注释,注释起来,上面写明验证的知识点.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创建包com.itheima.level2_02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构建异常体系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99060</wp:posOffset>
            </wp:positionV>
            <wp:extent cx="5270500" cy="78549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定义PainExecption(疼异常)类继承Exception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提供空参和有参构造,注意有参构造必须调用父类的有参构造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定义ToothPainException(牙疼异常)类和TonguePainException(舌头疼异常)类继承PainException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提供空参和有参构造,注意有参构造必须调用父类的有参构造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定义BigToothPainException(大牙疼),FrontToothPainExcption(门牙疼)继承ToothPainException(牙痛)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提供空参和有参构造,注意有参构造必须调用父类的有参构造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定义用于测试的父类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Father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提供一个吃(eat)的成员方法,抛出牙疼异常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输出吃到一个石子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抛出一个牙疼的异常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提供一个喝(drink)的成员方法不抛出异常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输出: 喝什么都没有问题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定义用于测试的子类Son,继承Father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 xml:space="preserve">验证: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重写方法不能抛出与父类平级的其他异常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重写父类的eat方法,抛出与牙疼平级舌头疼异常,编译报错,说明这句话是对的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注释掉这个重写的方法,验证下一个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验证: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重写方法不能抛出比父类高级的异常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重写父类的eat方法,抛出比牙疼高级疼异常,编译报错,说明这句话是对的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验证: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重写方法: 可以抛出和父类同样的异常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重写父类的eat方法,也抛出牙疼异常,编译通过,说明这句话是对的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验证: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重写方法: 可以抛出父类抛出异常的子类异常.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重写父类的eat方法,抛出牙疼异常的子类异常大牙疼异常,编译通过,说明这句话是对的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 xml:space="preserve">验证: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重写方法: 可以抛出多个 "父类抛出异常的子类异常".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重写父类的eat方法,抛出牙疼异常的两个子类异常,大牙疼和门牙疼,编译通过,说明这句是对的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验证: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父类不抛出异常,子类也不能抛出异常(编译时异常)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重写父类的drink方法,抛出(牙疼,舌头疼,门牙疼)任意一个编译异常,编译都报错,说明这句话是对的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验证: 如果子类内部抛出了异常(或调用抛出异常的方法)只能自己处理,不允许向外抛.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重写父类的drink方法</w:t>
      </w:r>
      <w:bookmarkStart w:id="0" w:name="_GoBack"/>
      <w:bookmarkEnd w:id="0"/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输出喝到了100度的水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抛出舌头疼异常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这个时候编译报错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把上面两句代码放到try代码块中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在catch代码块中打印异常信息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编译通过.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请用代码描述: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在一款角色扮演游戏中,每一个人都会有名字和生命值;角色的生命值不能为负数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要求:当一个人物的生命值为负数的时候需要抛出自定的异常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创建包com.itheima.level2_03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自定义异常类NoLifeValueExption继承RuntimeException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在有参构造中,需要调用父类的有参构造,把异常信息传入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属性:名称(name)和生命值(lifeValue)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提供空参构造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提供有参构造;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使用setXxx方法给name和lifeValue赋值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提供setter和getter方法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在setLifeValue(int lifeValue)方法中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首先判断,如果 lifeValue为负数,就抛出NoLifeValueException,异常信息为:生命值不能为负数:xxx.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然后在给成员lifeValue赋值.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定义测试类Test15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使用满参构造方法创建Person对象,分数传入一个负数,运行程序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由于一旦遇到异常,后面的代码的将不在执行,所以需要注释掉上面的代码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使用空参构造创建Person对象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调用setLifeValue(int lifeValue)方法,传入一个正数,运行程序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调用setLifeValue(int lifeValue)方法,传入一个负数,运行程序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写一个方法实现用户登陆,插,传入用户名和密码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如果用户名错误,就抛出自定义登陆异常(LoginException),异常信息为用户名不存在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如果密码错了就也抛出登陆异常,异常信息为密码错误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如果用户名和密码都对了,输出: 欢迎xxx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说明:正确用户名和密码都是admin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创建包com.itheima.level2_04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定义异常类LoginException继承Exception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创建测试类Test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提供一个用于登陆的方法login(String name,String pwd),在放方法中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如果用户名错误,就抛出自定义登陆异常(LoginException),异常信息为用户名不存在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如果密码错了就也抛出登陆异常,异常信息为密码错误.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如果能来到下面,就说明用户和密码都是对的,输出: 欢迎xxx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使用try...catch代码块处理异常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调用login方法,传入错误用户名,运行程序,报运行时异常,然后注释这行代码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调用login方法,传入正确用户名,错误的命名,运行程序,报运行时异常,然后注释这行代码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调用login方法,传入正确的用户名和密码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已知集合ArrayList中有,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林思意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鹿晗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把集合中人名写入当前项目的根目录下的names.txt中,每一个人名占一行;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使用try...catch...finally对异常进行处理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把names.txt中的人名,读取到程序中,存储到ArrayList集合中;每一个人名为ArrayList集合中一个元素;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要求:使用try...catch...finally对异常进行处理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自定义异常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每一张借记卡(DebitCard)都有账号(accountNumber):和余额(money); 余额永远不能为负数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要求:当借记卡的余额为负数的时候需要抛出自定的异常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427C9"/>
    <w:multiLevelType w:val="singleLevel"/>
    <w:tmpl w:val="591427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42B0E"/>
    <w:multiLevelType w:val="singleLevel"/>
    <w:tmpl w:val="59142B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142C45"/>
    <w:multiLevelType w:val="singleLevel"/>
    <w:tmpl w:val="59142C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430C5"/>
    <w:multiLevelType w:val="singleLevel"/>
    <w:tmpl w:val="591430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19871A"/>
    <w:multiLevelType w:val="multilevel"/>
    <w:tmpl w:val="5919871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988F5"/>
    <w:multiLevelType w:val="singleLevel"/>
    <w:tmpl w:val="591988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198E71"/>
    <w:multiLevelType w:val="multilevel"/>
    <w:tmpl w:val="59198E7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99AE4"/>
    <w:multiLevelType w:val="multilevel"/>
    <w:tmpl w:val="59199A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9A392"/>
    <w:multiLevelType w:val="multilevel"/>
    <w:tmpl w:val="5919A3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9A7DB"/>
    <w:multiLevelType w:val="singleLevel"/>
    <w:tmpl w:val="5919A7D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19A8BD"/>
    <w:multiLevelType w:val="multilevel"/>
    <w:tmpl w:val="5919A8B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9B2E0"/>
    <w:multiLevelType w:val="multilevel"/>
    <w:tmpl w:val="5919B2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9B90B"/>
    <w:multiLevelType w:val="multilevel"/>
    <w:tmpl w:val="5919B90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A5E8A"/>
    <w:multiLevelType w:val="singleLevel"/>
    <w:tmpl w:val="591A5E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5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8E396E"/>
    <w:rsid w:val="009134BB"/>
    <w:rsid w:val="00927047"/>
    <w:rsid w:val="0096019F"/>
    <w:rsid w:val="009B7BE7"/>
    <w:rsid w:val="009D2C95"/>
    <w:rsid w:val="009E2BC4"/>
    <w:rsid w:val="009E3D11"/>
    <w:rsid w:val="00A56448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65685"/>
    <w:rsid w:val="00FB0256"/>
    <w:rsid w:val="00FB1ADD"/>
    <w:rsid w:val="011E6F7D"/>
    <w:rsid w:val="01363CAB"/>
    <w:rsid w:val="01416AB2"/>
    <w:rsid w:val="01576579"/>
    <w:rsid w:val="01685581"/>
    <w:rsid w:val="01A70836"/>
    <w:rsid w:val="01C20748"/>
    <w:rsid w:val="01CC6101"/>
    <w:rsid w:val="01DD16E8"/>
    <w:rsid w:val="01E834F7"/>
    <w:rsid w:val="020D3D7E"/>
    <w:rsid w:val="022E0738"/>
    <w:rsid w:val="02307D09"/>
    <w:rsid w:val="02733C28"/>
    <w:rsid w:val="02762E23"/>
    <w:rsid w:val="027F3068"/>
    <w:rsid w:val="02A666C3"/>
    <w:rsid w:val="02C052E1"/>
    <w:rsid w:val="0311265D"/>
    <w:rsid w:val="032B16E4"/>
    <w:rsid w:val="033F0D9C"/>
    <w:rsid w:val="034118F2"/>
    <w:rsid w:val="035E19EE"/>
    <w:rsid w:val="03890C15"/>
    <w:rsid w:val="03A63E65"/>
    <w:rsid w:val="03A95A14"/>
    <w:rsid w:val="03CE19AA"/>
    <w:rsid w:val="03E21279"/>
    <w:rsid w:val="041042A2"/>
    <w:rsid w:val="04806763"/>
    <w:rsid w:val="048215B1"/>
    <w:rsid w:val="048E26D2"/>
    <w:rsid w:val="04B6343C"/>
    <w:rsid w:val="04D567A0"/>
    <w:rsid w:val="04FC5598"/>
    <w:rsid w:val="04FF58B7"/>
    <w:rsid w:val="05027B7D"/>
    <w:rsid w:val="050C0388"/>
    <w:rsid w:val="050D3A9F"/>
    <w:rsid w:val="052E740F"/>
    <w:rsid w:val="05482F21"/>
    <w:rsid w:val="055E630F"/>
    <w:rsid w:val="057300D5"/>
    <w:rsid w:val="05862D97"/>
    <w:rsid w:val="05A94552"/>
    <w:rsid w:val="05C0674A"/>
    <w:rsid w:val="05C23C42"/>
    <w:rsid w:val="05E12574"/>
    <w:rsid w:val="06301A0E"/>
    <w:rsid w:val="064D73D7"/>
    <w:rsid w:val="065D081A"/>
    <w:rsid w:val="066B4E57"/>
    <w:rsid w:val="066E2161"/>
    <w:rsid w:val="0671797F"/>
    <w:rsid w:val="068B3A9D"/>
    <w:rsid w:val="069D44A3"/>
    <w:rsid w:val="070A2387"/>
    <w:rsid w:val="070A5E36"/>
    <w:rsid w:val="0719076C"/>
    <w:rsid w:val="0721418F"/>
    <w:rsid w:val="073211DF"/>
    <w:rsid w:val="07404534"/>
    <w:rsid w:val="0742206A"/>
    <w:rsid w:val="074754BC"/>
    <w:rsid w:val="07BE48C8"/>
    <w:rsid w:val="07F3738C"/>
    <w:rsid w:val="083A2BF6"/>
    <w:rsid w:val="08546B89"/>
    <w:rsid w:val="085E36B1"/>
    <w:rsid w:val="08EA2686"/>
    <w:rsid w:val="09024ADC"/>
    <w:rsid w:val="095E6FE1"/>
    <w:rsid w:val="09A96D32"/>
    <w:rsid w:val="09B141B7"/>
    <w:rsid w:val="09F7056A"/>
    <w:rsid w:val="09FA2B62"/>
    <w:rsid w:val="0A155BA7"/>
    <w:rsid w:val="0A3937F6"/>
    <w:rsid w:val="0A3C4748"/>
    <w:rsid w:val="0A4E2EC3"/>
    <w:rsid w:val="0A763832"/>
    <w:rsid w:val="0A8F4E2B"/>
    <w:rsid w:val="0A967754"/>
    <w:rsid w:val="0AD74CB2"/>
    <w:rsid w:val="0AE65D41"/>
    <w:rsid w:val="0B333FD1"/>
    <w:rsid w:val="0B540DA1"/>
    <w:rsid w:val="0BAA323D"/>
    <w:rsid w:val="0BF71D23"/>
    <w:rsid w:val="0BFF5876"/>
    <w:rsid w:val="0C0D5181"/>
    <w:rsid w:val="0C404C41"/>
    <w:rsid w:val="0C7C6EE5"/>
    <w:rsid w:val="0CA54458"/>
    <w:rsid w:val="0CF916E8"/>
    <w:rsid w:val="0D3B10C5"/>
    <w:rsid w:val="0D981B29"/>
    <w:rsid w:val="0D991A70"/>
    <w:rsid w:val="0DDE38B6"/>
    <w:rsid w:val="0DEE4F62"/>
    <w:rsid w:val="0DFE27FA"/>
    <w:rsid w:val="0E041D68"/>
    <w:rsid w:val="0E121EEC"/>
    <w:rsid w:val="0E207BEE"/>
    <w:rsid w:val="0E707C75"/>
    <w:rsid w:val="0E7D339F"/>
    <w:rsid w:val="0E7F0679"/>
    <w:rsid w:val="0E84146B"/>
    <w:rsid w:val="0E871CAB"/>
    <w:rsid w:val="0F424F7B"/>
    <w:rsid w:val="0F5B7EA9"/>
    <w:rsid w:val="0F8B715A"/>
    <w:rsid w:val="0F92772A"/>
    <w:rsid w:val="0F9A115C"/>
    <w:rsid w:val="0F9D0707"/>
    <w:rsid w:val="0FB30295"/>
    <w:rsid w:val="0FC72597"/>
    <w:rsid w:val="10280E5B"/>
    <w:rsid w:val="103919EA"/>
    <w:rsid w:val="104E6A9B"/>
    <w:rsid w:val="107B4216"/>
    <w:rsid w:val="10842B2B"/>
    <w:rsid w:val="110C3B81"/>
    <w:rsid w:val="110E688E"/>
    <w:rsid w:val="11613EFB"/>
    <w:rsid w:val="116160AF"/>
    <w:rsid w:val="11897089"/>
    <w:rsid w:val="11964C38"/>
    <w:rsid w:val="11B02B78"/>
    <w:rsid w:val="11E37729"/>
    <w:rsid w:val="11ED2ED9"/>
    <w:rsid w:val="125E4185"/>
    <w:rsid w:val="12762AA9"/>
    <w:rsid w:val="12C07E31"/>
    <w:rsid w:val="12E303D1"/>
    <w:rsid w:val="12E75015"/>
    <w:rsid w:val="130D3051"/>
    <w:rsid w:val="135F1146"/>
    <w:rsid w:val="13642348"/>
    <w:rsid w:val="13A22CE0"/>
    <w:rsid w:val="13B30386"/>
    <w:rsid w:val="13B37929"/>
    <w:rsid w:val="13D07526"/>
    <w:rsid w:val="14054914"/>
    <w:rsid w:val="14605AB1"/>
    <w:rsid w:val="1466754B"/>
    <w:rsid w:val="146E1F2D"/>
    <w:rsid w:val="146E5507"/>
    <w:rsid w:val="147258E3"/>
    <w:rsid w:val="14797BE1"/>
    <w:rsid w:val="149C2C92"/>
    <w:rsid w:val="14AC7F8D"/>
    <w:rsid w:val="14B60907"/>
    <w:rsid w:val="14B8055A"/>
    <w:rsid w:val="14CD4259"/>
    <w:rsid w:val="14D023C9"/>
    <w:rsid w:val="14D23005"/>
    <w:rsid w:val="14D31820"/>
    <w:rsid w:val="14E379A7"/>
    <w:rsid w:val="14F14BBC"/>
    <w:rsid w:val="155002B2"/>
    <w:rsid w:val="155E714E"/>
    <w:rsid w:val="1573352C"/>
    <w:rsid w:val="159E6939"/>
    <w:rsid w:val="15DA02AD"/>
    <w:rsid w:val="15DF7253"/>
    <w:rsid w:val="16052575"/>
    <w:rsid w:val="16315833"/>
    <w:rsid w:val="1635446F"/>
    <w:rsid w:val="165C1059"/>
    <w:rsid w:val="1668456F"/>
    <w:rsid w:val="169E21DB"/>
    <w:rsid w:val="16C75CFD"/>
    <w:rsid w:val="16D9156A"/>
    <w:rsid w:val="16EC2C2A"/>
    <w:rsid w:val="17287661"/>
    <w:rsid w:val="172E7556"/>
    <w:rsid w:val="177C72D0"/>
    <w:rsid w:val="17847CB4"/>
    <w:rsid w:val="179C06FB"/>
    <w:rsid w:val="17A70090"/>
    <w:rsid w:val="17D540DB"/>
    <w:rsid w:val="17D82E26"/>
    <w:rsid w:val="1816699B"/>
    <w:rsid w:val="18197C08"/>
    <w:rsid w:val="185A6C83"/>
    <w:rsid w:val="185E1BF5"/>
    <w:rsid w:val="18731335"/>
    <w:rsid w:val="18774907"/>
    <w:rsid w:val="18CF5684"/>
    <w:rsid w:val="18DC091D"/>
    <w:rsid w:val="18E60C9E"/>
    <w:rsid w:val="190017F2"/>
    <w:rsid w:val="19051045"/>
    <w:rsid w:val="190C6B8D"/>
    <w:rsid w:val="190D79E3"/>
    <w:rsid w:val="190E6132"/>
    <w:rsid w:val="19395A92"/>
    <w:rsid w:val="19D43F62"/>
    <w:rsid w:val="1A414170"/>
    <w:rsid w:val="1A5056F1"/>
    <w:rsid w:val="1A5B65BC"/>
    <w:rsid w:val="1A612E00"/>
    <w:rsid w:val="1A980757"/>
    <w:rsid w:val="1AC77245"/>
    <w:rsid w:val="1B125E37"/>
    <w:rsid w:val="1B18254E"/>
    <w:rsid w:val="1B2429B3"/>
    <w:rsid w:val="1B276569"/>
    <w:rsid w:val="1B2F6F2E"/>
    <w:rsid w:val="1B4F5A82"/>
    <w:rsid w:val="1B582482"/>
    <w:rsid w:val="1B6D096F"/>
    <w:rsid w:val="1B82000E"/>
    <w:rsid w:val="1B873521"/>
    <w:rsid w:val="1B8C2E6E"/>
    <w:rsid w:val="1BAA3EE2"/>
    <w:rsid w:val="1BF806B3"/>
    <w:rsid w:val="1C137FE3"/>
    <w:rsid w:val="1C3E416F"/>
    <w:rsid w:val="1C5C3CA5"/>
    <w:rsid w:val="1C6112EB"/>
    <w:rsid w:val="1C6116B2"/>
    <w:rsid w:val="1C96352D"/>
    <w:rsid w:val="1C986430"/>
    <w:rsid w:val="1CE24935"/>
    <w:rsid w:val="1CED6DD5"/>
    <w:rsid w:val="1D312F8B"/>
    <w:rsid w:val="1D3B01B9"/>
    <w:rsid w:val="1D566E47"/>
    <w:rsid w:val="1D7C19E1"/>
    <w:rsid w:val="1DCB44BE"/>
    <w:rsid w:val="1DD03368"/>
    <w:rsid w:val="1DEE29B5"/>
    <w:rsid w:val="1E112F2E"/>
    <w:rsid w:val="1E264BFD"/>
    <w:rsid w:val="1E576D67"/>
    <w:rsid w:val="1E5951DF"/>
    <w:rsid w:val="1E6930FC"/>
    <w:rsid w:val="1E6B6B64"/>
    <w:rsid w:val="1E8253DE"/>
    <w:rsid w:val="1EC52D30"/>
    <w:rsid w:val="1EDA68FE"/>
    <w:rsid w:val="1EF7161F"/>
    <w:rsid w:val="1EFA6704"/>
    <w:rsid w:val="1F0E40D5"/>
    <w:rsid w:val="1F3D6872"/>
    <w:rsid w:val="1F455602"/>
    <w:rsid w:val="1F87407D"/>
    <w:rsid w:val="1F8F26B8"/>
    <w:rsid w:val="1F950587"/>
    <w:rsid w:val="1FAC3B5A"/>
    <w:rsid w:val="1FDB4C40"/>
    <w:rsid w:val="1FE5399F"/>
    <w:rsid w:val="1FFF6940"/>
    <w:rsid w:val="20004AE4"/>
    <w:rsid w:val="20497911"/>
    <w:rsid w:val="205E52C4"/>
    <w:rsid w:val="206F16E1"/>
    <w:rsid w:val="20BA61CA"/>
    <w:rsid w:val="20C06395"/>
    <w:rsid w:val="20D87D7A"/>
    <w:rsid w:val="20EE5402"/>
    <w:rsid w:val="20F01717"/>
    <w:rsid w:val="20F0607F"/>
    <w:rsid w:val="20F94BBC"/>
    <w:rsid w:val="21015AB3"/>
    <w:rsid w:val="2117072C"/>
    <w:rsid w:val="21292C45"/>
    <w:rsid w:val="21A20A07"/>
    <w:rsid w:val="21AD3B98"/>
    <w:rsid w:val="21BF7F9C"/>
    <w:rsid w:val="21EF2411"/>
    <w:rsid w:val="223D51EE"/>
    <w:rsid w:val="224A1513"/>
    <w:rsid w:val="22567CED"/>
    <w:rsid w:val="225E1AC7"/>
    <w:rsid w:val="22C95795"/>
    <w:rsid w:val="22CD477C"/>
    <w:rsid w:val="22DC5305"/>
    <w:rsid w:val="23080984"/>
    <w:rsid w:val="230E7D65"/>
    <w:rsid w:val="2315777C"/>
    <w:rsid w:val="23302A1E"/>
    <w:rsid w:val="23500334"/>
    <w:rsid w:val="235734AD"/>
    <w:rsid w:val="23975CDE"/>
    <w:rsid w:val="23B80958"/>
    <w:rsid w:val="23C34B61"/>
    <w:rsid w:val="247C2447"/>
    <w:rsid w:val="24AD6B98"/>
    <w:rsid w:val="24B1678B"/>
    <w:rsid w:val="24BD2F5A"/>
    <w:rsid w:val="24EA4191"/>
    <w:rsid w:val="24FE7E91"/>
    <w:rsid w:val="251F64B5"/>
    <w:rsid w:val="256148CF"/>
    <w:rsid w:val="25852463"/>
    <w:rsid w:val="25884643"/>
    <w:rsid w:val="25A41416"/>
    <w:rsid w:val="25B44503"/>
    <w:rsid w:val="25BD57B7"/>
    <w:rsid w:val="26017B86"/>
    <w:rsid w:val="260F6643"/>
    <w:rsid w:val="266470E3"/>
    <w:rsid w:val="26703345"/>
    <w:rsid w:val="26726486"/>
    <w:rsid w:val="26862574"/>
    <w:rsid w:val="268847AD"/>
    <w:rsid w:val="26934A18"/>
    <w:rsid w:val="26D306A6"/>
    <w:rsid w:val="26D53EC7"/>
    <w:rsid w:val="271F28E9"/>
    <w:rsid w:val="273E53E7"/>
    <w:rsid w:val="27B10699"/>
    <w:rsid w:val="27BF38F3"/>
    <w:rsid w:val="2826401B"/>
    <w:rsid w:val="282F3D8C"/>
    <w:rsid w:val="285E6501"/>
    <w:rsid w:val="288E5B0E"/>
    <w:rsid w:val="289D150B"/>
    <w:rsid w:val="28AD407D"/>
    <w:rsid w:val="28C548C5"/>
    <w:rsid w:val="28DD3623"/>
    <w:rsid w:val="28F32538"/>
    <w:rsid w:val="29157A95"/>
    <w:rsid w:val="29560023"/>
    <w:rsid w:val="295847D8"/>
    <w:rsid w:val="297220D4"/>
    <w:rsid w:val="29AF4AF0"/>
    <w:rsid w:val="29B00BB8"/>
    <w:rsid w:val="2A393A60"/>
    <w:rsid w:val="2A582997"/>
    <w:rsid w:val="2A90407E"/>
    <w:rsid w:val="2A910EB5"/>
    <w:rsid w:val="2AE22F25"/>
    <w:rsid w:val="2AF10B58"/>
    <w:rsid w:val="2AF2680E"/>
    <w:rsid w:val="2B0E47FA"/>
    <w:rsid w:val="2B172980"/>
    <w:rsid w:val="2B523B1D"/>
    <w:rsid w:val="2B9357BC"/>
    <w:rsid w:val="2B9B3958"/>
    <w:rsid w:val="2BA2297D"/>
    <w:rsid w:val="2BCE0E34"/>
    <w:rsid w:val="2C14175C"/>
    <w:rsid w:val="2C5965AD"/>
    <w:rsid w:val="2C746EB0"/>
    <w:rsid w:val="2CF7297E"/>
    <w:rsid w:val="2CF93B51"/>
    <w:rsid w:val="2D1914C1"/>
    <w:rsid w:val="2D3547D5"/>
    <w:rsid w:val="2D414A97"/>
    <w:rsid w:val="2D4270C1"/>
    <w:rsid w:val="2D4C6F40"/>
    <w:rsid w:val="2DAA1F25"/>
    <w:rsid w:val="2DC85A03"/>
    <w:rsid w:val="2E8622B9"/>
    <w:rsid w:val="2E9F569A"/>
    <w:rsid w:val="2E9F6F73"/>
    <w:rsid w:val="2EC209C8"/>
    <w:rsid w:val="2F086F73"/>
    <w:rsid w:val="2F107B30"/>
    <w:rsid w:val="2F281077"/>
    <w:rsid w:val="2F63291E"/>
    <w:rsid w:val="2F9E21F8"/>
    <w:rsid w:val="2FAD334E"/>
    <w:rsid w:val="2FB02FD8"/>
    <w:rsid w:val="2FB451B6"/>
    <w:rsid w:val="2FD5567E"/>
    <w:rsid w:val="3001582F"/>
    <w:rsid w:val="30055199"/>
    <w:rsid w:val="301E2794"/>
    <w:rsid w:val="302A6D1F"/>
    <w:rsid w:val="30334A26"/>
    <w:rsid w:val="30A66593"/>
    <w:rsid w:val="311243AA"/>
    <w:rsid w:val="31786CAA"/>
    <w:rsid w:val="31B30EB5"/>
    <w:rsid w:val="321C52C5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4E3355"/>
    <w:rsid w:val="33731B2E"/>
    <w:rsid w:val="33970A6A"/>
    <w:rsid w:val="33CC7DED"/>
    <w:rsid w:val="33CE4B01"/>
    <w:rsid w:val="33E51E64"/>
    <w:rsid w:val="33F21F00"/>
    <w:rsid w:val="33F859B4"/>
    <w:rsid w:val="340E386E"/>
    <w:rsid w:val="341D3248"/>
    <w:rsid w:val="342639AA"/>
    <w:rsid w:val="343A6CB6"/>
    <w:rsid w:val="3468664D"/>
    <w:rsid w:val="349C03AA"/>
    <w:rsid w:val="34B32C51"/>
    <w:rsid w:val="359F66C3"/>
    <w:rsid w:val="35B511F5"/>
    <w:rsid w:val="35C1554B"/>
    <w:rsid w:val="36053817"/>
    <w:rsid w:val="36224A7B"/>
    <w:rsid w:val="36297A5E"/>
    <w:rsid w:val="36357F4D"/>
    <w:rsid w:val="36DC5935"/>
    <w:rsid w:val="373F0B0F"/>
    <w:rsid w:val="37536AED"/>
    <w:rsid w:val="375A5184"/>
    <w:rsid w:val="375B587D"/>
    <w:rsid w:val="37A8744F"/>
    <w:rsid w:val="37CC5678"/>
    <w:rsid w:val="37D02EBE"/>
    <w:rsid w:val="37DB34DC"/>
    <w:rsid w:val="37EE40BE"/>
    <w:rsid w:val="37F14A25"/>
    <w:rsid w:val="37F403F2"/>
    <w:rsid w:val="385F4EAF"/>
    <w:rsid w:val="387451CA"/>
    <w:rsid w:val="3884602D"/>
    <w:rsid w:val="38AF6545"/>
    <w:rsid w:val="38E8512A"/>
    <w:rsid w:val="391578C4"/>
    <w:rsid w:val="39215C2D"/>
    <w:rsid w:val="394E5DE2"/>
    <w:rsid w:val="398B5A81"/>
    <w:rsid w:val="39E831BF"/>
    <w:rsid w:val="3A103A90"/>
    <w:rsid w:val="3A163852"/>
    <w:rsid w:val="3A2A66EA"/>
    <w:rsid w:val="3A2B3345"/>
    <w:rsid w:val="3A892D0F"/>
    <w:rsid w:val="3AB57492"/>
    <w:rsid w:val="3ABF525C"/>
    <w:rsid w:val="3AC82CDB"/>
    <w:rsid w:val="3ACC59A5"/>
    <w:rsid w:val="3B153F0E"/>
    <w:rsid w:val="3B240AC9"/>
    <w:rsid w:val="3B276892"/>
    <w:rsid w:val="3B4222D6"/>
    <w:rsid w:val="3B713609"/>
    <w:rsid w:val="3B784165"/>
    <w:rsid w:val="3BBF4CFD"/>
    <w:rsid w:val="3C2D4B4A"/>
    <w:rsid w:val="3C626F00"/>
    <w:rsid w:val="3CAD485F"/>
    <w:rsid w:val="3CC303C8"/>
    <w:rsid w:val="3CC47551"/>
    <w:rsid w:val="3CC572A4"/>
    <w:rsid w:val="3CE92666"/>
    <w:rsid w:val="3CFA745F"/>
    <w:rsid w:val="3D240442"/>
    <w:rsid w:val="3D25759E"/>
    <w:rsid w:val="3D291C7B"/>
    <w:rsid w:val="3D3E3B60"/>
    <w:rsid w:val="3D5F1DF3"/>
    <w:rsid w:val="3D631E00"/>
    <w:rsid w:val="3D6768FA"/>
    <w:rsid w:val="3D7D3D18"/>
    <w:rsid w:val="3D9C686D"/>
    <w:rsid w:val="3DB068C3"/>
    <w:rsid w:val="3DB65FC9"/>
    <w:rsid w:val="3DDC52C4"/>
    <w:rsid w:val="3DE06DBA"/>
    <w:rsid w:val="3DE12636"/>
    <w:rsid w:val="3E2007C5"/>
    <w:rsid w:val="3E2F0C15"/>
    <w:rsid w:val="3E37214B"/>
    <w:rsid w:val="3E4B4A95"/>
    <w:rsid w:val="3E551D36"/>
    <w:rsid w:val="3E5C608B"/>
    <w:rsid w:val="3E7209E7"/>
    <w:rsid w:val="3E821CDC"/>
    <w:rsid w:val="3E833A18"/>
    <w:rsid w:val="3EC13AEE"/>
    <w:rsid w:val="3F134DEA"/>
    <w:rsid w:val="3F1B68E2"/>
    <w:rsid w:val="3F1F3374"/>
    <w:rsid w:val="3F9C104B"/>
    <w:rsid w:val="3FA5615B"/>
    <w:rsid w:val="3FAB2B20"/>
    <w:rsid w:val="401E1E72"/>
    <w:rsid w:val="402B7965"/>
    <w:rsid w:val="402E67D7"/>
    <w:rsid w:val="40354DA6"/>
    <w:rsid w:val="404D6388"/>
    <w:rsid w:val="40545605"/>
    <w:rsid w:val="405B1693"/>
    <w:rsid w:val="406A4E54"/>
    <w:rsid w:val="40FC280A"/>
    <w:rsid w:val="41003068"/>
    <w:rsid w:val="411B4149"/>
    <w:rsid w:val="411F3560"/>
    <w:rsid w:val="413553B0"/>
    <w:rsid w:val="414259E8"/>
    <w:rsid w:val="41426A05"/>
    <w:rsid w:val="41661C50"/>
    <w:rsid w:val="41820938"/>
    <w:rsid w:val="41855C69"/>
    <w:rsid w:val="418C126D"/>
    <w:rsid w:val="41B94C43"/>
    <w:rsid w:val="41CE6C6C"/>
    <w:rsid w:val="41E544B6"/>
    <w:rsid w:val="421156D5"/>
    <w:rsid w:val="422F7531"/>
    <w:rsid w:val="42C2109E"/>
    <w:rsid w:val="432A4698"/>
    <w:rsid w:val="436B4486"/>
    <w:rsid w:val="436C039D"/>
    <w:rsid w:val="43733CE0"/>
    <w:rsid w:val="43AD2A6A"/>
    <w:rsid w:val="43E84FD0"/>
    <w:rsid w:val="43EA7964"/>
    <w:rsid w:val="44244DE2"/>
    <w:rsid w:val="442F56D7"/>
    <w:rsid w:val="44313D49"/>
    <w:rsid w:val="445A6D60"/>
    <w:rsid w:val="44741202"/>
    <w:rsid w:val="44A22740"/>
    <w:rsid w:val="44B6364D"/>
    <w:rsid w:val="450C3CCC"/>
    <w:rsid w:val="45212DF2"/>
    <w:rsid w:val="452505BA"/>
    <w:rsid w:val="452A656F"/>
    <w:rsid w:val="453C5429"/>
    <w:rsid w:val="454A3CBF"/>
    <w:rsid w:val="456F535D"/>
    <w:rsid w:val="45720087"/>
    <w:rsid w:val="45895DAA"/>
    <w:rsid w:val="4595570E"/>
    <w:rsid w:val="45B11082"/>
    <w:rsid w:val="45F5766B"/>
    <w:rsid w:val="462E5FDA"/>
    <w:rsid w:val="46C23EB0"/>
    <w:rsid w:val="47294C76"/>
    <w:rsid w:val="473700D3"/>
    <w:rsid w:val="47524F61"/>
    <w:rsid w:val="4776296A"/>
    <w:rsid w:val="47AD16E9"/>
    <w:rsid w:val="47D31A81"/>
    <w:rsid w:val="47F045BC"/>
    <w:rsid w:val="481549FC"/>
    <w:rsid w:val="48BE016E"/>
    <w:rsid w:val="48C513BD"/>
    <w:rsid w:val="48D564C1"/>
    <w:rsid w:val="490B44C2"/>
    <w:rsid w:val="49151638"/>
    <w:rsid w:val="492344A9"/>
    <w:rsid w:val="492E73FE"/>
    <w:rsid w:val="4945225C"/>
    <w:rsid w:val="495C7888"/>
    <w:rsid w:val="497B6850"/>
    <w:rsid w:val="4982397C"/>
    <w:rsid w:val="4983409F"/>
    <w:rsid w:val="499F6413"/>
    <w:rsid w:val="49B35715"/>
    <w:rsid w:val="49B96ED6"/>
    <w:rsid w:val="49CE5FD7"/>
    <w:rsid w:val="49D459B1"/>
    <w:rsid w:val="49ED5264"/>
    <w:rsid w:val="4A454BAA"/>
    <w:rsid w:val="4A501B8E"/>
    <w:rsid w:val="4A6B00D7"/>
    <w:rsid w:val="4A816415"/>
    <w:rsid w:val="4A972690"/>
    <w:rsid w:val="4AEB0419"/>
    <w:rsid w:val="4B046C3A"/>
    <w:rsid w:val="4B7B7663"/>
    <w:rsid w:val="4B850903"/>
    <w:rsid w:val="4B864BFB"/>
    <w:rsid w:val="4BB25018"/>
    <w:rsid w:val="4BCE63B0"/>
    <w:rsid w:val="4BD91928"/>
    <w:rsid w:val="4BE128CC"/>
    <w:rsid w:val="4BFA4EEB"/>
    <w:rsid w:val="4C02510B"/>
    <w:rsid w:val="4C045676"/>
    <w:rsid w:val="4C106F0B"/>
    <w:rsid w:val="4C2213F8"/>
    <w:rsid w:val="4C2D12A1"/>
    <w:rsid w:val="4C576674"/>
    <w:rsid w:val="4C66672D"/>
    <w:rsid w:val="4C8E375A"/>
    <w:rsid w:val="4C95647A"/>
    <w:rsid w:val="4CA06AA5"/>
    <w:rsid w:val="4CC36D7E"/>
    <w:rsid w:val="4CE5580A"/>
    <w:rsid w:val="4CF15B21"/>
    <w:rsid w:val="4CF31D41"/>
    <w:rsid w:val="4CF905D7"/>
    <w:rsid w:val="4D1930CC"/>
    <w:rsid w:val="4D1F414D"/>
    <w:rsid w:val="4D21605F"/>
    <w:rsid w:val="4D267AA5"/>
    <w:rsid w:val="4D2C7473"/>
    <w:rsid w:val="4D2F3960"/>
    <w:rsid w:val="4D892EDC"/>
    <w:rsid w:val="4DC301C2"/>
    <w:rsid w:val="4DFF0E14"/>
    <w:rsid w:val="4E20670F"/>
    <w:rsid w:val="4E833C31"/>
    <w:rsid w:val="4E8A51F6"/>
    <w:rsid w:val="4E8C7450"/>
    <w:rsid w:val="4EB11C14"/>
    <w:rsid w:val="4EB27B3C"/>
    <w:rsid w:val="4ECC7C04"/>
    <w:rsid w:val="4F08227E"/>
    <w:rsid w:val="4F1709E1"/>
    <w:rsid w:val="4F1A33F3"/>
    <w:rsid w:val="4F26778B"/>
    <w:rsid w:val="4F530ACE"/>
    <w:rsid w:val="4F7D1AFE"/>
    <w:rsid w:val="4F89307F"/>
    <w:rsid w:val="4F940842"/>
    <w:rsid w:val="4F9A0FA4"/>
    <w:rsid w:val="4FF80E12"/>
    <w:rsid w:val="50530812"/>
    <w:rsid w:val="506624CA"/>
    <w:rsid w:val="5073394C"/>
    <w:rsid w:val="50933C50"/>
    <w:rsid w:val="50B23264"/>
    <w:rsid w:val="50C624B0"/>
    <w:rsid w:val="50F154FC"/>
    <w:rsid w:val="51093FAF"/>
    <w:rsid w:val="513D7A17"/>
    <w:rsid w:val="51A57C86"/>
    <w:rsid w:val="51AE1386"/>
    <w:rsid w:val="51BA33A5"/>
    <w:rsid w:val="52070030"/>
    <w:rsid w:val="5218714B"/>
    <w:rsid w:val="52581624"/>
    <w:rsid w:val="52674023"/>
    <w:rsid w:val="527354AE"/>
    <w:rsid w:val="528B563C"/>
    <w:rsid w:val="52977801"/>
    <w:rsid w:val="529B419F"/>
    <w:rsid w:val="52BD7189"/>
    <w:rsid w:val="52F6551C"/>
    <w:rsid w:val="53412878"/>
    <w:rsid w:val="534B340B"/>
    <w:rsid w:val="534D124A"/>
    <w:rsid w:val="534F0D98"/>
    <w:rsid w:val="535873BB"/>
    <w:rsid w:val="5366363A"/>
    <w:rsid w:val="53BE1C2C"/>
    <w:rsid w:val="53E850EA"/>
    <w:rsid w:val="540B2EED"/>
    <w:rsid w:val="541F6D23"/>
    <w:rsid w:val="5481194A"/>
    <w:rsid w:val="5496483C"/>
    <w:rsid w:val="54BC5E8C"/>
    <w:rsid w:val="54D2173E"/>
    <w:rsid w:val="54D552E4"/>
    <w:rsid w:val="54F17FAE"/>
    <w:rsid w:val="54F85EE2"/>
    <w:rsid w:val="55044BA6"/>
    <w:rsid w:val="554114F4"/>
    <w:rsid w:val="558871D1"/>
    <w:rsid w:val="55901287"/>
    <w:rsid w:val="55903395"/>
    <w:rsid w:val="55942D60"/>
    <w:rsid w:val="55AC337C"/>
    <w:rsid w:val="560A168C"/>
    <w:rsid w:val="563C5A53"/>
    <w:rsid w:val="56481394"/>
    <w:rsid w:val="56563C2F"/>
    <w:rsid w:val="567151D1"/>
    <w:rsid w:val="56944E1A"/>
    <w:rsid w:val="56B85B04"/>
    <w:rsid w:val="56CF09AE"/>
    <w:rsid w:val="56DD162D"/>
    <w:rsid w:val="56F3351B"/>
    <w:rsid w:val="56FB238C"/>
    <w:rsid w:val="572A6B61"/>
    <w:rsid w:val="573A412F"/>
    <w:rsid w:val="573A616F"/>
    <w:rsid w:val="57497354"/>
    <w:rsid w:val="57657232"/>
    <w:rsid w:val="57941863"/>
    <w:rsid w:val="57B4680C"/>
    <w:rsid w:val="57F27E90"/>
    <w:rsid w:val="57F311C3"/>
    <w:rsid w:val="58245315"/>
    <w:rsid w:val="58351CF7"/>
    <w:rsid w:val="58393B46"/>
    <w:rsid w:val="58515861"/>
    <w:rsid w:val="58626F75"/>
    <w:rsid w:val="58636EC0"/>
    <w:rsid w:val="58C534FF"/>
    <w:rsid w:val="58F536AB"/>
    <w:rsid w:val="59106711"/>
    <w:rsid w:val="594353CC"/>
    <w:rsid w:val="594D60D0"/>
    <w:rsid w:val="595150E4"/>
    <w:rsid w:val="59706742"/>
    <w:rsid w:val="59A5454D"/>
    <w:rsid w:val="59D92351"/>
    <w:rsid w:val="5A30541D"/>
    <w:rsid w:val="5A4D34B3"/>
    <w:rsid w:val="5AA456C2"/>
    <w:rsid w:val="5ACA235E"/>
    <w:rsid w:val="5ADE6075"/>
    <w:rsid w:val="5B1336B2"/>
    <w:rsid w:val="5B1D4C97"/>
    <w:rsid w:val="5B2A6AA8"/>
    <w:rsid w:val="5B696862"/>
    <w:rsid w:val="5BAE6B16"/>
    <w:rsid w:val="5BC926AB"/>
    <w:rsid w:val="5BD908CA"/>
    <w:rsid w:val="5BEC52C2"/>
    <w:rsid w:val="5C665580"/>
    <w:rsid w:val="5C7301F9"/>
    <w:rsid w:val="5C843D1C"/>
    <w:rsid w:val="5C9154DC"/>
    <w:rsid w:val="5C9836A6"/>
    <w:rsid w:val="5CB428F6"/>
    <w:rsid w:val="5CBC0B2F"/>
    <w:rsid w:val="5CFF7671"/>
    <w:rsid w:val="5D014CD0"/>
    <w:rsid w:val="5D124266"/>
    <w:rsid w:val="5D16023D"/>
    <w:rsid w:val="5D1914A7"/>
    <w:rsid w:val="5D1F5385"/>
    <w:rsid w:val="5DB2773F"/>
    <w:rsid w:val="5E1237B0"/>
    <w:rsid w:val="5E21776D"/>
    <w:rsid w:val="5E4F25FE"/>
    <w:rsid w:val="5E6D4E64"/>
    <w:rsid w:val="5E787E6D"/>
    <w:rsid w:val="5E866691"/>
    <w:rsid w:val="5EAD5776"/>
    <w:rsid w:val="5EE05693"/>
    <w:rsid w:val="5EEF7C52"/>
    <w:rsid w:val="5F0F3C70"/>
    <w:rsid w:val="5F37772B"/>
    <w:rsid w:val="5F3B2446"/>
    <w:rsid w:val="5F756DD3"/>
    <w:rsid w:val="5F83679F"/>
    <w:rsid w:val="5F854718"/>
    <w:rsid w:val="5F913BE0"/>
    <w:rsid w:val="5FAE38AB"/>
    <w:rsid w:val="5FD53FC8"/>
    <w:rsid w:val="5FE8782E"/>
    <w:rsid w:val="5FF24055"/>
    <w:rsid w:val="602D589D"/>
    <w:rsid w:val="606E793A"/>
    <w:rsid w:val="610E7B33"/>
    <w:rsid w:val="611374CB"/>
    <w:rsid w:val="61351D18"/>
    <w:rsid w:val="6179680B"/>
    <w:rsid w:val="617D7F40"/>
    <w:rsid w:val="61862356"/>
    <w:rsid w:val="61A17FB0"/>
    <w:rsid w:val="61BF4FFC"/>
    <w:rsid w:val="61CE6B8F"/>
    <w:rsid w:val="61F96779"/>
    <w:rsid w:val="62037937"/>
    <w:rsid w:val="621508A0"/>
    <w:rsid w:val="6265767D"/>
    <w:rsid w:val="629E27A9"/>
    <w:rsid w:val="62A610C1"/>
    <w:rsid w:val="62AA0499"/>
    <w:rsid w:val="62D43F10"/>
    <w:rsid w:val="62E44812"/>
    <w:rsid w:val="62E81F31"/>
    <w:rsid w:val="63061D88"/>
    <w:rsid w:val="635E64DC"/>
    <w:rsid w:val="63C56490"/>
    <w:rsid w:val="643C41E2"/>
    <w:rsid w:val="644454C9"/>
    <w:rsid w:val="646D2C88"/>
    <w:rsid w:val="647943DB"/>
    <w:rsid w:val="64801163"/>
    <w:rsid w:val="64806F28"/>
    <w:rsid w:val="64A42B94"/>
    <w:rsid w:val="64AE5E41"/>
    <w:rsid w:val="64B57C94"/>
    <w:rsid w:val="651622FF"/>
    <w:rsid w:val="65360136"/>
    <w:rsid w:val="6560770B"/>
    <w:rsid w:val="659C7F57"/>
    <w:rsid w:val="65AB2674"/>
    <w:rsid w:val="65BB7F87"/>
    <w:rsid w:val="65DB29FD"/>
    <w:rsid w:val="6662523B"/>
    <w:rsid w:val="66A821F3"/>
    <w:rsid w:val="66AC0896"/>
    <w:rsid w:val="67183A90"/>
    <w:rsid w:val="672F2F6B"/>
    <w:rsid w:val="673459C2"/>
    <w:rsid w:val="6755461F"/>
    <w:rsid w:val="677B4FB7"/>
    <w:rsid w:val="678706C9"/>
    <w:rsid w:val="67B66D46"/>
    <w:rsid w:val="67CD372A"/>
    <w:rsid w:val="67D46449"/>
    <w:rsid w:val="67D60E56"/>
    <w:rsid w:val="682E6990"/>
    <w:rsid w:val="68385645"/>
    <w:rsid w:val="68411282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6308A3"/>
    <w:rsid w:val="69A62733"/>
    <w:rsid w:val="69C07B45"/>
    <w:rsid w:val="69C13C38"/>
    <w:rsid w:val="69F7128D"/>
    <w:rsid w:val="6A042518"/>
    <w:rsid w:val="6A1B341D"/>
    <w:rsid w:val="6A281E05"/>
    <w:rsid w:val="6A3477CD"/>
    <w:rsid w:val="6A373ADE"/>
    <w:rsid w:val="6A550DE4"/>
    <w:rsid w:val="6AD25DA3"/>
    <w:rsid w:val="6AE05D1B"/>
    <w:rsid w:val="6AE82346"/>
    <w:rsid w:val="6B0079F7"/>
    <w:rsid w:val="6B2B740F"/>
    <w:rsid w:val="6B3008EF"/>
    <w:rsid w:val="6B3D3DD5"/>
    <w:rsid w:val="6BAF534D"/>
    <w:rsid w:val="6BC77725"/>
    <w:rsid w:val="6C0925B8"/>
    <w:rsid w:val="6C277834"/>
    <w:rsid w:val="6C3633B7"/>
    <w:rsid w:val="6C4A119C"/>
    <w:rsid w:val="6C4F2726"/>
    <w:rsid w:val="6C737306"/>
    <w:rsid w:val="6C787E2A"/>
    <w:rsid w:val="6C800D15"/>
    <w:rsid w:val="6CB10379"/>
    <w:rsid w:val="6CC500F1"/>
    <w:rsid w:val="6CCA01FD"/>
    <w:rsid w:val="6CE9507C"/>
    <w:rsid w:val="6D090639"/>
    <w:rsid w:val="6D1676F2"/>
    <w:rsid w:val="6D437983"/>
    <w:rsid w:val="6D4937B7"/>
    <w:rsid w:val="6D7A679E"/>
    <w:rsid w:val="6DED2280"/>
    <w:rsid w:val="6E8A0009"/>
    <w:rsid w:val="6EB8205B"/>
    <w:rsid w:val="6EBA1461"/>
    <w:rsid w:val="6EC913D0"/>
    <w:rsid w:val="6ECB0DFA"/>
    <w:rsid w:val="6EDD0407"/>
    <w:rsid w:val="6EFE1A21"/>
    <w:rsid w:val="6F111E9B"/>
    <w:rsid w:val="6F2E6D48"/>
    <w:rsid w:val="6F5F66D0"/>
    <w:rsid w:val="6F685F91"/>
    <w:rsid w:val="6F741025"/>
    <w:rsid w:val="6FB32CC1"/>
    <w:rsid w:val="6FD00D95"/>
    <w:rsid w:val="70064370"/>
    <w:rsid w:val="70243BF0"/>
    <w:rsid w:val="7034373E"/>
    <w:rsid w:val="70364F4E"/>
    <w:rsid w:val="70A219DC"/>
    <w:rsid w:val="70A90123"/>
    <w:rsid w:val="70BD591B"/>
    <w:rsid w:val="70ED2089"/>
    <w:rsid w:val="70F40165"/>
    <w:rsid w:val="70F5078B"/>
    <w:rsid w:val="71172167"/>
    <w:rsid w:val="71391654"/>
    <w:rsid w:val="714856C9"/>
    <w:rsid w:val="714B4468"/>
    <w:rsid w:val="717226AE"/>
    <w:rsid w:val="71C47A94"/>
    <w:rsid w:val="71CC484F"/>
    <w:rsid w:val="71E262F9"/>
    <w:rsid w:val="72450A69"/>
    <w:rsid w:val="72483251"/>
    <w:rsid w:val="72533B5B"/>
    <w:rsid w:val="72593506"/>
    <w:rsid w:val="72B66695"/>
    <w:rsid w:val="72C460EF"/>
    <w:rsid w:val="72FB4C9F"/>
    <w:rsid w:val="7309120B"/>
    <w:rsid w:val="730D33B4"/>
    <w:rsid w:val="73401868"/>
    <w:rsid w:val="734746E1"/>
    <w:rsid w:val="7366696B"/>
    <w:rsid w:val="737430CD"/>
    <w:rsid w:val="73775037"/>
    <w:rsid w:val="738962A4"/>
    <w:rsid w:val="73902029"/>
    <w:rsid w:val="73D039D1"/>
    <w:rsid w:val="744A6D42"/>
    <w:rsid w:val="744E3459"/>
    <w:rsid w:val="746E02C9"/>
    <w:rsid w:val="749D4429"/>
    <w:rsid w:val="74B03897"/>
    <w:rsid w:val="7511377B"/>
    <w:rsid w:val="7522527F"/>
    <w:rsid w:val="75351F46"/>
    <w:rsid w:val="753843C8"/>
    <w:rsid w:val="75476AF3"/>
    <w:rsid w:val="754E21E1"/>
    <w:rsid w:val="75595487"/>
    <w:rsid w:val="756A0A7B"/>
    <w:rsid w:val="757705F5"/>
    <w:rsid w:val="75D02959"/>
    <w:rsid w:val="75D50108"/>
    <w:rsid w:val="75FD3702"/>
    <w:rsid w:val="75FF5BE5"/>
    <w:rsid w:val="760C50BC"/>
    <w:rsid w:val="76103524"/>
    <w:rsid w:val="763277F3"/>
    <w:rsid w:val="763D5EAB"/>
    <w:rsid w:val="76487A85"/>
    <w:rsid w:val="764B6B71"/>
    <w:rsid w:val="765937DD"/>
    <w:rsid w:val="76594503"/>
    <w:rsid w:val="765A255F"/>
    <w:rsid w:val="7666719D"/>
    <w:rsid w:val="768D0E5F"/>
    <w:rsid w:val="76A5749C"/>
    <w:rsid w:val="76B71812"/>
    <w:rsid w:val="76CE65FB"/>
    <w:rsid w:val="76F30FFB"/>
    <w:rsid w:val="781534EF"/>
    <w:rsid w:val="78634A70"/>
    <w:rsid w:val="78AE3B78"/>
    <w:rsid w:val="78C0435E"/>
    <w:rsid w:val="78C137FF"/>
    <w:rsid w:val="79073D44"/>
    <w:rsid w:val="790B50C3"/>
    <w:rsid w:val="793B5B55"/>
    <w:rsid w:val="793D5FC5"/>
    <w:rsid w:val="7946083A"/>
    <w:rsid w:val="79D424EC"/>
    <w:rsid w:val="79FF7FCE"/>
    <w:rsid w:val="7A0351A3"/>
    <w:rsid w:val="7A1F112F"/>
    <w:rsid w:val="7A204E9E"/>
    <w:rsid w:val="7A391B7B"/>
    <w:rsid w:val="7A557B98"/>
    <w:rsid w:val="7A6C1CD4"/>
    <w:rsid w:val="7A8B0D35"/>
    <w:rsid w:val="7A8E5118"/>
    <w:rsid w:val="7AA75AE6"/>
    <w:rsid w:val="7ABF1998"/>
    <w:rsid w:val="7AF84F35"/>
    <w:rsid w:val="7B4440D2"/>
    <w:rsid w:val="7B4A54DC"/>
    <w:rsid w:val="7B56089B"/>
    <w:rsid w:val="7B755BD4"/>
    <w:rsid w:val="7B777A51"/>
    <w:rsid w:val="7B7A6744"/>
    <w:rsid w:val="7B8E6BEC"/>
    <w:rsid w:val="7B95126E"/>
    <w:rsid w:val="7BBD4386"/>
    <w:rsid w:val="7C185434"/>
    <w:rsid w:val="7C4E3189"/>
    <w:rsid w:val="7C727EC0"/>
    <w:rsid w:val="7C853DEC"/>
    <w:rsid w:val="7CA9772F"/>
    <w:rsid w:val="7CE63435"/>
    <w:rsid w:val="7CE63F9F"/>
    <w:rsid w:val="7D176573"/>
    <w:rsid w:val="7D210EBC"/>
    <w:rsid w:val="7D561594"/>
    <w:rsid w:val="7D570608"/>
    <w:rsid w:val="7D904516"/>
    <w:rsid w:val="7D9D02EB"/>
    <w:rsid w:val="7E1A28DD"/>
    <w:rsid w:val="7E9D7973"/>
    <w:rsid w:val="7EBB0F06"/>
    <w:rsid w:val="7F274BB0"/>
    <w:rsid w:val="7F326C85"/>
    <w:rsid w:val="7F6C3C6A"/>
    <w:rsid w:val="7F78116F"/>
    <w:rsid w:val="7FFD3BCA"/>
    <w:rsid w:val="7F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41"/>
    <w:basedOn w:val="15"/>
    <w:qFormat/>
    <w:uiPriority w:val="0"/>
    <w:rPr>
      <w:color w:val="FF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IvanLee</cp:lastModifiedBy>
  <dcterms:modified xsi:type="dcterms:W3CDTF">2017-05-16T07:54:21Z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