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就业班JavaSE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5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请谈谈你对Object类的理解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</w:t>
      </w:r>
      <w:r>
        <w:rPr>
          <w:rFonts w:hint="eastAsia"/>
          <w:lang w:val="en-US" w:eastAsia="zh-CN"/>
        </w:rPr>
        <w:t>答案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Object类是所有类的根类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Object类中的所有方法子类都可以用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</w:rPr>
        <w:t>所有类在创建对象的时候，最终找的父类就是Object。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请阐述你对equals方法的理解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equals方法用于比较两个对象是否相同;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在Object类的默认实现使用==,比较两个对象的地址是否相同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当比较不是对象的地址,而是对象的属性值的时候,就需要重写equals方法;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在复写Object中的equals方法时，一定要注意public boolean equals(Object obj)的参数是Object类型，在调用对象的属性时，一定要进行类型转换，在转换之前必须进行类型判断</w:t>
      </w:r>
    </w:p>
    <w:p>
      <w:pPr>
        <w:pStyle w:val="3"/>
        <w:rPr>
          <w:lang w:val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请阐述你对toString()的理解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/>
          <w:color w:val="auto"/>
          <w:lang w:val="en-US" w:eastAsia="zh-CN"/>
        </w:rPr>
        <w:t xml:space="preserve">toString() </w:t>
      </w:r>
      <w:r>
        <w:rPr>
          <w:rFonts w:hint="eastAsia"/>
          <w:color w:val="auto"/>
        </w:rPr>
        <w:t>方法返回该对象的字符串表示</w:t>
      </w:r>
      <w:r>
        <w:rPr>
          <w:rFonts w:hint="eastAsia"/>
          <w:color w:val="auto"/>
          <w:lang w:val="en-US" w:eastAsia="zh-CN"/>
        </w:rPr>
        <w:t>,在Object类中的默认实现是</w:t>
      </w:r>
      <w:r>
        <w:rPr>
          <w:rFonts w:hint="eastAsia"/>
        </w:rPr>
        <w:t>对象的类型+@+内存地址值。</w:t>
      </w: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/>
          <w:lang w:val="en-US" w:eastAsia="zh-CN"/>
        </w:rPr>
        <w:t>当我们要返回对象的属性值的的时候,就需要重写toString()方法</w:t>
      </w: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 w:ascii="Calibri" w:hAnsi="Calibri" w:eastAsia="宋体"/>
          <w:b w:val="0"/>
          <w:sz w:val="21"/>
          <w:szCs w:val="22"/>
        </w:rPr>
        <w:t>直接使用输出语句输出对象名的时候,</w:t>
      </w:r>
      <w:r>
        <w:rPr>
          <w:rFonts w:hint="eastAsia"/>
          <w:lang w:val="en-US" w:eastAsia="zh-CN"/>
        </w:rPr>
        <w:t>会自动调用这个对象的toString()方法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请阐述异常的分类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异常继承体系为: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最顶层父类是Throwable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Error与Exception继承Throwable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RuntimeException继承Exception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Error是系统级别的严重的错误,错误无法处理,只能修改代码.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Exception是编译时异常,编译时必须对编译异常进行处理,否则编译失败,如:日期格式化异常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RuntimeException是运行时异常,编译时无需处理,但程序运行的时候可能会报错,如:算术异常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 错误(Error)与(Exception) 的区别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Error是系统级别的严重的错误,错误无法使用try...catch或throws处理,如果出现须修改代码.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Exception是普通的问题,可以使用try...catch或throws进行处理,处理后程序可继续运行.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请说出虚拟机处理异常的方式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7"/>
        </w:numPr>
        <w:ind w:left="425" w:leftChars="0" w:hanging="425" w:firstLineChars="0"/>
      </w:pPr>
      <w:r>
        <w:rPr>
          <w:rFonts w:hint="eastAsia"/>
          <w:lang w:val="en-US" w:eastAsia="zh-CN"/>
        </w:rPr>
        <w:t>把异常对象的类名,异常内容,异常出现的位置信息打印到控制台上</w:t>
      </w:r>
    </w:p>
    <w:p>
      <w:pPr>
        <w:numPr>
          <w:ilvl w:val="0"/>
          <w:numId w:val="7"/>
        </w:numPr>
        <w:ind w:left="425" w:leftChars="0" w:hanging="425" w:firstLineChars="0"/>
      </w:pPr>
      <w:r>
        <w:rPr>
          <w:rFonts w:hint="eastAsia"/>
          <w:lang w:val="en-US" w:eastAsia="zh-CN"/>
        </w:rPr>
        <w:t>终止程序执行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请说出四种运行时异常</w:t>
      </w:r>
    </w:p>
    <w:p>
      <w:pPr>
        <w:pStyle w:val="4"/>
        <w:rPr>
          <w:rFonts w:hint="eastAsia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索引越界异常:</w:t>
      </w:r>
      <w:r>
        <w:rPr>
          <w:rFonts w:hint="eastAsia" w:eastAsia="宋体"/>
          <w:lang w:val="en-US" w:eastAsia="zh-CN"/>
        </w:rPr>
        <w:t>IndexOutOfBoundsException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数组索引越界异常:</w:t>
      </w:r>
      <w:r>
        <w:rPr>
          <w:rFonts w:hint="eastAsia" w:eastAsia="宋体"/>
          <w:lang w:val="en-US" w:eastAsia="zh-CN"/>
        </w:rPr>
        <w:t>ArrayIndexOutOfBoundsException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字符串索引越界异常:</w:t>
      </w:r>
      <w:r>
        <w:rPr>
          <w:rFonts w:hint="eastAsia" w:eastAsia="宋体"/>
          <w:lang w:val="en-US" w:eastAsia="zh-CN"/>
        </w:rPr>
        <w:t>StringIndexOutOfBoundsException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空指针异常: </w:t>
      </w:r>
      <w:r>
        <w:rPr>
          <w:rFonts w:hint="eastAsia" w:eastAsia="宋体"/>
          <w:lang w:val="en-US" w:eastAsia="zh-CN"/>
        </w:rPr>
        <w:t>NullPointerException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算术异常:</w:t>
      </w:r>
      <w:r>
        <w:rPr>
          <w:rFonts w:hint="eastAsia" w:eastAsia="宋体"/>
          <w:lang w:val="en-US" w:eastAsia="zh-CN"/>
        </w:rPr>
        <w:t xml:space="preserve">ArithmeticException 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请说出throw与throws的区别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throw用在方法内部,后跟一个异常对象</w:t>
      </w:r>
      <w:r>
        <w:rPr>
          <w:rFonts w:hint="eastAsia"/>
        </w:rPr>
        <w:t>，用来抛出一个异常对象，将这个异常对象传递到调用者处，并结束当前方法的执行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throws用于在方法声明上,后跟异常类名,用于告诉调用者,本方法内部可能会抛出异常,请你处理一下.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9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请简述异常的处理方式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异常的处理方式有两种,分别是使用throws和try...catch...finally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throws用在方法的声明上后接异常类名,是把异常抛给调用者进行处理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try...catch...finally是捕获异常,自己处理,处理完毕后面的程序可以继续运行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try代码块中是可能出现异常的代码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catch代码块,是遇到异常,对异常进行处理的代码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finally代码块是无论是否发生异常,都必须执行的代码,用于释放资源.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请用代码实现如下需求: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写一个方法实现获取字符串某个索引上的字符的功能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写一个测试测试方法调用上面写的方法,使用thows方式进行处理异常,并在main方法中调用这个测试方法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再写一个测试测试方法调用上面写的方法,使用try...catch方式进行处理异常,并在main方法中调用这个测试方法</w:t>
      </w:r>
    </w:p>
    <w:p>
      <w:p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1.定义 Test10类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2.提供一个静态方法:public static char charAt(String 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str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int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index) 用于获取字符串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str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,index索引处的字符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3.在方法中charAt(String,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int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index)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a)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当字符串为null抛出 Exception("字符串不能为null")异常,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b)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当字符串为"" 的时候抛出 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Excetion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("字符串不能为空") 异常;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c)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当index不在 [0,str.length()-1] 之间的时,抛出Exception("索引越界") 异常.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d)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否则返回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str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在index索引的字符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4.提供一个静态的方法testThrows() 用于测试charAt(String,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int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index)方法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a)在方法中调用charAt(String,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int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index)方法;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i.注意需要测试每一种情况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ii.体会: 程序一旦遇到异常后面的代码就不执行了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iii.注释运行过测试的代码,继续测试下一种情况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b)使用throws方式对异常进行处理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c)在main方法中,调用本方法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5.提供 一个静态方法testTryCatch(),用于测试charAt(String,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int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index)方法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a)在方法中调用charAt(String,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int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index)方法;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i.注意需要测试每一种情况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b)使用try...catch方式对异常进行处理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c)在main方法中,调用本方法.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class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Test10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1. 获取字符串某个索引上的字符的功能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charAt(String 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str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index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)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throws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a)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当字符串为null抛出 Exception("字符串不能为null")异常,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null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== 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str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throw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Exception(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4"/>
        </w:rPr>
        <w:t>"字符串不能为null"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b)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当字符串为"" 的时候抛出 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Excetion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("字符串不能为空") 异常;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str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.equals(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4"/>
        </w:rPr>
        <w:t>""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)){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throw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Exception(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4"/>
        </w:rPr>
        <w:t>"字符串不能为空"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c)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当index不在 [0,str.length()-1] 之间的时,抛出Exception("索引越界") 异常.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index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&lt; 0 || 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index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&gt;= 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str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.length()){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throw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Exception(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4"/>
        </w:rPr>
        <w:t>"索引越界"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+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index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d)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否则返回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str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在index索引的字符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str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.charAt(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index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4.提供一个静态的方法testThrows() 用于测试charAt(String,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int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index)方法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testThrows()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throws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Exception{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 c = charAt(null, 0);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 c = charAt("", 0);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 c = charAt("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abc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",4);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i/>
          <w:color w:val="000000"/>
          <w:sz w:val="24"/>
          <w:szCs w:val="24"/>
        </w:rPr>
        <w:t>charAt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4"/>
        </w:rPr>
        <w:t>"abc"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, 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  <w:szCs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5.提供 一个静态方法testTryCatch(),用于测试charAt(String,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int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index)方法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testTryCatch(){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a)在方法中调用charAt(String,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int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index)方法;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i.注意需要测试每一种情况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b)使用try...catch方式对异常进行处理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try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 c = charAt(null, 0);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 c = charAt("", 0);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 c = charAt("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  <w:u w:val="single"/>
        </w:rPr>
        <w:t>abc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",4);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i/>
          <w:color w:val="000000"/>
          <w:sz w:val="24"/>
          <w:szCs w:val="24"/>
        </w:rPr>
        <w:t>charAt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4"/>
        </w:rPr>
        <w:t>"abc"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, 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 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  <w:szCs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catch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(Exception 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  <w:szCs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4"/>
        </w:rPr>
        <w:t>"捕获异常"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  <w:szCs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4"/>
        </w:rPr>
        <w:t>"程序继续"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  <w:szCs w:val="24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main(String[] 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args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在main方法中,调用testThrows 方法.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 xml:space="preserve"> testThrows();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  <w:szCs w:val="24"/>
        </w:rPr>
        <w:t>在main方法中,调用testTryCatch方法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i/>
          <w:color w:val="000000"/>
          <w:sz w:val="24"/>
          <w:szCs w:val="24"/>
        </w:rPr>
        <w:t>testTryCatch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使用代码实现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写一个实现把字符串中数据,写入项目根目录下的content.txt文件中</w:t>
      </w:r>
    </w:p>
    <w:p>
      <w:pPr>
        <w:pStyle w:val="4"/>
        <w:rPr>
          <w:rFonts w:hint="eastAsia" w:ascii="Consolas" w:hAnsi="Consolas" w:eastAsia="Consolas"/>
          <w:sz w:val="24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/* 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1.定义类(Test11)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2.写一个静态方法 void write(String content),在方法中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a)定义字符缓冲输出流变量BufferedWriter 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  <w:r>
        <w:rPr>
          <w:rFonts w:hint="eastAsia" w:ascii="Consolas" w:hAnsi="Consolas" w:eastAsia="Consolas"/>
          <w:color w:val="3F7F5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b)写一个try{   }catch(IOException e){  }finally{ }代码块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c)在try{ }在代码块中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i.创建BufferedWriter对象,绑定content.txt文件,赋值给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  <w:r>
        <w:rPr>
          <w:rFonts w:hint="eastAsia" w:ascii="Consolas" w:hAnsi="Consolas" w:eastAsia="Consolas"/>
          <w:color w:val="3F7F5F"/>
          <w:sz w:val="24"/>
        </w:rPr>
        <w:t>的write()方法,传入content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d)在catch代码块中,打印异常信息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e)在finally代码块关闭流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i.写try{}catch(IOException </w:t>
      </w:r>
      <w:r>
        <w:rPr>
          <w:rFonts w:hint="eastAsia" w:ascii="Consolas" w:hAnsi="Consolas" w:eastAsia="Consolas"/>
          <w:color w:val="3F7F5F"/>
          <w:sz w:val="24"/>
          <w:u w:val="single"/>
        </w:rPr>
        <w:t>ex</w:t>
      </w:r>
      <w:r>
        <w:rPr>
          <w:rFonts w:hint="eastAsia" w:ascii="Consolas" w:hAnsi="Consolas" w:eastAsia="Consolas"/>
          <w:color w:val="3F7F5F"/>
          <w:sz w:val="24"/>
        </w:rPr>
        <w:t>){} 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ii.在try 代码块中,如果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  <w:r>
        <w:rPr>
          <w:rFonts w:hint="eastAsia" w:ascii="Consolas" w:hAnsi="Consolas" w:eastAsia="Consolas"/>
          <w:color w:val="3F7F5F"/>
          <w:sz w:val="24"/>
        </w:rPr>
        <w:t>!=null,调用bw.close()方法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iii.在catch代码块,打印异常信息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3.在main方法中调用write(String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conent</w:t>
      </w:r>
      <w:r>
        <w:rPr>
          <w:rFonts w:hint="eastAsia" w:ascii="Consolas" w:hAnsi="Consolas" w:eastAsia="Consolas"/>
          <w:color w:val="3F7F5F"/>
          <w:sz w:val="24"/>
        </w:rPr>
        <w:t>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写一个静态方法 void write(String content)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write(String </w:t>
      </w:r>
      <w:r>
        <w:rPr>
          <w:rFonts w:hint="eastAsia" w:ascii="Consolas" w:hAnsi="Consolas" w:eastAsia="Consolas"/>
          <w:color w:val="6A3E3E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a)定义字符缓冲输出流变量BufferedWriter 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  <w:r>
        <w:rPr>
          <w:rFonts w:hint="eastAsia" w:ascii="Consolas" w:hAnsi="Consolas" w:eastAsia="Consolas"/>
          <w:color w:val="3F7F5F"/>
          <w:sz w:val="24"/>
        </w:rPr>
        <w:t>,初始值为null;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BufferedWriter </w:t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b)写一个try{   }catch(IOException e){  }finally{ }代码块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c)在try{ }在代码块中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i.创建BufferedWriter对象,绑定content.txt文件,赋值给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BufferedWriter(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FileWriter(</w:t>
      </w:r>
      <w:r>
        <w:rPr>
          <w:rFonts w:hint="eastAsia" w:ascii="Consolas" w:hAnsi="Consolas" w:eastAsia="Consolas"/>
          <w:color w:val="2A00FF"/>
          <w:sz w:val="24"/>
        </w:rPr>
        <w:t>"content.txt"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  <w:r>
        <w:rPr>
          <w:rFonts w:hint="eastAsia" w:ascii="Consolas" w:hAnsi="Consolas" w:eastAsia="Consolas"/>
          <w:color w:val="3F7F5F"/>
          <w:sz w:val="24"/>
        </w:rPr>
        <w:t>的write()方法,传入content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>.write(</w:t>
      </w:r>
      <w:r>
        <w:rPr>
          <w:rFonts w:hint="eastAsia" w:ascii="Consolas" w:hAnsi="Consolas" w:eastAsia="Consolas"/>
          <w:color w:val="6A3E3E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(IOException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d)在catch代码块中,打印异常信息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finally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e)在finally代码块关闭流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i.写try{}catch(IOException </w:t>
      </w:r>
      <w:r>
        <w:rPr>
          <w:rFonts w:hint="eastAsia" w:ascii="Consolas" w:hAnsi="Consolas" w:eastAsia="Consolas"/>
          <w:color w:val="3F7F5F"/>
          <w:sz w:val="24"/>
          <w:u w:val="single"/>
        </w:rPr>
        <w:t>ex</w:t>
      </w:r>
      <w:r>
        <w:rPr>
          <w:rFonts w:hint="eastAsia" w:ascii="Consolas" w:hAnsi="Consolas" w:eastAsia="Consolas"/>
          <w:color w:val="3F7F5F"/>
          <w:sz w:val="24"/>
        </w:rPr>
        <w:t>){} 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ii.在try 代码块中,如果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  <w:r>
        <w:rPr>
          <w:rFonts w:hint="eastAsia" w:ascii="Consolas" w:hAnsi="Consolas" w:eastAsia="Consolas"/>
          <w:color w:val="3F7F5F"/>
          <w:sz w:val="24"/>
        </w:rPr>
        <w:t>!=null,调用bw.close()方法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(IOException </w:t>
      </w:r>
      <w:r>
        <w:rPr>
          <w:rFonts w:hint="eastAsia" w:ascii="Consolas" w:hAnsi="Consolas" w:eastAsia="Consolas"/>
          <w:color w:val="6A3E3E"/>
          <w:sz w:val="24"/>
        </w:rPr>
        <w:t>ex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iii.在catch代码块,打印异常信息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ex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write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"我爱Java,我爱黑马程序员"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请使用代码实现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每一个学生(Student)都有学号,姓名和分数,分数永远不能为为负数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如果师徒给学生赋值一个负数,抛出一个自定异常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1.定义异常类NoScoreException,继承RuntimeException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a)提供空参和有参构造方法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NoScoreException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RuntimeException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 空参构造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NoScoreException()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有参构造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NoScoreException(String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2.定义学生类(Student)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a)属性:name,score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c)提供有参构造;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i.使用setXxx方法给名称和score赋值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d)提供setter和getter方法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i.在setScore(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score)方法中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1.首先判断,如果score为负数,就抛出NoScoreException,异常信息为:分数不能为负数:</w:t>
      </w:r>
      <w:r>
        <w:rPr>
          <w:rFonts w:hint="eastAsia" w:ascii="Consolas" w:hAnsi="Consolas" w:eastAsia="Consolas"/>
          <w:color w:val="3F7F5F"/>
          <w:sz w:val="24"/>
          <w:u w:val="single"/>
        </w:rPr>
        <w:t>xxx</w:t>
      </w:r>
      <w:r>
        <w:rPr>
          <w:rFonts w:hint="eastAsia" w:ascii="Consolas" w:hAnsi="Consolas" w:eastAsia="Consolas"/>
          <w:color w:val="3F7F5F"/>
          <w:sz w:val="24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2.然后在给成员score赋值.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Student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空参构造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Student()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c)提供有参构造;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i.使用setXxx方法给名称和score赋值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Student(String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setName(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setScore(</w:t>
      </w:r>
      <w:r>
        <w:rPr>
          <w:rFonts w:hint="eastAsia" w:ascii="Consolas" w:hAnsi="Consolas" w:eastAsia="Consolas"/>
          <w:color w:val="6A3E3E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d)提供setter和getter方法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getScore()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i.在setScore(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score)方法中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setScore(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1.首先判断,如果score为负数,就抛出NoScoreException,异常信息为:分数不能为负数:</w:t>
      </w:r>
      <w:r>
        <w:rPr>
          <w:rFonts w:hint="eastAsia" w:ascii="Consolas" w:hAnsi="Consolas" w:eastAsia="Consolas"/>
          <w:color w:val="3F7F5F"/>
          <w:sz w:val="24"/>
          <w:u w:val="single"/>
        </w:rPr>
        <w:t>xxx</w:t>
      </w:r>
      <w:r>
        <w:rPr>
          <w:rFonts w:hint="eastAsia" w:ascii="Consolas" w:hAnsi="Consolas" w:eastAsia="Consolas"/>
          <w:color w:val="3F7F5F"/>
          <w:sz w:val="24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 xml:space="preserve"> &lt; 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NoScoreException(</w:t>
      </w:r>
      <w:r>
        <w:rPr>
          <w:rFonts w:hint="eastAsia" w:ascii="Consolas" w:hAnsi="Consolas" w:eastAsia="Consolas"/>
          <w:color w:val="2A00FF"/>
          <w:sz w:val="24"/>
        </w:rPr>
        <w:t>":分数不能为负数:"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2.然后在给成员score赋值.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score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3.定义测试类Test12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i.使用满参构造方法创建Student对象,分数传入一个负数,运行程序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ii.由于一旦遇到异常,后面的代码的将不在执行,所以需要注释掉上面的代码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iii.使用空参构造创建Student对象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iv.调用setScore(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score)方法,传入一个正数,运行程序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v.调用setScore(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score)方法,传入一个负数,运行程序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Test12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i.使用满参构造方法创建Student对象,分数传入一个负数,运行程序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Student s = new Student("景甜", -10);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ii.由于一旦遇到异常,后面的代码的将不在执行,所以需要注释掉上面的代码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iii.使用空参构造创建Student对象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Student 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Student();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iv.调用setScore(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score)方法,传入一个正数,运行程序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.setScore(100);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v.调用setScore(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score)方法,传入一个负数,运行程序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.setScore(-5);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2"/>
        <w:tabs>
          <w:tab w:val="right" w:pos="7881"/>
        </w:tabs>
        <w:rPr>
          <w:lang w:val="zh-CN"/>
        </w:rPr>
      </w:pPr>
      <w:r>
        <w:rPr>
          <w:rFonts w:hint="eastAsia"/>
          <w:lang w:val="zh-CN"/>
        </w:rPr>
        <w:t>关卡2</w:t>
      </w:r>
      <w:r>
        <w:rPr>
          <w:rFonts w:hint="eastAsia"/>
          <w:lang w:val="zh-CN"/>
        </w:rPr>
        <w:tab/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请使用代码实现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写一个方法用于复制文本文件;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要求:使用try...catch...finally对异常进行处理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4"/>
        <w:rPr>
          <w:rFonts w:hint="eastAsia" w:ascii="Consolas" w:hAnsi="Consolas" w:eastAsia="Consolas"/>
          <w:sz w:val="24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1.定义测试类Test13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a)写一个复制文件的静态方法:copyFile(String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src</w:t>
      </w:r>
      <w:r>
        <w:rPr>
          <w:rFonts w:hint="eastAsia" w:ascii="Consolas" w:hAnsi="Consolas" w:eastAsia="Consolas"/>
          <w:color w:val="3F7F5F"/>
          <w:sz w:val="24"/>
        </w:rPr>
        <w:t xml:space="preserve">,String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dest</w:t>
      </w:r>
      <w:r>
        <w:rPr>
          <w:rFonts w:hint="eastAsia" w:ascii="Consolas" w:hAnsi="Consolas" w:eastAsia="Consolas"/>
          <w:color w:val="3F7F5F"/>
          <w:sz w:val="24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i.这里的</w:t>
      </w:r>
      <w:r>
        <w:rPr>
          <w:rFonts w:hint="eastAsia" w:ascii="Consolas" w:hAnsi="Consolas" w:eastAsia="Consolas"/>
          <w:color w:val="3F7F5F"/>
          <w:sz w:val="24"/>
          <w:u w:val="single"/>
        </w:rPr>
        <w:t>src</w:t>
      </w:r>
      <w:r>
        <w:rPr>
          <w:rFonts w:hint="eastAsia" w:ascii="Consolas" w:hAnsi="Consolas" w:eastAsia="Consolas"/>
          <w:color w:val="3F7F5F"/>
          <w:sz w:val="24"/>
        </w:rPr>
        <w:t>为源文件路径,</w:t>
      </w:r>
      <w:r>
        <w:rPr>
          <w:rFonts w:hint="eastAsia" w:ascii="Consolas" w:hAnsi="Consolas" w:eastAsia="Consolas"/>
          <w:color w:val="3F7F5F"/>
          <w:sz w:val="24"/>
          <w:u w:val="single"/>
        </w:rPr>
        <w:t>dest</w:t>
      </w:r>
      <w:r>
        <w:rPr>
          <w:rFonts w:hint="eastAsia" w:ascii="Consolas" w:hAnsi="Consolas" w:eastAsia="Consolas"/>
          <w:color w:val="3F7F5F"/>
          <w:sz w:val="24"/>
        </w:rPr>
        <w:t>为目标文件路径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ii.定义BufferedReader 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  <w:r>
        <w:rPr>
          <w:rFonts w:hint="eastAsia" w:ascii="Consolas" w:hAnsi="Consolas" w:eastAsia="Consolas"/>
          <w:color w:val="3F7F5F"/>
          <w:sz w:val="24"/>
        </w:rPr>
        <w:t>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iii.定义BufferedWriter 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  <w:r>
        <w:rPr>
          <w:rFonts w:hint="eastAsia" w:ascii="Consolas" w:hAnsi="Consolas" w:eastAsia="Consolas"/>
          <w:color w:val="3F7F5F"/>
          <w:sz w:val="24"/>
        </w:rPr>
        <w:t xml:space="preserve"> 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iv.写try...catch...finally代码块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v.在try代码块中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1.创建BufferedReader的对象,绑定源文件,并把对象赋值给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2.创建BufferedWriter的对象,绑定目标文件,并把对象赋值给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3.定义一个字符数组 </w:t>
      </w:r>
      <w:r>
        <w:rPr>
          <w:rFonts w:hint="eastAsia" w:ascii="Consolas" w:hAnsi="Consolas" w:eastAsia="Consolas"/>
          <w:color w:val="3F7F5F"/>
          <w:sz w:val="24"/>
          <w:u w:val="single"/>
        </w:rPr>
        <w:t>chs</w:t>
      </w:r>
      <w:r>
        <w:rPr>
          <w:rFonts w:hint="eastAsia" w:ascii="Consolas" w:hAnsi="Consolas" w:eastAsia="Consolas"/>
          <w:color w:val="3F7F5F"/>
          <w:sz w:val="24"/>
        </w:rPr>
        <w:t>,长度为1024,用于临时存储读取到的数据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4.定义整型变量</w:t>
      </w:r>
      <w:r>
        <w:rPr>
          <w:rFonts w:hint="eastAsia" w:ascii="Consolas" w:hAnsi="Consolas" w:eastAsia="Consolas"/>
          <w:color w:val="3F7F5F"/>
          <w:sz w:val="24"/>
          <w:u w:val="single"/>
        </w:rPr>
        <w:t>len</w:t>
      </w:r>
      <w:r>
        <w:rPr>
          <w:rFonts w:hint="eastAsia" w:ascii="Consolas" w:hAnsi="Consolas" w:eastAsia="Consolas"/>
          <w:color w:val="3F7F5F"/>
          <w:sz w:val="24"/>
        </w:rPr>
        <w:t>,用于记录读取到的有效字节个数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5.使用while循环,读一个字符数组,写一个字符数组,并刷新流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vi.在catch代码块中,打印异常信息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vii.在finally代码块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1.写一个try...catch代码块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2.在try代码块中: 如果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  <w:r>
        <w:rPr>
          <w:rFonts w:hint="eastAsia" w:ascii="Consolas" w:hAnsi="Consolas" w:eastAsia="Consolas"/>
          <w:color w:val="3F7F5F"/>
          <w:sz w:val="24"/>
        </w:rPr>
        <w:t>不为null就关闭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3.在catch代码块中打印异常信息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4.在写一个try...catch代码块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5.在try代码块中,如果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  <w:r>
        <w:rPr>
          <w:rFonts w:hint="eastAsia" w:ascii="Consolas" w:hAnsi="Consolas" w:eastAsia="Consolas"/>
          <w:color w:val="3F7F5F"/>
          <w:sz w:val="24"/>
        </w:rPr>
        <w:t>不为null就关闭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6.在catch代码中打印异常信息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i.在main方法,调用刚刚写copyFile方法,传入源文件路径和目标文件路径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Test13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a)写一个复制文件的静态方法:copyFile(String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src</w:t>
      </w:r>
      <w:r>
        <w:rPr>
          <w:rFonts w:hint="eastAsia" w:ascii="Consolas" w:hAnsi="Consolas" w:eastAsia="Consolas"/>
          <w:color w:val="3F7F5F"/>
          <w:sz w:val="24"/>
        </w:rPr>
        <w:t xml:space="preserve">,String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dest</w:t>
      </w:r>
      <w:r>
        <w:rPr>
          <w:rFonts w:hint="eastAsia" w:ascii="Consolas" w:hAnsi="Consolas" w:eastAsia="Consolas"/>
          <w:color w:val="3F7F5F"/>
          <w:sz w:val="24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copyFile(String </w:t>
      </w:r>
      <w:r>
        <w:rPr>
          <w:rFonts w:hint="eastAsia" w:ascii="Consolas" w:hAnsi="Consolas" w:eastAsia="Consolas"/>
          <w:color w:val="6A3E3E"/>
          <w:sz w:val="24"/>
        </w:rPr>
        <w:t>src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dest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i.这里的</w:t>
      </w:r>
      <w:r>
        <w:rPr>
          <w:rFonts w:hint="eastAsia" w:ascii="Consolas" w:hAnsi="Consolas" w:eastAsia="Consolas"/>
          <w:color w:val="3F7F5F"/>
          <w:sz w:val="24"/>
          <w:u w:val="single"/>
        </w:rPr>
        <w:t>src</w:t>
      </w:r>
      <w:r>
        <w:rPr>
          <w:rFonts w:hint="eastAsia" w:ascii="Consolas" w:hAnsi="Consolas" w:eastAsia="Consolas"/>
          <w:color w:val="3F7F5F"/>
          <w:sz w:val="24"/>
        </w:rPr>
        <w:t>为源文件路径,</w:t>
      </w:r>
      <w:r>
        <w:rPr>
          <w:rFonts w:hint="eastAsia" w:ascii="Consolas" w:hAnsi="Consolas" w:eastAsia="Consolas"/>
          <w:color w:val="3F7F5F"/>
          <w:sz w:val="24"/>
          <w:u w:val="single"/>
        </w:rPr>
        <w:t>dest</w:t>
      </w:r>
      <w:r>
        <w:rPr>
          <w:rFonts w:hint="eastAsia" w:ascii="Consolas" w:hAnsi="Consolas" w:eastAsia="Consolas"/>
          <w:color w:val="3F7F5F"/>
          <w:sz w:val="24"/>
        </w:rPr>
        <w:t>为目标文件路径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ii.定义BufferedReader 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  <w:r>
        <w:rPr>
          <w:rFonts w:hint="eastAsia" w:ascii="Consolas" w:hAnsi="Consolas" w:eastAsia="Consolas"/>
          <w:color w:val="3F7F5F"/>
          <w:sz w:val="24"/>
        </w:rPr>
        <w:t>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BufferedReader </w:t>
      </w:r>
      <w:r>
        <w:rPr>
          <w:rFonts w:hint="eastAsia" w:ascii="Consolas" w:hAnsi="Consolas" w:eastAsia="Consolas"/>
          <w:color w:val="6A3E3E"/>
          <w:sz w:val="24"/>
        </w:rPr>
        <w:t>br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iii.定义BufferedWriter 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  <w:r>
        <w:rPr>
          <w:rFonts w:hint="eastAsia" w:ascii="Consolas" w:hAnsi="Consolas" w:eastAsia="Consolas"/>
          <w:color w:val="3F7F5F"/>
          <w:sz w:val="24"/>
        </w:rPr>
        <w:t xml:space="preserve"> 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BufferedWriter </w:t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iv.写try...catch...finally代码块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v.在try代码块中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1.创建BufferedReader的对象,绑定源文件,并把对象赋值给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FileReader(</w:t>
      </w:r>
      <w:r>
        <w:rPr>
          <w:rFonts w:hint="eastAsia" w:ascii="Consolas" w:hAnsi="Consolas" w:eastAsia="Consolas"/>
          <w:color w:val="6A3E3E"/>
          <w:sz w:val="24"/>
        </w:rPr>
        <w:t>src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2.创建BufferedWriter的对象,绑定目标文件,并把对象赋值给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BufferedWriter(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FileWriter(</w:t>
      </w:r>
      <w:r>
        <w:rPr>
          <w:rFonts w:hint="eastAsia" w:ascii="Consolas" w:hAnsi="Consolas" w:eastAsia="Consolas"/>
          <w:color w:val="6A3E3E"/>
          <w:sz w:val="24"/>
        </w:rPr>
        <w:t>dest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3.定义一个字符数组 </w:t>
      </w:r>
      <w:r>
        <w:rPr>
          <w:rFonts w:hint="eastAsia" w:ascii="Consolas" w:hAnsi="Consolas" w:eastAsia="Consolas"/>
          <w:color w:val="3F7F5F"/>
          <w:sz w:val="24"/>
          <w:u w:val="single"/>
        </w:rPr>
        <w:t>chs</w:t>
      </w:r>
      <w:r>
        <w:rPr>
          <w:rFonts w:hint="eastAsia" w:ascii="Consolas" w:hAnsi="Consolas" w:eastAsia="Consolas"/>
          <w:color w:val="3F7F5F"/>
          <w:sz w:val="24"/>
        </w:rPr>
        <w:t>,长度为1024,用于临时存储读取到的数据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char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chs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char</w:t>
      </w:r>
      <w:r>
        <w:rPr>
          <w:rFonts w:hint="eastAsia" w:ascii="Consolas" w:hAnsi="Consolas" w:eastAsia="Consolas"/>
          <w:color w:val="000000"/>
          <w:sz w:val="24"/>
        </w:rPr>
        <w:t>[1024];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4.定义整型变量</w:t>
      </w:r>
      <w:r>
        <w:rPr>
          <w:rFonts w:hint="eastAsia" w:ascii="Consolas" w:hAnsi="Consolas" w:eastAsia="Consolas"/>
          <w:color w:val="3F7F5F"/>
          <w:sz w:val="24"/>
          <w:u w:val="single"/>
        </w:rPr>
        <w:t>len</w:t>
      </w:r>
      <w:r>
        <w:rPr>
          <w:rFonts w:hint="eastAsia" w:ascii="Consolas" w:hAnsi="Consolas" w:eastAsia="Consolas"/>
          <w:color w:val="3F7F5F"/>
          <w:sz w:val="24"/>
        </w:rPr>
        <w:t>,用于记录读取到的有效字节个数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len</w:t>
      </w:r>
      <w:r>
        <w:rPr>
          <w:rFonts w:hint="eastAsia" w:ascii="Consolas" w:hAnsi="Consolas" w:eastAsia="Consolas"/>
          <w:color w:val="000000"/>
          <w:sz w:val="24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5.使用while循环,读一个字符数组,写一个字符数组,并刷新流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((</w:t>
      </w:r>
      <w:r>
        <w:rPr>
          <w:rFonts w:hint="eastAsia" w:ascii="Consolas" w:hAnsi="Consolas" w:eastAsia="Consolas"/>
          <w:color w:val="6A3E3E"/>
          <w:sz w:val="24"/>
        </w:rPr>
        <w:t>len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</w:t>
      </w:r>
      <w:r>
        <w:rPr>
          <w:rFonts w:hint="eastAsia" w:ascii="Consolas" w:hAnsi="Consolas" w:eastAsia="Consolas"/>
          <w:color w:val="000000"/>
          <w:sz w:val="24"/>
        </w:rPr>
        <w:t>.read(</w:t>
      </w:r>
      <w:r>
        <w:rPr>
          <w:rFonts w:hint="eastAsia" w:ascii="Consolas" w:hAnsi="Consolas" w:eastAsia="Consolas"/>
          <w:color w:val="6A3E3E"/>
          <w:sz w:val="24"/>
        </w:rPr>
        <w:t>chs</w:t>
      </w:r>
      <w:r>
        <w:rPr>
          <w:rFonts w:hint="eastAsia" w:ascii="Consolas" w:hAnsi="Consolas" w:eastAsia="Consolas"/>
          <w:color w:val="000000"/>
          <w:sz w:val="24"/>
        </w:rPr>
        <w:t>))!=-1){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>.write(</w:t>
      </w:r>
      <w:r>
        <w:rPr>
          <w:rFonts w:hint="eastAsia" w:ascii="Consolas" w:hAnsi="Consolas" w:eastAsia="Consolas"/>
          <w:color w:val="6A3E3E"/>
          <w:sz w:val="24"/>
        </w:rPr>
        <w:t>chs</w:t>
      </w:r>
      <w:r>
        <w:rPr>
          <w:rFonts w:hint="eastAsia" w:ascii="Consolas" w:hAnsi="Consolas" w:eastAsia="Consolas"/>
          <w:color w:val="000000"/>
          <w:sz w:val="24"/>
        </w:rPr>
        <w:t xml:space="preserve">, 0, </w:t>
      </w:r>
      <w:r>
        <w:rPr>
          <w:rFonts w:hint="eastAsia" w:ascii="Consolas" w:hAnsi="Consolas" w:eastAsia="Consolas"/>
          <w:color w:val="6A3E3E"/>
          <w:sz w:val="24"/>
        </w:rPr>
        <w:t>len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(IOException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vi.在catch代码块中,打印异常信息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finally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vii.在finally代码块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1.写一个try...catch代码块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2.在try代码块中: 如果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  <w:r>
        <w:rPr>
          <w:rFonts w:hint="eastAsia" w:ascii="Consolas" w:hAnsi="Consolas" w:eastAsia="Consolas"/>
          <w:color w:val="3F7F5F"/>
          <w:sz w:val="24"/>
        </w:rPr>
        <w:t>不为null就关闭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(IOException </w:t>
      </w:r>
      <w:r>
        <w:rPr>
          <w:rFonts w:hint="eastAsia" w:ascii="Consolas" w:hAnsi="Consolas" w:eastAsia="Consolas"/>
          <w:color w:val="6A3E3E"/>
          <w:sz w:val="24"/>
        </w:rPr>
        <w:t>ex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3.在catch代码块中打印异常信息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ex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4.在写一个try...catch代码块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5.在try代码块中,如果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  <w:r>
        <w:rPr>
          <w:rFonts w:hint="eastAsia" w:ascii="Consolas" w:hAnsi="Consolas" w:eastAsia="Consolas"/>
          <w:color w:val="3F7F5F"/>
          <w:sz w:val="24"/>
        </w:rPr>
        <w:t>不为null就关闭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br</w:t>
      </w:r>
      <w:r>
        <w:rPr>
          <w:rFonts w:hint="eastAsia" w:ascii="Consolas" w:hAnsi="Consolas" w:eastAsia="Consolas"/>
          <w:color w:val="000000"/>
          <w:sz w:val="24"/>
        </w:rPr>
        <w:t>!=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br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(IOException </w:t>
      </w:r>
      <w:r>
        <w:rPr>
          <w:rFonts w:hint="eastAsia" w:ascii="Consolas" w:hAnsi="Consolas" w:eastAsia="Consolas"/>
          <w:color w:val="6A3E3E"/>
          <w:sz w:val="24"/>
        </w:rPr>
        <w:t>ex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6.在catch代码中打印异常信息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ex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i.在main方法,调用刚刚写copyFile方法,传入源文件路径和目标文件路径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copyFile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"content.txt"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"13.txt"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通过代码验证 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方法重写,子类只能抛比父类小的异常(父类所抛异常或父类所抛异常的子类)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a. 重写方法不能抛出与父类平级的其他异常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b. 重写方法不能抛出比父类高级的异常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c. 重写方法: 可以抛出和父类同样的异常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d. 重写方法: 可以抛出父类抛出异常的子类异常.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e. 重写方法: 可以抛出多个 "父类抛出异常的子类异常".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2. 方法重写, 父类没有抛异常,子类重写父类方法也不能抛异常? 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a. 父类不抛出异常,子类也不能抛出异常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b. 如果子类内部抛出了异常(或调用抛出异常的方法)只能自己处理,不允许向外抛.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注: 这里所说的异常都是编译异常</w:t>
      </w:r>
    </w:p>
    <w:p>
      <w:pPr>
        <w:spacing w:beforeLines="0" w:afterLines="0"/>
        <w:jc w:val="left"/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1.构建异常体系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a)定义PainExecption(疼异常)类继承Exception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i.提供空参和有参构造,注意有参构造必须调用父类的有参构造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PainExecption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PainExecption()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PainExecption(String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b1)定义ToothPainException(牙疼异常)类继承PainException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i.提供空参和有参构造,注意有参构造必须调用父类的有参构造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ToothPainException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PainExecption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ToothPainException()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ToothPainException(String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b2)定义TonguePainException(舌头疼异常)类继承PainException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i.提供空参和有参构造,注意有参构造必须调用父类的有参构造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TonguePainException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PainExecption{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TonguePainException()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TonguePainException(String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c1)定义BigToothPainException(大牙疼)继承ToothPainException(牙痛)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i.提供空参和有参构造,注意有参构造必须调用父类的有参构造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BigToothPainException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ToothPainException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BigToothPainException()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BigToothPainException(String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c2)定义FrontToothPainExcption(门牙疼)继承ToothPainException(牙痛)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i.提供空参和有参构造,注意有参构造必须调用父类的有参构造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FrontToothPainExcption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ToothPainException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FrontToothPainExcption()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FrontToothPainExcption(String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2.定义用于测试的父类Father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a)提供一个吃(eat)的成员方法,抛出牙疼异常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i.输出吃到一个石子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ii.抛出一个牙疼的异常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b)提供一个喝(drink)的成员方法不抛出异常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i.输出: 喝什么都没有问题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Father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a)提供一个吃(eat)的成员方法,抛出牙疼异常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eat()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ToothPainException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i.输出吃到一个石子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"吃到一个石头子"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ii.抛出一个牙疼的异常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ToothPainException();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b)提供一个喝(drink)的成员方法不抛出异常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drink()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i.输出: 喝什么都没有问题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"喝什么都没有问题"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3.定义用于测试的子类Son,继承Father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a)验证: 重写方法不能抛出与父类平级的其他异常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i.重写父类的eat方法,抛出与牙疼平级舌头疼异常,编译报错,说明这句话是对的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ii.注释掉这个重写的方法,验证下一个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b)验证: 重写方法不能抛出比父类高级的异常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i.重写父类的eat方法,抛出比牙疼高级疼异常,编译报错,说明这句话是对的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c)验证:重写方法: 可以抛出和父类同样的异常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i.重写父类的eat方法,也抛出牙疼异常,编译通过,说明这句话是对的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d)验证:重写方法: 可以抛出父类抛出异常的子类异常.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i.重写父类的eat方法,抛出牙疼异常的子类异常大牙疼异常,编译通过,说明这句话是对的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e)验证: 重写方法: 可以抛出多个 "父类抛出异常的子类异常".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i.重写父类的eat方法,抛出牙疼异常的两个子类异常,大牙疼和门牙疼,编译通过,说明这句是对的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f)验证:父类不抛出异常,子类也不能抛出异常(编译时异常)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i.重写父类的drink方法,抛出(牙疼,舌头疼,门牙疼)任意一个编译异常,编译都报错,说明这句话是对的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g)验证: 如果子类内部抛出了异常(或调用抛出异常的方法)只能自己处理,不允许向外抛.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i.输出喝到了100度的水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ii.抛出舌头疼异常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iii.这个时候编译报错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iv.把上面两句代码放到try代码块中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v.在catch代码块中打印异常信息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vi.编译通过.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Son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Father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1. 重写方法不能抛出与父类平级的其他异常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public void eat() throws TonguePainException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2. 重写方法不能抛出比父类高级的异常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public void eat() throws PainException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3. 重写方法: 可以抛出和父类同样的异常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public void eat() throws ToothPainException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4. 重写方法: 可以抛出父类抛出异常的子类异常.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public void eat() throws BigToothPainException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  5. 重写方法: 可以抛出多个 "父类抛出异常的子类异常".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public void eat() throws BigToothPainException,FrontToothPainExcption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父类不抛出异常,子类也不能抛出异常(编译时异常)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public void drink() throws FrontToothPainExcption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如果子类有异常只能自己处理,不允许向外抛.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drink()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"到100度的热水了"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TonguePainException();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(TonguePainException </w:t>
      </w:r>
      <w:r>
        <w:rPr>
          <w:rFonts w:hint="eastAsia" w:ascii="Consolas" w:hAnsi="Consolas" w:eastAsia="Consolas"/>
          <w:color w:val="6A3E3E"/>
          <w:sz w:val="24"/>
        </w:rPr>
        <w:t>ex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"在疼都要忍着不能说,因为你爸都不说,你也不能说"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请用代码描述: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在一款角色扮演游戏中,每一个人都会有名字和生命值;角色的生命值不能为负数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要求:当一个人物的生命值为负数的时候需要抛出自定的异常</w:t>
      </w:r>
    </w:p>
    <w:p>
      <w:pPr>
        <w:pStyle w:val="4"/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1.自定义异常类NoLifeValueExption继承RuntimeException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a)提供空参和有参构造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b)在有参构造中,需要调用父类的有参构造,把异常信息传入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NoLifeValueExption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RuntimeException{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NoLifeValueExption()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NoLifeValueExption(String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2.定义Person类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a)属性:名称(name)和生命值(lifeValue)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c)提供有参构造;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i.使用setXxx方法给name和lifeValue赋值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d)提供setter和getter方法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i.在setLifeValue(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lifeValue)方法中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1.首先判断,如果 lifeValue为负数,就抛出NoLifeValueException,异常信息为:生命值不能为负数:</w:t>
      </w:r>
      <w:r>
        <w:rPr>
          <w:rFonts w:hint="eastAsia" w:ascii="Consolas" w:hAnsi="Consolas" w:eastAsia="Consolas"/>
          <w:color w:val="3F7F5F"/>
          <w:sz w:val="24"/>
          <w:u w:val="single"/>
        </w:rPr>
        <w:t>xxx</w:t>
      </w:r>
      <w:r>
        <w:rPr>
          <w:rFonts w:hint="eastAsia" w:ascii="Consolas" w:hAnsi="Consolas" w:eastAsia="Consolas"/>
          <w:color w:val="3F7F5F"/>
          <w:sz w:val="24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2.然后在给成员lifeValue赋值.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Person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名称(name)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生命值(lifeValue)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lifeValue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空参构造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Person()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c)提供有参构造;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Person(String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lifeValue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i.使用setXxx方法给name和lifeValue赋值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setName(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setLifeValue(</w:t>
      </w:r>
      <w:r>
        <w:rPr>
          <w:rFonts w:hint="eastAsia" w:ascii="Consolas" w:hAnsi="Consolas" w:eastAsia="Consolas"/>
          <w:color w:val="6A3E3E"/>
          <w:sz w:val="24"/>
        </w:rPr>
        <w:t>lifeValue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//d)提供setter和getter方法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getLifeValue()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lifeValue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i.在setLifeValue(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lifeValue)方法中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setLifeValue(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lifeValue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1.首先判断,如果 lifeValue为负数,就抛出NoLifeValueException,异常信息为:生命值不能为负数:</w:t>
      </w:r>
      <w:r>
        <w:rPr>
          <w:rFonts w:hint="eastAsia" w:ascii="Consolas" w:hAnsi="Consolas" w:eastAsia="Consolas"/>
          <w:color w:val="3F7F5F"/>
          <w:sz w:val="24"/>
          <w:u w:val="single"/>
        </w:rPr>
        <w:t>xxx</w:t>
      </w:r>
      <w:r>
        <w:rPr>
          <w:rFonts w:hint="eastAsia" w:ascii="Consolas" w:hAnsi="Consolas" w:eastAsia="Consolas"/>
          <w:color w:val="3F7F5F"/>
          <w:sz w:val="24"/>
        </w:rPr>
        <w:t>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lifeValue</w:t>
      </w:r>
      <w:r>
        <w:rPr>
          <w:rFonts w:hint="eastAsia" w:ascii="Consolas" w:hAnsi="Consolas" w:eastAsia="Consolas"/>
          <w:color w:val="000000"/>
          <w:sz w:val="24"/>
        </w:rPr>
        <w:t xml:space="preserve"> &lt; 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NoLifeValueExption(</w:t>
      </w:r>
      <w:r>
        <w:rPr>
          <w:rFonts w:hint="eastAsia" w:ascii="Consolas" w:hAnsi="Consolas" w:eastAsia="Consolas"/>
          <w:color w:val="2A00FF"/>
          <w:sz w:val="24"/>
        </w:rPr>
        <w:t>"生命值不能为负数:"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lifeValue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2.然后在给成员lifeValue赋值.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lifeValue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lifeValue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3.定义测试类Test15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i.使用满参构造方法创建Person对象,分数传入一个负数,运行程序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ii.由于一旦遇到异常,后面的代码的将不在执行,所以需要注释掉上面的代码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iii.使用空参构造创建Person对象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iv.调用setLifeValue(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lifeValue)方法,传入一个正数,运行程序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v.调用setLifeValue(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lifeValue)方法,传入一个负数,运行程序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Test15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i.使用满参构造方法创建Person对象,分数传入一个负数,运行程序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Person p = new Person("林思意", -100);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ii.由于一旦遇到异常,后面的代码的将不在执行,所以需要注释掉上面的代码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iii.使用空参构造创建Person对象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Person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Person();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iv.调用setLifeValue(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lifeValue)方法,传入一个正数,运行程序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.setLifeValue(1000);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v.调用setLifeValue(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lifeValue)方法,传入一个负数,运行程序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.setLifeValue(-100);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写一个方法实现用户登陆,插,传入用户名和密码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如果用户名错误,就抛出自定义登陆异常(LoginException),异常信息为用户名不存在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如果密码错了就也抛出登陆异常,异常信息为密码错误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如果用户名和密码都对了,输出: 欢迎xxx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说明:正确用户名和密码都是admin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1.定义异常类LoginException继承Exception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a)提供空参和有参构造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LoginException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LoginException()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LoginException(String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一定要调用父类的构造方法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2.创建测试类Test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a)提供一个用于登陆的方法login(String name,String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pwd</w:t>
      </w:r>
      <w:r>
        <w:rPr>
          <w:rFonts w:hint="eastAsia" w:ascii="Consolas" w:hAnsi="Consolas" w:eastAsia="Consolas"/>
          <w:color w:val="3F7F5F"/>
          <w:sz w:val="24"/>
        </w:rPr>
        <w:t>),在放方法中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i.如果用户名错误,就抛出自定义登陆异常(LoginException),异常信息为用户名不存在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ii.如果密码错了就也抛出登陆异常,异常信息为密码错误.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iii.如果能来到下面,就说明用户和密码都是对的,输出: 欢迎</w:t>
      </w:r>
      <w:r>
        <w:rPr>
          <w:rFonts w:hint="eastAsia" w:ascii="Consolas" w:hAnsi="Consolas" w:eastAsia="Consolas"/>
          <w:color w:val="3F7F5F"/>
          <w:sz w:val="24"/>
          <w:u w:val="single"/>
        </w:rPr>
        <w:t>xxx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b)提供main方法,在main方法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i.调用login方法,传入错误用户名,运行程序,报运行时异常,然后注释这行代码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ii.调用login方法,传入正确用户名,错误的命名,运行程序,报运行时异常,然后注释这行代码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iii.调用login方法,传入正确的用户名和密码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Test16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a)提供一个用于登陆的方法login(String name,String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pwd</w:t>
      </w:r>
      <w:r>
        <w:rPr>
          <w:rFonts w:hint="eastAsia" w:ascii="Consolas" w:hAnsi="Consolas" w:eastAsia="Consolas"/>
          <w:color w:val="3F7F5F"/>
          <w:sz w:val="24"/>
        </w:rPr>
        <w:t>),在放方法中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login(String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pwd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LoginException{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i.如果用户名错误,就抛出自定义登陆异常(LoginException),异常信息为用户名不存在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2A00FF"/>
          <w:sz w:val="24"/>
        </w:rPr>
        <w:t>"admin"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LoginException(</w:t>
      </w:r>
      <w:r>
        <w:rPr>
          <w:rFonts w:hint="eastAsia" w:ascii="Consolas" w:hAnsi="Consolas" w:eastAsia="Consolas"/>
          <w:color w:val="2A00FF"/>
          <w:sz w:val="24"/>
        </w:rPr>
        <w:t>"用户名:"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"不存在"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ii.如果密码错了就也抛出登陆异常,异常信息为密码错误.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2A00FF"/>
          <w:sz w:val="24"/>
        </w:rPr>
        <w:t>"admin"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6A3E3E"/>
          <w:sz w:val="24"/>
        </w:rPr>
        <w:t>pwd</w:t>
      </w:r>
      <w:r>
        <w:rPr>
          <w:rFonts w:hint="eastAsia" w:ascii="Consolas" w:hAnsi="Consolas" w:eastAsia="Consolas"/>
          <w:color w:val="000000"/>
          <w:sz w:val="24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LoginException(</w:t>
      </w:r>
      <w:r>
        <w:rPr>
          <w:rFonts w:hint="eastAsia" w:ascii="Consolas" w:hAnsi="Consolas" w:eastAsia="Consolas"/>
          <w:color w:val="2A00FF"/>
          <w:sz w:val="24"/>
        </w:rPr>
        <w:t>"密码错误"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iii.如果能来到下面,就说明用户和密码都是对的,输出: 欢迎</w:t>
      </w:r>
      <w:r>
        <w:rPr>
          <w:rFonts w:hint="eastAsia" w:ascii="Consolas" w:hAnsi="Consolas" w:eastAsia="Consolas"/>
          <w:color w:val="3F7F5F"/>
          <w:sz w:val="24"/>
          <w:u w:val="single"/>
        </w:rPr>
        <w:t>xxx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"欢迎"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i.调用login方法,传入错误用户名,运行程序,报运行时异常,然后注释这行代码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login("ax", "xx");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ii.调用login方法,传入正确用户名,错误的命名,运行程序,报运行时异常,然后注释这行代码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login("</w:t>
      </w:r>
      <w:r>
        <w:rPr>
          <w:rFonts w:hint="eastAsia" w:ascii="Consolas" w:hAnsi="Consolas" w:eastAsia="Consolas"/>
          <w:color w:val="3F7F5F"/>
          <w:sz w:val="24"/>
          <w:u w:val="single"/>
        </w:rPr>
        <w:t>admin</w:t>
      </w:r>
      <w:r>
        <w:rPr>
          <w:rFonts w:hint="eastAsia" w:ascii="Consolas" w:hAnsi="Consolas" w:eastAsia="Consolas"/>
          <w:color w:val="3F7F5F"/>
          <w:sz w:val="24"/>
        </w:rPr>
        <w:t>", "123");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iii.调用login方法,传入正确的用户名和密码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login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"admin"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"admin"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(LoginException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已知集合ArrayList中有,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景甜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林思意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鹿晗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把集合中人名写入当前项目的根目录下的names.txt中,每一个人名占一行;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使用try...catch...finally对异常进行处理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操作步骤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创建包:com.itheima.level3_01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创建类Test17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提供main方法,在main方法中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创建ArrayList集合对象list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向集合list中添加人名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定义BufferedWriter变量 br,初始化值为null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写try...catch...finally代码块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在try代码块中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创建BufferedWriter对象,绑定目标names.txt,赋值bw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遍历list集合,在遍历的过程中,写一个人名,写一个换行,再flush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在catch代码块中,打印异常信息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在finally代码块中关闭流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如果bw不为null,就调用bw.close()方法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使用try...catch处理异常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1.创建包:com.itheima.level3_01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2.创建类Test17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3.提供main方法,在main方法中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a)创建ArrayList集合对象list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b)向集合list中添加人名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c)定义BufferedWriter变量 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  <w:r>
        <w:rPr>
          <w:rFonts w:hint="eastAsia" w:ascii="Consolas" w:hAnsi="Consolas" w:eastAsia="Consolas"/>
          <w:color w:val="3F7F5F"/>
          <w:sz w:val="24"/>
        </w:rPr>
        <w:t>,初始化值为null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d)写try...catch...finally代码块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e)在try代码块中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i.创建BufferedWriter对象,绑定目标names.txt,赋值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ii.遍历list集合,在遍历的过程中,写一个人名,写一个换行,再flush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f)在catch代码块中,打印异常信息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g)在finally代码块中关闭流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i.如果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  <w:r>
        <w:rPr>
          <w:rFonts w:hint="eastAsia" w:ascii="Consolas" w:hAnsi="Consolas" w:eastAsia="Consolas"/>
          <w:color w:val="3F7F5F"/>
          <w:sz w:val="24"/>
        </w:rPr>
        <w:t>不为null,就调用bw.close()方法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ii.使用try...catch处理异常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Test17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a)创建ArrayList集合对象list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ArrayList&lt;String&gt;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b)向集合list中添加人名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2A00FF"/>
          <w:sz w:val="24"/>
        </w:rPr>
        <w:t>"张三丰"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2A00FF"/>
          <w:sz w:val="24"/>
        </w:rPr>
        <w:t>"景甜"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2A00FF"/>
          <w:sz w:val="24"/>
        </w:rPr>
        <w:t>"林思意"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2A00FF"/>
          <w:sz w:val="24"/>
        </w:rPr>
        <w:t>"鹿晗"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c)定义BufferedWriter变量 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  <w:r>
        <w:rPr>
          <w:rFonts w:hint="eastAsia" w:ascii="Consolas" w:hAnsi="Consolas" w:eastAsia="Consolas"/>
          <w:color w:val="3F7F5F"/>
          <w:sz w:val="24"/>
        </w:rPr>
        <w:t>,初始化值为null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BufferedWriter </w:t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d)写try...catch...finally代码块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e)在try代码块中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i.创建BufferedWriter对象,绑定目标names.txt,赋值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BufferedWriter(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FileWriter(</w:t>
      </w:r>
      <w:r>
        <w:rPr>
          <w:rFonts w:hint="eastAsia" w:ascii="Consolas" w:hAnsi="Consolas" w:eastAsia="Consolas"/>
          <w:color w:val="2A00FF"/>
          <w:sz w:val="24"/>
        </w:rPr>
        <w:t>"names.txt"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ii.遍历list集合,在遍历的过程中,写一个人名,写一个换行,再flush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=0;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&lt;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 xml:space="preserve">.size();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>.write(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>.newLine();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>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(IOException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f)在catch代码块中,打印异常信息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}</w:t>
      </w:r>
      <w:r>
        <w:rPr>
          <w:rFonts w:hint="eastAsia" w:ascii="Consolas" w:hAnsi="Consolas" w:eastAsia="Consolas"/>
          <w:b/>
          <w:color w:val="7F0055"/>
          <w:sz w:val="24"/>
        </w:rPr>
        <w:t>finally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g)在finally代码块中关闭流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i.如果</w:t>
      </w:r>
      <w:r>
        <w:rPr>
          <w:rFonts w:hint="eastAsia" w:ascii="Consolas" w:hAnsi="Consolas" w:eastAsia="Consolas"/>
          <w:color w:val="3F7F5F"/>
          <w:sz w:val="24"/>
          <w:u w:val="single"/>
        </w:rPr>
        <w:t>bw</w:t>
      </w:r>
      <w:r>
        <w:rPr>
          <w:rFonts w:hint="eastAsia" w:ascii="Consolas" w:hAnsi="Consolas" w:eastAsia="Consolas"/>
          <w:color w:val="3F7F5F"/>
          <w:sz w:val="24"/>
        </w:rPr>
        <w:t>不为null,就调用bw.close()方法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bw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(IOException </w:t>
      </w:r>
      <w:r>
        <w:rPr>
          <w:rFonts w:hint="eastAsia" w:ascii="Consolas" w:hAnsi="Consolas" w:eastAsia="Consolas"/>
          <w:color w:val="6A3E3E"/>
          <w:sz w:val="24"/>
        </w:rPr>
        <w:t>ex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ii.使用try...catch处理异常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ex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把names.txt中的人名,读取到程序中,存储到ArrayList集合中;每一个人名为ArrayList集合中一个元素;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要求:使用try...catch...finally对异常进行处理  </w:t>
      </w:r>
    </w:p>
    <w:p>
      <w:p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操作步骤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创建包:com.itheima.level3_02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创建类Test18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提供main方法,在main方法中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创ArrayList集合对象,用于存储姓名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定义BufferedReader类型变量 br,初始值为null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写try..catch...finally代码块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在try代码块中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创建BufferedReader对象,绑定names.txt文件,赋值给br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定义字符串变量line,用于存储读取到的名称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使用循环,每次读一行,添加到集合中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在catch代码块中,打印异常信息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在finnaly代码块中释放资源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如果br不为null,就调用br的close方法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处理关闭异常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打印集合list</w:t>
      </w:r>
    </w:p>
    <w:p>
      <w:pPr>
        <w:pStyle w:val="4"/>
        <w:rPr>
          <w:rFonts w:hint="eastAsia" w:ascii="Consolas" w:hAnsi="Consolas" w:eastAsia="Consolas"/>
          <w:sz w:val="24"/>
        </w:rPr>
      </w:pPr>
      <w:r>
        <w:rPr>
          <w:rFonts w:hint="eastAsia"/>
          <w:lang w:val="zh-CN"/>
        </w:rPr>
        <w:t>操作步骤答案</w:t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1.创建包:com.itheima.level3_02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2.创建类Test18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3.提供main方法,在main方法中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a)创ArrayList集合对象,用于存储姓名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b)定义BufferedReader类型变量 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  <w:r>
        <w:rPr>
          <w:rFonts w:hint="eastAsia" w:ascii="Consolas" w:hAnsi="Consolas" w:eastAsia="Consolas"/>
          <w:color w:val="3F7F5F"/>
          <w:sz w:val="24"/>
        </w:rPr>
        <w:t>,初始值为null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c)写try..catch...finally代码块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d)在try代码块中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i.创建BufferedReader对象,绑定names.txt文件,赋值给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ii.定义字符串变量line,用于存储读取到的名称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iii.使用循环,每次读一行,添加到集合中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e)在catch代码块中,打印异常信息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f)在</w:t>
      </w:r>
      <w:r>
        <w:rPr>
          <w:rFonts w:hint="eastAsia" w:ascii="Consolas" w:hAnsi="Consolas" w:eastAsia="Consolas"/>
          <w:color w:val="3F7F5F"/>
          <w:sz w:val="24"/>
          <w:u w:val="single"/>
        </w:rPr>
        <w:t>finnaly</w:t>
      </w:r>
      <w:r>
        <w:rPr>
          <w:rFonts w:hint="eastAsia" w:ascii="Consolas" w:hAnsi="Consolas" w:eastAsia="Consolas"/>
          <w:color w:val="3F7F5F"/>
          <w:sz w:val="24"/>
        </w:rPr>
        <w:t>代码块中释放资源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i.如果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  <w:r>
        <w:rPr>
          <w:rFonts w:hint="eastAsia" w:ascii="Consolas" w:hAnsi="Consolas" w:eastAsia="Consolas"/>
          <w:color w:val="3F7F5F"/>
          <w:sz w:val="24"/>
        </w:rPr>
        <w:t>不为null,就调用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  <w:r>
        <w:rPr>
          <w:rFonts w:hint="eastAsia" w:ascii="Consolas" w:hAnsi="Consolas" w:eastAsia="Consolas"/>
          <w:color w:val="3F7F5F"/>
          <w:sz w:val="24"/>
        </w:rPr>
        <w:t>的close方法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ii.处理关闭异常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g)打印集合list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Test18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a)创ArrayList集合对象,用于存储姓名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ArrayList&lt;String&gt;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b)定义BufferedReader类型变量 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  <w:r>
        <w:rPr>
          <w:rFonts w:hint="eastAsia" w:ascii="Consolas" w:hAnsi="Consolas" w:eastAsia="Consolas"/>
          <w:color w:val="3F7F5F"/>
          <w:sz w:val="24"/>
        </w:rPr>
        <w:t>,初始值为null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BufferedReader </w:t>
      </w:r>
      <w:r>
        <w:rPr>
          <w:rFonts w:hint="eastAsia" w:ascii="Consolas" w:hAnsi="Consolas" w:eastAsia="Consolas"/>
          <w:color w:val="6A3E3E"/>
          <w:sz w:val="24"/>
        </w:rPr>
        <w:t>br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c)写try..catch...finally代码块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d)在try代码块中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i.创建BufferedReader对象,绑定names.txt文件,赋值给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br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FileReader(</w:t>
      </w:r>
      <w:r>
        <w:rPr>
          <w:rFonts w:hint="eastAsia" w:ascii="Consolas" w:hAnsi="Consolas" w:eastAsia="Consolas"/>
          <w:color w:val="2A00FF"/>
          <w:sz w:val="24"/>
        </w:rPr>
        <w:t>"names.txt"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ii.定义字符串变量line,用于存储读取到的名称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iii.使用循环,每次读一行,添加到集合中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((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br</w:t>
      </w:r>
      <w:r>
        <w:rPr>
          <w:rFonts w:hint="eastAsia" w:ascii="Consolas" w:hAnsi="Consolas" w:eastAsia="Consolas"/>
          <w:color w:val="000000"/>
          <w:sz w:val="24"/>
        </w:rPr>
        <w:t>.readLine())!=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(IOException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e)在catch代码块中,打印异常信息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finally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f)在</w:t>
      </w:r>
      <w:r>
        <w:rPr>
          <w:rFonts w:hint="eastAsia" w:ascii="Consolas" w:hAnsi="Consolas" w:eastAsia="Consolas"/>
          <w:color w:val="3F7F5F"/>
          <w:sz w:val="24"/>
          <w:u w:val="single"/>
        </w:rPr>
        <w:t>finnaly</w:t>
      </w:r>
      <w:r>
        <w:rPr>
          <w:rFonts w:hint="eastAsia" w:ascii="Consolas" w:hAnsi="Consolas" w:eastAsia="Consolas"/>
          <w:color w:val="3F7F5F"/>
          <w:sz w:val="24"/>
        </w:rPr>
        <w:t>代码块中释放资源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i.如果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  <w:r>
        <w:rPr>
          <w:rFonts w:hint="eastAsia" w:ascii="Consolas" w:hAnsi="Consolas" w:eastAsia="Consolas"/>
          <w:color w:val="3F7F5F"/>
          <w:sz w:val="24"/>
        </w:rPr>
        <w:t>不为null,就调用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  <w:r>
        <w:rPr>
          <w:rFonts w:hint="eastAsia" w:ascii="Consolas" w:hAnsi="Consolas" w:eastAsia="Consolas"/>
          <w:color w:val="3F7F5F"/>
          <w:sz w:val="24"/>
        </w:rPr>
        <w:t>的close方法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br</w:t>
      </w:r>
      <w:r>
        <w:rPr>
          <w:rFonts w:hint="eastAsia" w:ascii="Consolas" w:hAnsi="Consolas" w:eastAsia="Consolas"/>
          <w:color w:val="000000"/>
          <w:sz w:val="24"/>
        </w:rPr>
        <w:t>!=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br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ii.处理关闭异常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(IOException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  g)打印集合list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请使用代码描述: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每一张借记卡(DebitCard)都有账号(accountNumber):和余额(money); 余额永远不能为负数</w:t>
      </w:r>
    </w:p>
    <w:p>
      <w:pPr>
        <w:ind w:left="420" w:leftChars="0" w:firstLine="420" w:firstLineChars="0"/>
        <w:rPr>
          <w:lang w:val="zh-CN"/>
        </w:rPr>
      </w:pPr>
      <w:r>
        <w:rPr>
          <w:rFonts w:hint="eastAsia"/>
          <w:lang w:val="en-US" w:eastAsia="zh-CN"/>
        </w:rPr>
        <w:t>要求:当借记卡的余额为负数的时候需要抛出自定的异常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操作步骤描述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创建包:com.itheima.level3_03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定义异常类无效金额异常(UnValidMoneyException),继承RuntimeExpetion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提供无参构造和有参构造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定义借记卡类(DebitCard)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属性: 账号(accountNumber):和余额(money); 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提供空参构造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提供有参数构造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有参构造需使用setXxx方法给对应的成员变量赋值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提供setter和getter方法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在setMoney(int money)中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如果money为负数,抛出无效的金额异常UnValidMoneyException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最后给成员变量money赋值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定义Test19类,提供main方法,在main方法中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使用有参构造创建,创建DebitCard对象,金额传入一个负数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运行测试,注释代码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使用空参构造创建DebitCard的对象 dc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使用setMoney方法传入一个大于0的数,运行程序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使用setMoney方法传入一个小于0的数,运行程序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1.创建包:com.itheima.level3_03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2.定义异常类无效金额异常(UnValidMoneyException),继承RuntimeExpetion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a)提供无参构造和有参构造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UnValidMoneyException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RuntimeException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UnValidMoneyException()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UnValidMoneyException(String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3.定义借记卡类(DebitCard)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a)属性: 账号(accountNumber):和余额(money);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c)提供有参数构造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i.有效参构造需使用setXxx方法给对应的成员变量赋值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d)提供setter和getter方法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i.在setMoney(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money)中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ii.如果money为负数,抛出无效的金额异常UnValidMoneyException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iii.最后给成员变量money赋值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DebitCard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账号(accountNumber)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accountNumber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余额(money);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DebitCard()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c)提供有参数构造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DebitCard(String </w:t>
      </w:r>
      <w:r>
        <w:rPr>
          <w:rFonts w:hint="eastAsia" w:ascii="Consolas" w:hAnsi="Consolas" w:eastAsia="Consolas"/>
          <w:color w:val="6A3E3E"/>
          <w:sz w:val="24"/>
        </w:rPr>
        <w:t>accountNumber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 使用setXxx方法给对应的成员变量赋值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setAccountNumber(</w:t>
      </w:r>
      <w:r>
        <w:rPr>
          <w:rFonts w:hint="eastAsia" w:ascii="Consolas" w:hAnsi="Consolas" w:eastAsia="Consolas"/>
          <w:color w:val="6A3E3E"/>
          <w:sz w:val="24"/>
        </w:rPr>
        <w:t>accountNumber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setMoney(</w:t>
      </w:r>
      <w:r>
        <w:rPr>
          <w:rFonts w:hint="eastAsia" w:ascii="Consolas" w:hAnsi="Consolas" w:eastAsia="Consolas"/>
          <w:color w:val="6A3E3E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d)提供setter和getter方法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getAccountNumber()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accountNumber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setAccountNumber(String </w:t>
      </w:r>
      <w:r>
        <w:rPr>
          <w:rFonts w:hint="eastAsia" w:ascii="Consolas" w:hAnsi="Consolas" w:eastAsia="Consolas"/>
          <w:color w:val="6A3E3E"/>
          <w:sz w:val="24"/>
        </w:rPr>
        <w:t>accountNumber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accountNumber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accountNumber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getMoney()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i.在setMoney(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money)中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setMoney(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ii.如果money为负数,抛出无效的金额异常UnValidMoneyException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 xml:space="preserve"> &lt; 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UnValidMoneyException(</w:t>
      </w:r>
      <w:r>
        <w:rPr>
          <w:rFonts w:hint="eastAsia" w:ascii="Consolas" w:hAnsi="Consolas" w:eastAsia="Consolas"/>
          <w:color w:val="2A00FF"/>
          <w:sz w:val="24"/>
        </w:rPr>
        <w:t>"余额无效:"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iii.最后给成员变量money赋值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money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line="240" w:lineRule="auto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4.定义Test19类,提供main方法,在main方法中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a)使用有参构造创建,创建DebitCard对象,金额传入一个负数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b)运行测试,注释代码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c)使用空参构造创建DebitCard的对象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dc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d)使用setMoney方法传入一个大于0的数,运行程序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e)使用setMoney方法传入一个小于0的数,运行程序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Test19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a)使用有参构造创建,创建DebitCard对象,金额传入一个负数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DebitCard </w:t>
      </w:r>
      <w:r>
        <w:rPr>
          <w:rFonts w:hint="eastAsia" w:ascii="Consolas" w:hAnsi="Consolas" w:eastAsia="Consolas"/>
          <w:color w:val="3F7F5F"/>
          <w:sz w:val="24"/>
          <w:u w:val="single"/>
        </w:rPr>
        <w:t>dc</w:t>
      </w:r>
      <w:r>
        <w:rPr>
          <w:rFonts w:hint="eastAsia" w:ascii="Consolas" w:hAnsi="Consolas" w:eastAsia="Consolas"/>
          <w:color w:val="3F7F5F"/>
          <w:sz w:val="24"/>
        </w:rPr>
        <w:t xml:space="preserve"> = new DebitCard("001", -100);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b)运行测试,注释代码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c)使用空参构造创建DebitCard的对象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dc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DebitCard </w:t>
      </w:r>
      <w:r>
        <w:rPr>
          <w:rFonts w:hint="eastAsia" w:ascii="Consolas" w:hAnsi="Consolas" w:eastAsia="Consolas"/>
          <w:color w:val="6A3E3E"/>
          <w:sz w:val="24"/>
        </w:rPr>
        <w:t>dc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DebitCard();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d)使用setMoney方法传入一个大于0的数,运行程序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dc</w:t>
      </w:r>
      <w:r>
        <w:rPr>
          <w:rFonts w:hint="eastAsia" w:ascii="Consolas" w:hAnsi="Consolas" w:eastAsia="Consolas"/>
          <w:color w:val="000000"/>
          <w:sz w:val="24"/>
        </w:rPr>
        <w:t>.setMoney(100);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e)使用setMoney方法传入一个小于0的数,运行程序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dc</w:t>
      </w:r>
      <w:r>
        <w:rPr>
          <w:rFonts w:hint="eastAsia" w:ascii="Consolas" w:hAnsi="Consolas" w:eastAsia="Consolas"/>
          <w:color w:val="000000"/>
          <w:sz w:val="24"/>
        </w:rPr>
        <w:t>.setMoney(-1);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line="240" w:lineRule="auto"/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16C079"/>
    <w:multiLevelType w:val="singleLevel"/>
    <w:tmpl w:val="5916C07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16CA53"/>
    <w:multiLevelType w:val="multilevel"/>
    <w:tmpl w:val="5916CA5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16CE3F"/>
    <w:multiLevelType w:val="multilevel"/>
    <w:tmpl w:val="5916CE3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1988F5"/>
    <w:multiLevelType w:val="singleLevel"/>
    <w:tmpl w:val="591988F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919CB94"/>
    <w:multiLevelType w:val="singleLevel"/>
    <w:tmpl w:val="5919CB9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91A5E50"/>
    <w:multiLevelType w:val="singleLevel"/>
    <w:tmpl w:val="591A5E5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91A6038"/>
    <w:multiLevelType w:val="multilevel"/>
    <w:tmpl w:val="591A603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1A6207"/>
    <w:multiLevelType w:val="multilevel"/>
    <w:tmpl w:val="591A620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1A63FE"/>
    <w:multiLevelType w:val="singleLevel"/>
    <w:tmpl w:val="591A63F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591A685F"/>
    <w:multiLevelType w:val="multilevel"/>
    <w:tmpl w:val="591A685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1A85BA"/>
    <w:multiLevelType w:val="multilevel"/>
    <w:tmpl w:val="591A85B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1AA16A"/>
    <w:multiLevelType w:val="multilevel"/>
    <w:tmpl w:val="591AA16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91AA4E8"/>
    <w:multiLevelType w:val="multilevel"/>
    <w:tmpl w:val="591AA4E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9"/>
  </w:num>
  <w:num w:numId="9">
    <w:abstractNumId w:val="3"/>
  </w:num>
  <w:num w:numId="10">
    <w:abstractNumId w:val="10"/>
  </w:num>
  <w:num w:numId="11">
    <w:abstractNumId w:val="4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4CBD"/>
    <w:rsid w:val="001116C7"/>
    <w:rsid w:val="00113784"/>
    <w:rsid w:val="0018522E"/>
    <w:rsid w:val="001A12B7"/>
    <w:rsid w:val="00203578"/>
    <w:rsid w:val="00225600"/>
    <w:rsid w:val="00277ED4"/>
    <w:rsid w:val="002A5D9B"/>
    <w:rsid w:val="002C2A94"/>
    <w:rsid w:val="002E65B3"/>
    <w:rsid w:val="00306C9D"/>
    <w:rsid w:val="00310732"/>
    <w:rsid w:val="00316A44"/>
    <w:rsid w:val="003369A9"/>
    <w:rsid w:val="003474FF"/>
    <w:rsid w:val="00347E92"/>
    <w:rsid w:val="00354D10"/>
    <w:rsid w:val="00387727"/>
    <w:rsid w:val="003B0329"/>
    <w:rsid w:val="003E551A"/>
    <w:rsid w:val="00422752"/>
    <w:rsid w:val="00460949"/>
    <w:rsid w:val="00483119"/>
    <w:rsid w:val="004A7365"/>
    <w:rsid w:val="005259AA"/>
    <w:rsid w:val="005520F4"/>
    <w:rsid w:val="00552CB4"/>
    <w:rsid w:val="00563A40"/>
    <w:rsid w:val="00563F41"/>
    <w:rsid w:val="0057053A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27047"/>
    <w:rsid w:val="0096019F"/>
    <w:rsid w:val="00986A03"/>
    <w:rsid w:val="009B7BE7"/>
    <w:rsid w:val="009D2C95"/>
    <w:rsid w:val="009E2BC4"/>
    <w:rsid w:val="009E3D11"/>
    <w:rsid w:val="00AB551A"/>
    <w:rsid w:val="00AE06BC"/>
    <w:rsid w:val="00AF7B8C"/>
    <w:rsid w:val="00B17DD1"/>
    <w:rsid w:val="00B24198"/>
    <w:rsid w:val="00B96C5E"/>
    <w:rsid w:val="00BD2571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DE0366"/>
    <w:rsid w:val="00E651FF"/>
    <w:rsid w:val="00E926C9"/>
    <w:rsid w:val="00EA6E88"/>
    <w:rsid w:val="00F17FFE"/>
    <w:rsid w:val="00FB0256"/>
    <w:rsid w:val="00FB1ADD"/>
    <w:rsid w:val="00FF030F"/>
    <w:rsid w:val="01125933"/>
    <w:rsid w:val="011F0F68"/>
    <w:rsid w:val="01264E4A"/>
    <w:rsid w:val="01370257"/>
    <w:rsid w:val="01CB0B4C"/>
    <w:rsid w:val="01FD77C5"/>
    <w:rsid w:val="02023721"/>
    <w:rsid w:val="02707085"/>
    <w:rsid w:val="027444AF"/>
    <w:rsid w:val="0299432C"/>
    <w:rsid w:val="029A1CA3"/>
    <w:rsid w:val="03077138"/>
    <w:rsid w:val="0324141C"/>
    <w:rsid w:val="032519B2"/>
    <w:rsid w:val="03324C11"/>
    <w:rsid w:val="03385F35"/>
    <w:rsid w:val="03817A02"/>
    <w:rsid w:val="038745DF"/>
    <w:rsid w:val="041B1BC5"/>
    <w:rsid w:val="04247A99"/>
    <w:rsid w:val="04541719"/>
    <w:rsid w:val="04DC236C"/>
    <w:rsid w:val="04ED453A"/>
    <w:rsid w:val="059C368E"/>
    <w:rsid w:val="05AF1D25"/>
    <w:rsid w:val="05ED1CE1"/>
    <w:rsid w:val="06246503"/>
    <w:rsid w:val="065330DF"/>
    <w:rsid w:val="06654E65"/>
    <w:rsid w:val="066F7C0A"/>
    <w:rsid w:val="067161BA"/>
    <w:rsid w:val="068B3A9D"/>
    <w:rsid w:val="06C742E3"/>
    <w:rsid w:val="0707193F"/>
    <w:rsid w:val="073A61D3"/>
    <w:rsid w:val="07FD469E"/>
    <w:rsid w:val="0809567B"/>
    <w:rsid w:val="083A2BF6"/>
    <w:rsid w:val="08BE4F98"/>
    <w:rsid w:val="08D03870"/>
    <w:rsid w:val="094C0C86"/>
    <w:rsid w:val="095A6AD9"/>
    <w:rsid w:val="098429F4"/>
    <w:rsid w:val="099123FC"/>
    <w:rsid w:val="09DE5399"/>
    <w:rsid w:val="0A0C0E08"/>
    <w:rsid w:val="0A1E1DDA"/>
    <w:rsid w:val="0A8A1A81"/>
    <w:rsid w:val="0AB50DA3"/>
    <w:rsid w:val="0AD77EA5"/>
    <w:rsid w:val="0AEA2A22"/>
    <w:rsid w:val="0B0F6A16"/>
    <w:rsid w:val="0B5E3C9B"/>
    <w:rsid w:val="0B9B1852"/>
    <w:rsid w:val="0BCD50A1"/>
    <w:rsid w:val="0C1A26E4"/>
    <w:rsid w:val="0C326906"/>
    <w:rsid w:val="0C3B5D3C"/>
    <w:rsid w:val="0C5537D9"/>
    <w:rsid w:val="0C5C4FF0"/>
    <w:rsid w:val="0C9E3CFD"/>
    <w:rsid w:val="0CA54458"/>
    <w:rsid w:val="0CD145E1"/>
    <w:rsid w:val="0CE72FFD"/>
    <w:rsid w:val="0D0853C8"/>
    <w:rsid w:val="0D480C6E"/>
    <w:rsid w:val="0DA15150"/>
    <w:rsid w:val="0DD164F3"/>
    <w:rsid w:val="0DFB193B"/>
    <w:rsid w:val="0E0F0FA6"/>
    <w:rsid w:val="0E10196D"/>
    <w:rsid w:val="0E1E3F5E"/>
    <w:rsid w:val="0E2540DF"/>
    <w:rsid w:val="0E626D74"/>
    <w:rsid w:val="0E6C7F6B"/>
    <w:rsid w:val="0E8107BF"/>
    <w:rsid w:val="0EC94B4E"/>
    <w:rsid w:val="0EE11E71"/>
    <w:rsid w:val="0EEC35E6"/>
    <w:rsid w:val="0F38216A"/>
    <w:rsid w:val="0F5E51BD"/>
    <w:rsid w:val="0F61557F"/>
    <w:rsid w:val="0FA42D02"/>
    <w:rsid w:val="0FCF793E"/>
    <w:rsid w:val="0FDF5738"/>
    <w:rsid w:val="108C4392"/>
    <w:rsid w:val="108D2CF2"/>
    <w:rsid w:val="10993A1B"/>
    <w:rsid w:val="10D66628"/>
    <w:rsid w:val="10E8737C"/>
    <w:rsid w:val="1116061E"/>
    <w:rsid w:val="11550050"/>
    <w:rsid w:val="116B3288"/>
    <w:rsid w:val="117E1776"/>
    <w:rsid w:val="11C6756A"/>
    <w:rsid w:val="11F72BF4"/>
    <w:rsid w:val="122D6854"/>
    <w:rsid w:val="1235485F"/>
    <w:rsid w:val="123611B8"/>
    <w:rsid w:val="12473124"/>
    <w:rsid w:val="12533C99"/>
    <w:rsid w:val="125E4185"/>
    <w:rsid w:val="1283379E"/>
    <w:rsid w:val="12930C94"/>
    <w:rsid w:val="12D064E5"/>
    <w:rsid w:val="12EB089D"/>
    <w:rsid w:val="12ED5E2A"/>
    <w:rsid w:val="12F335DE"/>
    <w:rsid w:val="12F65182"/>
    <w:rsid w:val="131A5FFC"/>
    <w:rsid w:val="138A7F3C"/>
    <w:rsid w:val="139A7BB0"/>
    <w:rsid w:val="13A2497E"/>
    <w:rsid w:val="140C64F3"/>
    <w:rsid w:val="14162EBC"/>
    <w:rsid w:val="14391234"/>
    <w:rsid w:val="146A677F"/>
    <w:rsid w:val="147258E3"/>
    <w:rsid w:val="14BB10DA"/>
    <w:rsid w:val="15631DD9"/>
    <w:rsid w:val="1582576F"/>
    <w:rsid w:val="15AC2BC2"/>
    <w:rsid w:val="16392510"/>
    <w:rsid w:val="16722514"/>
    <w:rsid w:val="168D7CDC"/>
    <w:rsid w:val="16981A93"/>
    <w:rsid w:val="16C873D8"/>
    <w:rsid w:val="16DB0903"/>
    <w:rsid w:val="16E17FA0"/>
    <w:rsid w:val="16EC0560"/>
    <w:rsid w:val="170232DC"/>
    <w:rsid w:val="17252EF0"/>
    <w:rsid w:val="17444851"/>
    <w:rsid w:val="17731D85"/>
    <w:rsid w:val="17766699"/>
    <w:rsid w:val="17772866"/>
    <w:rsid w:val="17BB7ACE"/>
    <w:rsid w:val="17C426E0"/>
    <w:rsid w:val="17D33860"/>
    <w:rsid w:val="17F72285"/>
    <w:rsid w:val="183062EB"/>
    <w:rsid w:val="18355C8F"/>
    <w:rsid w:val="188A180E"/>
    <w:rsid w:val="193D55AA"/>
    <w:rsid w:val="193E54AC"/>
    <w:rsid w:val="1996579D"/>
    <w:rsid w:val="199D708E"/>
    <w:rsid w:val="19B33077"/>
    <w:rsid w:val="19DC7C3D"/>
    <w:rsid w:val="1A5C1357"/>
    <w:rsid w:val="1A613AB8"/>
    <w:rsid w:val="1AB44162"/>
    <w:rsid w:val="1ACE0437"/>
    <w:rsid w:val="1AD23EF1"/>
    <w:rsid w:val="1AF360DC"/>
    <w:rsid w:val="1B0C6FB6"/>
    <w:rsid w:val="1B6C7473"/>
    <w:rsid w:val="1B7146AB"/>
    <w:rsid w:val="1BB12A76"/>
    <w:rsid w:val="1BC2453B"/>
    <w:rsid w:val="1BCA7729"/>
    <w:rsid w:val="1BD4377F"/>
    <w:rsid w:val="1C011BF2"/>
    <w:rsid w:val="1C200C6F"/>
    <w:rsid w:val="1C3E416F"/>
    <w:rsid w:val="1C4C007A"/>
    <w:rsid w:val="1CBF1B8F"/>
    <w:rsid w:val="1D3731E0"/>
    <w:rsid w:val="1D5435E3"/>
    <w:rsid w:val="1DA64E6B"/>
    <w:rsid w:val="1DB00D84"/>
    <w:rsid w:val="1DB02A2D"/>
    <w:rsid w:val="1DB7303E"/>
    <w:rsid w:val="1DB73B46"/>
    <w:rsid w:val="1DC533DE"/>
    <w:rsid w:val="1E6A5A31"/>
    <w:rsid w:val="1E7970EA"/>
    <w:rsid w:val="1E8253DE"/>
    <w:rsid w:val="1EAE69DF"/>
    <w:rsid w:val="1ECC0C8A"/>
    <w:rsid w:val="1ED23BA1"/>
    <w:rsid w:val="1F28138D"/>
    <w:rsid w:val="1F341406"/>
    <w:rsid w:val="1F6B0700"/>
    <w:rsid w:val="1F8C7A59"/>
    <w:rsid w:val="200669F2"/>
    <w:rsid w:val="2015619D"/>
    <w:rsid w:val="20241100"/>
    <w:rsid w:val="2049318E"/>
    <w:rsid w:val="206A64FB"/>
    <w:rsid w:val="209334F8"/>
    <w:rsid w:val="20D259CB"/>
    <w:rsid w:val="20FD3E2C"/>
    <w:rsid w:val="21552EF8"/>
    <w:rsid w:val="217322AF"/>
    <w:rsid w:val="219E572F"/>
    <w:rsid w:val="21A91F71"/>
    <w:rsid w:val="21D4796F"/>
    <w:rsid w:val="21D9715E"/>
    <w:rsid w:val="22795B76"/>
    <w:rsid w:val="228270B0"/>
    <w:rsid w:val="22C3638C"/>
    <w:rsid w:val="22EB6DAB"/>
    <w:rsid w:val="23D62E00"/>
    <w:rsid w:val="23EC1B19"/>
    <w:rsid w:val="23EE45FE"/>
    <w:rsid w:val="24026CD9"/>
    <w:rsid w:val="241D14F8"/>
    <w:rsid w:val="242173F3"/>
    <w:rsid w:val="245C4340"/>
    <w:rsid w:val="24B10F2A"/>
    <w:rsid w:val="24C91C24"/>
    <w:rsid w:val="24CF3EAC"/>
    <w:rsid w:val="24D45F09"/>
    <w:rsid w:val="2521429A"/>
    <w:rsid w:val="25694065"/>
    <w:rsid w:val="25A56530"/>
    <w:rsid w:val="25B266E5"/>
    <w:rsid w:val="260B241C"/>
    <w:rsid w:val="26411C88"/>
    <w:rsid w:val="26CE4112"/>
    <w:rsid w:val="274257DA"/>
    <w:rsid w:val="276220E1"/>
    <w:rsid w:val="27CC6CE3"/>
    <w:rsid w:val="27D15740"/>
    <w:rsid w:val="27EA1C4B"/>
    <w:rsid w:val="281A2FD5"/>
    <w:rsid w:val="281D19D4"/>
    <w:rsid w:val="28396667"/>
    <w:rsid w:val="28596545"/>
    <w:rsid w:val="29530198"/>
    <w:rsid w:val="29601EC4"/>
    <w:rsid w:val="29E16E42"/>
    <w:rsid w:val="29EC7F9C"/>
    <w:rsid w:val="2A304AD0"/>
    <w:rsid w:val="2A691B52"/>
    <w:rsid w:val="2A952465"/>
    <w:rsid w:val="2AAA5984"/>
    <w:rsid w:val="2AD348C3"/>
    <w:rsid w:val="2AD5652E"/>
    <w:rsid w:val="2B053DE2"/>
    <w:rsid w:val="2B1A3800"/>
    <w:rsid w:val="2B3818FE"/>
    <w:rsid w:val="2B736D8E"/>
    <w:rsid w:val="2B787574"/>
    <w:rsid w:val="2B80063C"/>
    <w:rsid w:val="2B9F2755"/>
    <w:rsid w:val="2BA72541"/>
    <w:rsid w:val="2C383731"/>
    <w:rsid w:val="2C5B1108"/>
    <w:rsid w:val="2C6A61FD"/>
    <w:rsid w:val="2C871405"/>
    <w:rsid w:val="2C9A461D"/>
    <w:rsid w:val="2CA37E14"/>
    <w:rsid w:val="2CFA2205"/>
    <w:rsid w:val="2D066A1A"/>
    <w:rsid w:val="2D0959DD"/>
    <w:rsid w:val="2D84226D"/>
    <w:rsid w:val="2D8B038A"/>
    <w:rsid w:val="2DC13A95"/>
    <w:rsid w:val="2DCD59FF"/>
    <w:rsid w:val="2DE1554E"/>
    <w:rsid w:val="2DEC54CD"/>
    <w:rsid w:val="2E19676B"/>
    <w:rsid w:val="2E6E3B57"/>
    <w:rsid w:val="2EBD0406"/>
    <w:rsid w:val="2F2512EC"/>
    <w:rsid w:val="2F281077"/>
    <w:rsid w:val="2F434EEA"/>
    <w:rsid w:val="2F7412BD"/>
    <w:rsid w:val="2F871F7D"/>
    <w:rsid w:val="2FA6631A"/>
    <w:rsid w:val="2FB51195"/>
    <w:rsid w:val="2FF75AC0"/>
    <w:rsid w:val="2FFB6225"/>
    <w:rsid w:val="300842E2"/>
    <w:rsid w:val="30655E29"/>
    <w:rsid w:val="30694270"/>
    <w:rsid w:val="30EA1912"/>
    <w:rsid w:val="30F34E55"/>
    <w:rsid w:val="31063E9D"/>
    <w:rsid w:val="312E6CA7"/>
    <w:rsid w:val="313164FD"/>
    <w:rsid w:val="317469EA"/>
    <w:rsid w:val="317A2732"/>
    <w:rsid w:val="318A7789"/>
    <w:rsid w:val="31914EE0"/>
    <w:rsid w:val="31AC0A10"/>
    <w:rsid w:val="31B66D1B"/>
    <w:rsid w:val="31FC155B"/>
    <w:rsid w:val="32052194"/>
    <w:rsid w:val="32233D41"/>
    <w:rsid w:val="323C7452"/>
    <w:rsid w:val="32764C38"/>
    <w:rsid w:val="32CD45C4"/>
    <w:rsid w:val="32E01FAB"/>
    <w:rsid w:val="32F43345"/>
    <w:rsid w:val="32F86550"/>
    <w:rsid w:val="33303BF9"/>
    <w:rsid w:val="3349002D"/>
    <w:rsid w:val="334C3BCC"/>
    <w:rsid w:val="33901A55"/>
    <w:rsid w:val="33951C3C"/>
    <w:rsid w:val="33D71DA8"/>
    <w:rsid w:val="33DC74F1"/>
    <w:rsid w:val="342E34D5"/>
    <w:rsid w:val="342F293C"/>
    <w:rsid w:val="349470C7"/>
    <w:rsid w:val="34B20470"/>
    <w:rsid w:val="34B32C51"/>
    <w:rsid w:val="34B81BDE"/>
    <w:rsid w:val="34EE7FD0"/>
    <w:rsid w:val="351F6E56"/>
    <w:rsid w:val="35577502"/>
    <w:rsid w:val="35695D06"/>
    <w:rsid w:val="35955DB2"/>
    <w:rsid w:val="35A75149"/>
    <w:rsid w:val="362B6F28"/>
    <w:rsid w:val="366E163F"/>
    <w:rsid w:val="36882A72"/>
    <w:rsid w:val="36D0324A"/>
    <w:rsid w:val="36DE5FBC"/>
    <w:rsid w:val="36FC121F"/>
    <w:rsid w:val="37452656"/>
    <w:rsid w:val="377E5C0F"/>
    <w:rsid w:val="37A727E7"/>
    <w:rsid w:val="37B348A9"/>
    <w:rsid w:val="37C75FD7"/>
    <w:rsid w:val="37D46184"/>
    <w:rsid w:val="37F63D94"/>
    <w:rsid w:val="381F40CB"/>
    <w:rsid w:val="38335DA1"/>
    <w:rsid w:val="386D002D"/>
    <w:rsid w:val="38A0499F"/>
    <w:rsid w:val="38E5607B"/>
    <w:rsid w:val="3967440D"/>
    <w:rsid w:val="397B5BB1"/>
    <w:rsid w:val="39A1534E"/>
    <w:rsid w:val="39C30C85"/>
    <w:rsid w:val="39EB1FC7"/>
    <w:rsid w:val="3A0C6956"/>
    <w:rsid w:val="3A28527C"/>
    <w:rsid w:val="3A765711"/>
    <w:rsid w:val="3A786932"/>
    <w:rsid w:val="3A9733F4"/>
    <w:rsid w:val="3AA47F80"/>
    <w:rsid w:val="3AAC0F6D"/>
    <w:rsid w:val="3AEB22ED"/>
    <w:rsid w:val="3B042708"/>
    <w:rsid w:val="3B1A3268"/>
    <w:rsid w:val="3B2C0D5A"/>
    <w:rsid w:val="3B837C8A"/>
    <w:rsid w:val="3BA27ADB"/>
    <w:rsid w:val="3BDD4B44"/>
    <w:rsid w:val="3BE02CE7"/>
    <w:rsid w:val="3C033DC9"/>
    <w:rsid w:val="3C47633A"/>
    <w:rsid w:val="3C5D1238"/>
    <w:rsid w:val="3C750388"/>
    <w:rsid w:val="3C8461DD"/>
    <w:rsid w:val="3CFC4C89"/>
    <w:rsid w:val="3D6305B5"/>
    <w:rsid w:val="3D9213AB"/>
    <w:rsid w:val="3DD915A9"/>
    <w:rsid w:val="3DDA347E"/>
    <w:rsid w:val="3E5609D2"/>
    <w:rsid w:val="3EB15159"/>
    <w:rsid w:val="3ED744D9"/>
    <w:rsid w:val="3EEB773D"/>
    <w:rsid w:val="3EED02D7"/>
    <w:rsid w:val="3EFD43EF"/>
    <w:rsid w:val="3FAA4150"/>
    <w:rsid w:val="3FD041E1"/>
    <w:rsid w:val="3FDF7866"/>
    <w:rsid w:val="411017CE"/>
    <w:rsid w:val="41871BD3"/>
    <w:rsid w:val="4195160A"/>
    <w:rsid w:val="41E53711"/>
    <w:rsid w:val="41FC1DA8"/>
    <w:rsid w:val="423D7FD9"/>
    <w:rsid w:val="425416D5"/>
    <w:rsid w:val="425B7FBC"/>
    <w:rsid w:val="42626A31"/>
    <w:rsid w:val="427204A9"/>
    <w:rsid w:val="42831830"/>
    <w:rsid w:val="429751EF"/>
    <w:rsid w:val="42B04A7B"/>
    <w:rsid w:val="42CF0529"/>
    <w:rsid w:val="42D5464D"/>
    <w:rsid w:val="42E8499B"/>
    <w:rsid w:val="42EF4040"/>
    <w:rsid w:val="437B4C45"/>
    <w:rsid w:val="438F6934"/>
    <w:rsid w:val="43A60E2E"/>
    <w:rsid w:val="443A51E2"/>
    <w:rsid w:val="44513DA0"/>
    <w:rsid w:val="44861D96"/>
    <w:rsid w:val="449C325B"/>
    <w:rsid w:val="44A37209"/>
    <w:rsid w:val="44B06892"/>
    <w:rsid w:val="44CF0ED4"/>
    <w:rsid w:val="44E528B9"/>
    <w:rsid w:val="45077085"/>
    <w:rsid w:val="451C07DD"/>
    <w:rsid w:val="451C3B94"/>
    <w:rsid w:val="455F5555"/>
    <w:rsid w:val="45DF5D0A"/>
    <w:rsid w:val="46073DC0"/>
    <w:rsid w:val="46221132"/>
    <w:rsid w:val="46333A0F"/>
    <w:rsid w:val="46462ED1"/>
    <w:rsid w:val="46464786"/>
    <w:rsid w:val="466E7F50"/>
    <w:rsid w:val="46A00500"/>
    <w:rsid w:val="46ED33C3"/>
    <w:rsid w:val="471366C4"/>
    <w:rsid w:val="47244323"/>
    <w:rsid w:val="47AA7E6D"/>
    <w:rsid w:val="47B03692"/>
    <w:rsid w:val="47EC136B"/>
    <w:rsid w:val="48042E7B"/>
    <w:rsid w:val="48455ACA"/>
    <w:rsid w:val="48553872"/>
    <w:rsid w:val="487C4B79"/>
    <w:rsid w:val="48854618"/>
    <w:rsid w:val="488C71DB"/>
    <w:rsid w:val="489B7B29"/>
    <w:rsid w:val="48C04F7A"/>
    <w:rsid w:val="48DE2956"/>
    <w:rsid w:val="48E868F1"/>
    <w:rsid w:val="49211F7B"/>
    <w:rsid w:val="492C4E09"/>
    <w:rsid w:val="494F46ED"/>
    <w:rsid w:val="49B20809"/>
    <w:rsid w:val="49DF6C2D"/>
    <w:rsid w:val="4A6B0FE7"/>
    <w:rsid w:val="4A816415"/>
    <w:rsid w:val="4A8A16EC"/>
    <w:rsid w:val="4AD5273B"/>
    <w:rsid w:val="4AFF0F39"/>
    <w:rsid w:val="4B3B44B5"/>
    <w:rsid w:val="4B3F009C"/>
    <w:rsid w:val="4B636573"/>
    <w:rsid w:val="4B6A4A53"/>
    <w:rsid w:val="4B981437"/>
    <w:rsid w:val="4BE26B88"/>
    <w:rsid w:val="4C17429F"/>
    <w:rsid w:val="4C202392"/>
    <w:rsid w:val="4C282430"/>
    <w:rsid w:val="4C2E61A9"/>
    <w:rsid w:val="4CB05ACF"/>
    <w:rsid w:val="4CC25B2C"/>
    <w:rsid w:val="4CDC027C"/>
    <w:rsid w:val="4CF1513F"/>
    <w:rsid w:val="4D126137"/>
    <w:rsid w:val="4D33601B"/>
    <w:rsid w:val="4DAE6731"/>
    <w:rsid w:val="4DB27969"/>
    <w:rsid w:val="4DB50552"/>
    <w:rsid w:val="4DC50D69"/>
    <w:rsid w:val="4E1143C9"/>
    <w:rsid w:val="4E2E6331"/>
    <w:rsid w:val="4E3477A2"/>
    <w:rsid w:val="4EDA5ECD"/>
    <w:rsid w:val="4EFA782F"/>
    <w:rsid w:val="4F865964"/>
    <w:rsid w:val="4F8A3B70"/>
    <w:rsid w:val="4FB915A8"/>
    <w:rsid w:val="4FD779DF"/>
    <w:rsid w:val="502F6DA6"/>
    <w:rsid w:val="50AB3C8E"/>
    <w:rsid w:val="50AE5DD0"/>
    <w:rsid w:val="50B44E55"/>
    <w:rsid w:val="50B551B5"/>
    <w:rsid w:val="50FD5DE1"/>
    <w:rsid w:val="51027CDB"/>
    <w:rsid w:val="515C7A26"/>
    <w:rsid w:val="517D3201"/>
    <w:rsid w:val="523814DF"/>
    <w:rsid w:val="528D77B7"/>
    <w:rsid w:val="52D6191E"/>
    <w:rsid w:val="52ED2D4C"/>
    <w:rsid w:val="533025D3"/>
    <w:rsid w:val="53495C40"/>
    <w:rsid w:val="534A586E"/>
    <w:rsid w:val="538B6BE9"/>
    <w:rsid w:val="53BA24E9"/>
    <w:rsid w:val="543231D4"/>
    <w:rsid w:val="54954A6B"/>
    <w:rsid w:val="54B061B9"/>
    <w:rsid w:val="54BB5607"/>
    <w:rsid w:val="5504084F"/>
    <w:rsid w:val="55145FE1"/>
    <w:rsid w:val="551C3935"/>
    <w:rsid w:val="55511042"/>
    <w:rsid w:val="55AC2E60"/>
    <w:rsid w:val="55C757B6"/>
    <w:rsid w:val="55DD6A8C"/>
    <w:rsid w:val="55E329A7"/>
    <w:rsid w:val="5614285E"/>
    <w:rsid w:val="563B7B9A"/>
    <w:rsid w:val="563C5A53"/>
    <w:rsid w:val="56F57269"/>
    <w:rsid w:val="56FA568D"/>
    <w:rsid w:val="57307589"/>
    <w:rsid w:val="57805519"/>
    <w:rsid w:val="57F8184D"/>
    <w:rsid w:val="580D0087"/>
    <w:rsid w:val="58217F3F"/>
    <w:rsid w:val="583543D2"/>
    <w:rsid w:val="58520713"/>
    <w:rsid w:val="585F0CEB"/>
    <w:rsid w:val="58753496"/>
    <w:rsid w:val="58AC6647"/>
    <w:rsid w:val="58C630C0"/>
    <w:rsid w:val="58DA143D"/>
    <w:rsid w:val="590D1920"/>
    <w:rsid w:val="592B46D7"/>
    <w:rsid w:val="592C7CF4"/>
    <w:rsid w:val="592E6840"/>
    <w:rsid w:val="59324F2B"/>
    <w:rsid w:val="59511CEB"/>
    <w:rsid w:val="595849CF"/>
    <w:rsid w:val="59836186"/>
    <w:rsid w:val="599E3FED"/>
    <w:rsid w:val="59C82CF6"/>
    <w:rsid w:val="5A167636"/>
    <w:rsid w:val="5A7B1397"/>
    <w:rsid w:val="5AD15559"/>
    <w:rsid w:val="5AEC5DB7"/>
    <w:rsid w:val="5B0D23BF"/>
    <w:rsid w:val="5B1517BE"/>
    <w:rsid w:val="5B782721"/>
    <w:rsid w:val="5B7F56B4"/>
    <w:rsid w:val="5BA12121"/>
    <w:rsid w:val="5BA35E93"/>
    <w:rsid w:val="5BDD3C89"/>
    <w:rsid w:val="5BF503D0"/>
    <w:rsid w:val="5BF60C42"/>
    <w:rsid w:val="5BFB38A2"/>
    <w:rsid w:val="5C2D21E5"/>
    <w:rsid w:val="5CB843B3"/>
    <w:rsid w:val="5CB92771"/>
    <w:rsid w:val="5CD511BD"/>
    <w:rsid w:val="5CE52EF2"/>
    <w:rsid w:val="5CEE6906"/>
    <w:rsid w:val="5D275138"/>
    <w:rsid w:val="5D612C7E"/>
    <w:rsid w:val="5D9B7AA8"/>
    <w:rsid w:val="5DCF54BB"/>
    <w:rsid w:val="5E4E0527"/>
    <w:rsid w:val="5EB02F9F"/>
    <w:rsid w:val="5F0E74B9"/>
    <w:rsid w:val="5F120CCE"/>
    <w:rsid w:val="5F195EDE"/>
    <w:rsid w:val="5F673698"/>
    <w:rsid w:val="5FF23A12"/>
    <w:rsid w:val="603769A7"/>
    <w:rsid w:val="605F600C"/>
    <w:rsid w:val="60867027"/>
    <w:rsid w:val="608973EE"/>
    <w:rsid w:val="60E60979"/>
    <w:rsid w:val="60FC3563"/>
    <w:rsid w:val="612D7950"/>
    <w:rsid w:val="61435F35"/>
    <w:rsid w:val="616241DD"/>
    <w:rsid w:val="61B042F8"/>
    <w:rsid w:val="61C866EF"/>
    <w:rsid w:val="61E320A0"/>
    <w:rsid w:val="628F5801"/>
    <w:rsid w:val="62AB60E0"/>
    <w:rsid w:val="62B25920"/>
    <w:rsid w:val="62E44812"/>
    <w:rsid w:val="62FE2142"/>
    <w:rsid w:val="6315368B"/>
    <w:rsid w:val="632F43F5"/>
    <w:rsid w:val="63797B98"/>
    <w:rsid w:val="63D0566A"/>
    <w:rsid w:val="63D97DCE"/>
    <w:rsid w:val="647163A9"/>
    <w:rsid w:val="650238AC"/>
    <w:rsid w:val="651A37C0"/>
    <w:rsid w:val="654A0C5D"/>
    <w:rsid w:val="657D3965"/>
    <w:rsid w:val="65C11E12"/>
    <w:rsid w:val="65FE117C"/>
    <w:rsid w:val="660D0C36"/>
    <w:rsid w:val="662A057D"/>
    <w:rsid w:val="663449E1"/>
    <w:rsid w:val="66687418"/>
    <w:rsid w:val="66B8435A"/>
    <w:rsid w:val="66CA5363"/>
    <w:rsid w:val="66D41131"/>
    <w:rsid w:val="66E66DCD"/>
    <w:rsid w:val="676E2EDD"/>
    <w:rsid w:val="67737E89"/>
    <w:rsid w:val="67B42359"/>
    <w:rsid w:val="67B524BD"/>
    <w:rsid w:val="67E2567C"/>
    <w:rsid w:val="68246CF5"/>
    <w:rsid w:val="685418FE"/>
    <w:rsid w:val="688C64FA"/>
    <w:rsid w:val="689F270D"/>
    <w:rsid w:val="68A028E1"/>
    <w:rsid w:val="68E32870"/>
    <w:rsid w:val="68E827D4"/>
    <w:rsid w:val="690A79FB"/>
    <w:rsid w:val="69220A82"/>
    <w:rsid w:val="6929102A"/>
    <w:rsid w:val="69445F82"/>
    <w:rsid w:val="694909AA"/>
    <w:rsid w:val="695E7545"/>
    <w:rsid w:val="696A562C"/>
    <w:rsid w:val="69746448"/>
    <w:rsid w:val="69A3416B"/>
    <w:rsid w:val="69E247D5"/>
    <w:rsid w:val="69FC440C"/>
    <w:rsid w:val="6A0E6140"/>
    <w:rsid w:val="6A8B4135"/>
    <w:rsid w:val="6AB07A9B"/>
    <w:rsid w:val="6B0058CD"/>
    <w:rsid w:val="6B5C4F68"/>
    <w:rsid w:val="6B8D4376"/>
    <w:rsid w:val="6BDF1327"/>
    <w:rsid w:val="6BF8607A"/>
    <w:rsid w:val="6BFC1A9B"/>
    <w:rsid w:val="6C1D396C"/>
    <w:rsid w:val="6C993B60"/>
    <w:rsid w:val="6CA62100"/>
    <w:rsid w:val="6CCF514F"/>
    <w:rsid w:val="6CEF0E81"/>
    <w:rsid w:val="6CEF30AE"/>
    <w:rsid w:val="6D1676F2"/>
    <w:rsid w:val="6D33209D"/>
    <w:rsid w:val="6D40049A"/>
    <w:rsid w:val="6D637235"/>
    <w:rsid w:val="6D756A9A"/>
    <w:rsid w:val="6D9645AA"/>
    <w:rsid w:val="6DB013CA"/>
    <w:rsid w:val="6DB8208A"/>
    <w:rsid w:val="6DB97473"/>
    <w:rsid w:val="6DC673D6"/>
    <w:rsid w:val="6DE23191"/>
    <w:rsid w:val="6DF82E62"/>
    <w:rsid w:val="6E065B15"/>
    <w:rsid w:val="6E0A11C6"/>
    <w:rsid w:val="6E401415"/>
    <w:rsid w:val="6E573021"/>
    <w:rsid w:val="6EA870F5"/>
    <w:rsid w:val="6EBE276B"/>
    <w:rsid w:val="6EEB60DE"/>
    <w:rsid w:val="6EEF013E"/>
    <w:rsid w:val="6F0C1E4A"/>
    <w:rsid w:val="6F4D6403"/>
    <w:rsid w:val="6F9255DB"/>
    <w:rsid w:val="6FDB460E"/>
    <w:rsid w:val="6FF37852"/>
    <w:rsid w:val="705856EA"/>
    <w:rsid w:val="709F09CB"/>
    <w:rsid w:val="70AA5CA3"/>
    <w:rsid w:val="712701D6"/>
    <w:rsid w:val="712766A2"/>
    <w:rsid w:val="71895BC7"/>
    <w:rsid w:val="71B0751B"/>
    <w:rsid w:val="71D032F5"/>
    <w:rsid w:val="71EE17C2"/>
    <w:rsid w:val="71F13C78"/>
    <w:rsid w:val="723202B8"/>
    <w:rsid w:val="72516181"/>
    <w:rsid w:val="72AC42E4"/>
    <w:rsid w:val="72B36D75"/>
    <w:rsid w:val="73013D58"/>
    <w:rsid w:val="73072BAC"/>
    <w:rsid w:val="731A294D"/>
    <w:rsid w:val="734746E1"/>
    <w:rsid w:val="739F2491"/>
    <w:rsid w:val="73A06890"/>
    <w:rsid w:val="73B01248"/>
    <w:rsid w:val="73DB24E9"/>
    <w:rsid w:val="73EC5F3A"/>
    <w:rsid w:val="74643CEC"/>
    <w:rsid w:val="75360C80"/>
    <w:rsid w:val="75A90413"/>
    <w:rsid w:val="75E242A5"/>
    <w:rsid w:val="75F1785B"/>
    <w:rsid w:val="760307B6"/>
    <w:rsid w:val="767B4F34"/>
    <w:rsid w:val="769672C7"/>
    <w:rsid w:val="76DB22FF"/>
    <w:rsid w:val="76F31479"/>
    <w:rsid w:val="76FF256D"/>
    <w:rsid w:val="77041304"/>
    <w:rsid w:val="772B4131"/>
    <w:rsid w:val="774C0CFA"/>
    <w:rsid w:val="774C677F"/>
    <w:rsid w:val="77EC0D0B"/>
    <w:rsid w:val="782101AF"/>
    <w:rsid w:val="7829071F"/>
    <w:rsid w:val="782C468C"/>
    <w:rsid w:val="78605446"/>
    <w:rsid w:val="78644592"/>
    <w:rsid w:val="786E268B"/>
    <w:rsid w:val="78825272"/>
    <w:rsid w:val="78A61089"/>
    <w:rsid w:val="78BD6941"/>
    <w:rsid w:val="78F32952"/>
    <w:rsid w:val="78FD0ACF"/>
    <w:rsid w:val="792B4A33"/>
    <w:rsid w:val="796C5C90"/>
    <w:rsid w:val="7973615B"/>
    <w:rsid w:val="797A19FE"/>
    <w:rsid w:val="79E60493"/>
    <w:rsid w:val="7A0C3983"/>
    <w:rsid w:val="7AC45431"/>
    <w:rsid w:val="7B4A1F7E"/>
    <w:rsid w:val="7B797F2C"/>
    <w:rsid w:val="7BB5539F"/>
    <w:rsid w:val="7BD1021F"/>
    <w:rsid w:val="7BE61C71"/>
    <w:rsid w:val="7BF00993"/>
    <w:rsid w:val="7C3137EC"/>
    <w:rsid w:val="7C3D4FCD"/>
    <w:rsid w:val="7C4521EA"/>
    <w:rsid w:val="7C6335E1"/>
    <w:rsid w:val="7C7537E0"/>
    <w:rsid w:val="7C817953"/>
    <w:rsid w:val="7CCB6FAD"/>
    <w:rsid w:val="7CD75F6F"/>
    <w:rsid w:val="7D0E0A8C"/>
    <w:rsid w:val="7D1A7069"/>
    <w:rsid w:val="7DC077A2"/>
    <w:rsid w:val="7DC51511"/>
    <w:rsid w:val="7DD523FB"/>
    <w:rsid w:val="7E122F90"/>
    <w:rsid w:val="7E593650"/>
    <w:rsid w:val="7E6E15CA"/>
    <w:rsid w:val="7E947D27"/>
    <w:rsid w:val="7EC32287"/>
    <w:rsid w:val="7F0E3DB4"/>
    <w:rsid w:val="7F245570"/>
    <w:rsid w:val="7F4D5C50"/>
    <w:rsid w:val="7F6A4F83"/>
    <w:rsid w:val="7F78138A"/>
    <w:rsid w:val="7F7F3830"/>
    <w:rsid w:val="7F7F4039"/>
    <w:rsid w:val="7FBD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character" w:customStyle="1" w:styleId="29">
    <w:name w:val="sc31"/>
    <w:basedOn w:val="15"/>
    <w:qFormat/>
    <w:uiPriority w:val="0"/>
    <w:rPr>
      <w:color w:val="008080"/>
    </w:rPr>
  </w:style>
  <w:style w:type="character" w:customStyle="1" w:styleId="30">
    <w:name w:val="sc161"/>
    <w:basedOn w:val="15"/>
    <w:qFormat/>
    <w:uiPriority w:val="0"/>
    <w:rPr>
      <w:color w:val="8000FF"/>
    </w:rPr>
  </w:style>
  <w:style w:type="character" w:customStyle="1" w:styleId="31">
    <w:name w:val="sc101"/>
    <w:basedOn w:val="15"/>
    <w:qFormat/>
    <w:uiPriority w:val="0"/>
    <w:rPr>
      <w:b/>
      <w:color w:val="000080"/>
    </w:rPr>
  </w:style>
  <w:style w:type="character" w:customStyle="1" w:styleId="32">
    <w:name w:val="sc21"/>
    <w:basedOn w:val="15"/>
    <w:qFormat/>
    <w:uiPriority w:val="0"/>
    <w:rPr>
      <w:color w:val="008000"/>
    </w:rPr>
  </w:style>
  <w:style w:type="character" w:customStyle="1" w:styleId="33">
    <w:name w:val="sc61"/>
    <w:basedOn w:val="15"/>
    <w:qFormat/>
    <w:uiPriority w:val="0"/>
    <w:rPr>
      <w:color w:val="808080"/>
    </w:rPr>
  </w:style>
  <w:style w:type="character" w:customStyle="1" w:styleId="34">
    <w:name w:val="sc11"/>
    <w:basedOn w:val="15"/>
    <w:qFormat/>
    <w:uiPriority w:val="0"/>
    <w:rPr>
      <w:color w:val="008000"/>
    </w:rPr>
  </w:style>
  <w:style w:type="character" w:customStyle="1" w:styleId="35">
    <w:name w:val="sc41"/>
    <w:basedOn w:val="15"/>
    <w:qFormat/>
    <w:uiPriority w:val="0"/>
    <w:rPr>
      <w:color w:val="FF8000"/>
    </w:rPr>
  </w:style>
  <w:style w:type="character" w:customStyle="1" w:styleId="36">
    <w:name w:val="sc71"/>
    <w:basedOn w:val="15"/>
    <w:qFormat/>
    <w:uiPriority w:val="0"/>
    <w:rPr>
      <w:color w:val="808080"/>
    </w:rPr>
  </w:style>
  <w:style w:type="character" w:customStyle="1" w:styleId="37">
    <w:name w:val="sc51"/>
    <w:basedOn w:val="15"/>
    <w:qFormat/>
    <w:uiPriority w:val="0"/>
    <w:rPr>
      <w:b/>
      <w:color w:val="0000FF"/>
    </w:rPr>
  </w:style>
  <w:style w:type="paragraph" w:customStyle="1" w:styleId="38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35</Words>
  <Characters>201</Characters>
  <Lines>1</Lines>
  <Paragraphs>1</Paragraphs>
  <ScaleCrop>false</ScaleCrop>
  <LinksUpToDate>false</LinksUpToDate>
  <CharactersWithSpaces>235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long</cp:lastModifiedBy>
  <dcterms:modified xsi:type="dcterms:W3CDTF">2017-10-25T01:51:47Z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