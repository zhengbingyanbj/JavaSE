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1B161F" w:rsidRDefault="001B161F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Java基础第二阶段</w:t>
      </w:r>
    </w:p>
    <w:p w:rsidR="004A7365" w:rsidRDefault="00DA3BC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1B161F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7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 w:rsidR="001B161F"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</w:t>
      </w:r>
      <w:r w:rsidR="001B161F">
        <w:rPr>
          <w:rFonts w:ascii="方正姚体" w:eastAsia="方正姚体" w:hAnsi="方正姚体" w:cs="方正姚体"/>
          <w:b/>
          <w:bCs/>
          <w:sz w:val="48"/>
          <w:szCs w:val="48"/>
        </w:rPr>
        <w:t>加强</w:t>
      </w:r>
      <w:r w:rsidR="001B161F">
        <w:rPr>
          <w:rFonts w:ascii="方正姚体" w:eastAsia="方正姚体" w:hAnsi="方正姚体" w:cs="方正姚体" w:hint="eastAsia"/>
          <w:b/>
          <w:bCs/>
          <w:sz w:val="48"/>
          <w:szCs w:val="48"/>
        </w:rPr>
        <w:t>_XML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A6FA5" w:rsidRDefault="00927047" w:rsidP="002B637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570DFB">
        <w:rPr>
          <w:rFonts w:hint="eastAsia"/>
          <w:lang w:val="zh-CN"/>
        </w:rPr>
        <w:t>：【讲义</w:t>
      </w:r>
      <w:r w:rsidR="00570DFB">
        <w:rPr>
          <w:rFonts w:hint="eastAsia"/>
          <w:lang w:val="zh-CN"/>
        </w:rPr>
        <w:t>1.1.2</w:t>
      </w:r>
      <w:r w:rsidR="00570DFB">
        <w:rPr>
          <w:rFonts w:hint="eastAsia"/>
          <w:lang w:val="zh-CN"/>
        </w:rPr>
        <w:t>：</w:t>
      </w:r>
      <w:r w:rsidR="00570DFB">
        <w:rPr>
          <w:rFonts w:hint="eastAsia"/>
          <w:lang w:val="zh-CN"/>
        </w:rPr>
        <w:t>XML</w:t>
      </w:r>
      <w:r w:rsidR="00570DFB">
        <w:rPr>
          <w:rFonts w:hint="eastAsia"/>
          <w:lang w:val="zh-CN"/>
        </w:rPr>
        <w:t>的作用】</w:t>
      </w:r>
    </w:p>
    <w:p w:rsidR="00570DFB" w:rsidRPr="00582C0F" w:rsidRDefault="000C66C4" w:rsidP="00582C0F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</w:t>
      </w:r>
      <w:r w:rsidR="00582C0F" w:rsidRPr="00582C0F">
        <w:rPr>
          <w:rFonts w:hint="eastAsia"/>
          <w:lang w:val="zh-CN"/>
        </w:rPr>
        <w:t>出</w:t>
      </w:r>
      <w:r w:rsidR="00582C0F" w:rsidRPr="00582C0F">
        <w:rPr>
          <w:rFonts w:hint="eastAsia"/>
          <w:lang w:val="zh-CN"/>
        </w:rPr>
        <w:t>XML</w:t>
      </w:r>
      <w:r w:rsidR="00582C0F" w:rsidRPr="00582C0F">
        <w:rPr>
          <w:rFonts w:hint="eastAsia"/>
          <w:lang w:val="zh-CN"/>
        </w:rPr>
        <w:t>的两个重要作用：</w:t>
      </w:r>
    </w:p>
    <w:p w:rsidR="00582C0F" w:rsidRPr="00582C0F" w:rsidRDefault="00582C0F" w:rsidP="00582C0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C4DBF" w:rsidRPr="002C4DBF" w:rsidRDefault="002C4DBF" w:rsidP="002C4DBF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1.1.2</w:t>
      </w:r>
      <w:r>
        <w:rPr>
          <w:rFonts w:hint="eastAsia"/>
          <w:lang w:val="zh-CN"/>
        </w:rPr>
        <w:t>）</w:t>
      </w:r>
    </w:p>
    <w:p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A3BA0">
        <w:rPr>
          <w:rFonts w:hint="eastAsia"/>
          <w:lang w:val="zh-CN"/>
        </w:rPr>
        <w:t>2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5A3BA0">
        <w:rPr>
          <w:rFonts w:hint="eastAsia"/>
          <w:lang w:val="zh-CN"/>
        </w:rPr>
        <w:t>：【讲义</w:t>
      </w:r>
      <w:r w:rsidR="005A3BA0">
        <w:rPr>
          <w:rFonts w:hint="eastAsia"/>
          <w:lang w:val="zh-CN"/>
        </w:rPr>
        <w:t>1.2</w:t>
      </w:r>
      <w:r w:rsidR="005A3BA0">
        <w:rPr>
          <w:rFonts w:hint="eastAsia"/>
          <w:lang w:val="zh-CN"/>
        </w:rPr>
        <w:t>：</w:t>
      </w:r>
      <w:r w:rsidR="005A3BA0">
        <w:rPr>
          <w:rFonts w:hint="eastAsia"/>
          <w:lang w:val="zh-CN"/>
        </w:rPr>
        <w:t>XML</w:t>
      </w:r>
      <w:r w:rsidR="005A3BA0">
        <w:rPr>
          <w:rFonts w:hint="eastAsia"/>
          <w:lang w:val="zh-CN"/>
        </w:rPr>
        <w:t>语法】</w:t>
      </w:r>
    </w:p>
    <w:p w:rsidR="005A3BA0" w:rsidRDefault="000C66C4" w:rsidP="005A3BA0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请写出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文件的几个重要组成部分：</w:t>
      </w:r>
    </w:p>
    <w:p w:rsidR="000C66C4" w:rsidRPr="005A3BA0" w:rsidRDefault="000C66C4" w:rsidP="000C66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6426" w:rsidRPr="00286426" w:rsidRDefault="00286426" w:rsidP="0028642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</w:t>
      </w:r>
      <w:r>
        <w:rPr>
          <w:rFonts w:hint="eastAsia"/>
          <w:lang w:val="zh-CN"/>
        </w:rPr>
        <w:t>）</w:t>
      </w:r>
    </w:p>
    <w:p w:rsidR="00286426" w:rsidRPr="0077237C" w:rsidRDefault="00286426" w:rsidP="0028642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286426" w:rsidRDefault="00286426" w:rsidP="00286426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1.2.1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文档声明】</w:t>
      </w:r>
    </w:p>
    <w:p w:rsidR="00286426" w:rsidRDefault="00E85E88" w:rsidP="00286426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对于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的文档声明，请回答以下问题</w:t>
      </w:r>
      <w:r w:rsidR="00286426">
        <w:rPr>
          <w:rFonts w:hint="eastAsia"/>
          <w:lang w:val="zh-CN"/>
        </w:rPr>
        <w:t>：</w:t>
      </w:r>
    </w:p>
    <w:p w:rsidR="00286426" w:rsidRDefault="005F0F9D" w:rsidP="00B92EBC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一个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文档是否必须要有文档声明？</w:t>
      </w:r>
    </w:p>
    <w:p w:rsidR="005F0F9D" w:rsidRDefault="005F0F9D" w:rsidP="005F0F9D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5F0F9D" w:rsidRDefault="005F0F9D" w:rsidP="00B92EBC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文档声明以什么开头？以什么结尾？</w:t>
      </w:r>
    </w:p>
    <w:p w:rsidR="005F0F9D" w:rsidRDefault="005F0F9D" w:rsidP="005F0F9D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5F0F9D" w:rsidRDefault="005F0F9D" w:rsidP="00B92EBC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lastRenderedPageBreak/>
        <w:t>文档声明必须在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文档的什么位置？</w:t>
      </w:r>
    </w:p>
    <w:p w:rsidR="005F0F9D" w:rsidRDefault="005F0F9D" w:rsidP="005F0F9D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5F0F9D" w:rsidRDefault="005F0F9D" w:rsidP="00B92EBC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文档声明只能有两个属性</w:t>
      </w:r>
      <w:r>
        <w:rPr>
          <w:rFonts w:hint="eastAsia"/>
          <w:lang w:val="zh-CN"/>
        </w:rPr>
        <w:t>，</w:t>
      </w:r>
      <w:r>
        <w:rPr>
          <w:lang w:val="zh-CN"/>
        </w:rPr>
        <w:t>它们分别是什么</w:t>
      </w:r>
      <w:r>
        <w:rPr>
          <w:rFonts w:hint="eastAsia"/>
          <w:lang w:val="zh-CN"/>
        </w:rPr>
        <w:t>？</w:t>
      </w:r>
      <w:r>
        <w:rPr>
          <w:lang w:val="zh-CN"/>
        </w:rPr>
        <w:t>它们的取值分别是什么</w:t>
      </w:r>
      <w:r>
        <w:rPr>
          <w:rFonts w:hint="eastAsia"/>
          <w:lang w:val="zh-CN"/>
        </w:rPr>
        <w:t>？</w:t>
      </w:r>
    </w:p>
    <w:p w:rsidR="005F0F9D" w:rsidRDefault="005F0F9D" w:rsidP="005F0F9D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5F0F9D" w:rsidRDefault="005F0F9D" w:rsidP="00B92EBC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请写出一个标准的文档声明。</w:t>
      </w:r>
    </w:p>
    <w:p w:rsidR="005F0F9D" w:rsidRPr="005A3BA0" w:rsidRDefault="005F0F9D" w:rsidP="005F0F9D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286426" w:rsidRDefault="00286426" w:rsidP="0028642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86426" w:rsidRPr="00286426" w:rsidRDefault="00286426" w:rsidP="0028642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</w:t>
      </w:r>
      <w:r w:rsidR="00A5441A">
        <w:rPr>
          <w:rFonts w:hint="eastAsia"/>
          <w:lang w:val="zh-CN"/>
        </w:rPr>
        <w:t>.1</w:t>
      </w:r>
      <w:r>
        <w:rPr>
          <w:rFonts w:hint="eastAsia"/>
          <w:lang w:val="zh-CN"/>
        </w:rPr>
        <w:t>）</w:t>
      </w:r>
    </w:p>
    <w:p w:rsidR="00692F66" w:rsidRPr="0077237C" w:rsidRDefault="00692F66" w:rsidP="00692F6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692F66" w:rsidRDefault="00692F66" w:rsidP="00692F66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1.2.2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元素】</w:t>
      </w:r>
    </w:p>
    <w:p w:rsidR="00692F66" w:rsidRDefault="009C4BFC" w:rsidP="00692F66">
      <w:pPr>
        <w:pStyle w:val="a8"/>
        <w:numPr>
          <w:ilvl w:val="0"/>
          <w:numId w:val="7"/>
        </w:numPr>
        <w:ind w:left="1554" w:firstLineChars="0"/>
        <w:rPr>
          <w:lang w:val="zh-CN"/>
        </w:rPr>
      </w:pPr>
      <w:r>
        <w:rPr>
          <w:rFonts w:hint="eastAsia"/>
          <w:lang w:val="zh-CN"/>
        </w:rPr>
        <w:t>对于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的元素，请回答以下问题</w:t>
      </w:r>
      <w:r w:rsidR="00692F66">
        <w:rPr>
          <w:rFonts w:hint="eastAsia"/>
          <w:lang w:val="zh-CN"/>
        </w:rPr>
        <w:t>：</w:t>
      </w:r>
    </w:p>
    <w:p w:rsidR="00692F66" w:rsidRDefault="006149C8" w:rsidP="009C4BFC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lang w:val="zh-CN"/>
        </w:rPr>
        <w:t>请写一个包含开始元素和结束元素的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元素，元素内容为：章子怡；</w:t>
      </w:r>
    </w:p>
    <w:p w:rsidR="006149C8" w:rsidRDefault="006149C8" w:rsidP="009C4BFC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请写一个包含开始元素和结束元素的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元素，里面包含一个有开始元素和结束元素的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子元素，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子元素的内容为：高峰</w:t>
      </w:r>
    </w:p>
    <w:p w:rsidR="006149C8" w:rsidRDefault="00700402" w:rsidP="009C4BFC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请写一个只有开始元素的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元素。</w:t>
      </w:r>
    </w:p>
    <w:p w:rsidR="00700402" w:rsidRDefault="00700402" w:rsidP="009C4BFC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lang w:val="zh-CN"/>
        </w:rPr>
        <w:t>请写出元素命名的规则</w:t>
      </w:r>
      <w:r>
        <w:rPr>
          <w:rFonts w:hint="eastAsia"/>
          <w:lang w:val="zh-CN"/>
        </w:rPr>
        <w:t>：</w:t>
      </w:r>
    </w:p>
    <w:p w:rsidR="00700402" w:rsidRDefault="00700402" w:rsidP="009C4BFC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请问以下哪些是错误的元素名称：</w:t>
      </w:r>
    </w:p>
    <w:p w:rsidR="0035316A" w:rsidRDefault="00700402" w:rsidP="00700402">
      <w:pPr>
        <w:pStyle w:val="a8"/>
        <w:ind w:left="1940" w:firstLineChars="0" w:firstLine="0"/>
        <w:rPr>
          <w:lang w:val="zh-CN"/>
        </w:rPr>
      </w:pPr>
      <w:r>
        <w:rPr>
          <w:rFonts w:hint="eastAsia"/>
          <w:lang w:val="zh-CN"/>
        </w:rPr>
        <w:t>&lt;_student&gt;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&lt;student2&gt;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&lt;2student&gt;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&lt;(student)&gt;</w:t>
      </w:r>
      <w:r w:rsidR="0035316A">
        <w:rPr>
          <w:rFonts w:hint="eastAsia"/>
          <w:lang w:val="zh-CN"/>
        </w:rPr>
        <w:t>、</w:t>
      </w:r>
      <w:r w:rsidR="0035316A">
        <w:rPr>
          <w:rFonts w:hint="eastAsia"/>
          <w:lang w:val="zh-CN"/>
        </w:rPr>
        <w:t>&lt;[student]&gt;</w:t>
      </w:r>
      <w:r w:rsidR="0035316A">
        <w:rPr>
          <w:rFonts w:hint="eastAsia"/>
          <w:lang w:val="zh-CN"/>
        </w:rPr>
        <w:t>、</w:t>
      </w:r>
      <w:r w:rsidR="0035316A">
        <w:rPr>
          <w:rFonts w:hint="eastAsia"/>
          <w:lang w:val="zh-CN"/>
        </w:rPr>
        <w:t>&lt;stu 2&gt;</w:t>
      </w:r>
    </w:p>
    <w:p w:rsidR="00700402" w:rsidRPr="005A3BA0" w:rsidRDefault="00700402" w:rsidP="00324F84">
      <w:pPr>
        <w:pStyle w:val="a8"/>
        <w:ind w:left="1940" w:firstLineChars="0" w:firstLine="0"/>
        <w:rPr>
          <w:lang w:val="zh-CN"/>
        </w:rPr>
      </w:pPr>
    </w:p>
    <w:p w:rsidR="00692F66" w:rsidRDefault="00692F66" w:rsidP="00692F6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92F66" w:rsidRPr="00286426" w:rsidRDefault="00692F66" w:rsidP="00692F6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</w:t>
      </w:r>
      <w:r w:rsidR="00324F84">
        <w:rPr>
          <w:rFonts w:hint="eastAsia"/>
          <w:lang w:val="zh-CN"/>
        </w:rPr>
        <w:t>.2</w:t>
      </w:r>
      <w:r>
        <w:rPr>
          <w:rFonts w:hint="eastAsia"/>
          <w:lang w:val="zh-CN"/>
        </w:rPr>
        <w:t>）</w:t>
      </w:r>
    </w:p>
    <w:p w:rsidR="00466CF4" w:rsidRPr="0077237C" w:rsidRDefault="00466CF4" w:rsidP="00466CF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466CF4" w:rsidRDefault="00466CF4" w:rsidP="00466CF4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1.2.3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属性】</w:t>
      </w:r>
    </w:p>
    <w:p w:rsidR="00466CF4" w:rsidRDefault="008A2269" w:rsidP="00466CF4">
      <w:pPr>
        <w:pStyle w:val="a8"/>
        <w:numPr>
          <w:ilvl w:val="0"/>
          <w:numId w:val="7"/>
        </w:numPr>
        <w:ind w:left="1554" w:firstLineChars="0"/>
        <w:rPr>
          <w:lang w:val="zh-CN"/>
        </w:rPr>
      </w:pPr>
      <w:r>
        <w:rPr>
          <w:rFonts w:hint="eastAsia"/>
          <w:lang w:val="zh-CN"/>
        </w:rPr>
        <w:t>针对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的属性，请回答以下问题</w:t>
      </w:r>
      <w:r w:rsidR="00466CF4">
        <w:rPr>
          <w:rFonts w:hint="eastAsia"/>
          <w:lang w:val="zh-CN"/>
        </w:rPr>
        <w:t>：</w:t>
      </w:r>
    </w:p>
    <w:p w:rsidR="00466CF4" w:rsidRDefault="003A2F9F" w:rsidP="008A2269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一个元素是否必须要定义属性</w:t>
      </w:r>
      <w:r>
        <w:rPr>
          <w:rFonts w:hint="eastAsia"/>
          <w:lang w:val="zh-CN"/>
        </w:rPr>
        <w:t>？</w:t>
      </w:r>
    </w:p>
    <w:p w:rsidR="003A2F9F" w:rsidRDefault="003A2F9F" w:rsidP="008A2269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属性要定义在元素的什么位置上？</w:t>
      </w:r>
    </w:p>
    <w:p w:rsidR="003A2F9F" w:rsidRDefault="003A2F9F" w:rsidP="008A2269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属性的值的格式有什么要求</w:t>
      </w:r>
      <w:r>
        <w:rPr>
          <w:rFonts w:hint="eastAsia"/>
          <w:lang w:val="zh-CN"/>
        </w:rPr>
        <w:t>？</w:t>
      </w:r>
    </w:p>
    <w:p w:rsidR="003A2F9F" w:rsidRDefault="003A2F9F" w:rsidP="008A2269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一个元素可以包含</w:t>
      </w:r>
      <w:r>
        <w:rPr>
          <w:rFonts w:hint="eastAsia"/>
          <w:lang w:val="zh-CN"/>
        </w:rPr>
        <w:t>多少个</w:t>
      </w:r>
      <w:r>
        <w:rPr>
          <w:lang w:val="zh-CN"/>
        </w:rPr>
        <w:t>属性</w:t>
      </w:r>
      <w:r>
        <w:rPr>
          <w:rFonts w:hint="eastAsia"/>
          <w:lang w:val="zh-CN"/>
        </w:rPr>
        <w:t>？</w:t>
      </w:r>
    </w:p>
    <w:p w:rsidR="003A2F9F" w:rsidRDefault="003A2F9F" w:rsidP="008A2269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lastRenderedPageBreak/>
        <w:t>属性名的定义有什么要求</w:t>
      </w:r>
      <w:r>
        <w:rPr>
          <w:rFonts w:hint="eastAsia"/>
          <w:lang w:val="zh-CN"/>
        </w:rPr>
        <w:t>？</w:t>
      </w:r>
    </w:p>
    <w:p w:rsidR="003A2F9F" w:rsidRDefault="003A2F9F" w:rsidP="008A2269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元素，要求包含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属性，并为各属性赋值。</w:t>
      </w:r>
    </w:p>
    <w:p w:rsidR="003A2F9F" w:rsidRDefault="003A2F9F" w:rsidP="008A2269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请写一个</w:t>
      </w:r>
      <w:r w:rsidR="003A2845">
        <w:rPr>
          <w:rFonts w:hint="eastAsia"/>
          <w:lang w:val="zh-CN"/>
        </w:rPr>
        <w:t>cat</w:t>
      </w:r>
      <w:r>
        <w:rPr>
          <w:rFonts w:hint="eastAsia"/>
          <w:lang w:val="zh-CN"/>
        </w:rPr>
        <w:t>元素，要求包含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属性，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属性，</w:t>
      </w:r>
      <w:r>
        <w:rPr>
          <w:rFonts w:hint="eastAsia"/>
          <w:lang w:val="zh-CN"/>
        </w:rPr>
        <w:t>sex</w:t>
      </w:r>
      <w:r>
        <w:rPr>
          <w:rFonts w:hint="eastAsia"/>
          <w:lang w:val="zh-CN"/>
        </w:rPr>
        <w:t>属性</w:t>
      </w:r>
      <w:r w:rsidR="008237D4">
        <w:rPr>
          <w:rFonts w:hint="eastAsia"/>
          <w:lang w:val="zh-CN"/>
        </w:rPr>
        <w:t>，并分别</w:t>
      </w:r>
      <w:r>
        <w:rPr>
          <w:rFonts w:hint="eastAsia"/>
          <w:lang w:val="zh-CN"/>
        </w:rPr>
        <w:t>为各属性赋值。</w:t>
      </w:r>
    </w:p>
    <w:p w:rsidR="00207EBC" w:rsidRPr="005A3BA0" w:rsidRDefault="00207EBC" w:rsidP="00107CB5">
      <w:pPr>
        <w:pStyle w:val="a8"/>
        <w:ind w:left="1940" w:firstLineChars="0" w:firstLine="0"/>
        <w:rPr>
          <w:lang w:val="zh-CN"/>
        </w:rPr>
      </w:pPr>
    </w:p>
    <w:p w:rsidR="00466CF4" w:rsidRDefault="00466CF4" w:rsidP="00466CF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66CF4" w:rsidRPr="00286426" w:rsidRDefault="00466CF4" w:rsidP="00466CF4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</w:t>
      </w:r>
      <w:r w:rsidR="00E42B1C">
        <w:rPr>
          <w:rFonts w:hint="eastAsia"/>
          <w:lang w:val="zh-CN"/>
        </w:rPr>
        <w:t>.3</w:t>
      </w:r>
      <w:r>
        <w:rPr>
          <w:rFonts w:hint="eastAsia"/>
          <w:lang w:val="zh-CN"/>
        </w:rPr>
        <w:t>）</w:t>
      </w:r>
    </w:p>
    <w:p w:rsidR="00D2410C" w:rsidRPr="0077237C" w:rsidRDefault="00D2410C" w:rsidP="00D2410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D2410C" w:rsidRDefault="00D2410C" w:rsidP="00D2410C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</w:t>
      </w:r>
      <w:r w:rsidR="006133DA">
        <w:rPr>
          <w:rFonts w:hint="eastAsia"/>
          <w:lang w:val="zh-CN"/>
        </w:rPr>
        <w:t>.4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 w:rsidR="006133DA">
        <w:rPr>
          <w:rFonts w:hint="eastAsia"/>
          <w:lang w:val="zh-CN"/>
        </w:rPr>
        <w:t>注释</w:t>
      </w:r>
      <w:r>
        <w:rPr>
          <w:rFonts w:hint="eastAsia"/>
          <w:lang w:val="zh-CN"/>
        </w:rPr>
        <w:t>】</w:t>
      </w:r>
    </w:p>
    <w:p w:rsidR="00C44442" w:rsidRDefault="003C4A0C" w:rsidP="006133DA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中的注释，请回答以下问题：</w:t>
      </w:r>
    </w:p>
    <w:p w:rsidR="003C4A0C" w:rsidRDefault="00AB675D" w:rsidP="003C4A0C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中的注释以什么元素开头？以什么元素结尾？</w:t>
      </w:r>
    </w:p>
    <w:p w:rsidR="00AB675D" w:rsidRDefault="00371870" w:rsidP="003C4A0C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的文档声明前是否可以包含注释？</w:t>
      </w:r>
    </w:p>
    <w:p w:rsidR="00371870" w:rsidRDefault="00FC56C3" w:rsidP="003C4A0C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的注释是否可以嵌套使用？</w:t>
      </w:r>
    </w:p>
    <w:p w:rsidR="00FC56C3" w:rsidRDefault="00C51935" w:rsidP="003C4A0C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以下</w:t>
      </w:r>
      <w:r w:rsidR="00FC56C3">
        <w:rPr>
          <w:rFonts w:hint="eastAsia"/>
          <w:lang w:val="zh-CN"/>
        </w:rPr>
        <w:t>注释的使用是否正确：</w:t>
      </w:r>
    </w:p>
    <w:p w:rsidR="00FC56C3" w:rsidRDefault="00FC56C3" w:rsidP="00A907CB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&lt;student &lt;!</w:t>
      </w:r>
      <w:r>
        <w:rPr>
          <w:lang w:val="zh-CN"/>
        </w:rPr>
        <w:t>—</w:t>
      </w:r>
      <w:r>
        <w:rPr>
          <w:rFonts w:hint="eastAsia"/>
          <w:lang w:val="zh-CN"/>
        </w:rPr>
        <w:t>学生元素</w:t>
      </w:r>
      <w:r>
        <w:rPr>
          <w:rFonts w:hint="eastAsia"/>
          <w:lang w:val="zh-CN"/>
        </w:rPr>
        <w:t xml:space="preserve">--&gt; id = </w:t>
      </w:r>
      <w:r>
        <w:rPr>
          <w:lang w:val="zh-CN"/>
        </w:rPr>
        <w:t>“</w:t>
      </w:r>
      <w:r>
        <w:rPr>
          <w:rFonts w:hint="eastAsia"/>
          <w:lang w:val="zh-CN"/>
        </w:rPr>
        <w:t>it001</w:t>
      </w:r>
      <w:r>
        <w:rPr>
          <w:lang w:val="zh-CN"/>
        </w:rPr>
        <w:t>”</w:t>
      </w:r>
      <w:r>
        <w:rPr>
          <w:rFonts w:hint="eastAsia"/>
          <w:lang w:val="zh-CN"/>
        </w:rPr>
        <w:t>&gt;&lt;/student&gt;</w:t>
      </w:r>
    </w:p>
    <w:p w:rsidR="00A907CB" w:rsidRDefault="00A907CB" w:rsidP="00A907CB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&lt;student&gt;</w:t>
      </w:r>
    </w:p>
    <w:p w:rsidR="00A907CB" w:rsidRDefault="00A907CB" w:rsidP="00A907CB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&lt;!</w:t>
      </w:r>
      <w:r>
        <w:rPr>
          <w:lang w:val="zh-CN"/>
        </w:rPr>
        <w:t>—</w:t>
      </w:r>
      <w:r>
        <w:rPr>
          <w:rFonts w:hint="eastAsia"/>
          <w:lang w:val="zh-CN"/>
        </w:rPr>
        <w:t>学生元素</w:t>
      </w:r>
      <w:r>
        <w:rPr>
          <w:rFonts w:hint="eastAsia"/>
          <w:lang w:val="zh-CN"/>
        </w:rPr>
        <w:t>--&gt;</w:t>
      </w:r>
    </w:p>
    <w:p w:rsidR="00A907CB" w:rsidRDefault="00A907CB" w:rsidP="00A907CB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撒贝宁</w:t>
      </w:r>
      <w:r>
        <w:rPr>
          <w:rFonts w:hint="eastAsia"/>
          <w:lang w:val="zh-CN"/>
        </w:rPr>
        <w:t>&lt;/name&gt;</w:t>
      </w:r>
    </w:p>
    <w:p w:rsidR="00A907CB" w:rsidRDefault="00A907CB" w:rsidP="00A907CB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&lt;/student&gt;</w:t>
      </w:r>
    </w:p>
    <w:p w:rsidR="00A907CB" w:rsidRDefault="006B204E" w:rsidP="00A907CB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&lt;!--</w:t>
      </w:r>
    </w:p>
    <w:p w:rsidR="006B204E" w:rsidRDefault="006B204E" w:rsidP="00D32AA9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&lt;student&gt;</w:t>
      </w:r>
    </w:p>
    <w:p w:rsidR="006B204E" w:rsidRDefault="006B204E" w:rsidP="006B204E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撒贝宁</w:t>
      </w:r>
      <w:r>
        <w:rPr>
          <w:rFonts w:hint="eastAsia"/>
          <w:lang w:val="zh-CN"/>
        </w:rPr>
        <w:t>&lt;/name&gt;</w:t>
      </w:r>
    </w:p>
    <w:p w:rsidR="006B204E" w:rsidRDefault="006B204E" w:rsidP="006B204E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&lt;/student&gt;</w:t>
      </w:r>
    </w:p>
    <w:p w:rsidR="006B204E" w:rsidRDefault="006B204E" w:rsidP="006B204E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--&gt;</w:t>
      </w:r>
    </w:p>
    <w:p w:rsidR="00D32AA9" w:rsidRDefault="00D32AA9" w:rsidP="00D32AA9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&lt;!--</w:t>
      </w:r>
    </w:p>
    <w:p w:rsidR="00D32AA9" w:rsidRDefault="00D32AA9" w:rsidP="00D32AA9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&lt;student&gt;</w:t>
      </w:r>
    </w:p>
    <w:p w:rsidR="00D32AA9" w:rsidRDefault="00D32AA9" w:rsidP="00D32AA9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&lt;!</w:t>
      </w:r>
      <w:r>
        <w:rPr>
          <w:lang w:val="zh-CN"/>
        </w:rPr>
        <w:t>—</w:t>
      </w:r>
      <w:r>
        <w:rPr>
          <w:rFonts w:hint="eastAsia"/>
          <w:lang w:val="zh-CN"/>
        </w:rPr>
        <w:t>学生元素</w:t>
      </w:r>
      <w:r>
        <w:rPr>
          <w:rFonts w:hint="eastAsia"/>
          <w:lang w:val="zh-CN"/>
        </w:rPr>
        <w:t>--&gt;</w:t>
      </w:r>
    </w:p>
    <w:p w:rsidR="00D32AA9" w:rsidRDefault="00D32AA9" w:rsidP="00D32AA9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撒贝宁</w:t>
      </w:r>
      <w:r>
        <w:rPr>
          <w:rFonts w:hint="eastAsia"/>
          <w:lang w:val="zh-CN"/>
        </w:rPr>
        <w:t>&lt;/name&gt;</w:t>
      </w:r>
    </w:p>
    <w:p w:rsidR="00D32AA9" w:rsidRDefault="00D32AA9" w:rsidP="00D32AA9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&lt;/student&gt;</w:t>
      </w:r>
    </w:p>
    <w:p w:rsidR="00A61CAD" w:rsidRPr="006133DA" w:rsidRDefault="00D32AA9" w:rsidP="008057F3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--&gt;</w:t>
      </w:r>
    </w:p>
    <w:p w:rsidR="00BA394B" w:rsidRDefault="00D2410C" w:rsidP="00D2410C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lastRenderedPageBreak/>
        <w:t>操作步骤描述</w:t>
      </w:r>
    </w:p>
    <w:p w:rsidR="00DC33F4" w:rsidRPr="00DC33F4" w:rsidRDefault="00DC33F4" w:rsidP="00DC33F4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1.2.4</w:t>
      </w:r>
      <w:r>
        <w:rPr>
          <w:rFonts w:hint="eastAsia"/>
          <w:lang w:val="zh-CN"/>
        </w:rPr>
        <w:t>）</w:t>
      </w:r>
    </w:p>
    <w:p w:rsidR="002A4AAB" w:rsidRPr="0077237C" w:rsidRDefault="002A4AAB" w:rsidP="002A4AA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:rsidR="002A4AAB" w:rsidRDefault="002A4AAB" w:rsidP="002A4AA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1.2.5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转义字符】</w:t>
      </w:r>
    </w:p>
    <w:p w:rsidR="002A4AAB" w:rsidRDefault="002A4AAB" w:rsidP="002A4AAB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中的</w:t>
      </w:r>
      <w:r w:rsidR="009F5707">
        <w:rPr>
          <w:rFonts w:hint="eastAsia"/>
          <w:lang w:val="zh-CN"/>
        </w:rPr>
        <w:t>转义字符</w:t>
      </w:r>
      <w:r>
        <w:rPr>
          <w:rFonts w:hint="eastAsia"/>
          <w:lang w:val="zh-CN"/>
        </w:rPr>
        <w:t>，请回答以下问题：</w:t>
      </w:r>
    </w:p>
    <w:p w:rsidR="00A70B6E" w:rsidRDefault="00A70B6E" w:rsidP="00A70B6E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请写出以下字符的转义字符：</w:t>
      </w:r>
    </w:p>
    <w:p w:rsidR="00A70B6E" w:rsidRDefault="00A70B6E" w:rsidP="00A70B6E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&gt; :</w:t>
      </w:r>
    </w:p>
    <w:p w:rsidR="00A70B6E" w:rsidRDefault="00A70B6E" w:rsidP="00A70B6E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&lt; :</w:t>
      </w:r>
    </w:p>
    <w:p w:rsidR="00A70B6E" w:rsidRDefault="00A70B6E" w:rsidP="00A70B6E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lang w:val="zh-CN"/>
        </w:rPr>
        <w:t>“</w:t>
      </w:r>
      <w:r>
        <w:rPr>
          <w:rFonts w:hint="eastAsia"/>
          <w:lang w:val="zh-CN"/>
        </w:rPr>
        <w:t xml:space="preserve"> :</w:t>
      </w:r>
    </w:p>
    <w:p w:rsidR="00A70B6E" w:rsidRDefault="00A70B6E" w:rsidP="00A70B6E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lang w:val="zh-CN"/>
        </w:rPr>
        <w:t>‘</w:t>
      </w:r>
      <w:r>
        <w:rPr>
          <w:rFonts w:hint="eastAsia"/>
          <w:lang w:val="zh-CN"/>
        </w:rPr>
        <w:t xml:space="preserve"> :</w:t>
      </w:r>
    </w:p>
    <w:p w:rsidR="00A70B6E" w:rsidRDefault="00A70B6E" w:rsidP="00A70B6E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&amp; :</w:t>
      </w:r>
    </w:p>
    <w:p w:rsidR="00A70B6E" w:rsidRDefault="000E4D13" w:rsidP="00A70B6E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lang w:val="zh-CN"/>
        </w:rPr>
        <w:t>请将下面元素的内容中的所有特殊字符使用相应的转义字符替换</w:t>
      </w:r>
      <w:r>
        <w:rPr>
          <w:rFonts w:hint="eastAsia"/>
          <w:lang w:val="zh-CN"/>
        </w:rPr>
        <w:t>：</w:t>
      </w:r>
    </w:p>
    <w:p w:rsidR="000E4D13" w:rsidRDefault="000E4D13" w:rsidP="000E4D1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&lt;code&gt;</w:t>
      </w:r>
    </w:p>
    <w:p w:rsidR="000E4D13" w:rsidRDefault="000E4D13" w:rsidP="000E4D1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="00D07D08">
        <w:rPr>
          <w:rFonts w:hint="eastAsia"/>
          <w:lang w:val="zh-CN"/>
        </w:rPr>
        <w:t>for(int i = 0;i &lt; 20 ; i++){</w:t>
      </w:r>
    </w:p>
    <w:p w:rsidR="00D07D08" w:rsidRDefault="00D07D08" w:rsidP="000E4D1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if( i &gt; 10 &amp;&amp; i % 2 == 0){</w:t>
      </w:r>
    </w:p>
    <w:p w:rsidR="00D07D08" w:rsidRDefault="00D07D08" w:rsidP="000E4D1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元素：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arr[i]);</w:t>
      </w:r>
    </w:p>
    <w:p w:rsidR="00D07D08" w:rsidRDefault="00D07D08" w:rsidP="000E4D1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D07D08" w:rsidRDefault="00D07D08" w:rsidP="000E4D1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D07D08" w:rsidRDefault="000E4D13" w:rsidP="00D07D08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&lt;/code&gt;</w:t>
      </w:r>
    </w:p>
    <w:p w:rsidR="00127821" w:rsidRDefault="00127821" w:rsidP="00127821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lang w:val="zh-CN"/>
        </w:rPr>
        <w:t>请将下面元素的内容中的所有特殊字符使用相应的转义字符替换</w:t>
      </w:r>
      <w:r>
        <w:rPr>
          <w:rFonts w:hint="eastAsia"/>
          <w:lang w:val="zh-CN"/>
        </w:rPr>
        <w:t>：</w:t>
      </w:r>
    </w:p>
    <w:p w:rsidR="00127821" w:rsidRDefault="00127821" w:rsidP="00127821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&lt;code&gt;</w:t>
      </w:r>
    </w:p>
    <w:p w:rsidR="00127821" w:rsidRDefault="00127821" w:rsidP="00127821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="00393544">
        <w:rPr>
          <w:rFonts w:hint="eastAsia"/>
          <w:lang w:val="zh-CN"/>
        </w:rPr>
        <w:t xml:space="preserve">char c = </w:t>
      </w:r>
      <w:r w:rsidR="00393544">
        <w:rPr>
          <w:lang w:val="zh-CN"/>
        </w:rPr>
        <w:t>‘</w:t>
      </w:r>
      <w:r w:rsidR="00393544">
        <w:rPr>
          <w:rFonts w:hint="eastAsia"/>
          <w:lang w:val="zh-CN"/>
        </w:rPr>
        <w:t>a</w:t>
      </w:r>
      <w:r w:rsidR="00393544">
        <w:rPr>
          <w:lang w:val="zh-CN"/>
        </w:rPr>
        <w:t>’</w:t>
      </w:r>
      <w:r w:rsidR="00393544">
        <w:rPr>
          <w:rFonts w:hint="eastAsia"/>
          <w:lang w:val="zh-CN"/>
        </w:rPr>
        <w:t>;</w:t>
      </w:r>
    </w:p>
    <w:p w:rsidR="00393544" w:rsidRDefault="00393544" w:rsidP="00127821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if( c &gt;= </w:t>
      </w:r>
      <w:r>
        <w:rPr>
          <w:lang w:val="zh-CN"/>
        </w:rPr>
        <w:t>‘</w:t>
      </w:r>
      <w:r>
        <w:rPr>
          <w:rFonts w:hint="eastAsia"/>
          <w:lang w:val="zh-CN"/>
        </w:rPr>
        <w:t>0</w:t>
      </w:r>
      <w:r>
        <w:rPr>
          <w:lang w:val="zh-CN"/>
        </w:rPr>
        <w:t>’</w:t>
      </w:r>
      <w:r>
        <w:rPr>
          <w:rFonts w:hint="eastAsia"/>
          <w:lang w:val="zh-CN"/>
        </w:rPr>
        <w:t xml:space="preserve"> &amp;&amp; c &lt;= </w:t>
      </w:r>
      <w:r>
        <w:rPr>
          <w:lang w:val="zh-CN"/>
        </w:rPr>
        <w:t>‘</w:t>
      </w:r>
      <w:r>
        <w:rPr>
          <w:rFonts w:hint="eastAsia"/>
          <w:lang w:val="zh-CN"/>
        </w:rPr>
        <w:t>9</w:t>
      </w:r>
      <w:r>
        <w:rPr>
          <w:lang w:val="zh-CN"/>
        </w:rPr>
        <w:t>’</w:t>
      </w:r>
      <w:r>
        <w:rPr>
          <w:rFonts w:hint="eastAsia"/>
          <w:lang w:val="zh-CN"/>
        </w:rPr>
        <w:t>){</w:t>
      </w:r>
    </w:p>
    <w:p w:rsidR="00393544" w:rsidRDefault="00393544" w:rsidP="00127821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="00A95468">
        <w:rPr>
          <w:rFonts w:hint="eastAsia"/>
          <w:lang w:val="zh-CN"/>
        </w:rPr>
        <w:t>System.out.println(</w:t>
      </w:r>
      <w:r w:rsidR="00A95468">
        <w:rPr>
          <w:lang w:val="zh-CN"/>
        </w:rPr>
        <w:t>“</w:t>
      </w:r>
      <w:r w:rsidR="00A95468">
        <w:rPr>
          <w:rFonts w:hint="eastAsia"/>
          <w:lang w:val="zh-CN"/>
        </w:rPr>
        <w:t>找到：</w:t>
      </w:r>
      <w:r w:rsidR="00A95468">
        <w:rPr>
          <w:lang w:val="zh-CN"/>
        </w:rPr>
        <w:t>”</w:t>
      </w:r>
      <w:r w:rsidR="00A95468">
        <w:rPr>
          <w:rFonts w:hint="eastAsia"/>
          <w:lang w:val="zh-CN"/>
        </w:rPr>
        <w:t xml:space="preserve"> + c);</w:t>
      </w:r>
    </w:p>
    <w:p w:rsidR="00393544" w:rsidRDefault="00393544" w:rsidP="00127821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  <w:r w:rsidR="00594AE7">
        <w:rPr>
          <w:rFonts w:hint="eastAsia"/>
          <w:lang w:val="zh-CN"/>
        </w:rPr>
        <w:t>else{</w:t>
      </w:r>
    </w:p>
    <w:p w:rsidR="00594AE7" w:rsidRDefault="00594AE7" w:rsidP="00127821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没找到：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c);</w:t>
      </w:r>
    </w:p>
    <w:p w:rsidR="00594AE7" w:rsidRDefault="00594AE7" w:rsidP="00127821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D07D08" w:rsidRPr="006133DA" w:rsidRDefault="00127821" w:rsidP="00127821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&lt;/code&gt;</w:t>
      </w:r>
    </w:p>
    <w:p w:rsidR="002A4AAB" w:rsidRDefault="002A4AAB" w:rsidP="002A4AAB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DC33F4" w:rsidRDefault="002A4AAB" w:rsidP="002A4AAB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 w:rsidR="0046792B">
        <w:rPr>
          <w:rFonts w:hint="eastAsia"/>
          <w:lang w:val="zh-CN"/>
        </w:rPr>
        <w:t>1.2.5</w:t>
      </w:r>
      <w:r>
        <w:rPr>
          <w:rFonts w:hint="eastAsia"/>
          <w:lang w:val="zh-CN"/>
        </w:rPr>
        <w:t>）</w:t>
      </w:r>
    </w:p>
    <w:p w:rsidR="003E3C1B" w:rsidRPr="0077237C" w:rsidRDefault="003E3C1B" w:rsidP="003E3C1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8</w:t>
      </w:r>
    </w:p>
    <w:p w:rsidR="003E3C1B" w:rsidRDefault="003E3C1B" w:rsidP="003E3C1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1.2.6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语法</w:t>
      </w:r>
      <w:r>
        <w:rPr>
          <w:rFonts w:hint="eastAsia"/>
          <w:lang w:val="zh-CN"/>
        </w:rPr>
        <w:t>_CDATA</w:t>
      </w:r>
      <w:r w:rsidR="00636DB5">
        <w:rPr>
          <w:rFonts w:hint="eastAsia"/>
          <w:lang w:val="zh-CN"/>
        </w:rPr>
        <w:t>区</w:t>
      </w:r>
      <w:r>
        <w:rPr>
          <w:rFonts w:hint="eastAsia"/>
          <w:lang w:val="zh-CN"/>
        </w:rPr>
        <w:t>】</w:t>
      </w:r>
    </w:p>
    <w:p w:rsidR="003E3C1B" w:rsidRDefault="003E3C1B" w:rsidP="003E3C1B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CDATA</w:t>
      </w:r>
      <w:r w:rsidR="00636DB5">
        <w:rPr>
          <w:rFonts w:hint="eastAsia"/>
          <w:lang w:val="zh-CN"/>
        </w:rPr>
        <w:t>区</w:t>
      </w:r>
      <w:r>
        <w:rPr>
          <w:rFonts w:hint="eastAsia"/>
          <w:lang w:val="zh-CN"/>
        </w:rPr>
        <w:t>，请回答以下问题：</w:t>
      </w:r>
    </w:p>
    <w:p w:rsidR="003E3C1B" w:rsidRPr="00636DB5" w:rsidRDefault="00636DB5" w:rsidP="00636DB5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</w:t>
      </w:r>
      <w:r>
        <w:rPr>
          <w:rFonts w:hint="eastAsia"/>
          <w:lang w:val="zh-CN"/>
        </w:rPr>
        <w:t>CDATA</w:t>
      </w:r>
      <w:r>
        <w:rPr>
          <w:rFonts w:hint="eastAsia"/>
          <w:lang w:val="zh-CN"/>
        </w:rPr>
        <w:t>区的作用</w:t>
      </w:r>
      <w:r w:rsidR="003E3C1B">
        <w:rPr>
          <w:rFonts w:hint="eastAsia"/>
          <w:lang w:val="zh-CN"/>
        </w:rPr>
        <w:t>：</w:t>
      </w:r>
    </w:p>
    <w:p w:rsidR="00636DB5" w:rsidRDefault="00636DB5" w:rsidP="00636DB5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lang w:val="zh-CN"/>
        </w:rPr>
        <w:t>请写出</w:t>
      </w:r>
      <w:r>
        <w:rPr>
          <w:rFonts w:hint="eastAsia"/>
          <w:lang w:val="zh-CN"/>
        </w:rPr>
        <w:t>CDATA</w:t>
      </w:r>
      <w:r>
        <w:rPr>
          <w:rFonts w:hint="eastAsia"/>
          <w:lang w:val="zh-CN"/>
        </w:rPr>
        <w:t>区的开始标签和结束标签：</w:t>
      </w:r>
    </w:p>
    <w:p w:rsidR="00636DB5" w:rsidRDefault="00636DB5" w:rsidP="00636DB5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将以下</w:t>
      </w:r>
      <w:r>
        <w:rPr>
          <w:rFonts w:hint="eastAsia"/>
          <w:lang w:val="zh-CN"/>
        </w:rPr>
        <w:t>code</w:t>
      </w:r>
      <w:r w:rsidR="00395ADC">
        <w:rPr>
          <w:rFonts w:hint="eastAsia"/>
          <w:lang w:val="zh-CN"/>
        </w:rPr>
        <w:t>标签内的元素包含在</w:t>
      </w:r>
      <w:r>
        <w:rPr>
          <w:rFonts w:hint="eastAsia"/>
          <w:lang w:val="zh-CN"/>
        </w:rPr>
        <w:t>CDATA</w:t>
      </w:r>
      <w:r>
        <w:rPr>
          <w:rFonts w:hint="eastAsia"/>
          <w:lang w:val="zh-CN"/>
        </w:rPr>
        <w:t>区</w:t>
      </w:r>
      <w:r w:rsidR="00395ADC">
        <w:rPr>
          <w:rFonts w:hint="eastAsia"/>
          <w:lang w:val="zh-CN"/>
        </w:rPr>
        <w:t>中</w:t>
      </w:r>
    </w:p>
    <w:p w:rsidR="003E3C1B" w:rsidRPr="00636DB5" w:rsidRDefault="003E3C1B" w:rsidP="00636DB5">
      <w:pPr>
        <w:pStyle w:val="a8"/>
        <w:ind w:left="1620" w:firstLineChars="0" w:firstLine="0"/>
        <w:rPr>
          <w:lang w:val="zh-CN"/>
        </w:rPr>
      </w:pPr>
      <w:r w:rsidRPr="00636DB5">
        <w:rPr>
          <w:rFonts w:hint="eastAsia"/>
          <w:lang w:val="zh-CN"/>
        </w:rPr>
        <w:t>&lt;code&gt;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for(int i = 0;i &lt; 20 ; i++){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if( i &gt; 10 &amp;&amp; i % 2 == 0){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元素：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arr[i]);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&lt;/code&gt;</w:t>
      </w:r>
    </w:p>
    <w:p w:rsidR="003E3C1B" w:rsidRDefault="00486FAE" w:rsidP="003E3C1B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将以下</w:t>
      </w:r>
      <w:r>
        <w:rPr>
          <w:rFonts w:hint="eastAsia"/>
          <w:lang w:val="zh-CN"/>
        </w:rPr>
        <w:t>code</w:t>
      </w:r>
      <w:r>
        <w:rPr>
          <w:rFonts w:hint="eastAsia"/>
          <w:lang w:val="zh-CN"/>
        </w:rPr>
        <w:t>标签内的元素包含在</w:t>
      </w:r>
      <w:r>
        <w:rPr>
          <w:rFonts w:hint="eastAsia"/>
          <w:lang w:val="zh-CN"/>
        </w:rPr>
        <w:t>CDATA</w:t>
      </w:r>
      <w:r>
        <w:rPr>
          <w:rFonts w:hint="eastAsia"/>
          <w:lang w:val="zh-CN"/>
        </w:rPr>
        <w:t>区中：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&lt;code&gt;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char c = </w:t>
      </w:r>
      <w:r>
        <w:rPr>
          <w:lang w:val="zh-CN"/>
        </w:rPr>
        <w:t>‘</w:t>
      </w:r>
      <w:r>
        <w:rPr>
          <w:rFonts w:hint="eastAsia"/>
          <w:lang w:val="zh-CN"/>
        </w:rPr>
        <w:t>a</w:t>
      </w:r>
      <w:r>
        <w:rPr>
          <w:lang w:val="zh-CN"/>
        </w:rPr>
        <w:t>’</w:t>
      </w:r>
      <w:r>
        <w:rPr>
          <w:rFonts w:hint="eastAsia"/>
          <w:lang w:val="zh-CN"/>
        </w:rPr>
        <w:t>;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if( c &gt;= </w:t>
      </w:r>
      <w:r>
        <w:rPr>
          <w:lang w:val="zh-CN"/>
        </w:rPr>
        <w:t>‘</w:t>
      </w:r>
      <w:r>
        <w:rPr>
          <w:rFonts w:hint="eastAsia"/>
          <w:lang w:val="zh-CN"/>
        </w:rPr>
        <w:t>0</w:t>
      </w:r>
      <w:r>
        <w:rPr>
          <w:lang w:val="zh-CN"/>
        </w:rPr>
        <w:t>’</w:t>
      </w:r>
      <w:r>
        <w:rPr>
          <w:rFonts w:hint="eastAsia"/>
          <w:lang w:val="zh-CN"/>
        </w:rPr>
        <w:t xml:space="preserve"> &amp;&amp; c &lt;= </w:t>
      </w:r>
      <w:r>
        <w:rPr>
          <w:lang w:val="zh-CN"/>
        </w:rPr>
        <w:t>‘</w:t>
      </w:r>
      <w:r>
        <w:rPr>
          <w:rFonts w:hint="eastAsia"/>
          <w:lang w:val="zh-CN"/>
        </w:rPr>
        <w:t>9</w:t>
      </w:r>
      <w:r>
        <w:rPr>
          <w:lang w:val="zh-CN"/>
        </w:rPr>
        <w:t>’</w:t>
      </w:r>
      <w:r>
        <w:rPr>
          <w:rFonts w:hint="eastAsia"/>
          <w:lang w:val="zh-CN"/>
        </w:rPr>
        <w:t>){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找到：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c);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}else{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</w:t>
      </w:r>
      <w:r>
        <w:rPr>
          <w:lang w:val="zh-CN"/>
        </w:rPr>
        <w:t>“</w:t>
      </w:r>
      <w:r>
        <w:rPr>
          <w:rFonts w:hint="eastAsia"/>
          <w:lang w:val="zh-CN"/>
        </w:rPr>
        <w:t>没找到：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+ c);</w:t>
      </w:r>
    </w:p>
    <w:p w:rsidR="003E3C1B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}</w:t>
      </w:r>
    </w:p>
    <w:p w:rsidR="003E3C1B" w:rsidRPr="006133DA" w:rsidRDefault="003E3C1B" w:rsidP="003E3C1B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&lt;/code&gt;</w:t>
      </w:r>
    </w:p>
    <w:p w:rsidR="003E3C1B" w:rsidRDefault="003E3C1B" w:rsidP="003E3C1B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3E3C1B" w:rsidRPr="00DC33F4" w:rsidRDefault="003E3C1B" w:rsidP="003E3C1B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 w:rsidR="00682B76">
        <w:rPr>
          <w:rFonts w:hint="eastAsia"/>
          <w:lang w:val="zh-CN"/>
        </w:rPr>
        <w:t>1.2.6</w:t>
      </w:r>
      <w:r>
        <w:rPr>
          <w:rFonts w:hint="eastAsia"/>
          <w:lang w:val="zh-CN"/>
        </w:rPr>
        <w:t>）</w:t>
      </w:r>
    </w:p>
    <w:p w:rsidR="0006548C" w:rsidRPr="0077237C" w:rsidRDefault="0006548C" w:rsidP="0006548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06548C" w:rsidRDefault="0006548C" w:rsidP="0006548C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1.3.1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约束】</w:t>
      </w:r>
    </w:p>
    <w:p w:rsidR="0006548C" w:rsidRDefault="00CC2F44" w:rsidP="0006548C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文件</w:t>
      </w:r>
      <w:r w:rsidR="00063F59">
        <w:rPr>
          <w:rFonts w:hint="eastAsia"/>
          <w:lang w:val="zh-CN"/>
        </w:rPr>
        <w:t>：</w:t>
      </w:r>
    </w:p>
    <w:p w:rsidR="003172F5" w:rsidRDefault="00CC2F44" w:rsidP="00CC2F44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&lt;?xml version=</w:t>
      </w:r>
      <w:r>
        <w:rPr>
          <w:lang w:val="zh-CN"/>
        </w:rPr>
        <w:t>”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encoding=</w:t>
      </w:r>
      <w:r>
        <w:rPr>
          <w:lang w:val="zh-CN"/>
        </w:rPr>
        <w:t>”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?&gt;</w:t>
      </w:r>
    </w:p>
    <w:p w:rsidR="00CC2F44" w:rsidRDefault="00CC2F44" w:rsidP="00CC2F44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 xml:space="preserve">&lt;!ELEMENT </w:t>
      </w:r>
      <w:r w:rsidR="00ED09F1">
        <w:rPr>
          <w:rFonts w:hint="eastAsia"/>
          <w:lang w:val="zh-CN"/>
        </w:rPr>
        <w:t>products (TV*,</w:t>
      </w:r>
      <w:r w:rsidR="00260319">
        <w:rPr>
          <w:rFonts w:hint="eastAsia"/>
          <w:lang w:val="zh-CN"/>
        </w:rPr>
        <w:t>refrigerator*)&gt;</w:t>
      </w:r>
    </w:p>
    <w:p w:rsidR="00260319" w:rsidRDefault="00260319" w:rsidP="00CC2F44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&lt;!ELEMENT TV (title,price)&gt;</w:t>
      </w:r>
    </w:p>
    <w:p w:rsidR="00260319" w:rsidRDefault="00260319" w:rsidP="00CC2F44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&lt;!ELEMENT refrigerator(title,price)&gt;</w:t>
      </w:r>
    </w:p>
    <w:p w:rsidR="00260319" w:rsidRDefault="00260319" w:rsidP="00CC2F44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&lt;!ELEMENT title(#PCDATA)&gt;</w:t>
      </w:r>
    </w:p>
    <w:p w:rsidR="00260319" w:rsidRDefault="00260319" w:rsidP="00CC2F44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&lt;!ELEMENT price(#PCDATA)&gt;</w:t>
      </w:r>
    </w:p>
    <w:p w:rsidR="00E85009" w:rsidRDefault="00E85009" w:rsidP="00E85009">
      <w:pPr>
        <w:pStyle w:val="a8"/>
        <w:ind w:leftChars="400" w:left="840" w:firstLineChars="0" w:firstLine="0"/>
        <w:rPr>
          <w:lang w:val="zh-CN"/>
        </w:rPr>
      </w:pPr>
      <w:r>
        <w:rPr>
          <w:rFonts w:hint="eastAsia"/>
          <w:lang w:val="zh-CN"/>
        </w:rPr>
        <w:t>二、请回答以下问题：</w:t>
      </w:r>
    </w:p>
    <w:p w:rsidR="0088173A" w:rsidRDefault="0088173A" w:rsidP="0088173A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products</w:t>
      </w:r>
      <w:r>
        <w:rPr>
          <w:rFonts w:hint="eastAsia"/>
          <w:lang w:val="zh-CN"/>
        </w:rPr>
        <w:t>下可以有什么子元素？</w:t>
      </w:r>
    </w:p>
    <w:p w:rsidR="0088173A" w:rsidRDefault="0088173A" w:rsidP="0088173A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products</w:t>
      </w:r>
      <w:r>
        <w:rPr>
          <w:rFonts w:hint="eastAsia"/>
          <w:lang w:val="zh-CN"/>
        </w:rPr>
        <w:t>下的子元素都分别可以出现多少次？</w:t>
      </w:r>
    </w:p>
    <w:p w:rsidR="0088173A" w:rsidRDefault="00D41089" w:rsidP="0088173A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两个子元素下还可以包含哪些子元素？</w:t>
      </w:r>
    </w:p>
    <w:p w:rsidR="00D41089" w:rsidRDefault="009E58B7" w:rsidP="0088173A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title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price</w:t>
      </w:r>
      <w:r>
        <w:rPr>
          <w:rFonts w:hint="eastAsia"/>
          <w:lang w:val="zh-CN"/>
        </w:rPr>
        <w:t>元素是否必须出现？可以出现多次么？</w:t>
      </w:r>
    </w:p>
    <w:p w:rsidR="009E58B7" w:rsidRPr="0088173A" w:rsidRDefault="009E58B7" w:rsidP="0088173A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title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price</w:t>
      </w:r>
      <w:r>
        <w:rPr>
          <w:rFonts w:hint="eastAsia"/>
          <w:lang w:val="zh-CN"/>
        </w:rPr>
        <w:t>元素还可以包含子元素么？</w:t>
      </w:r>
    </w:p>
    <w:p w:rsidR="0006548C" w:rsidRDefault="0006548C" w:rsidP="0006548C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06548C" w:rsidRPr="00DC33F4" w:rsidRDefault="0006548C" w:rsidP="0006548C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</w:t>
      </w:r>
      <w:r w:rsidR="000A3725">
        <w:rPr>
          <w:rFonts w:hint="eastAsia"/>
          <w:lang w:val="zh-CN"/>
        </w:rPr>
        <w:t>3.1</w:t>
      </w:r>
      <w:r>
        <w:rPr>
          <w:rFonts w:hint="eastAsia"/>
          <w:lang w:val="zh-CN"/>
        </w:rPr>
        <w:t>）</w:t>
      </w:r>
    </w:p>
    <w:p w:rsidR="003E3C1B" w:rsidRDefault="003E3C1B" w:rsidP="00D0346A">
      <w:pPr>
        <w:rPr>
          <w:lang w:val="zh-CN"/>
        </w:rPr>
      </w:pPr>
    </w:p>
    <w:p w:rsidR="005220C1" w:rsidRPr="0077237C" w:rsidRDefault="005220C1" w:rsidP="005220C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63456">
        <w:rPr>
          <w:rFonts w:hint="eastAsia"/>
          <w:lang w:val="zh-CN"/>
        </w:rPr>
        <w:t>10</w:t>
      </w:r>
    </w:p>
    <w:p w:rsidR="005220C1" w:rsidRDefault="005220C1" w:rsidP="005220C1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1.3.</w:t>
      </w:r>
      <w:r w:rsidR="00757E01">
        <w:rPr>
          <w:rFonts w:hint="eastAsia"/>
          <w:lang w:val="zh-CN"/>
        </w:rPr>
        <w:t>2</w:t>
      </w:r>
      <w:r>
        <w:rPr>
          <w:rFonts w:hint="eastAsia"/>
          <w:lang w:val="zh-CN"/>
        </w:rPr>
        <w:t>：</w:t>
      </w:r>
      <w:r w:rsidR="00757E01">
        <w:rPr>
          <w:rFonts w:hint="eastAsia"/>
          <w:lang w:val="zh-CN"/>
        </w:rPr>
        <w:t>Schema</w:t>
      </w:r>
      <w:r>
        <w:rPr>
          <w:rFonts w:hint="eastAsia"/>
          <w:lang w:val="zh-CN"/>
        </w:rPr>
        <w:t>约束】</w:t>
      </w:r>
    </w:p>
    <w:p w:rsidR="00A24CF2" w:rsidRDefault="00A24CF2" w:rsidP="00A24CF2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针对以下约束描述，请为其写出相应的</w:t>
      </w:r>
      <w:r>
        <w:rPr>
          <w:rFonts w:hint="eastAsia"/>
          <w:lang w:val="zh-CN"/>
        </w:rPr>
        <w:t>schema</w:t>
      </w:r>
      <w:r>
        <w:rPr>
          <w:rFonts w:hint="eastAsia"/>
          <w:lang w:val="zh-CN"/>
        </w:rPr>
        <w:t>约束文件：</w:t>
      </w:r>
    </w:p>
    <w:p w:rsidR="00A24CF2" w:rsidRDefault="00A24CF2" w:rsidP="00A24CF2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根元素为：</w:t>
      </w:r>
      <w:r>
        <w:rPr>
          <w:rFonts w:hint="eastAsia"/>
          <w:lang w:val="zh-CN"/>
        </w:rPr>
        <w:t>books</w:t>
      </w:r>
      <w:r>
        <w:rPr>
          <w:rFonts w:hint="eastAsia"/>
          <w:lang w:val="zh-CN"/>
        </w:rPr>
        <w:t>，无属性；</w:t>
      </w:r>
    </w:p>
    <w:p w:rsidR="00A24CF2" w:rsidRDefault="00A24CF2" w:rsidP="00A24CF2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根元素下可以包含</w:t>
      </w: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子元素，可以出现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次或多次；</w:t>
      </w:r>
    </w:p>
    <w:p w:rsidR="00A24CF2" w:rsidRDefault="00A24CF2" w:rsidP="00A24CF2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子元素必须有一个属性：</w:t>
      </w:r>
      <w:r>
        <w:rPr>
          <w:rFonts w:hint="eastAsia"/>
          <w:lang w:val="zh-CN"/>
        </w:rPr>
        <w:t>bookid</w:t>
      </w:r>
      <w:r>
        <w:rPr>
          <w:rFonts w:hint="eastAsia"/>
          <w:lang w:val="zh-CN"/>
        </w:rPr>
        <w:t>；</w:t>
      </w:r>
    </w:p>
    <w:p w:rsidR="00A24CF2" w:rsidRDefault="00A24CF2" w:rsidP="00A24CF2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元素下可以有以下子元素：</w:t>
      </w:r>
      <w:r>
        <w:rPr>
          <w:rFonts w:hint="eastAsia"/>
          <w:lang w:val="zh-CN"/>
        </w:rPr>
        <w:t>title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author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price</w:t>
      </w:r>
      <w:r>
        <w:rPr>
          <w:rFonts w:hint="eastAsia"/>
          <w:lang w:val="zh-CN"/>
        </w:rPr>
        <w:t>。</w:t>
      </w:r>
    </w:p>
    <w:p w:rsidR="00A52547" w:rsidRDefault="006E511C" w:rsidP="00A24CF2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这些子元素必须按顺序出现，可以出现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次或多次；</w:t>
      </w:r>
    </w:p>
    <w:p w:rsidR="00A52547" w:rsidRPr="00435A0D" w:rsidRDefault="00A52547" w:rsidP="0066634A">
      <w:pPr>
        <w:pStyle w:val="a8"/>
        <w:ind w:left="1680" w:firstLineChars="0" w:firstLine="0"/>
        <w:rPr>
          <w:lang w:val="zh-CN"/>
        </w:rPr>
      </w:pPr>
    </w:p>
    <w:p w:rsidR="005220C1" w:rsidRDefault="005220C1" w:rsidP="005220C1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5220C1" w:rsidRDefault="005220C1" w:rsidP="005220C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</w:t>
      </w:r>
      <w:r w:rsidR="00D92805">
        <w:rPr>
          <w:rFonts w:hint="eastAsia"/>
          <w:lang w:val="zh-CN"/>
        </w:rPr>
        <w:t>3.2</w:t>
      </w:r>
      <w:r>
        <w:rPr>
          <w:rFonts w:hint="eastAsia"/>
          <w:lang w:val="zh-CN"/>
        </w:rPr>
        <w:t>）</w:t>
      </w:r>
    </w:p>
    <w:p w:rsidR="00314C73" w:rsidRPr="0077237C" w:rsidRDefault="00314C73" w:rsidP="00314C7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11</w:t>
      </w:r>
    </w:p>
    <w:p w:rsidR="00314C73" w:rsidRDefault="00314C73" w:rsidP="00314C73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1.4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解析】</w:t>
      </w:r>
    </w:p>
    <w:p w:rsidR="00314C73" w:rsidRPr="00EE4F56" w:rsidRDefault="00EE4F56" w:rsidP="00EE4F56">
      <w:pPr>
        <w:pStyle w:val="a8"/>
        <w:numPr>
          <w:ilvl w:val="0"/>
          <w:numId w:val="7"/>
        </w:numPr>
        <w:ind w:firstLineChars="0"/>
        <w:rPr>
          <w:lang w:val="zh-CN"/>
        </w:rPr>
      </w:pPr>
      <w:r w:rsidRPr="00EE4F56">
        <w:rPr>
          <w:rFonts w:hint="eastAsia"/>
          <w:lang w:val="zh-CN"/>
        </w:rPr>
        <w:t>请写出解析</w:t>
      </w:r>
      <w:r w:rsidRPr="00EE4F56">
        <w:rPr>
          <w:rFonts w:hint="eastAsia"/>
          <w:lang w:val="zh-CN"/>
        </w:rPr>
        <w:t>XML</w:t>
      </w:r>
      <w:r w:rsidRPr="00EE4F56">
        <w:rPr>
          <w:rFonts w:hint="eastAsia"/>
          <w:lang w:val="zh-CN"/>
        </w:rPr>
        <w:t>的两种方式：</w:t>
      </w:r>
    </w:p>
    <w:p w:rsidR="00EE4F56" w:rsidRDefault="00EE4F56" w:rsidP="00EE4F56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EE4F56" w:rsidRDefault="00EE4F56" w:rsidP="00EE4F56">
      <w:pPr>
        <w:pStyle w:val="a8"/>
        <w:ind w:leftChars="400" w:left="840" w:firstLineChars="0" w:firstLine="0"/>
        <w:rPr>
          <w:lang w:val="zh-CN"/>
        </w:rPr>
      </w:pPr>
      <w:r>
        <w:rPr>
          <w:rFonts w:hint="eastAsia"/>
          <w:lang w:val="zh-CN"/>
        </w:rPr>
        <w:t>二、请写出常见的四种解析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的开发包：</w:t>
      </w:r>
    </w:p>
    <w:p w:rsidR="00EE4F56" w:rsidRPr="00EE4F56" w:rsidRDefault="00EE4F56" w:rsidP="00EE4F56">
      <w:pPr>
        <w:pStyle w:val="a8"/>
        <w:ind w:leftChars="400" w:left="8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答：</w:t>
      </w:r>
    </w:p>
    <w:p w:rsidR="00314C73" w:rsidRDefault="00314C73" w:rsidP="00314C73">
      <w:pPr>
        <w:pStyle w:val="3"/>
        <w:rPr>
          <w:lang w:val="zh-CN"/>
        </w:rPr>
      </w:pPr>
      <w:r w:rsidRPr="00314C73">
        <w:rPr>
          <w:rFonts w:hint="eastAsia"/>
          <w:lang w:val="zh-CN"/>
        </w:rPr>
        <w:lastRenderedPageBreak/>
        <w:t>操作步骤描述</w:t>
      </w:r>
    </w:p>
    <w:p w:rsidR="00897CD6" w:rsidRPr="00897CD6" w:rsidRDefault="00897CD6" w:rsidP="00897C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1.4.2</w:t>
      </w:r>
      <w:r>
        <w:rPr>
          <w:rFonts w:hint="eastAsia"/>
          <w:lang w:val="zh-CN"/>
        </w:rPr>
        <w:t>）</w:t>
      </w:r>
    </w:p>
    <w:p w:rsidR="00675D02" w:rsidRPr="0077237C" w:rsidRDefault="00675D02" w:rsidP="00675D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14C73">
        <w:rPr>
          <w:rFonts w:hint="eastAsia"/>
          <w:lang w:val="zh-CN"/>
        </w:rPr>
        <w:t>12</w:t>
      </w:r>
    </w:p>
    <w:p w:rsidR="00675D02" w:rsidRDefault="00675D02" w:rsidP="0047714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</w:t>
      </w:r>
      <w:r w:rsidR="008D6996">
        <w:rPr>
          <w:rFonts w:hint="eastAsia"/>
          <w:lang w:val="zh-CN"/>
        </w:rPr>
        <w:t>4</w:t>
      </w:r>
      <w:r>
        <w:rPr>
          <w:rFonts w:hint="eastAsia"/>
          <w:lang w:val="zh-CN"/>
        </w:rPr>
        <w:t>：</w:t>
      </w:r>
      <w:r w:rsidR="008D6996">
        <w:rPr>
          <w:rFonts w:hint="eastAsia"/>
          <w:lang w:val="zh-CN"/>
        </w:rPr>
        <w:t>dom4j</w:t>
      </w:r>
      <w:r w:rsidR="008D6996">
        <w:rPr>
          <w:rFonts w:hint="eastAsia"/>
          <w:lang w:val="zh-CN"/>
        </w:rPr>
        <w:t>解析</w:t>
      </w:r>
      <w:r w:rsidR="008D6996">
        <w:rPr>
          <w:rFonts w:hint="eastAsia"/>
          <w:lang w:val="zh-CN"/>
        </w:rPr>
        <w:t>xml</w:t>
      </w:r>
      <w:r w:rsidR="008D6996">
        <w:rPr>
          <w:rFonts w:hint="eastAsia"/>
          <w:lang w:val="zh-CN"/>
        </w:rPr>
        <w:t>文件</w:t>
      </w:r>
      <w:r>
        <w:rPr>
          <w:rFonts w:hint="eastAsia"/>
          <w:lang w:val="zh-CN"/>
        </w:rPr>
        <w:t>】</w:t>
      </w:r>
    </w:p>
    <w:p w:rsidR="00477149" w:rsidRDefault="004E5F43" w:rsidP="005D5EEB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文档，请使用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解析出所有的商品信息，并打印商品的所有属性值：</w:t>
      </w:r>
    </w:p>
    <w:p w:rsidR="004E5F43" w:rsidRDefault="004E5F43" w:rsidP="004E5F43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product.xml</w:t>
      </w:r>
    </w:p>
    <w:p w:rsidR="004E5F43" w:rsidRDefault="004E5F43" w:rsidP="004E5F4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encoding=</w:t>
      </w:r>
      <w:r>
        <w:rPr>
          <w:lang w:val="zh-CN"/>
        </w:rPr>
        <w:t>”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1C6284" w:rsidRDefault="001C6284" w:rsidP="004E5F4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&lt;products&gt;</w:t>
      </w:r>
    </w:p>
    <w:p w:rsidR="001C6284" w:rsidRDefault="001C6284" w:rsidP="004E5F4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 w:rsidR="00B07843">
        <w:rPr>
          <w:rFonts w:hint="eastAsia"/>
          <w:lang w:val="zh-CN"/>
        </w:rPr>
        <w:t>p001</w:t>
      </w:r>
      <w:r w:rsidR="00B07843"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B07843" w:rsidRDefault="00B07843" w:rsidP="004E5F4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</w:t>
      </w:r>
      <w:r w:rsidR="004C12C9">
        <w:rPr>
          <w:rFonts w:hint="eastAsia"/>
          <w:lang w:val="zh-CN"/>
        </w:rPr>
        <w:t>name&gt;</w:t>
      </w:r>
      <w:r w:rsidR="00C52976">
        <w:rPr>
          <w:rFonts w:hint="eastAsia"/>
          <w:lang w:val="zh-CN"/>
        </w:rPr>
        <w:t>华为</w:t>
      </w:r>
      <w:r w:rsidR="00C52976">
        <w:rPr>
          <w:rFonts w:hint="eastAsia"/>
          <w:lang w:val="zh-CN"/>
        </w:rPr>
        <w:t>X80</w:t>
      </w:r>
      <w:r w:rsidR="004C12C9">
        <w:rPr>
          <w:rFonts w:hint="eastAsia"/>
          <w:lang w:val="zh-CN"/>
        </w:rPr>
        <w:t>&lt;/name&gt;</w:t>
      </w:r>
    </w:p>
    <w:p w:rsidR="004C12C9" w:rsidRDefault="004C12C9" w:rsidP="004E5F4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&lt;color&gt;</w:t>
      </w:r>
      <w:r w:rsidR="00C52976">
        <w:rPr>
          <w:rFonts w:hint="eastAsia"/>
          <w:lang w:val="zh-CN"/>
        </w:rPr>
        <w:t>白</w:t>
      </w:r>
      <w:r>
        <w:rPr>
          <w:rFonts w:hint="eastAsia"/>
          <w:lang w:val="zh-CN"/>
        </w:rPr>
        <w:t>&lt;/color&gt;</w:t>
      </w:r>
    </w:p>
    <w:p w:rsidR="004C12C9" w:rsidRDefault="004C12C9" w:rsidP="004E5F4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</w:t>
      </w:r>
      <w:r w:rsidR="00C52976">
        <w:rPr>
          <w:rFonts w:hint="eastAsia"/>
          <w:lang w:val="zh-CN"/>
        </w:rPr>
        <w:t>2800</w:t>
      </w:r>
      <w:r>
        <w:rPr>
          <w:rFonts w:hint="eastAsia"/>
          <w:lang w:val="zh-CN"/>
        </w:rPr>
        <w:t>&lt;/price&gt;</w:t>
      </w:r>
    </w:p>
    <w:p w:rsidR="001C6284" w:rsidRDefault="001C6284" w:rsidP="004E5F4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&lt;/product&gt;</w:t>
      </w:r>
    </w:p>
    <w:p w:rsidR="00C52976" w:rsidRDefault="00C52976" w:rsidP="00C52976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C52976" w:rsidRDefault="00C52976" w:rsidP="00C52976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华为</w:t>
      </w:r>
      <w:r>
        <w:rPr>
          <w:rFonts w:hint="eastAsia"/>
          <w:lang w:val="zh-CN"/>
        </w:rPr>
        <w:t>X88&lt;/name&gt;</w:t>
      </w:r>
    </w:p>
    <w:p w:rsidR="00C52976" w:rsidRDefault="00C52976" w:rsidP="00C52976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&lt;color&gt;</w:t>
      </w:r>
      <w:r>
        <w:rPr>
          <w:rFonts w:hint="eastAsia"/>
          <w:lang w:val="zh-CN"/>
        </w:rPr>
        <w:t>黑</w:t>
      </w:r>
      <w:r>
        <w:rPr>
          <w:rFonts w:hint="eastAsia"/>
          <w:lang w:val="zh-CN"/>
        </w:rPr>
        <w:t>&lt;/color&gt;</w:t>
      </w:r>
    </w:p>
    <w:p w:rsidR="00C52976" w:rsidRDefault="00C52976" w:rsidP="00C52976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&lt;price&gt;2900&lt;/price&gt;</w:t>
      </w:r>
    </w:p>
    <w:p w:rsidR="00C52976" w:rsidRDefault="00C52976" w:rsidP="00C52976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&lt;/product&gt;</w:t>
      </w:r>
    </w:p>
    <w:p w:rsidR="001C6284" w:rsidRPr="005D5EEB" w:rsidRDefault="001C6284" w:rsidP="004E5F4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&lt;/products&gt;</w:t>
      </w:r>
    </w:p>
    <w:p w:rsidR="00675D02" w:rsidRDefault="00675D02" w:rsidP="00675D02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675D02" w:rsidRDefault="00C26E83" w:rsidP="00C26E83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day17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_Test1_12</w:t>
      </w:r>
    </w:p>
    <w:p w:rsidR="00C26E83" w:rsidRPr="00C26E83" w:rsidRDefault="00C26E83" w:rsidP="00C26E83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创建类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方法，按要求解析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文件；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ED6DC7" w:rsidRPr="0077237C" w:rsidRDefault="00ED6DC7" w:rsidP="00ED6DC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C369C4">
        <w:rPr>
          <w:rFonts w:hint="eastAsia"/>
          <w:lang w:val="zh-CN"/>
        </w:rPr>
        <w:t>1</w:t>
      </w:r>
    </w:p>
    <w:p w:rsidR="00ED6DC7" w:rsidRDefault="00ED6DC7" w:rsidP="00ED6DC7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1702AE">
        <w:rPr>
          <w:rFonts w:hint="eastAsia"/>
          <w:lang w:val="zh-CN"/>
        </w:rPr>
        <w:t>XML</w:t>
      </w:r>
      <w:r w:rsidR="001702AE">
        <w:rPr>
          <w:rFonts w:hint="eastAsia"/>
          <w:lang w:val="zh-CN"/>
        </w:rPr>
        <w:t>、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</w:t>
      </w:r>
      <w:r w:rsidR="001702AE">
        <w:rPr>
          <w:rFonts w:hint="eastAsia"/>
          <w:lang w:val="zh-CN"/>
        </w:rPr>
        <w:t>综合</w:t>
      </w:r>
      <w:r>
        <w:rPr>
          <w:rFonts w:hint="eastAsia"/>
          <w:lang w:val="zh-CN"/>
        </w:rPr>
        <w:t>】</w:t>
      </w:r>
    </w:p>
    <w:p w:rsidR="00ED6DC7" w:rsidRDefault="00ED6DC7" w:rsidP="00ED6DC7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针对以下约束描述，请为其写出相应的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约束文件：</w:t>
      </w:r>
      <w:r w:rsidR="00EF75E4">
        <w:rPr>
          <w:rFonts w:hint="eastAsia"/>
          <w:lang w:val="zh-CN"/>
        </w:rPr>
        <w:t>以及相应的</w:t>
      </w:r>
      <w:r w:rsidR="00EF75E4">
        <w:rPr>
          <w:rFonts w:hint="eastAsia"/>
          <w:lang w:val="zh-CN"/>
        </w:rPr>
        <w:t>xml</w:t>
      </w:r>
      <w:r w:rsidR="00EF75E4">
        <w:rPr>
          <w:rFonts w:hint="eastAsia"/>
          <w:lang w:val="zh-CN"/>
        </w:rPr>
        <w:t>文件：</w:t>
      </w:r>
    </w:p>
    <w:p w:rsidR="00ED6DC7" w:rsidRDefault="00ED6DC7" w:rsidP="00ED6DC7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根元素为：</w:t>
      </w:r>
      <w:r>
        <w:rPr>
          <w:rFonts w:hint="eastAsia"/>
          <w:lang w:val="zh-CN"/>
        </w:rPr>
        <w:t>students</w:t>
      </w:r>
    </w:p>
    <w:p w:rsidR="00ED6DC7" w:rsidRDefault="00ED6DC7" w:rsidP="00ED6DC7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根元素有个属性：</w:t>
      </w:r>
      <w:r>
        <w:rPr>
          <w:rFonts w:hint="eastAsia"/>
          <w:lang w:val="zh-CN"/>
        </w:rPr>
        <w:t>schoolName</w:t>
      </w:r>
      <w:r w:rsidR="00665023">
        <w:rPr>
          <w:rFonts w:hint="eastAsia"/>
          <w:lang w:val="zh-CN"/>
        </w:rPr>
        <w:t>;</w:t>
      </w:r>
    </w:p>
    <w:p w:rsidR="00ED6DC7" w:rsidRDefault="00ED6DC7" w:rsidP="00ED6DC7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根元素中只能包含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元素，可以不出现，也可以出现多次。</w:t>
      </w:r>
    </w:p>
    <w:p w:rsidR="00ED6DC7" w:rsidRDefault="00ED6DC7" w:rsidP="00ED6DC7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元素有一个属性：</w:t>
      </w:r>
      <w:r>
        <w:rPr>
          <w:rFonts w:hint="eastAsia"/>
          <w:lang w:val="zh-CN"/>
        </w:rPr>
        <w:t>id</w:t>
      </w:r>
      <w:r w:rsidR="0046195B">
        <w:rPr>
          <w:rFonts w:hint="eastAsia"/>
          <w:lang w:val="zh-CN"/>
        </w:rPr>
        <w:t>，必须使用</w:t>
      </w:r>
    </w:p>
    <w:p w:rsidR="00ED6DC7" w:rsidRDefault="00ED6DC7" w:rsidP="00ED6DC7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元素下只能有：</w:t>
      </w: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sex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三个子元素；这三个子元素必须按顺序出现，而且每个子元素只能出现一次；</w:t>
      </w:r>
    </w:p>
    <w:p w:rsidR="00ED6DC7" w:rsidRDefault="00ED6DC7" w:rsidP="00ED6DC7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name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sex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age</w:t>
      </w:r>
      <w:r>
        <w:rPr>
          <w:rFonts w:hint="eastAsia"/>
          <w:lang w:val="zh-CN"/>
        </w:rPr>
        <w:t>三个子元素没有属性，而且只能包含文本内容；</w:t>
      </w:r>
    </w:p>
    <w:p w:rsidR="00665023" w:rsidRDefault="00665023" w:rsidP="00665023">
      <w:pPr>
        <w:ind w:leftChars="400" w:left="840"/>
        <w:rPr>
          <w:lang w:val="zh-CN"/>
        </w:rPr>
      </w:pPr>
    </w:p>
    <w:p w:rsidR="00665023" w:rsidRDefault="00665023" w:rsidP="00665023">
      <w:pPr>
        <w:rPr>
          <w:lang w:val="zh-CN"/>
        </w:rPr>
      </w:pPr>
    </w:p>
    <w:p w:rsidR="00ED6DC7" w:rsidRDefault="00665023" w:rsidP="00665023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</w:t>
      </w:r>
      <w:r w:rsidR="00ED6DC7" w:rsidRPr="00D2410C">
        <w:rPr>
          <w:rFonts w:hint="eastAsia"/>
          <w:lang w:val="zh-CN"/>
        </w:rPr>
        <w:t>骤描述</w:t>
      </w:r>
    </w:p>
    <w:p w:rsidR="00ED6DC7" w:rsidRDefault="00ED6DC7" w:rsidP="00ED6DC7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1.3.1</w:t>
      </w:r>
      <w:r>
        <w:rPr>
          <w:rFonts w:hint="eastAsia"/>
          <w:lang w:val="zh-CN"/>
        </w:rPr>
        <w:t>）</w:t>
      </w:r>
    </w:p>
    <w:p w:rsidR="00F70700" w:rsidRPr="0077237C" w:rsidRDefault="00F70700" w:rsidP="00F7070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C369C4">
        <w:rPr>
          <w:rFonts w:hint="eastAsia"/>
          <w:lang w:val="zh-CN"/>
        </w:rPr>
        <w:t>2</w:t>
      </w:r>
    </w:p>
    <w:p w:rsidR="00F70700" w:rsidRDefault="00F70700" w:rsidP="00F7070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1702AE">
        <w:rPr>
          <w:rFonts w:hint="eastAsia"/>
          <w:lang w:val="zh-CN"/>
        </w:rPr>
        <w:t>XML</w:t>
      </w:r>
      <w:r w:rsidR="001702AE">
        <w:rPr>
          <w:rFonts w:hint="eastAsia"/>
          <w:lang w:val="zh-CN"/>
        </w:rPr>
        <w:t>、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</w:t>
      </w:r>
      <w:r w:rsidR="001702AE">
        <w:rPr>
          <w:rFonts w:hint="eastAsia"/>
          <w:lang w:val="zh-CN"/>
        </w:rPr>
        <w:t>综合</w:t>
      </w:r>
      <w:r>
        <w:rPr>
          <w:rFonts w:hint="eastAsia"/>
          <w:lang w:val="zh-CN"/>
        </w:rPr>
        <w:t>】</w:t>
      </w:r>
    </w:p>
    <w:p w:rsidR="00F70700" w:rsidRDefault="00F70700" w:rsidP="00F70700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针对以下约束描述，请为其写出相应的</w:t>
      </w:r>
      <w:r>
        <w:rPr>
          <w:rFonts w:hint="eastAsia"/>
          <w:lang w:val="zh-CN"/>
        </w:rPr>
        <w:t>DTD</w:t>
      </w:r>
      <w:r>
        <w:rPr>
          <w:rFonts w:hint="eastAsia"/>
          <w:lang w:val="zh-CN"/>
        </w:rPr>
        <w:t>约束文件</w:t>
      </w:r>
      <w:r w:rsidR="00FC24B3">
        <w:rPr>
          <w:rFonts w:hint="eastAsia"/>
          <w:lang w:val="zh-CN"/>
        </w:rPr>
        <w:t>以及</w:t>
      </w:r>
      <w:r w:rsidR="00FC24B3">
        <w:rPr>
          <w:rFonts w:hint="eastAsia"/>
          <w:lang w:val="zh-CN"/>
        </w:rPr>
        <w:t>xml</w:t>
      </w:r>
      <w:r w:rsidR="00FC24B3">
        <w:rPr>
          <w:rFonts w:hint="eastAsia"/>
          <w:lang w:val="zh-CN"/>
        </w:rPr>
        <w:t>文件：</w:t>
      </w:r>
    </w:p>
    <w:p w:rsidR="00F70700" w:rsidRDefault="00F70700" w:rsidP="00F70700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根元素为：</w:t>
      </w:r>
      <w:r>
        <w:rPr>
          <w:rFonts w:hint="eastAsia"/>
          <w:lang w:val="zh-CN"/>
        </w:rPr>
        <w:t>servlets</w:t>
      </w:r>
    </w:p>
    <w:p w:rsidR="00F70700" w:rsidRDefault="00F70700" w:rsidP="00F70700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根元素有个属性：</w:t>
      </w:r>
      <w:r>
        <w:rPr>
          <w:rFonts w:hint="eastAsia"/>
          <w:lang w:val="zh-CN"/>
        </w:rPr>
        <w:t>version</w:t>
      </w:r>
      <w:r w:rsidR="00A32924">
        <w:rPr>
          <w:rFonts w:hint="eastAsia"/>
          <w:lang w:val="zh-CN"/>
        </w:rPr>
        <w:t>，可以不出现。</w:t>
      </w:r>
    </w:p>
    <w:p w:rsidR="00F70700" w:rsidRDefault="00F70700" w:rsidP="00F70700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根元素中只能包含</w:t>
      </w: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元素和</w:t>
      </w:r>
      <w:r>
        <w:rPr>
          <w:rFonts w:hint="eastAsia"/>
          <w:lang w:val="zh-CN"/>
        </w:rPr>
        <w:t>servlet-mapping</w:t>
      </w:r>
      <w:r>
        <w:rPr>
          <w:rFonts w:hint="eastAsia"/>
          <w:lang w:val="zh-CN"/>
        </w:rPr>
        <w:t>元素，必须按顺序出现，每个元素可以出现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次或多次；</w:t>
      </w:r>
    </w:p>
    <w:p w:rsidR="00F70700" w:rsidRDefault="00F70700" w:rsidP="00F70700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元素只能包含</w:t>
      </w:r>
      <w:r>
        <w:rPr>
          <w:rFonts w:hint="eastAsia"/>
          <w:lang w:val="zh-CN"/>
        </w:rPr>
        <w:t>servlet-name</w:t>
      </w:r>
      <w:r>
        <w:rPr>
          <w:rFonts w:hint="eastAsia"/>
          <w:lang w:val="zh-CN"/>
        </w:rPr>
        <w:t>元素和</w:t>
      </w:r>
      <w:r>
        <w:rPr>
          <w:rFonts w:hint="eastAsia"/>
          <w:lang w:val="zh-CN"/>
        </w:rPr>
        <w:t>servlet-class</w:t>
      </w:r>
      <w:r>
        <w:rPr>
          <w:rFonts w:hint="eastAsia"/>
          <w:lang w:val="zh-CN"/>
        </w:rPr>
        <w:t>元素，必须出现，</w:t>
      </w:r>
      <w:r w:rsidR="00651D43">
        <w:rPr>
          <w:rFonts w:hint="eastAsia"/>
          <w:lang w:val="zh-CN"/>
        </w:rPr>
        <w:t>只能出现一次，</w:t>
      </w:r>
      <w:r>
        <w:rPr>
          <w:rFonts w:hint="eastAsia"/>
          <w:lang w:val="zh-CN"/>
        </w:rPr>
        <w:t>而且要按照顺序出现。</w:t>
      </w:r>
    </w:p>
    <w:p w:rsidR="00F70700" w:rsidRDefault="00F70700" w:rsidP="00F70700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servlet-mapping</w:t>
      </w:r>
      <w:r>
        <w:rPr>
          <w:rFonts w:hint="eastAsia"/>
          <w:lang w:val="zh-CN"/>
        </w:rPr>
        <w:t>元素只能包含</w:t>
      </w:r>
      <w:r>
        <w:rPr>
          <w:rFonts w:hint="eastAsia"/>
          <w:lang w:val="zh-CN"/>
        </w:rPr>
        <w:t>servlet-name</w:t>
      </w:r>
      <w:r>
        <w:rPr>
          <w:rFonts w:hint="eastAsia"/>
          <w:lang w:val="zh-CN"/>
        </w:rPr>
        <w:t>元素和</w:t>
      </w:r>
      <w:r>
        <w:rPr>
          <w:rFonts w:hint="eastAsia"/>
          <w:lang w:val="zh-CN"/>
        </w:rPr>
        <w:t>url-mapping</w:t>
      </w:r>
      <w:r>
        <w:rPr>
          <w:rFonts w:hint="eastAsia"/>
          <w:lang w:val="zh-CN"/>
        </w:rPr>
        <w:t>元素，必须出现，</w:t>
      </w:r>
      <w:r w:rsidR="005C2197">
        <w:rPr>
          <w:rFonts w:hint="eastAsia"/>
          <w:lang w:val="zh-CN"/>
        </w:rPr>
        <w:t>只能出现一次，</w:t>
      </w:r>
      <w:r>
        <w:rPr>
          <w:rFonts w:hint="eastAsia"/>
          <w:lang w:val="zh-CN"/>
        </w:rPr>
        <w:t>而且要按照顺序出现。</w:t>
      </w:r>
    </w:p>
    <w:p w:rsidR="00F70700" w:rsidRPr="001968DF" w:rsidRDefault="00F70700" w:rsidP="00F70700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元素和</w:t>
      </w:r>
      <w:r>
        <w:rPr>
          <w:rFonts w:hint="eastAsia"/>
          <w:lang w:val="zh-CN"/>
        </w:rPr>
        <w:t>servlet-mapping</w:t>
      </w:r>
      <w:r>
        <w:rPr>
          <w:rFonts w:hint="eastAsia"/>
          <w:lang w:val="zh-CN"/>
        </w:rPr>
        <w:t>元素的所有子元素都只能包含文本内容。</w:t>
      </w:r>
    </w:p>
    <w:p w:rsidR="00F70700" w:rsidRDefault="00F70700" w:rsidP="00F70700">
      <w:pPr>
        <w:pStyle w:val="3"/>
        <w:rPr>
          <w:lang w:val="zh-CN"/>
        </w:rPr>
      </w:pPr>
      <w:r w:rsidRPr="00D2410C">
        <w:rPr>
          <w:rFonts w:hint="eastAsia"/>
          <w:lang w:val="zh-CN"/>
        </w:rPr>
        <w:t>操作步骤描述</w:t>
      </w:r>
    </w:p>
    <w:p w:rsidR="00F70700" w:rsidRDefault="00F70700" w:rsidP="00F70700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zh-CN"/>
        </w:rPr>
        <w:t>1.3.1</w:t>
      </w:r>
      <w:r>
        <w:rPr>
          <w:rFonts w:hint="eastAsia"/>
          <w:lang w:val="zh-CN"/>
        </w:rPr>
        <w:t>）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C369C4">
        <w:rPr>
          <w:rFonts w:hint="eastAsia"/>
          <w:lang w:val="zh-CN"/>
        </w:rPr>
        <w:t>3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974CB4">
        <w:rPr>
          <w:rFonts w:hint="eastAsia"/>
          <w:lang w:val="zh-CN"/>
        </w:rPr>
        <w:t>：【</w:t>
      </w:r>
      <w:r w:rsidR="00974CB4">
        <w:rPr>
          <w:rFonts w:hint="eastAsia"/>
          <w:lang w:val="zh-CN"/>
        </w:rPr>
        <w:t>XML</w:t>
      </w:r>
      <w:r w:rsidR="00974CB4">
        <w:rPr>
          <w:rFonts w:hint="eastAsia"/>
          <w:lang w:val="zh-CN"/>
        </w:rPr>
        <w:t>、</w:t>
      </w:r>
      <w:r w:rsidR="00974CB4">
        <w:rPr>
          <w:rFonts w:hint="eastAsia"/>
          <w:lang w:val="zh-CN"/>
        </w:rPr>
        <w:t>dom4j</w:t>
      </w:r>
      <w:r w:rsidR="009B33B7">
        <w:rPr>
          <w:rFonts w:hint="eastAsia"/>
          <w:lang w:val="zh-CN"/>
        </w:rPr>
        <w:t>、</w:t>
      </w:r>
      <w:r w:rsidR="009B33B7">
        <w:rPr>
          <w:rFonts w:hint="eastAsia"/>
          <w:lang w:val="zh-CN"/>
        </w:rPr>
        <w:t>JUnit</w:t>
      </w:r>
      <w:r w:rsidR="00974CB4">
        <w:rPr>
          <w:rFonts w:hint="eastAsia"/>
          <w:lang w:val="zh-CN"/>
        </w:rPr>
        <w:t>综合】</w:t>
      </w:r>
    </w:p>
    <w:p w:rsidR="00822783" w:rsidRDefault="00B64200" w:rsidP="00120319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B64200" w:rsidRDefault="00B64200" w:rsidP="00B64200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book.xml</w:t>
      </w:r>
    </w:p>
    <w:p w:rsidR="00B64200" w:rsidRDefault="00B64200" w:rsidP="00B642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&lt;?xml version=</w:t>
      </w:r>
      <w:r>
        <w:rPr>
          <w:lang w:val="zh-CN"/>
        </w:rPr>
        <w:t>”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encoding=</w:t>
      </w:r>
      <w:r>
        <w:rPr>
          <w:lang w:val="zh-CN"/>
        </w:rPr>
        <w:t>”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B64200" w:rsidRDefault="00B64200" w:rsidP="00B642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&lt;books&gt;</w:t>
      </w:r>
    </w:p>
    <w:p w:rsidR="00B64200" w:rsidRDefault="00B64200" w:rsidP="00B642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 w:rsidR="00C369C4">
        <w:rPr>
          <w:rFonts w:hint="eastAsia"/>
          <w:lang w:val="zh-CN"/>
        </w:rPr>
        <w:t xml:space="preserve">&lt;book id = </w:t>
      </w:r>
      <w:r w:rsidR="00C369C4">
        <w:rPr>
          <w:lang w:val="zh-CN"/>
        </w:rPr>
        <w:t>“</w:t>
      </w:r>
      <w:r w:rsidR="00C369C4">
        <w:rPr>
          <w:rFonts w:hint="eastAsia"/>
          <w:lang w:val="zh-CN"/>
        </w:rPr>
        <w:t>1</w:t>
      </w:r>
      <w:r w:rsidR="00C369C4">
        <w:rPr>
          <w:lang w:val="zh-CN"/>
        </w:rPr>
        <w:t>”</w:t>
      </w:r>
      <w:r w:rsidR="00C369C4">
        <w:rPr>
          <w:rFonts w:hint="eastAsia"/>
          <w:lang w:val="zh-CN"/>
        </w:rPr>
        <w:t>&gt;</w:t>
      </w:r>
    </w:p>
    <w:p w:rsidR="00C369C4" w:rsidRDefault="00C369C4" w:rsidP="00B642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&lt;title&gt;JavaEE</w:t>
      </w:r>
      <w:r>
        <w:rPr>
          <w:rFonts w:hint="eastAsia"/>
          <w:lang w:val="zh-CN"/>
        </w:rPr>
        <w:t>从入门到精通</w:t>
      </w:r>
      <w:r>
        <w:rPr>
          <w:rFonts w:hint="eastAsia"/>
          <w:lang w:val="zh-CN"/>
        </w:rPr>
        <w:t>&lt;/title&gt;</w:t>
      </w:r>
    </w:p>
    <w:p w:rsidR="00C369C4" w:rsidRDefault="00C369C4" w:rsidP="00B642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&lt;publishDate&gt;2017-01-20&lt;/publishDate&gt;</w:t>
      </w:r>
    </w:p>
    <w:p w:rsidR="00C369C4" w:rsidRDefault="00C369C4" w:rsidP="00B642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&lt;price&gt;88&lt;/price&gt;</w:t>
      </w:r>
    </w:p>
    <w:p w:rsidR="00C369C4" w:rsidRDefault="00C369C4" w:rsidP="00B642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&lt;/book&gt;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&lt;book id = </w:t>
      </w:r>
      <w:r>
        <w:rPr>
          <w:lang w:val="zh-CN"/>
        </w:rPr>
        <w:t>“</w:t>
      </w:r>
      <w:r>
        <w:rPr>
          <w:rFonts w:hint="eastAsia"/>
          <w:lang w:val="zh-CN"/>
        </w:rPr>
        <w:t>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&lt;title&gt;Oracle</w:t>
      </w:r>
      <w:r>
        <w:rPr>
          <w:rFonts w:hint="eastAsia"/>
          <w:lang w:val="zh-CN"/>
        </w:rPr>
        <w:t>管理员手册</w:t>
      </w:r>
      <w:r>
        <w:rPr>
          <w:rFonts w:hint="eastAsia"/>
          <w:lang w:val="zh-CN"/>
        </w:rPr>
        <w:t>&lt;/title&gt;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&lt;publishDate&gt;2017-05-01&lt;/publishDate&gt;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&lt;price&gt;65&lt;/price&gt;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&lt;/book&gt;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&lt;book id = </w:t>
      </w:r>
      <w:r>
        <w:rPr>
          <w:lang w:val="zh-CN"/>
        </w:rPr>
        <w:t>“</w:t>
      </w:r>
      <w:r>
        <w:rPr>
          <w:rFonts w:hint="eastAsia"/>
          <w:lang w:val="zh-CN"/>
        </w:rPr>
        <w:t>3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&lt;title&gt;JavaSE</w:t>
      </w:r>
      <w:r>
        <w:rPr>
          <w:rFonts w:hint="eastAsia"/>
          <w:lang w:val="zh-CN"/>
        </w:rPr>
        <w:t>开发手册</w:t>
      </w:r>
      <w:r>
        <w:rPr>
          <w:rFonts w:hint="eastAsia"/>
          <w:lang w:val="zh-CN"/>
        </w:rPr>
        <w:t>&lt;/title&gt;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&lt;publishDate&gt;2016-12-10&lt;/publishDate&gt;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&lt;price&gt;35&lt;/price&gt;</w:t>
      </w:r>
    </w:p>
    <w:p w:rsidR="00C369C4" w:rsidRDefault="00C369C4" w:rsidP="00C369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&lt;/book&gt;</w:t>
      </w:r>
    </w:p>
    <w:p w:rsidR="00C369C4" w:rsidRDefault="00B64200" w:rsidP="00B642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&lt;/books&gt;</w:t>
      </w:r>
    </w:p>
    <w:p w:rsidR="00C369C4" w:rsidRDefault="00C369C4" w:rsidP="00C369C4">
      <w:pPr>
        <w:pStyle w:val="a8"/>
        <w:ind w:leftChars="400" w:left="840" w:firstLineChars="0" w:firstLine="0"/>
        <w:rPr>
          <w:lang w:val="zh-CN"/>
        </w:rPr>
      </w:pPr>
      <w:r>
        <w:rPr>
          <w:rFonts w:hint="eastAsia"/>
          <w:lang w:val="zh-CN"/>
        </w:rPr>
        <w:t>二、请按以下要求解析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C369C4" w:rsidRDefault="00C26E83" w:rsidP="00C369C4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查询出所有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大于等于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的所有图书信息，并打印；</w:t>
      </w:r>
    </w:p>
    <w:p w:rsidR="00C26E83" w:rsidRDefault="00C26E83" w:rsidP="00C369C4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查询出所有书名中包含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的所有图书信息，并打印；</w:t>
      </w:r>
    </w:p>
    <w:p w:rsidR="00C26E83" w:rsidRPr="00120319" w:rsidRDefault="00C26E83" w:rsidP="00C369C4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查询出所有价格大于</w:t>
      </w:r>
      <w:r>
        <w:rPr>
          <w:rFonts w:hint="eastAsia"/>
          <w:lang w:val="zh-CN"/>
        </w:rPr>
        <w:t>50</w:t>
      </w:r>
      <w:r>
        <w:rPr>
          <w:rFonts w:hint="eastAsia"/>
          <w:lang w:val="zh-CN"/>
        </w:rPr>
        <w:t>元的所有图书信息，并打印；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26E83" w:rsidRDefault="009B33B7" w:rsidP="009B33B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day17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_Test2_3</w:t>
      </w:r>
    </w:p>
    <w:p w:rsidR="005A29C5" w:rsidRDefault="005A29C5" w:rsidP="009B33B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在项目目录下，按照已给出的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内容创建</w:t>
      </w:r>
      <w:r>
        <w:rPr>
          <w:rFonts w:hint="eastAsia"/>
          <w:lang w:val="zh-CN"/>
        </w:rPr>
        <w:t>book.xml</w:t>
      </w:r>
      <w:r>
        <w:rPr>
          <w:rFonts w:hint="eastAsia"/>
          <w:lang w:val="zh-CN"/>
        </w:rPr>
        <w:t>文件。</w:t>
      </w:r>
    </w:p>
    <w:p w:rsidR="009B33B7" w:rsidRDefault="009B33B7" w:rsidP="009B33B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创建类</w:t>
      </w:r>
      <w:r>
        <w:rPr>
          <w:rFonts w:hint="eastAsia"/>
          <w:lang w:val="zh-CN"/>
        </w:rPr>
        <w:t>ParseXML</w:t>
      </w:r>
      <w:r>
        <w:rPr>
          <w:rFonts w:hint="eastAsia"/>
          <w:lang w:val="zh-CN"/>
        </w:rPr>
        <w:t>，针对上述三个需求，分别编写三个方法实现功能；</w:t>
      </w:r>
    </w:p>
    <w:p w:rsidR="009B33B7" w:rsidRPr="009B33B7" w:rsidRDefault="009B33B7" w:rsidP="009B33B7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测试每个方法。</w:t>
      </w:r>
    </w:p>
    <w:p w:rsidR="00BA394B" w:rsidRPr="00BA394B" w:rsidRDefault="00BA394B" w:rsidP="00BA394B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5A29C5" w:rsidRPr="0077237C" w:rsidRDefault="005A29C5" w:rsidP="005A29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5A29C5" w:rsidRDefault="005A29C5" w:rsidP="005A29C5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bookmarkStart w:id="0" w:name="_GoBack"/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综合</w:t>
      </w:r>
      <w:bookmarkEnd w:id="0"/>
      <w:r>
        <w:rPr>
          <w:rFonts w:hint="eastAsia"/>
          <w:lang w:val="zh-CN"/>
        </w:rPr>
        <w:t>】</w:t>
      </w:r>
    </w:p>
    <w:p w:rsidR="005A29C5" w:rsidRDefault="005A29C5" w:rsidP="005A29C5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5A29C5" w:rsidRDefault="005A29C5" w:rsidP="005A29C5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web.xml</w:t>
      </w:r>
    </w:p>
    <w:p w:rsidR="005A29C5" w:rsidRDefault="005A29C5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&lt;?xml version=</w:t>
      </w:r>
      <w:r>
        <w:rPr>
          <w:lang w:val="zh-CN"/>
        </w:rPr>
        <w:t>”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encoding=</w:t>
      </w:r>
      <w:r>
        <w:rPr>
          <w:lang w:val="zh-CN"/>
        </w:rPr>
        <w:t>”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5A29C5" w:rsidRDefault="005A29C5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&lt;servlets&gt;</w:t>
      </w:r>
    </w:p>
    <w:p w:rsidR="005A29C5" w:rsidRDefault="005A29C5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&lt;servlet&gt;</w:t>
      </w:r>
    </w:p>
    <w:p w:rsidR="005A29C5" w:rsidRDefault="005A29C5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&lt;servlet-name&gt;</w:t>
      </w:r>
      <w:r w:rsidR="004D395B">
        <w:rPr>
          <w:rFonts w:hint="eastAsia"/>
          <w:lang w:val="zh-CN"/>
        </w:rPr>
        <w:t>servlet1</w:t>
      </w:r>
      <w:r>
        <w:rPr>
          <w:rFonts w:hint="eastAsia"/>
          <w:lang w:val="zh-CN"/>
        </w:rPr>
        <w:t>&lt;/servlet-name&gt;</w:t>
      </w:r>
    </w:p>
    <w:p w:rsidR="005A29C5" w:rsidRDefault="005A29C5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&lt;servlet-class&gt;</w:t>
      </w:r>
      <w:r w:rsidR="004D395B">
        <w:rPr>
          <w:rFonts w:hint="eastAsia"/>
          <w:lang w:val="zh-CN"/>
        </w:rPr>
        <w:t>cn.itheima.servlets.MyServlet1</w:t>
      </w:r>
      <w:r>
        <w:rPr>
          <w:rFonts w:hint="eastAsia"/>
          <w:lang w:val="zh-CN"/>
        </w:rPr>
        <w:t>&lt;/servlet-class&gt;</w:t>
      </w:r>
    </w:p>
    <w:p w:rsidR="005A29C5" w:rsidRDefault="005A29C5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&lt;/servlet&gt;</w:t>
      </w:r>
    </w:p>
    <w:p w:rsidR="005A29C5" w:rsidRDefault="005A29C5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&lt;servlet-mapping&gt;</w:t>
      </w:r>
    </w:p>
    <w:p w:rsidR="00AF5424" w:rsidRDefault="00AF5424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&lt;servlet-name&gt;</w:t>
      </w:r>
      <w:r w:rsidR="004D395B">
        <w:rPr>
          <w:rFonts w:hint="eastAsia"/>
          <w:lang w:val="zh-CN"/>
        </w:rPr>
        <w:t>servlet1</w:t>
      </w:r>
      <w:r>
        <w:rPr>
          <w:rFonts w:hint="eastAsia"/>
          <w:lang w:val="zh-CN"/>
        </w:rPr>
        <w:t>&lt;/servlet-name&gt;</w:t>
      </w:r>
    </w:p>
    <w:p w:rsidR="00AF5424" w:rsidRDefault="00AF5424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&lt;url-pattern&gt;</w:t>
      </w:r>
      <w:r w:rsidR="004D395B">
        <w:rPr>
          <w:rFonts w:hint="eastAsia"/>
          <w:lang w:val="zh-CN"/>
        </w:rPr>
        <w:t>/s1</w:t>
      </w:r>
      <w:r>
        <w:rPr>
          <w:rFonts w:hint="eastAsia"/>
          <w:lang w:val="zh-CN"/>
        </w:rPr>
        <w:t>&lt;/url-pattern&gt;</w:t>
      </w:r>
    </w:p>
    <w:p w:rsidR="005A29C5" w:rsidRDefault="005A29C5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&lt;/servlet-mapping&gt;</w:t>
      </w:r>
    </w:p>
    <w:p w:rsidR="00012367" w:rsidRDefault="00012367" w:rsidP="000123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&lt;servlet&gt;</w:t>
      </w:r>
    </w:p>
    <w:p w:rsidR="00012367" w:rsidRDefault="00012367" w:rsidP="000123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&lt;servlet-name&gt;</w:t>
      </w:r>
      <w:r w:rsidR="004D395B">
        <w:rPr>
          <w:rFonts w:hint="eastAsia"/>
          <w:lang w:val="zh-CN"/>
        </w:rPr>
        <w:t>servlet2</w:t>
      </w:r>
      <w:r>
        <w:rPr>
          <w:rFonts w:hint="eastAsia"/>
          <w:lang w:val="zh-CN"/>
        </w:rPr>
        <w:t>&lt;/servlet-name&gt;</w:t>
      </w:r>
    </w:p>
    <w:p w:rsidR="00012367" w:rsidRDefault="00012367" w:rsidP="000123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&lt;servlet-class&gt;</w:t>
      </w:r>
      <w:r w:rsidR="004D395B">
        <w:rPr>
          <w:rFonts w:hint="eastAsia"/>
          <w:lang w:val="zh-CN"/>
        </w:rPr>
        <w:t>cn.itheima.servlets.MyServlet2</w:t>
      </w:r>
      <w:r>
        <w:rPr>
          <w:rFonts w:hint="eastAsia"/>
          <w:lang w:val="zh-CN"/>
        </w:rPr>
        <w:t>&lt;/servlet-class&gt;</w:t>
      </w:r>
    </w:p>
    <w:p w:rsidR="00012367" w:rsidRDefault="00012367" w:rsidP="000123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&lt;/servlet&gt;</w:t>
      </w:r>
    </w:p>
    <w:p w:rsidR="00012367" w:rsidRDefault="00012367" w:rsidP="000123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&lt;servlet-mapping&gt;</w:t>
      </w:r>
    </w:p>
    <w:p w:rsidR="00012367" w:rsidRDefault="00012367" w:rsidP="000123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&lt;servlet-name&gt;</w:t>
      </w:r>
      <w:r w:rsidR="004D395B">
        <w:rPr>
          <w:rFonts w:hint="eastAsia"/>
          <w:lang w:val="zh-CN"/>
        </w:rPr>
        <w:t>servlet2</w:t>
      </w:r>
      <w:r>
        <w:rPr>
          <w:rFonts w:hint="eastAsia"/>
          <w:lang w:val="zh-CN"/>
        </w:rPr>
        <w:t>&lt;/servlet-name&gt;</w:t>
      </w:r>
    </w:p>
    <w:p w:rsidR="00012367" w:rsidRDefault="00012367" w:rsidP="000123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&lt;url-pattern&gt;</w:t>
      </w:r>
      <w:r w:rsidR="004D395B">
        <w:rPr>
          <w:rFonts w:hint="eastAsia"/>
          <w:lang w:val="zh-CN"/>
        </w:rPr>
        <w:t>/s2</w:t>
      </w:r>
      <w:r>
        <w:rPr>
          <w:rFonts w:hint="eastAsia"/>
          <w:lang w:val="zh-CN"/>
        </w:rPr>
        <w:t>&lt;/url-pattern&gt;</w:t>
      </w:r>
    </w:p>
    <w:p w:rsidR="005A29C5" w:rsidRDefault="00012367" w:rsidP="00012367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&lt;/servlet-mapping&gt;</w:t>
      </w:r>
    </w:p>
    <w:p w:rsidR="005A29C5" w:rsidRDefault="005A29C5" w:rsidP="005A29C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&lt;/servlets&gt;</w:t>
      </w:r>
    </w:p>
    <w:p w:rsidR="005A29C5" w:rsidRDefault="005A29C5" w:rsidP="005A29C5">
      <w:pPr>
        <w:pStyle w:val="a8"/>
        <w:ind w:leftChars="400" w:left="840" w:firstLineChars="0" w:firstLine="0"/>
        <w:rPr>
          <w:lang w:val="zh-CN"/>
        </w:rPr>
      </w:pPr>
      <w:r>
        <w:rPr>
          <w:rFonts w:hint="eastAsia"/>
          <w:lang w:val="zh-CN"/>
        </w:rPr>
        <w:t>二、</w:t>
      </w:r>
      <w:r w:rsidR="00116167">
        <w:rPr>
          <w:rFonts w:hint="eastAsia"/>
          <w:lang w:val="zh-CN"/>
        </w:rPr>
        <w:t>编写程序，</w:t>
      </w:r>
      <w:r>
        <w:rPr>
          <w:rFonts w:hint="eastAsia"/>
          <w:lang w:val="zh-CN"/>
        </w:rPr>
        <w:t>请按以下要求解析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5A29C5" w:rsidRDefault="00116167" w:rsidP="005A29C5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lang w:val="zh-CN"/>
        </w:rPr>
        <w:t>接收用户输入一个</w:t>
      </w:r>
      <w:r w:rsidR="009D454C">
        <w:rPr>
          <w:lang w:val="zh-CN"/>
        </w:rPr>
        <w:t>字符串</w:t>
      </w:r>
      <w:r w:rsidR="009D454C">
        <w:rPr>
          <w:rFonts w:hint="eastAsia"/>
          <w:lang w:val="zh-CN"/>
        </w:rPr>
        <w:t>，</w:t>
      </w:r>
      <w:r w:rsidR="009D454C">
        <w:rPr>
          <w:lang w:val="zh-CN"/>
        </w:rPr>
        <w:t>例如</w:t>
      </w:r>
      <w:r w:rsidR="009D454C">
        <w:rPr>
          <w:rFonts w:hint="eastAsia"/>
          <w:lang w:val="zh-CN"/>
        </w:rPr>
        <w:t>：</w:t>
      </w:r>
      <w:r w:rsidR="009D454C">
        <w:rPr>
          <w:lang w:val="zh-CN"/>
        </w:rPr>
        <w:t>”</w:t>
      </w:r>
      <w:r w:rsidR="009D454C">
        <w:rPr>
          <w:rFonts w:hint="eastAsia"/>
          <w:lang w:val="zh-CN"/>
        </w:rPr>
        <w:t>/s1</w:t>
      </w:r>
      <w:r w:rsidR="009D454C">
        <w:rPr>
          <w:lang w:val="zh-CN"/>
        </w:rPr>
        <w:t>”</w:t>
      </w:r>
      <w:r w:rsidR="009D454C">
        <w:rPr>
          <w:rFonts w:hint="eastAsia"/>
          <w:lang w:val="zh-CN"/>
        </w:rPr>
        <w:t>，要求程序可以通过检索</w:t>
      </w:r>
      <w:r w:rsidR="009D454C">
        <w:rPr>
          <w:rFonts w:hint="eastAsia"/>
          <w:lang w:val="zh-CN"/>
        </w:rPr>
        <w:t>&lt;servlet-mapping&gt;</w:t>
      </w:r>
      <w:r w:rsidR="009D454C">
        <w:rPr>
          <w:rFonts w:hint="eastAsia"/>
          <w:lang w:val="zh-CN"/>
        </w:rPr>
        <w:t>元素下的</w:t>
      </w:r>
      <w:r w:rsidR="009D454C">
        <w:rPr>
          <w:rFonts w:hint="eastAsia"/>
          <w:lang w:val="zh-CN"/>
        </w:rPr>
        <w:t>&lt;url-pattern&gt;</w:t>
      </w:r>
      <w:r w:rsidR="009D454C">
        <w:rPr>
          <w:rFonts w:hint="eastAsia"/>
          <w:lang w:val="zh-CN"/>
        </w:rPr>
        <w:t>元素进匹配，匹配后获取同级的</w:t>
      </w:r>
      <w:r w:rsidR="009D454C">
        <w:rPr>
          <w:rFonts w:hint="eastAsia"/>
          <w:lang w:val="zh-CN"/>
        </w:rPr>
        <w:t>&lt;servlet-name&gt;</w:t>
      </w:r>
      <w:r w:rsidR="009D454C">
        <w:rPr>
          <w:rFonts w:hint="eastAsia"/>
          <w:lang w:val="zh-CN"/>
        </w:rPr>
        <w:t>元素的值；通过这个值再检索</w:t>
      </w:r>
      <w:r w:rsidR="009D454C">
        <w:rPr>
          <w:rFonts w:hint="eastAsia"/>
          <w:lang w:val="zh-CN"/>
        </w:rPr>
        <w:t>&lt;servlet&gt;</w:t>
      </w:r>
      <w:r w:rsidR="009D454C">
        <w:rPr>
          <w:rFonts w:hint="eastAsia"/>
          <w:lang w:val="zh-CN"/>
        </w:rPr>
        <w:t>元素下的</w:t>
      </w:r>
      <w:r w:rsidR="009D454C">
        <w:rPr>
          <w:rFonts w:hint="eastAsia"/>
          <w:lang w:val="zh-CN"/>
        </w:rPr>
        <w:t>&lt;servlet-name&gt;</w:t>
      </w:r>
      <w:r w:rsidR="009D454C">
        <w:rPr>
          <w:rFonts w:hint="eastAsia"/>
          <w:lang w:val="zh-CN"/>
        </w:rPr>
        <w:t>元素的值进行匹配，匹配成功后，获取同级下的</w:t>
      </w:r>
      <w:r w:rsidR="009D454C">
        <w:rPr>
          <w:rFonts w:hint="eastAsia"/>
          <w:lang w:val="zh-CN"/>
        </w:rPr>
        <w:t>&lt;url-pattern&gt;</w:t>
      </w:r>
      <w:r w:rsidR="009D454C">
        <w:rPr>
          <w:rFonts w:hint="eastAsia"/>
          <w:lang w:val="zh-CN"/>
        </w:rPr>
        <w:t>的值，并打印</w:t>
      </w:r>
      <w:r w:rsidR="009D454C">
        <w:rPr>
          <w:rFonts w:hint="eastAsia"/>
          <w:lang w:val="zh-CN"/>
        </w:rPr>
        <w:t>&lt;url-pattern&gt;</w:t>
      </w:r>
      <w:r w:rsidR="009D454C">
        <w:rPr>
          <w:rFonts w:hint="eastAsia"/>
          <w:lang w:val="zh-CN"/>
        </w:rPr>
        <w:t>的值。</w:t>
      </w:r>
    </w:p>
    <w:p w:rsidR="009D454C" w:rsidRDefault="009D454C" w:rsidP="009D454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例如：用户输入：</w:t>
      </w:r>
      <w:r>
        <w:rPr>
          <w:rFonts w:hint="eastAsia"/>
          <w:lang w:val="zh-CN"/>
        </w:rPr>
        <w:t>/s1</w:t>
      </w:r>
      <w:r>
        <w:rPr>
          <w:rFonts w:hint="eastAsia"/>
          <w:lang w:val="zh-CN"/>
        </w:rPr>
        <w:t>，控制台打印：</w:t>
      </w:r>
      <w:r>
        <w:rPr>
          <w:rFonts w:hint="eastAsia"/>
          <w:lang w:val="zh-CN"/>
        </w:rPr>
        <w:t>cn.itheima.servlets.MyServlet1</w:t>
      </w:r>
    </w:p>
    <w:p w:rsidR="009D454C" w:rsidRPr="00120319" w:rsidRDefault="009D454C" w:rsidP="009D454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用户输入：</w:t>
      </w:r>
      <w:r>
        <w:rPr>
          <w:rFonts w:hint="eastAsia"/>
          <w:lang w:val="zh-CN"/>
        </w:rPr>
        <w:t>/s2</w:t>
      </w:r>
      <w:r>
        <w:rPr>
          <w:rFonts w:hint="eastAsia"/>
          <w:lang w:val="zh-CN"/>
        </w:rPr>
        <w:t>，控制台打印：</w:t>
      </w:r>
      <w:r>
        <w:rPr>
          <w:rFonts w:hint="eastAsia"/>
          <w:lang w:val="zh-CN"/>
        </w:rPr>
        <w:t>cn.itheima.servlets.MyServlet2</w:t>
      </w:r>
    </w:p>
    <w:p w:rsidR="005A29C5" w:rsidRDefault="005A29C5" w:rsidP="005A29C5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5A29C5" w:rsidRDefault="005A29C5" w:rsidP="00DF79BD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day17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</w:t>
      </w:r>
      <w:r w:rsidR="00AA765D">
        <w:rPr>
          <w:rFonts w:hint="eastAsia"/>
          <w:lang w:val="zh-CN"/>
        </w:rPr>
        <w:t>3</w:t>
      </w:r>
      <w:r>
        <w:rPr>
          <w:rFonts w:hint="eastAsia"/>
          <w:lang w:val="zh-CN"/>
        </w:rPr>
        <w:t>_</w:t>
      </w:r>
      <w:r w:rsidR="00AA765D">
        <w:rPr>
          <w:rFonts w:hint="eastAsia"/>
          <w:lang w:val="zh-CN"/>
        </w:rPr>
        <w:t>1</w:t>
      </w:r>
    </w:p>
    <w:p w:rsidR="005A29C5" w:rsidRDefault="005A29C5" w:rsidP="00DF79BD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lang w:val="zh-CN"/>
        </w:rPr>
        <w:t>在项目目录下，按照已给出的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内容创建</w:t>
      </w:r>
      <w:r w:rsidR="00AA765D">
        <w:rPr>
          <w:rFonts w:hint="eastAsia"/>
          <w:lang w:val="zh-CN"/>
        </w:rPr>
        <w:t>web</w:t>
      </w:r>
      <w:r>
        <w:rPr>
          <w:rFonts w:hint="eastAsia"/>
          <w:lang w:val="zh-CN"/>
        </w:rPr>
        <w:t>.xml</w:t>
      </w:r>
      <w:r>
        <w:rPr>
          <w:rFonts w:hint="eastAsia"/>
          <w:lang w:val="zh-CN"/>
        </w:rPr>
        <w:t>文件。</w:t>
      </w:r>
    </w:p>
    <w:p w:rsidR="005A29C5" w:rsidRDefault="005A29C5" w:rsidP="00DF79BD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创建类</w:t>
      </w:r>
      <w:r>
        <w:rPr>
          <w:rFonts w:hint="eastAsia"/>
          <w:lang w:val="zh-CN"/>
        </w:rPr>
        <w:t>ParseXML</w:t>
      </w:r>
      <w:r>
        <w:rPr>
          <w:rFonts w:hint="eastAsia"/>
          <w:lang w:val="zh-CN"/>
        </w:rPr>
        <w:t>，针对上述需求</w:t>
      </w:r>
      <w:r w:rsidR="00AA765D">
        <w:rPr>
          <w:rFonts w:hint="eastAsia"/>
          <w:lang w:val="zh-CN"/>
        </w:rPr>
        <w:t>，</w:t>
      </w:r>
      <w:r>
        <w:rPr>
          <w:rFonts w:hint="eastAsia"/>
          <w:lang w:val="zh-CN"/>
        </w:rPr>
        <w:t>编写方法</w:t>
      </w:r>
      <w:r w:rsidR="00AA765D">
        <w:rPr>
          <w:rFonts w:hint="eastAsia"/>
          <w:lang w:val="zh-CN"/>
        </w:rPr>
        <w:t>findClass()</w:t>
      </w:r>
      <w:r>
        <w:rPr>
          <w:rFonts w:hint="eastAsia"/>
          <w:lang w:val="zh-CN"/>
        </w:rPr>
        <w:t>实现功能；</w:t>
      </w:r>
    </w:p>
    <w:p w:rsidR="0077237C" w:rsidRPr="005A29C5" w:rsidRDefault="005A29C5" w:rsidP="00DF79BD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JUnit</w:t>
      </w:r>
      <w:r w:rsidR="00AA765D">
        <w:rPr>
          <w:rFonts w:hint="eastAsia"/>
          <w:lang w:val="zh-CN"/>
        </w:rPr>
        <w:t>测试这个</w:t>
      </w:r>
      <w:r>
        <w:rPr>
          <w:rFonts w:hint="eastAsia"/>
          <w:lang w:val="zh-CN"/>
        </w:rPr>
        <w:t>个方法。</w:t>
      </w:r>
    </w:p>
    <w:p w:rsidR="00BA394B" w:rsidRPr="00BA394B" w:rsidRDefault="00BA394B" w:rsidP="00BA394B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240" w:rsidRDefault="00820240">
      <w:pPr>
        <w:spacing w:line="240" w:lineRule="auto"/>
      </w:pPr>
      <w:r>
        <w:separator/>
      </w:r>
    </w:p>
  </w:endnote>
  <w:endnote w:type="continuationSeparator" w:id="0">
    <w:p w:rsidR="00820240" w:rsidRDefault="00820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240" w:rsidRDefault="00820240">
      <w:pPr>
        <w:spacing w:line="240" w:lineRule="auto"/>
      </w:pPr>
      <w:r>
        <w:separator/>
      </w:r>
    </w:p>
  </w:footnote>
  <w:footnote w:type="continuationSeparator" w:id="0">
    <w:p w:rsidR="00820240" w:rsidRDefault="008202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AB1"/>
    <w:multiLevelType w:val="hybridMultilevel"/>
    <w:tmpl w:val="16C4B090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8B3685A"/>
    <w:multiLevelType w:val="hybridMultilevel"/>
    <w:tmpl w:val="BC1AE4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AB02C89"/>
    <w:multiLevelType w:val="hybridMultilevel"/>
    <w:tmpl w:val="9FC4CA44"/>
    <w:lvl w:ilvl="0" w:tplc="78AA6D8A">
      <w:start w:val="1"/>
      <w:numFmt w:val="decimal"/>
      <w:lvlText w:val="%1."/>
      <w:lvlJc w:val="left"/>
      <w:pPr>
        <w:ind w:left="1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0" w:hanging="420"/>
      </w:pPr>
    </w:lvl>
    <w:lvl w:ilvl="2" w:tplc="0409001B" w:tentative="1">
      <w:start w:val="1"/>
      <w:numFmt w:val="lowerRoman"/>
      <w:lvlText w:val="%3."/>
      <w:lvlJc w:val="right"/>
      <w:pPr>
        <w:ind w:left="2840" w:hanging="420"/>
      </w:pPr>
    </w:lvl>
    <w:lvl w:ilvl="3" w:tplc="0409000F" w:tentative="1">
      <w:start w:val="1"/>
      <w:numFmt w:val="decimal"/>
      <w:lvlText w:val="%4."/>
      <w:lvlJc w:val="left"/>
      <w:pPr>
        <w:ind w:left="3260" w:hanging="420"/>
      </w:pPr>
    </w:lvl>
    <w:lvl w:ilvl="4" w:tplc="04090019" w:tentative="1">
      <w:start w:val="1"/>
      <w:numFmt w:val="lowerLetter"/>
      <w:lvlText w:val="%5)"/>
      <w:lvlJc w:val="left"/>
      <w:pPr>
        <w:ind w:left="3680" w:hanging="420"/>
      </w:pPr>
    </w:lvl>
    <w:lvl w:ilvl="5" w:tplc="0409001B" w:tentative="1">
      <w:start w:val="1"/>
      <w:numFmt w:val="lowerRoman"/>
      <w:lvlText w:val="%6."/>
      <w:lvlJc w:val="right"/>
      <w:pPr>
        <w:ind w:left="4100" w:hanging="420"/>
      </w:pPr>
    </w:lvl>
    <w:lvl w:ilvl="6" w:tplc="0409000F" w:tentative="1">
      <w:start w:val="1"/>
      <w:numFmt w:val="decimal"/>
      <w:lvlText w:val="%7."/>
      <w:lvlJc w:val="left"/>
      <w:pPr>
        <w:ind w:left="4520" w:hanging="420"/>
      </w:pPr>
    </w:lvl>
    <w:lvl w:ilvl="7" w:tplc="04090019" w:tentative="1">
      <w:start w:val="1"/>
      <w:numFmt w:val="lowerLetter"/>
      <w:lvlText w:val="%8)"/>
      <w:lvlJc w:val="left"/>
      <w:pPr>
        <w:ind w:left="4940" w:hanging="420"/>
      </w:pPr>
    </w:lvl>
    <w:lvl w:ilvl="8" w:tplc="0409001B" w:tentative="1">
      <w:start w:val="1"/>
      <w:numFmt w:val="lowerRoman"/>
      <w:lvlText w:val="%9."/>
      <w:lvlJc w:val="right"/>
      <w:pPr>
        <w:ind w:left="5360" w:hanging="420"/>
      </w:pPr>
    </w:lvl>
  </w:abstractNum>
  <w:abstractNum w:abstractNumId="3">
    <w:nsid w:val="18524766"/>
    <w:multiLevelType w:val="hybridMultilevel"/>
    <w:tmpl w:val="9A289D2E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AC1102"/>
    <w:multiLevelType w:val="hybridMultilevel"/>
    <w:tmpl w:val="16C4B090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F5B0E14"/>
    <w:multiLevelType w:val="hybridMultilevel"/>
    <w:tmpl w:val="8CA4D59C"/>
    <w:lvl w:ilvl="0" w:tplc="7E1C79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7CD0BB6E">
      <w:start w:val="1"/>
      <w:numFmt w:val="decimal"/>
      <w:lvlText w:val="%2."/>
      <w:lvlJc w:val="left"/>
      <w:pPr>
        <w:ind w:left="2250" w:hanging="2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>
    <w:nsid w:val="214C194B"/>
    <w:multiLevelType w:val="hybridMultilevel"/>
    <w:tmpl w:val="2A7C666A"/>
    <w:lvl w:ilvl="0" w:tplc="5106B326">
      <w:start w:val="1"/>
      <w:numFmt w:val="decimal"/>
      <w:lvlText w:val="%1."/>
      <w:lvlJc w:val="left"/>
      <w:pPr>
        <w:ind w:left="1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0" w:hanging="420"/>
      </w:pPr>
    </w:lvl>
    <w:lvl w:ilvl="2" w:tplc="0409001B" w:tentative="1">
      <w:start w:val="1"/>
      <w:numFmt w:val="lowerRoman"/>
      <w:lvlText w:val="%3."/>
      <w:lvlJc w:val="right"/>
      <w:pPr>
        <w:ind w:left="2840" w:hanging="420"/>
      </w:pPr>
    </w:lvl>
    <w:lvl w:ilvl="3" w:tplc="0409000F" w:tentative="1">
      <w:start w:val="1"/>
      <w:numFmt w:val="decimal"/>
      <w:lvlText w:val="%4."/>
      <w:lvlJc w:val="left"/>
      <w:pPr>
        <w:ind w:left="3260" w:hanging="420"/>
      </w:pPr>
    </w:lvl>
    <w:lvl w:ilvl="4" w:tplc="04090019" w:tentative="1">
      <w:start w:val="1"/>
      <w:numFmt w:val="lowerLetter"/>
      <w:lvlText w:val="%5)"/>
      <w:lvlJc w:val="left"/>
      <w:pPr>
        <w:ind w:left="3680" w:hanging="420"/>
      </w:pPr>
    </w:lvl>
    <w:lvl w:ilvl="5" w:tplc="0409001B" w:tentative="1">
      <w:start w:val="1"/>
      <w:numFmt w:val="lowerRoman"/>
      <w:lvlText w:val="%6."/>
      <w:lvlJc w:val="right"/>
      <w:pPr>
        <w:ind w:left="4100" w:hanging="420"/>
      </w:pPr>
    </w:lvl>
    <w:lvl w:ilvl="6" w:tplc="0409000F" w:tentative="1">
      <w:start w:val="1"/>
      <w:numFmt w:val="decimal"/>
      <w:lvlText w:val="%7."/>
      <w:lvlJc w:val="left"/>
      <w:pPr>
        <w:ind w:left="4520" w:hanging="420"/>
      </w:pPr>
    </w:lvl>
    <w:lvl w:ilvl="7" w:tplc="04090019" w:tentative="1">
      <w:start w:val="1"/>
      <w:numFmt w:val="lowerLetter"/>
      <w:lvlText w:val="%8)"/>
      <w:lvlJc w:val="left"/>
      <w:pPr>
        <w:ind w:left="4940" w:hanging="420"/>
      </w:pPr>
    </w:lvl>
    <w:lvl w:ilvl="8" w:tplc="0409001B" w:tentative="1">
      <w:start w:val="1"/>
      <w:numFmt w:val="lowerRoman"/>
      <w:lvlText w:val="%9."/>
      <w:lvlJc w:val="right"/>
      <w:pPr>
        <w:ind w:left="5360" w:hanging="420"/>
      </w:pPr>
    </w:lvl>
  </w:abstractNum>
  <w:abstractNum w:abstractNumId="8">
    <w:nsid w:val="24341800"/>
    <w:multiLevelType w:val="hybridMultilevel"/>
    <w:tmpl w:val="BC1AE4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27773281"/>
    <w:multiLevelType w:val="hybridMultilevel"/>
    <w:tmpl w:val="1B2CECBE"/>
    <w:lvl w:ilvl="0" w:tplc="04090011">
      <w:start w:val="1"/>
      <w:numFmt w:val="decimal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EBA40C9"/>
    <w:multiLevelType w:val="hybridMultilevel"/>
    <w:tmpl w:val="AD9EF6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3DB07DA"/>
    <w:multiLevelType w:val="hybridMultilevel"/>
    <w:tmpl w:val="AD9EF6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345030F1"/>
    <w:multiLevelType w:val="hybridMultilevel"/>
    <w:tmpl w:val="D414BC8C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0" w:hanging="420"/>
      </w:pPr>
    </w:lvl>
    <w:lvl w:ilvl="2" w:tplc="0409001B">
      <w:start w:val="1"/>
      <w:numFmt w:val="lowerRoman"/>
      <w:lvlText w:val="%3."/>
      <w:lvlJc w:val="right"/>
      <w:pPr>
        <w:ind w:left="480" w:hanging="420"/>
      </w:pPr>
    </w:lvl>
    <w:lvl w:ilvl="3" w:tplc="0409000F">
      <w:start w:val="1"/>
      <w:numFmt w:val="decimal"/>
      <w:lvlText w:val="%4."/>
      <w:lvlJc w:val="left"/>
      <w:pPr>
        <w:ind w:left="900" w:hanging="420"/>
      </w:pPr>
    </w:lvl>
    <w:lvl w:ilvl="4" w:tplc="04090019" w:tentative="1">
      <w:start w:val="1"/>
      <w:numFmt w:val="lowerLetter"/>
      <w:lvlText w:val="%5)"/>
      <w:lvlJc w:val="left"/>
      <w:pPr>
        <w:ind w:left="1320" w:hanging="420"/>
      </w:pPr>
    </w:lvl>
    <w:lvl w:ilvl="5" w:tplc="0409001B" w:tentative="1">
      <w:start w:val="1"/>
      <w:numFmt w:val="lowerRoman"/>
      <w:lvlText w:val="%6."/>
      <w:lvlJc w:val="righ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9" w:tentative="1">
      <w:start w:val="1"/>
      <w:numFmt w:val="lowerLetter"/>
      <w:lvlText w:val="%8)"/>
      <w:lvlJc w:val="left"/>
      <w:pPr>
        <w:ind w:left="2580" w:hanging="420"/>
      </w:pPr>
    </w:lvl>
    <w:lvl w:ilvl="8" w:tplc="0409001B" w:tentative="1">
      <w:start w:val="1"/>
      <w:numFmt w:val="lowerRoman"/>
      <w:lvlText w:val="%9."/>
      <w:lvlJc w:val="right"/>
      <w:pPr>
        <w:ind w:left="3000" w:hanging="420"/>
      </w:pPr>
    </w:lvl>
  </w:abstractNum>
  <w:abstractNum w:abstractNumId="15">
    <w:nsid w:val="46CF364B"/>
    <w:multiLevelType w:val="hybridMultilevel"/>
    <w:tmpl w:val="BB1217C2"/>
    <w:lvl w:ilvl="0" w:tplc="F112D3C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EFF4B0D"/>
    <w:multiLevelType w:val="hybridMultilevel"/>
    <w:tmpl w:val="AD9EF6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F640672"/>
    <w:multiLevelType w:val="hybridMultilevel"/>
    <w:tmpl w:val="AD9EF6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0384563"/>
    <w:multiLevelType w:val="hybridMultilevel"/>
    <w:tmpl w:val="F9D88190"/>
    <w:lvl w:ilvl="0" w:tplc="2B5E44DA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1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2">
    <w:nsid w:val="57E117E8"/>
    <w:multiLevelType w:val="hybridMultilevel"/>
    <w:tmpl w:val="44E222A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9222EC2"/>
    <w:multiLevelType w:val="hybridMultilevel"/>
    <w:tmpl w:val="AD9EF6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5A762D2B"/>
    <w:multiLevelType w:val="hybridMultilevel"/>
    <w:tmpl w:val="35320AAE"/>
    <w:lvl w:ilvl="0" w:tplc="C5F4B0E0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>
    <w:nsid w:val="5B1D1F03"/>
    <w:multiLevelType w:val="hybridMultilevel"/>
    <w:tmpl w:val="16C4B090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66C26447"/>
    <w:multiLevelType w:val="hybridMultilevel"/>
    <w:tmpl w:val="16C4B090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760B624E"/>
    <w:multiLevelType w:val="hybridMultilevel"/>
    <w:tmpl w:val="44E222A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762C597B"/>
    <w:multiLevelType w:val="hybridMultilevel"/>
    <w:tmpl w:val="A0D81F8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776403C7"/>
    <w:multiLevelType w:val="hybridMultilevel"/>
    <w:tmpl w:val="AD9EF6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A585A97"/>
    <w:multiLevelType w:val="hybridMultilevel"/>
    <w:tmpl w:val="BC1AE4F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0F">
      <w:start w:val="1"/>
      <w:numFmt w:val="decimal"/>
      <w:lvlText w:val="%2.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7EB54BF7"/>
    <w:multiLevelType w:val="hybridMultilevel"/>
    <w:tmpl w:val="BC1AE4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</w:num>
  <w:num w:numId="4">
    <w:abstractNumId w:val="20"/>
    <w:lvlOverride w:ilvl="0">
      <w:startOverride w:val="4"/>
    </w:lvlOverride>
  </w:num>
  <w:num w:numId="5">
    <w:abstractNumId w:val="21"/>
    <w:lvlOverride w:ilvl="0">
      <w:startOverride w:val="6"/>
    </w:lvlOverride>
  </w:num>
  <w:num w:numId="6">
    <w:abstractNumId w:val="4"/>
  </w:num>
  <w:num w:numId="7">
    <w:abstractNumId w:val="18"/>
  </w:num>
  <w:num w:numId="8">
    <w:abstractNumId w:val="15"/>
  </w:num>
  <w:num w:numId="9">
    <w:abstractNumId w:val="2"/>
  </w:num>
  <w:num w:numId="10">
    <w:abstractNumId w:val="7"/>
  </w:num>
  <w:num w:numId="11">
    <w:abstractNumId w:val="26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3"/>
  </w:num>
  <w:num w:numId="17">
    <w:abstractNumId w:val="28"/>
  </w:num>
  <w:num w:numId="18">
    <w:abstractNumId w:val="25"/>
  </w:num>
  <w:num w:numId="19">
    <w:abstractNumId w:val="5"/>
  </w:num>
  <w:num w:numId="20">
    <w:abstractNumId w:val="13"/>
  </w:num>
  <w:num w:numId="21">
    <w:abstractNumId w:val="24"/>
  </w:num>
  <w:num w:numId="22">
    <w:abstractNumId w:val="16"/>
  </w:num>
  <w:num w:numId="23">
    <w:abstractNumId w:val="17"/>
  </w:num>
  <w:num w:numId="24">
    <w:abstractNumId w:val="23"/>
  </w:num>
  <w:num w:numId="25">
    <w:abstractNumId w:val="12"/>
  </w:num>
  <w:num w:numId="26">
    <w:abstractNumId w:val="29"/>
  </w:num>
  <w:num w:numId="27">
    <w:abstractNumId w:val="30"/>
  </w:num>
  <w:num w:numId="28">
    <w:abstractNumId w:val="27"/>
  </w:num>
  <w:num w:numId="29">
    <w:abstractNumId w:val="31"/>
  </w:num>
  <w:num w:numId="30">
    <w:abstractNumId w:val="1"/>
  </w:num>
  <w:num w:numId="31">
    <w:abstractNumId w:val="2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12367"/>
    <w:rsid w:val="00063F59"/>
    <w:rsid w:val="0006548C"/>
    <w:rsid w:val="00075F8A"/>
    <w:rsid w:val="0009688F"/>
    <w:rsid w:val="000A3725"/>
    <w:rsid w:val="000C66C4"/>
    <w:rsid w:val="000C7E91"/>
    <w:rsid w:val="000E4D13"/>
    <w:rsid w:val="00107CB5"/>
    <w:rsid w:val="001116C7"/>
    <w:rsid w:val="00113784"/>
    <w:rsid w:val="00116167"/>
    <w:rsid w:val="00120319"/>
    <w:rsid w:val="00127821"/>
    <w:rsid w:val="00163456"/>
    <w:rsid w:val="001702AE"/>
    <w:rsid w:val="0018522E"/>
    <w:rsid w:val="001968DF"/>
    <w:rsid w:val="001A12B7"/>
    <w:rsid w:val="001B161F"/>
    <w:rsid w:val="001C6284"/>
    <w:rsid w:val="001E0D72"/>
    <w:rsid w:val="001E3F7D"/>
    <w:rsid w:val="001F0E29"/>
    <w:rsid w:val="00203578"/>
    <w:rsid w:val="00207EBC"/>
    <w:rsid w:val="00225020"/>
    <w:rsid w:val="00250BD4"/>
    <w:rsid w:val="00260319"/>
    <w:rsid w:val="0027688B"/>
    <w:rsid w:val="00286426"/>
    <w:rsid w:val="002A4AAB"/>
    <w:rsid w:val="002A5D9B"/>
    <w:rsid w:val="002B637D"/>
    <w:rsid w:val="002C2A94"/>
    <w:rsid w:val="002C4DBF"/>
    <w:rsid w:val="002E65B3"/>
    <w:rsid w:val="00306C9D"/>
    <w:rsid w:val="00306EB5"/>
    <w:rsid w:val="00310732"/>
    <w:rsid w:val="00314C73"/>
    <w:rsid w:val="003172F5"/>
    <w:rsid w:val="00324F84"/>
    <w:rsid w:val="003369A9"/>
    <w:rsid w:val="003474FF"/>
    <w:rsid w:val="00347E92"/>
    <w:rsid w:val="0035316A"/>
    <w:rsid w:val="00354D10"/>
    <w:rsid w:val="00371870"/>
    <w:rsid w:val="00393544"/>
    <w:rsid w:val="00395ADC"/>
    <w:rsid w:val="003A2845"/>
    <w:rsid w:val="003A2F9F"/>
    <w:rsid w:val="003B0329"/>
    <w:rsid w:val="003C4A0C"/>
    <w:rsid w:val="003D19D8"/>
    <w:rsid w:val="003E3C1B"/>
    <w:rsid w:val="003E551A"/>
    <w:rsid w:val="00412B07"/>
    <w:rsid w:val="00422752"/>
    <w:rsid w:val="00435A0D"/>
    <w:rsid w:val="00460949"/>
    <w:rsid w:val="0046195B"/>
    <w:rsid w:val="00466CF4"/>
    <w:rsid w:val="0046792B"/>
    <w:rsid w:val="00477149"/>
    <w:rsid w:val="00483119"/>
    <w:rsid w:val="00486FAE"/>
    <w:rsid w:val="0049136E"/>
    <w:rsid w:val="004A7365"/>
    <w:rsid w:val="004C12C9"/>
    <w:rsid w:val="004D395B"/>
    <w:rsid w:val="004E5F43"/>
    <w:rsid w:val="005220C1"/>
    <w:rsid w:val="005259AA"/>
    <w:rsid w:val="005520F4"/>
    <w:rsid w:val="00563A40"/>
    <w:rsid w:val="00563F41"/>
    <w:rsid w:val="0057053A"/>
    <w:rsid w:val="00570DFB"/>
    <w:rsid w:val="0057738F"/>
    <w:rsid w:val="00582C0F"/>
    <w:rsid w:val="00594AE7"/>
    <w:rsid w:val="005A29C5"/>
    <w:rsid w:val="005A3BA0"/>
    <w:rsid w:val="005A6FA5"/>
    <w:rsid w:val="005B50AC"/>
    <w:rsid w:val="005B7AC4"/>
    <w:rsid w:val="005C2197"/>
    <w:rsid w:val="005D5EEB"/>
    <w:rsid w:val="005F0F9D"/>
    <w:rsid w:val="006133DA"/>
    <w:rsid w:val="006142DC"/>
    <w:rsid w:val="006149C8"/>
    <w:rsid w:val="00623196"/>
    <w:rsid w:val="00636DB5"/>
    <w:rsid w:val="00651D43"/>
    <w:rsid w:val="00657276"/>
    <w:rsid w:val="00665023"/>
    <w:rsid w:val="0066634A"/>
    <w:rsid w:val="00675D02"/>
    <w:rsid w:val="00682B76"/>
    <w:rsid w:val="00692F66"/>
    <w:rsid w:val="006B204E"/>
    <w:rsid w:val="006B5A9D"/>
    <w:rsid w:val="006B7E4E"/>
    <w:rsid w:val="006E511C"/>
    <w:rsid w:val="00700402"/>
    <w:rsid w:val="00707BC7"/>
    <w:rsid w:val="00716CCF"/>
    <w:rsid w:val="00726C01"/>
    <w:rsid w:val="00746034"/>
    <w:rsid w:val="00757E01"/>
    <w:rsid w:val="0077237C"/>
    <w:rsid w:val="007C0984"/>
    <w:rsid w:val="007D66FF"/>
    <w:rsid w:val="007E1E60"/>
    <w:rsid w:val="008057F3"/>
    <w:rsid w:val="0081607D"/>
    <w:rsid w:val="00820240"/>
    <w:rsid w:val="00822783"/>
    <w:rsid w:val="008237D4"/>
    <w:rsid w:val="00843869"/>
    <w:rsid w:val="00855538"/>
    <w:rsid w:val="0088173A"/>
    <w:rsid w:val="00882AFC"/>
    <w:rsid w:val="00897CD6"/>
    <w:rsid w:val="008A2269"/>
    <w:rsid w:val="008B2B1C"/>
    <w:rsid w:val="008D4407"/>
    <w:rsid w:val="008D6996"/>
    <w:rsid w:val="008D6DB7"/>
    <w:rsid w:val="00927047"/>
    <w:rsid w:val="0096019F"/>
    <w:rsid w:val="00974CB4"/>
    <w:rsid w:val="009B33B7"/>
    <w:rsid w:val="009B7BE7"/>
    <w:rsid w:val="009C0FA9"/>
    <w:rsid w:val="009C4BFC"/>
    <w:rsid w:val="009D2C95"/>
    <w:rsid w:val="009D454C"/>
    <w:rsid w:val="009E2BC4"/>
    <w:rsid w:val="009E3D11"/>
    <w:rsid w:val="009E58B7"/>
    <w:rsid w:val="009E65C5"/>
    <w:rsid w:val="009F5707"/>
    <w:rsid w:val="00A24CF2"/>
    <w:rsid w:val="00A32924"/>
    <w:rsid w:val="00A52547"/>
    <w:rsid w:val="00A5441A"/>
    <w:rsid w:val="00A60E24"/>
    <w:rsid w:val="00A61CAD"/>
    <w:rsid w:val="00A70B6E"/>
    <w:rsid w:val="00A907CB"/>
    <w:rsid w:val="00A95468"/>
    <w:rsid w:val="00AA765D"/>
    <w:rsid w:val="00AB551A"/>
    <w:rsid w:val="00AB675D"/>
    <w:rsid w:val="00AC7A78"/>
    <w:rsid w:val="00AE06BC"/>
    <w:rsid w:val="00AF5424"/>
    <w:rsid w:val="00B07843"/>
    <w:rsid w:val="00B112AE"/>
    <w:rsid w:val="00B24198"/>
    <w:rsid w:val="00B64200"/>
    <w:rsid w:val="00B92EBC"/>
    <w:rsid w:val="00B96C5E"/>
    <w:rsid w:val="00BA394B"/>
    <w:rsid w:val="00BD2571"/>
    <w:rsid w:val="00BF3D23"/>
    <w:rsid w:val="00C061BD"/>
    <w:rsid w:val="00C26E83"/>
    <w:rsid w:val="00C27CE6"/>
    <w:rsid w:val="00C30059"/>
    <w:rsid w:val="00C33D53"/>
    <w:rsid w:val="00C369C4"/>
    <w:rsid w:val="00C44442"/>
    <w:rsid w:val="00C51935"/>
    <w:rsid w:val="00C52976"/>
    <w:rsid w:val="00C92421"/>
    <w:rsid w:val="00CC2F44"/>
    <w:rsid w:val="00D0346A"/>
    <w:rsid w:val="00D03751"/>
    <w:rsid w:val="00D07D08"/>
    <w:rsid w:val="00D16734"/>
    <w:rsid w:val="00D2410C"/>
    <w:rsid w:val="00D32AA9"/>
    <w:rsid w:val="00D4066A"/>
    <w:rsid w:val="00D41089"/>
    <w:rsid w:val="00D665E3"/>
    <w:rsid w:val="00D752CA"/>
    <w:rsid w:val="00D92805"/>
    <w:rsid w:val="00D976AF"/>
    <w:rsid w:val="00DA0B9F"/>
    <w:rsid w:val="00DA3BC4"/>
    <w:rsid w:val="00DC33F4"/>
    <w:rsid w:val="00DD745A"/>
    <w:rsid w:val="00DF79BD"/>
    <w:rsid w:val="00E12790"/>
    <w:rsid w:val="00E42B1C"/>
    <w:rsid w:val="00E651FF"/>
    <w:rsid w:val="00E85009"/>
    <w:rsid w:val="00E85E88"/>
    <w:rsid w:val="00E909AE"/>
    <w:rsid w:val="00E926C9"/>
    <w:rsid w:val="00E965D3"/>
    <w:rsid w:val="00EA6E88"/>
    <w:rsid w:val="00ED09F1"/>
    <w:rsid w:val="00ED6DC7"/>
    <w:rsid w:val="00EE4F56"/>
    <w:rsid w:val="00EF75E4"/>
    <w:rsid w:val="00F17FFE"/>
    <w:rsid w:val="00F70700"/>
    <w:rsid w:val="00FB0256"/>
    <w:rsid w:val="00FB1ADD"/>
    <w:rsid w:val="00FC24B3"/>
    <w:rsid w:val="00FC56C3"/>
    <w:rsid w:val="00FC5D9B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249</TotalTime>
  <Pages>1</Pages>
  <Words>822</Words>
  <Characters>4688</Characters>
  <Application>Microsoft Office Word</Application>
  <DocSecurity>0</DocSecurity>
  <Lines>39</Lines>
  <Paragraphs>10</Paragraphs>
  <ScaleCrop>false</ScaleCrop>
  <Company>Microsoft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ChinaYang</cp:lastModifiedBy>
  <cp:revision>164</cp:revision>
  <dcterms:created xsi:type="dcterms:W3CDTF">2017-02-27T09:33:00Z</dcterms:created>
  <dcterms:modified xsi:type="dcterms:W3CDTF">2017-05-24T11:16:00Z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