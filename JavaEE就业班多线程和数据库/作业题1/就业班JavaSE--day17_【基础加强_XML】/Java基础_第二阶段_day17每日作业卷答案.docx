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Java基础第二阶段</w:t>
      </w:r>
    </w:p>
    <w:p w:rsidR="00D5328A" w:rsidRDefault="00D5328A" w:rsidP="00D5328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第17天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</w:t>
      </w:r>
      <w:r>
        <w:rPr>
          <w:rFonts w:ascii="方正姚体" w:eastAsia="方正姚体" w:hAnsi="方正姚体" w:cs="方正姚体"/>
          <w:b/>
          <w:bCs/>
          <w:sz w:val="48"/>
          <w:szCs w:val="48"/>
        </w:rPr>
        <w:t>加强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_XML</w:t>
      </w: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jc w:val="center"/>
        <w:rPr>
          <w:rFonts w:ascii="黑体" w:eastAsia="黑体" w:hAnsi="黑体" w:cs="黑体"/>
          <w:sz w:val="36"/>
          <w:szCs w:val="36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spacing w:line="276" w:lineRule="auto"/>
        <w:rPr>
          <w:lang w:val="zh-CN"/>
        </w:rPr>
      </w:pPr>
    </w:p>
    <w:p w:rsidR="00D5328A" w:rsidRDefault="00D5328A" w:rsidP="00D5328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1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1.1.2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的作用】</w:t>
      </w:r>
    </w:p>
    <w:p w:rsidR="00D5328A" w:rsidRPr="00582C0F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</w:t>
      </w:r>
      <w:r w:rsidRPr="00582C0F">
        <w:rPr>
          <w:rFonts w:hint="eastAsia"/>
          <w:lang w:val="zh-CN"/>
        </w:rPr>
        <w:t>出</w:t>
      </w:r>
      <w:r w:rsidRPr="00582C0F">
        <w:rPr>
          <w:rFonts w:hint="eastAsia"/>
          <w:lang w:val="zh-CN"/>
        </w:rPr>
        <w:t>XML</w:t>
      </w:r>
      <w:r w:rsidRPr="00582C0F">
        <w:rPr>
          <w:rFonts w:hint="eastAsia"/>
          <w:lang w:val="zh-CN"/>
        </w:rPr>
        <w:t>的两个重要作用：</w:t>
      </w:r>
    </w:p>
    <w:p w:rsidR="00D5328A" w:rsidRPr="00CF0E46" w:rsidRDefault="00D5328A" w:rsidP="00D5328A">
      <w:pPr>
        <w:pStyle w:val="a8"/>
        <w:ind w:left="1260" w:firstLineChars="0" w:firstLine="0"/>
        <w:rPr>
          <w:rFonts w:hint="eastAsia"/>
          <w:b/>
          <w:color w:val="FF0000"/>
        </w:rPr>
      </w:pPr>
      <w:r w:rsidRPr="00CF0E46">
        <w:rPr>
          <w:rFonts w:hint="eastAsia"/>
          <w:b/>
          <w:color w:val="FF0000"/>
          <w:lang w:val="zh-CN"/>
        </w:rPr>
        <w:t>答：</w:t>
      </w:r>
      <w:r w:rsidR="00CF0E46" w:rsidRPr="00CF0E46">
        <w:rPr>
          <w:rFonts w:hint="eastAsia"/>
          <w:b/>
          <w:color w:val="FF0000"/>
          <w:lang w:val="zh-CN"/>
        </w:rPr>
        <w:t>1.</w:t>
      </w:r>
      <w:r w:rsidR="00CF0E46" w:rsidRPr="00CF0E46">
        <w:rPr>
          <w:rFonts w:hint="eastAsia"/>
          <w:b/>
          <w:color w:val="FF0000"/>
        </w:rPr>
        <w:t xml:space="preserve"> </w:t>
      </w:r>
      <w:r w:rsidR="00CF0E46" w:rsidRPr="00CF0E46">
        <w:rPr>
          <w:rFonts w:hint="eastAsia"/>
          <w:b/>
          <w:color w:val="FF0000"/>
        </w:rPr>
        <w:t>存放数据</w:t>
      </w:r>
    </w:p>
    <w:p w:rsidR="00CF0E46" w:rsidRPr="00CF0E46" w:rsidRDefault="00CF0E46" w:rsidP="00D5328A">
      <w:pPr>
        <w:pStyle w:val="a8"/>
        <w:ind w:left="1260" w:firstLineChars="0" w:firstLine="0"/>
        <w:rPr>
          <w:b/>
          <w:color w:val="FF0000"/>
          <w:lang w:val="zh-CN"/>
        </w:rPr>
      </w:pPr>
      <w:r w:rsidRPr="00CF0E46">
        <w:rPr>
          <w:rFonts w:hint="eastAsia"/>
          <w:b/>
          <w:color w:val="FF0000"/>
        </w:rPr>
        <w:t xml:space="preserve">    2. </w:t>
      </w:r>
      <w:r w:rsidRPr="00CF0E46">
        <w:rPr>
          <w:rFonts w:hint="eastAsia"/>
          <w:b/>
          <w:color w:val="FF0000"/>
        </w:rPr>
        <w:t>配置文件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5328A" w:rsidRPr="002C4DBF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1.1.2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请写出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文件的几个重要组成部分：</w:t>
      </w:r>
    </w:p>
    <w:p w:rsidR="00D5328A" w:rsidRPr="00A34EC9" w:rsidRDefault="00D5328A" w:rsidP="00D5328A">
      <w:pPr>
        <w:pStyle w:val="a8"/>
        <w:ind w:left="1260" w:firstLineChars="0" w:firstLine="0"/>
        <w:rPr>
          <w:rFonts w:hint="eastAsia"/>
          <w:b/>
          <w:color w:val="FF0000"/>
          <w:lang w:val="zh-CN"/>
        </w:rPr>
      </w:pPr>
      <w:r w:rsidRPr="00A34EC9">
        <w:rPr>
          <w:rFonts w:hint="eastAsia"/>
          <w:b/>
          <w:color w:val="FF0000"/>
          <w:lang w:val="zh-CN"/>
        </w:rPr>
        <w:t>答：</w:t>
      </w:r>
      <w:r w:rsidR="00CF0E46" w:rsidRPr="00A34EC9">
        <w:rPr>
          <w:rFonts w:hint="eastAsia"/>
          <w:b/>
          <w:color w:val="FF0000"/>
          <w:lang w:val="zh-CN"/>
        </w:rPr>
        <w:t xml:space="preserve">1. </w:t>
      </w:r>
      <w:r w:rsidR="00CF0E46" w:rsidRPr="00A34EC9">
        <w:rPr>
          <w:rFonts w:hint="eastAsia"/>
          <w:b/>
          <w:color w:val="FF0000"/>
          <w:lang w:val="zh-CN"/>
        </w:rPr>
        <w:t>文档声明</w:t>
      </w:r>
    </w:p>
    <w:p w:rsidR="00CF0E46" w:rsidRPr="00A34EC9" w:rsidRDefault="00CF0E46" w:rsidP="00CF0E46">
      <w:pPr>
        <w:pStyle w:val="a8"/>
        <w:ind w:left="1260" w:firstLineChars="0"/>
        <w:rPr>
          <w:rFonts w:hint="eastAsia"/>
          <w:b/>
          <w:color w:val="FF0000"/>
          <w:lang w:val="zh-CN"/>
        </w:rPr>
      </w:pPr>
      <w:r w:rsidRPr="00A34EC9">
        <w:rPr>
          <w:rFonts w:hint="eastAsia"/>
          <w:b/>
          <w:color w:val="FF0000"/>
          <w:lang w:val="zh-CN"/>
        </w:rPr>
        <w:t xml:space="preserve">2. </w:t>
      </w:r>
      <w:r w:rsidRPr="00A34EC9">
        <w:rPr>
          <w:rFonts w:hint="eastAsia"/>
          <w:b/>
          <w:color w:val="FF0000"/>
          <w:lang w:val="zh-CN"/>
        </w:rPr>
        <w:t>元素</w:t>
      </w:r>
    </w:p>
    <w:p w:rsidR="00CF0E46" w:rsidRPr="00A34EC9" w:rsidRDefault="00CF0E46" w:rsidP="00CF0E46">
      <w:pPr>
        <w:pStyle w:val="a8"/>
        <w:ind w:left="1260" w:firstLineChars="0"/>
        <w:rPr>
          <w:rFonts w:hint="eastAsia"/>
          <w:b/>
          <w:color w:val="FF0000"/>
          <w:lang w:val="zh-CN"/>
        </w:rPr>
      </w:pPr>
      <w:r w:rsidRPr="00A34EC9">
        <w:rPr>
          <w:rFonts w:hint="eastAsia"/>
          <w:b/>
          <w:color w:val="FF0000"/>
          <w:lang w:val="zh-CN"/>
        </w:rPr>
        <w:t xml:space="preserve">3. </w:t>
      </w:r>
      <w:r w:rsidRPr="00A34EC9">
        <w:rPr>
          <w:rFonts w:hint="eastAsia"/>
          <w:b/>
          <w:color w:val="FF0000"/>
          <w:lang w:val="zh-CN"/>
        </w:rPr>
        <w:t>属性</w:t>
      </w:r>
    </w:p>
    <w:p w:rsidR="00CF0E46" w:rsidRPr="00A34EC9" w:rsidRDefault="00CF0E46" w:rsidP="00CF0E46">
      <w:pPr>
        <w:pStyle w:val="a8"/>
        <w:ind w:left="1260" w:firstLineChars="0"/>
        <w:rPr>
          <w:rFonts w:hint="eastAsia"/>
          <w:b/>
          <w:color w:val="FF0000"/>
          <w:lang w:val="zh-CN"/>
        </w:rPr>
      </w:pPr>
      <w:r w:rsidRPr="00A34EC9">
        <w:rPr>
          <w:rFonts w:hint="eastAsia"/>
          <w:b/>
          <w:color w:val="FF0000"/>
          <w:lang w:val="zh-CN"/>
        </w:rPr>
        <w:t xml:space="preserve">4. </w:t>
      </w:r>
      <w:r w:rsidRPr="00A34EC9">
        <w:rPr>
          <w:rFonts w:hint="eastAsia"/>
          <w:b/>
          <w:color w:val="FF0000"/>
          <w:lang w:val="zh-CN"/>
        </w:rPr>
        <w:t>注释</w:t>
      </w:r>
    </w:p>
    <w:p w:rsidR="00CF0E46" w:rsidRPr="00A34EC9" w:rsidRDefault="00CF0E46" w:rsidP="00CF0E46">
      <w:pPr>
        <w:pStyle w:val="a8"/>
        <w:ind w:left="1260" w:firstLineChars="0"/>
        <w:rPr>
          <w:rFonts w:hint="eastAsia"/>
          <w:b/>
          <w:color w:val="FF0000"/>
          <w:lang w:val="zh-CN"/>
        </w:rPr>
      </w:pPr>
      <w:r w:rsidRPr="00A34EC9">
        <w:rPr>
          <w:rFonts w:hint="eastAsia"/>
          <w:b/>
          <w:color w:val="FF0000"/>
          <w:lang w:val="zh-CN"/>
        </w:rPr>
        <w:t xml:space="preserve">5. </w:t>
      </w:r>
      <w:r w:rsidRPr="00A34EC9">
        <w:rPr>
          <w:rFonts w:hint="eastAsia"/>
          <w:b/>
          <w:color w:val="FF0000"/>
          <w:lang w:val="zh-CN"/>
        </w:rPr>
        <w:t>转义字符</w:t>
      </w:r>
    </w:p>
    <w:p w:rsidR="00CF0E46" w:rsidRPr="00A34EC9" w:rsidRDefault="00CF0E46" w:rsidP="00CF0E46">
      <w:pPr>
        <w:pStyle w:val="a8"/>
        <w:ind w:left="1260" w:firstLineChars="0"/>
        <w:rPr>
          <w:b/>
          <w:color w:val="FF0000"/>
          <w:lang w:val="zh-CN"/>
        </w:rPr>
      </w:pPr>
      <w:r w:rsidRPr="00A34EC9">
        <w:rPr>
          <w:rFonts w:hint="eastAsia"/>
          <w:b/>
          <w:color w:val="FF0000"/>
          <w:lang w:val="zh-CN"/>
        </w:rPr>
        <w:t>6. CDATA</w:t>
      </w:r>
      <w:r w:rsidRPr="00A34EC9">
        <w:rPr>
          <w:rFonts w:hint="eastAsia"/>
          <w:b/>
          <w:color w:val="FF0000"/>
          <w:lang w:val="zh-CN"/>
        </w:rPr>
        <w:t>区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5328A" w:rsidRPr="00286426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1.2.1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文档声明】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对于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的文档声明，请回答以下问题：</w:t>
      </w:r>
    </w:p>
    <w:p w:rsidR="00D5328A" w:rsidRDefault="00D5328A" w:rsidP="00D5328A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一个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文档是否必须要有文档声明？</w:t>
      </w:r>
    </w:p>
    <w:p w:rsidR="00D5328A" w:rsidRPr="00A34EC9" w:rsidRDefault="00D5328A" w:rsidP="00D5328A">
      <w:pPr>
        <w:pStyle w:val="a8"/>
        <w:ind w:left="1620" w:firstLineChars="0" w:firstLine="0"/>
        <w:rPr>
          <w:b/>
          <w:color w:val="FF0000"/>
          <w:lang w:val="zh-CN"/>
        </w:rPr>
      </w:pPr>
      <w:r w:rsidRPr="00A34EC9">
        <w:rPr>
          <w:rFonts w:hint="eastAsia"/>
          <w:b/>
          <w:color w:val="FF0000"/>
          <w:lang w:val="zh-CN"/>
        </w:rPr>
        <w:t>答：</w:t>
      </w:r>
      <w:r w:rsidR="00A34EC9" w:rsidRPr="00A34EC9">
        <w:rPr>
          <w:rFonts w:hint="eastAsia"/>
          <w:b/>
          <w:color w:val="FF0000"/>
          <w:lang w:val="zh-CN"/>
        </w:rPr>
        <w:t>不是。</w:t>
      </w:r>
    </w:p>
    <w:p w:rsidR="00D5328A" w:rsidRDefault="00D5328A" w:rsidP="00D5328A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文档声明以什么开头？以什么结尾？</w:t>
      </w:r>
    </w:p>
    <w:p w:rsidR="00D5328A" w:rsidRPr="00A34EC9" w:rsidRDefault="00D5328A" w:rsidP="00D5328A">
      <w:pPr>
        <w:pStyle w:val="a8"/>
        <w:ind w:left="1620" w:firstLineChars="0" w:firstLine="0"/>
        <w:rPr>
          <w:b/>
          <w:color w:val="FF0000"/>
          <w:lang w:val="zh-CN"/>
        </w:rPr>
      </w:pPr>
      <w:r w:rsidRPr="00A34EC9">
        <w:rPr>
          <w:rFonts w:hint="eastAsia"/>
          <w:b/>
          <w:color w:val="FF0000"/>
          <w:lang w:val="zh-CN"/>
        </w:rPr>
        <w:t>答：</w:t>
      </w:r>
      <w:r w:rsidR="00A34EC9" w:rsidRPr="00A34EC9">
        <w:rPr>
          <w:rFonts w:hint="eastAsia"/>
          <w:b/>
          <w:color w:val="FF0000"/>
          <w:lang w:val="zh-CN"/>
        </w:rPr>
        <w:t>以</w:t>
      </w:r>
      <w:r w:rsidR="00A34EC9" w:rsidRPr="00A34EC9">
        <w:rPr>
          <w:rFonts w:hint="eastAsia"/>
          <w:b/>
          <w:color w:val="FF0000"/>
          <w:lang w:val="zh-CN"/>
        </w:rPr>
        <w:t>&lt;?xml</w:t>
      </w:r>
      <w:r w:rsidR="00A34EC9" w:rsidRPr="00A34EC9">
        <w:rPr>
          <w:rFonts w:hint="eastAsia"/>
          <w:b/>
          <w:color w:val="FF0000"/>
          <w:lang w:val="zh-CN"/>
        </w:rPr>
        <w:t>开头，以</w:t>
      </w:r>
      <w:r w:rsidR="00A34EC9" w:rsidRPr="00A34EC9">
        <w:rPr>
          <w:rFonts w:hint="eastAsia"/>
          <w:b/>
          <w:color w:val="FF0000"/>
          <w:lang w:val="zh-CN"/>
        </w:rPr>
        <w:t>?&gt;</w:t>
      </w:r>
      <w:r w:rsidR="00A34EC9" w:rsidRPr="00A34EC9">
        <w:rPr>
          <w:rFonts w:hint="eastAsia"/>
          <w:b/>
          <w:color w:val="FF0000"/>
          <w:lang w:val="zh-CN"/>
        </w:rPr>
        <w:t>结尾</w:t>
      </w:r>
    </w:p>
    <w:p w:rsidR="00D5328A" w:rsidRDefault="00D5328A" w:rsidP="00D5328A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文档声明必须在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文档的什么位置？</w:t>
      </w:r>
    </w:p>
    <w:p w:rsidR="00D5328A" w:rsidRPr="00A34EC9" w:rsidRDefault="00D5328A" w:rsidP="00D5328A">
      <w:pPr>
        <w:pStyle w:val="a8"/>
        <w:ind w:left="1620" w:firstLineChars="0" w:firstLine="0"/>
        <w:rPr>
          <w:b/>
          <w:color w:val="FF0000"/>
          <w:lang w:val="zh-CN"/>
        </w:rPr>
      </w:pPr>
      <w:r w:rsidRPr="00A34EC9">
        <w:rPr>
          <w:rFonts w:hint="eastAsia"/>
          <w:b/>
          <w:color w:val="FF0000"/>
          <w:lang w:val="zh-CN"/>
        </w:rPr>
        <w:t>答：</w:t>
      </w:r>
      <w:r w:rsidR="00A34EC9" w:rsidRPr="00A34EC9">
        <w:rPr>
          <w:rFonts w:hint="eastAsia"/>
          <w:b/>
          <w:color w:val="FF0000"/>
          <w:lang w:val="zh-CN"/>
        </w:rPr>
        <w:t>0</w:t>
      </w:r>
      <w:r w:rsidR="00A34EC9" w:rsidRPr="00A34EC9">
        <w:rPr>
          <w:rFonts w:hint="eastAsia"/>
          <w:b/>
          <w:color w:val="FF0000"/>
          <w:lang w:val="zh-CN"/>
        </w:rPr>
        <w:t>行</w:t>
      </w:r>
      <w:r w:rsidR="00A34EC9" w:rsidRPr="00A34EC9">
        <w:rPr>
          <w:rFonts w:hint="eastAsia"/>
          <w:b/>
          <w:color w:val="FF0000"/>
          <w:lang w:val="zh-CN"/>
        </w:rPr>
        <w:t>0</w:t>
      </w:r>
      <w:r w:rsidR="00A34EC9" w:rsidRPr="00A34EC9">
        <w:rPr>
          <w:rFonts w:hint="eastAsia"/>
          <w:b/>
          <w:color w:val="FF0000"/>
          <w:lang w:val="zh-CN"/>
        </w:rPr>
        <w:t>列的位置</w:t>
      </w:r>
    </w:p>
    <w:p w:rsidR="00D5328A" w:rsidRDefault="00D5328A" w:rsidP="00D5328A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文档声明只能有两个属性</w:t>
      </w:r>
      <w:r>
        <w:rPr>
          <w:rFonts w:hint="eastAsia"/>
          <w:lang w:val="zh-CN"/>
        </w:rPr>
        <w:t>，</w:t>
      </w:r>
      <w:r>
        <w:rPr>
          <w:lang w:val="zh-CN"/>
        </w:rPr>
        <w:t>它们分别是什么</w:t>
      </w:r>
      <w:r>
        <w:rPr>
          <w:rFonts w:hint="eastAsia"/>
          <w:lang w:val="zh-CN"/>
        </w:rPr>
        <w:t>？</w:t>
      </w:r>
      <w:r>
        <w:rPr>
          <w:lang w:val="zh-CN"/>
        </w:rPr>
        <w:t>它们的取值分别是什么</w:t>
      </w:r>
      <w:r>
        <w:rPr>
          <w:rFonts w:hint="eastAsia"/>
          <w:lang w:val="zh-CN"/>
        </w:rPr>
        <w:t>？</w:t>
      </w:r>
    </w:p>
    <w:p w:rsidR="00D5328A" w:rsidRPr="00D56F0E" w:rsidRDefault="00D5328A" w:rsidP="00D5328A">
      <w:pPr>
        <w:pStyle w:val="a8"/>
        <w:ind w:left="1620" w:firstLineChars="0" w:firstLine="0"/>
        <w:rPr>
          <w:rFonts w:hint="eastAsia"/>
          <w:b/>
          <w:color w:val="FF0000"/>
          <w:lang w:val="zh-CN"/>
        </w:rPr>
      </w:pPr>
      <w:r w:rsidRPr="00D56F0E">
        <w:rPr>
          <w:rFonts w:hint="eastAsia"/>
          <w:b/>
          <w:color w:val="FF0000"/>
          <w:lang w:val="zh-CN"/>
        </w:rPr>
        <w:t>答：</w:t>
      </w:r>
      <w:r w:rsidR="00A34EC9" w:rsidRPr="00D56F0E">
        <w:rPr>
          <w:rFonts w:hint="eastAsia"/>
          <w:b/>
          <w:color w:val="FF0000"/>
          <w:lang w:val="zh-CN"/>
        </w:rPr>
        <w:t>version</w:t>
      </w:r>
      <w:r w:rsidR="00A34EC9" w:rsidRPr="00D56F0E">
        <w:rPr>
          <w:rFonts w:hint="eastAsia"/>
          <w:b/>
          <w:color w:val="FF0000"/>
          <w:lang w:val="zh-CN"/>
        </w:rPr>
        <w:t>属性，取值：</w:t>
      </w:r>
      <w:r w:rsidR="00A34EC9" w:rsidRPr="00D56F0E">
        <w:rPr>
          <w:rFonts w:hint="eastAsia"/>
          <w:b/>
          <w:color w:val="FF0000"/>
          <w:lang w:val="zh-CN"/>
        </w:rPr>
        <w:t>1.0</w:t>
      </w:r>
      <w:r w:rsidR="00A34EC9" w:rsidRPr="00D56F0E">
        <w:rPr>
          <w:rFonts w:hint="eastAsia"/>
          <w:b/>
          <w:color w:val="FF0000"/>
          <w:lang w:val="zh-CN"/>
        </w:rPr>
        <w:t>或者</w:t>
      </w:r>
      <w:r w:rsidR="00A34EC9" w:rsidRPr="00D56F0E">
        <w:rPr>
          <w:rFonts w:hint="eastAsia"/>
          <w:b/>
          <w:color w:val="FF0000"/>
          <w:lang w:val="zh-CN"/>
        </w:rPr>
        <w:t>1.1</w:t>
      </w:r>
    </w:p>
    <w:p w:rsidR="00A34EC9" w:rsidRDefault="00A34EC9" w:rsidP="00D5328A">
      <w:pPr>
        <w:pStyle w:val="a8"/>
        <w:ind w:left="1620" w:firstLineChars="0" w:firstLine="0"/>
        <w:rPr>
          <w:lang w:val="zh-CN"/>
        </w:rPr>
      </w:pPr>
      <w:r w:rsidRPr="00D56F0E">
        <w:rPr>
          <w:rFonts w:hint="eastAsia"/>
          <w:b/>
          <w:color w:val="FF0000"/>
          <w:lang w:val="zh-CN"/>
        </w:rPr>
        <w:t xml:space="preserve">    encoding</w:t>
      </w:r>
      <w:r w:rsidRPr="00D56F0E">
        <w:rPr>
          <w:rFonts w:hint="eastAsia"/>
          <w:b/>
          <w:color w:val="FF0000"/>
          <w:lang w:val="zh-CN"/>
        </w:rPr>
        <w:t>属性，取值：</w:t>
      </w:r>
      <w:r w:rsidR="001E296F" w:rsidRPr="00D56F0E">
        <w:rPr>
          <w:rFonts w:hint="eastAsia"/>
          <w:b/>
          <w:color w:val="FF0000"/>
          <w:lang w:val="zh-CN"/>
        </w:rPr>
        <w:t>字符集名称</w:t>
      </w:r>
    </w:p>
    <w:p w:rsidR="00D5328A" w:rsidRDefault="00D5328A" w:rsidP="00D5328A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请写出一个标准的文档声明。</w:t>
      </w:r>
    </w:p>
    <w:p w:rsidR="00D5328A" w:rsidRPr="00D56F0E" w:rsidRDefault="00D5328A" w:rsidP="00D5328A">
      <w:pPr>
        <w:pStyle w:val="a8"/>
        <w:ind w:left="1620" w:firstLineChars="0" w:firstLine="0"/>
        <w:rPr>
          <w:b/>
          <w:color w:val="FF0000"/>
          <w:lang w:val="zh-CN"/>
        </w:rPr>
      </w:pPr>
      <w:r w:rsidRPr="00D56F0E">
        <w:rPr>
          <w:rFonts w:hint="eastAsia"/>
          <w:b/>
          <w:color w:val="FF0000"/>
          <w:lang w:val="zh-CN"/>
        </w:rPr>
        <w:t>答：</w:t>
      </w:r>
      <w:r w:rsidR="00D56F0E" w:rsidRPr="00D56F0E">
        <w:rPr>
          <w:rFonts w:hint="eastAsia"/>
          <w:b/>
          <w:color w:val="FF0000"/>
          <w:lang w:val="zh-CN"/>
        </w:rPr>
        <w:t xml:space="preserve">&lt;?xml version = </w:t>
      </w:r>
      <w:r w:rsidR="00D56F0E" w:rsidRPr="00D56F0E">
        <w:rPr>
          <w:b/>
          <w:color w:val="FF0000"/>
          <w:lang w:val="zh-CN"/>
        </w:rPr>
        <w:t>“</w:t>
      </w:r>
      <w:r w:rsidR="00D56F0E" w:rsidRPr="00D56F0E">
        <w:rPr>
          <w:rFonts w:hint="eastAsia"/>
          <w:b/>
          <w:color w:val="FF0000"/>
          <w:lang w:val="zh-CN"/>
        </w:rPr>
        <w:t>1.0</w:t>
      </w:r>
      <w:r w:rsidR="00D56F0E" w:rsidRPr="00D56F0E">
        <w:rPr>
          <w:b/>
          <w:color w:val="FF0000"/>
          <w:lang w:val="zh-CN"/>
        </w:rPr>
        <w:t>”</w:t>
      </w:r>
      <w:r w:rsidR="00D56F0E" w:rsidRPr="00D56F0E">
        <w:rPr>
          <w:rFonts w:hint="eastAsia"/>
          <w:b/>
          <w:color w:val="FF0000"/>
          <w:lang w:val="zh-CN"/>
        </w:rPr>
        <w:t xml:space="preserve"> encoding = </w:t>
      </w:r>
      <w:r w:rsidR="00D56F0E" w:rsidRPr="00D56F0E">
        <w:rPr>
          <w:b/>
          <w:color w:val="FF0000"/>
          <w:lang w:val="zh-CN"/>
        </w:rPr>
        <w:t>“</w:t>
      </w:r>
      <w:r w:rsidR="00D56F0E" w:rsidRPr="00D56F0E">
        <w:rPr>
          <w:rFonts w:hint="eastAsia"/>
          <w:b/>
          <w:color w:val="FF0000"/>
          <w:lang w:val="zh-CN"/>
        </w:rPr>
        <w:t>UTF-8</w:t>
      </w:r>
      <w:r w:rsidR="00D56F0E" w:rsidRPr="00D56F0E">
        <w:rPr>
          <w:b/>
          <w:color w:val="FF0000"/>
          <w:lang w:val="zh-CN"/>
        </w:rPr>
        <w:t>”</w:t>
      </w:r>
      <w:r w:rsidR="00D56F0E" w:rsidRPr="00D56F0E">
        <w:rPr>
          <w:rFonts w:hint="eastAsia"/>
          <w:b/>
          <w:color w:val="FF0000"/>
          <w:lang w:val="zh-CN"/>
        </w:rPr>
        <w:t>?&gt;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5328A" w:rsidRPr="00286426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1.2.1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元素】</w:t>
      </w:r>
    </w:p>
    <w:p w:rsidR="00D5328A" w:rsidRDefault="00D5328A" w:rsidP="00D5328A">
      <w:pPr>
        <w:pStyle w:val="a8"/>
        <w:numPr>
          <w:ilvl w:val="0"/>
          <w:numId w:val="6"/>
        </w:numPr>
        <w:ind w:left="1554" w:firstLineChars="0"/>
        <w:rPr>
          <w:lang w:val="zh-CN"/>
        </w:rPr>
      </w:pPr>
      <w:r>
        <w:rPr>
          <w:rFonts w:hint="eastAsia"/>
          <w:lang w:val="zh-CN"/>
        </w:rPr>
        <w:t>对于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的元素，请回答以下问题：</w:t>
      </w:r>
    </w:p>
    <w:p w:rsidR="00D5328A" w:rsidRDefault="00D5328A" w:rsidP="00D5328A">
      <w:pPr>
        <w:pStyle w:val="a8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lang w:val="zh-CN"/>
        </w:rPr>
        <w:t>请写一个包含开始元素和结束元素的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元素，元素内容为：章子怡；</w:t>
      </w:r>
    </w:p>
    <w:p w:rsidR="00281FA6" w:rsidRPr="00281FA6" w:rsidRDefault="00281FA6" w:rsidP="00281FA6">
      <w:pPr>
        <w:pStyle w:val="a8"/>
        <w:ind w:left="1940" w:firstLineChars="0" w:firstLine="0"/>
        <w:rPr>
          <w:b/>
          <w:color w:val="FF0000"/>
          <w:lang w:val="zh-CN"/>
        </w:rPr>
      </w:pPr>
      <w:r w:rsidRPr="00281FA6">
        <w:rPr>
          <w:rFonts w:hint="eastAsia"/>
          <w:b/>
          <w:color w:val="FF0000"/>
          <w:lang w:val="zh-CN"/>
        </w:rPr>
        <w:t>答：</w:t>
      </w:r>
      <w:r w:rsidRPr="00281FA6">
        <w:rPr>
          <w:rFonts w:hint="eastAsia"/>
          <w:b/>
          <w:color w:val="FF0000"/>
          <w:lang w:val="zh-CN"/>
        </w:rPr>
        <w:t>&lt;name&gt;</w:t>
      </w:r>
      <w:r w:rsidRPr="00281FA6">
        <w:rPr>
          <w:rFonts w:hint="eastAsia"/>
          <w:b/>
          <w:color w:val="FF0000"/>
          <w:lang w:val="zh-CN"/>
        </w:rPr>
        <w:t>章子怡</w:t>
      </w:r>
      <w:r w:rsidRPr="00281FA6">
        <w:rPr>
          <w:rFonts w:hint="eastAsia"/>
          <w:b/>
          <w:color w:val="FF0000"/>
          <w:lang w:val="zh-CN"/>
        </w:rPr>
        <w:t>&lt;/name&gt;</w:t>
      </w:r>
    </w:p>
    <w:p w:rsidR="00D5328A" w:rsidRDefault="00D5328A" w:rsidP="00D5328A">
      <w:pPr>
        <w:pStyle w:val="a8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请写一个包含开始元素和结束元素的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元素，里面包含一个有开始元素和结束元素的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子元素，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子元素的内容为：高峰</w:t>
      </w:r>
    </w:p>
    <w:p w:rsidR="00281FA6" w:rsidRPr="00671071" w:rsidRDefault="00671071" w:rsidP="00281FA6">
      <w:pPr>
        <w:pStyle w:val="a8"/>
        <w:ind w:left="1940" w:firstLineChars="0" w:firstLine="0"/>
        <w:rPr>
          <w:rFonts w:hint="eastAsia"/>
          <w:b/>
          <w:color w:val="FF0000"/>
          <w:lang w:val="zh-CN"/>
        </w:rPr>
      </w:pPr>
      <w:r w:rsidRPr="00671071">
        <w:rPr>
          <w:rFonts w:hint="eastAsia"/>
          <w:b/>
          <w:color w:val="FF0000"/>
          <w:lang w:val="zh-CN"/>
        </w:rPr>
        <w:t>答：</w:t>
      </w:r>
      <w:r w:rsidR="00281FA6" w:rsidRPr="00671071">
        <w:rPr>
          <w:rFonts w:hint="eastAsia"/>
          <w:b/>
          <w:color w:val="FF0000"/>
          <w:lang w:val="zh-CN"/>
        </w:rPr>
        <w:t>&lt;student&gt;</w:t>
      </w:r>
    </w:p>
    <w:p w:rsidR="00281FA6" w:rsidRPr="00671071" w:rsidRDefault="00281FA6" w:rsidP="00281FA6">
      <w:pPr>
        <w:pStyle w:val="a8"/>
        <w:ind w:left="1940" w:firstLineChars="0" w:firstLine="0"/>
        <w:rPr>
          <w:rFonts w:hint="eastAsia"/>
          <w:b/>
          <w:color w:val="FF0000"/>
          <w:lang w:val="zh-CN"/>
        </w:rPr>
      </w:pPr>
      <w:r w:rsidRPr="00671071">
        <w:rPr>
          <w:rFonts w:hint="eastAsia"/>
          <w:b/>
          <w:color w:val="FF0000"/>
          <w:lang w:val="zh-CN"/>
        </w:rPr>
        <w:tab/>
      </w:r>
      <w:r w:rsidRPr="00671071">
        <w:rPr>
          <w:rFonts w:hint="eastAsia"/>
          <w:b/>
          <w:color w:val="FF0000"/>
          <w:lang w:val="zh-CN"/>
        </w:rPr>
        <w:tab/>
        <w:t>&lt;name&gt;</w:t>
      </w:r>
      <w:r w:rsidRPr="00671071">
        <w:rPr>
          <w:rFonts w:hint="eastAsia"/>
          <w:b/>
          <w:color w:val="FF0000"/>
          <w:lang w:val="zh-CN"/>
        </w:rPr>
        <w:t>高峰</w:t>
      </w:r>
      <w:r w:rsidRPr="00671071">
        <w:rPr>
          <w:rFonts w:hint="eastAsia"/>
          <w:b/>
          <w:color w:val="FF0000"/>
          <w:lang w:val="zh-CN"/>
        </w:rPr>
        <w:t>&lt;/name&gt;</w:t>
      </w:r>
    </w:p>
    <w:p w:rsidR="00281FA6" w:rsidRPr="00671071" w:rsidRDefault="00671071" w:rsidP="00281FA6">
      <w:pPr>
        <w:pStyle w:val="a8"/>
        <w:ind w:left="1940" w:firstLineChars="0" w:firstLine="0"/>
        <w:rPr>
          <w:b/>
          <w:color w:val="FF0000"/>
          <w:lang w:val="zh-CN"/>
        </w:rPr>
      </w:pPr>
      <w:r w:rsidRPr="00671071">
        <w:rPr>
          <w:rFonts w:hint="eastAsia"/>
          <w:b/>
          <w:color w:val="FF0000"/>
          <w:lang w:val="zh-CN"/>
        </w:rPr>
        <w:tab/>
        <w:t xml:space="preserve">  </w:t>
      </w:r>
      <w:r w:rsidR="00281FA6" w:rsidRPr="00671071">
        <w:rPr>
          <w:rFonts w:hint="eastAsia"/>
          <w:b/>
          <w:color w:val="FF0000"/>
          <w:lang w:val="zh-CN"/>
        </w:rPr>
        <w:t>&lt;/student&gt;</w:t>
      </w:r>
    </w:p>
    <w:p w:rsidR="00D5328A" w:rsidRDefault="00D5328A" w:rsidP="00D5328A">
      <w:pPr>
        <w:pStyle w:val="a8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请写一个只有开始元素的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元素。</w:t>
      </w:r>
    </w:p>
    <w:p w:rsidR="00671071" w:rsidRPr="00671071" w:rsidRDefault="00671071" w:rsidP="00671071">
      <w:pPr>
        <w:pStyle w:val="a8"/>
        <w:ind w:left="1940" w:firstLineChars="0" w:firstLine="0"/>
        <w:rPr>
          <w:b/>
          <w:color w:val="FF0000"/>
          <w:lang w:val="zh-CN"/>
        </w:rPr>
      </w:pPr>
      <w:r w:rsidRPr="00671071">
        <w:rPr>
          <w:rFonts w:hint="eastAsia"/>
          <w:b/>
          <w:color w:val="FF0000"/>
          <w:lang w:val="zh-CN"/>
        </w:rPr>
        <w:t>答：</w:t>
      </w:r>
      <w:r w:rsidRPr="00671071">
        <w:rPr>
          <w:rFonts w:hint="eastAsia"/>
          <w:b/>
          <w:color w:val="FF0000"/>
          <w:lang w:val="zh-CN"/>
        </w:rPr>
        <w:t>&lt;age/&gt;</w:t>
      </w:r>
    </w:p>
    <w:p w:rsidR="00D5328A" w:rsidRDefault="00D5328A" w:rsidP="00D5328A">
      <w:pPr>
        <w:pStyle w:val="a8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lang w:val="zh-CN"/>
        </w:rPr>
        <w:t>请写出元素命名的规则</w:t>
      </w:r>
      <w:r>
        <w:rPr>
          <w:rFonts w:hint="eastAsia"/>
          <w:lang w:val="zh-CN"/>
        </w:rPr>
        <w:t>：</w:t>
      </w:r>
    </w:p>
    <w:p w:rsidR="00671071" w:rsidRPr="0057561B" w:rsidRDefault="00671071" w:rsidP="0057561B">
      <w:pPr>
        <w:pStyle w:val="a8"/>
        <w:ind w:left="1940" w:firstLine="422"/>
        <w:rPr>
          <w:rFonts w:hint="eastAsia"/>
          <w:b/>
          <w:color w:val="FF0000"/>
          <w:lang w:val="zh-CN"/>
        </w:rPr>
      </w:pPr>
      <w:r w:rsidRPr="0057561B">
        <w:rPr>
          <w:b/>
          <w:color w:val="FF0000"/>
          <w:lang w:val="zh-CN"/>
        </w:rPr>
        <w:t>答</w:t>
      </w:r>
      <w:r w:rsidRPr="0057561B">
        <w:rPr>
          <w:rFonts w:hint="eastAsia"/>
          <w:b/>
          <w:color w:val="FF0000"/>
          <w:lang w:val="zh-CN"/>
        </w:rPr>
        <w:t>：</w:t>
      </w:r>
      <w:r w:rsidRPr="0057561B">
        <w:rPr>
          <w:rFonts w:hint="eastAsia"/>
          <w:b/>
          <w:color w:val="FF0000"/>
          <w:lang w:val="zh-CN"/>
        </w:rPr>
        <w:t>a)</w:t>
      </w:r>
      <w:r w:rsidRPr="0057561B">
        <w:rPr>
          <w:rFonts w:hint="eastAsia"/>
          <w:b/>
          <w:color w:val="FF0000"/>
          <w:lang w:val="zh-CN"/>
        </w:rPr>
        <w:t xml:space="preserve"> </w:t>
      </w:r>
      <w:r w:rsidRPr="0057561B">
        <w:rPr>
          <w:rFonts w:hint="eastAsia"/>
          <w:b/>
          <w:color w:val="FF0000"/>
          <w:lang w:val="zh-CN"/>
        </w:rPr>
        <w:t>区分大小写</w:t>
      </w:r>
    </w:p>
    <w:p w:rsidR="00671071" w:rsidRPr="0057561B" w:rsidRDefault="00671071" w:rsidP="0057561B">
      <w:pPr>
        <w:pStyle w:val="a8"/>
        <w:ind w:left="1940" w:firstLine="422"/>
        <w:rPr>
          <w:rFonts w:hint="eastAsia"/>
          <w:b/>
          <w:color w:val="FF0000"/>
          <w:lang w:val="zh-CN"/>
        </w:rPr>
      </w:pPr>
      <w:r w:rsidRPr="0057561B">
        <w:rPr>
          <w:rFonts w:hint="eastAsia"/>
          <w:b/>
          <w:color w:val="FF0000"/>
          <w:lang w:val="zh-CN"/>
        </w:rPr>
        <w:t xml:space="preserve">    </w:t>
      </w:r>
      <w:r w:rsidRPr="0057561B">
        <w:rPr>
          <w:rFonts w:hint="eastAsia"/>
          <w:b/>
          <w:color w:val="FF0000"/>
          <w:lang w:val="zh-CN"/>
        </w:rPr>
        <w:t>b)</w:t>
      </w:r>
      <w:r w:rsidRPr="0057561B">
        <w:rPr>
          <w:rFonts w:hint="eastAsia"/>
          <w:b/>
          <w:color w:val="FF0000"/>
          <w:lang w:val="zh-CN"/>
        </w:rPr>
        <w:t xml:space="preserve"> </w:t>
      </w:r>
      <w:r w:rsidRPr="0057561B">
        <w:rPr>
          <w:rFonts w:hint="eastAsia"/>
          <w:b/>
          <w:color w:val="FF0000"/>
          <w:lang w:val="zh-CN"/>
        </w:rPr>
        <w:t>不能使用空格，不能使用冒号</w:t>
      </w:r>
      <w:r w:rsidRPr="0057561B">
        <w:rPr>
          <w:rFonts w:hint="eastAsia"/>
          <w:b/>
          <w:color w:val="FF0000"/>
          <w:lang w:val="zh-CN"/>
        </w:rPr>
        <w:t>:</w:t>
      </w:r>
    </w:p>
    <w:p w:rsidR="00671071" w:rsidRPr="0057561B" w:rsidRDefault="00B80936" w:rsidP="00671071">
      <w:pPr>
        <w:pStyle w:val="a8"/>
        <w:ind w:left="1940" w:firstLineChars="0" w:firstLine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lastRenderedPageBreak/>
        <w:tab/>
      </w:r>
      <w:r>
        <w:rPr>
          <w:rFonts w:hint="eastAsia"/>
          <w:b/>
          <w:color w:val="FF0000"/>
          <w:lang w:val="zh-CN"/>
        </w:rPr>
        <w:tab/>
        <w:t xml:space="preserve">   </w:t>
      </w:r>
      <w:r w:rsidR="00671071" w:rsidRPr="0057561B">
        <w:rPr>
          <w:rFonts w:hint="eastAsia"/>
          <w:b/>
          <w:color w:val="FF0000"/>
          <w:lang w:val="zh-CN"/>
        </w:rPr>
        <w:t>c)</w:t>
      </w:r>
      <w:r w:rsidR="00671071" w:rsidRPr="0057561B">
        <w:rPr>
          <w:rFonts w:hint="eastAsia"/>
          <w:b/>
          <w:color w:val="FF0000"/>
          <w:lang w:val="zh-CN"/>
        </w:rPr>
        <w:t>不建议以</w:t>
      </w:r>
      <w:r w:rsidR="00671071" w:rsidRPr="0057561B">
        <w:rPr>
          <w:rFonts w:hint="eastAsia"/>
          <w:b/>
          <w:color w:val="FF0000"/>
          <w:lang w:val="zh-CN"/>
        </w:rPr>
        <w:t>XML</w:t>
      </w:r>
      <w:r w:rsidR="00671071" w:rsidRPr="0057561B">
        <w:rPr>
          <w:rFonts w:hint="eastAsia"/>
          <w:b/>
          <w:color w:val="FF0000"/>
          <w:lang w:val="zh-CN"/>
        </w:rPr>
        <w:t>、</w:t>
      </w:r>
      <w:r w:rsidR="00671071" w:rsidRPr="0057561B">
        <w:rPr>
          <w:rFonts w:hint="eastAsia"/>
          <w:b/>
          <w:color w:val="FF0000"/>
          <w:lang w:val="zh-CN"/>
        </w:rPr>
        <w:t>xml</w:t>
      </w:r>
      <w:r w:rsidR="00671071" w:rsidRPr="0057561B">
        <w:rPr>
          <w:rFonts w:hint="eastAsia"/>
          <w:b/>
          <w:color w:val="FF0000"/>
          <w:lang w:val="zh-CN"/>
        </w:rPr>
        <w:t>、</w:t>
      </w:r>
      <w:r w:rsidR="00671071" w:rsidRPr="0057561B">
        <w:rPr>
          <w:rFonts w:hint="eastAsia"/>
          <w:b/>
          <w:color w:val="FF0000"/>
          <w:lang w:val="zh-CN"/>
        </w:rPr>
        <w:t>Xml</w:t>
      </w:r>
      <w:r w:rsidR="00671071" w:rsidRPr="0057561B">
        <w:rPr>
          <w:rFonts w:hint="eastAsia"/>
          <w:b/>
          <w:color w:val="FF0000"/>
          <w:lang w:val="zh-CN"/>
        </w:rPr>
        <w:t>开头</w:t>
      </w:r>
    </w:p>
    <w:p w:rsidR="00D5328A" w:rsidRDefault="00D5328A" w:rsidP="00D5328A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请问以下哪些是错误的元素名称：</w:t>
      </w:r>
    </w:p>
    <w:p w:rsidR="00D5328A" w:rsidRDefault="00D5328A" w:rsidP="00D5328A">
      <w:pPr>
        <w:pStyle w:val="a8"/>
        <w:ind w:left="1940" w:firstLineChars="0" w:firstLine="0"/>
        <w:rPr>
          <w:lang w:val="zh-CN"/>
        </w:rPr>
      </w:pPr>
      <w:r>
        <w:rPr>
          <w:rFonts w:hint="eastAsia"/>
          <w:lang w:val="zh-CN"/>
        </w:rPr>
        <w:t>&lt;_student&gt;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&lt;student2&gt;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&lt;2student&gt;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&lt;(student)&gt;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&lt;[student]&gt;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&lt;stu 2&gt;</w:t>
      </w:r>
    </w:p>
    <w:p w:rsidR="00D5328A" w:rsidRPr="00AC3322" w:rsidRDefault="00B80936" w:rsidP="00D5328A">
      <w:pPr>
        <w:pStyle w:val="a8"/>
        <w:ind w:left="1940" w:firstLineChars="0" w:firstLine="0"/>
        <w:rPr>
          <w:b/>
          <w:lang w:val="zh-CN"/>
        </w:rPr>
      </w:pPr>
      <w:r w:rsidRPr="00AC3322">
        <w:rPr>
          <w:b/>
          <w:color w:val="FF0000"/>
          <w:lang w:val="zh-CN"/>
        </w:rPr>
        <w:t>答</w:t>
      </w:r>
      <w:r w:rsidRPr="00AC3322">
        <w:rPr>
          <w:rFonts w:hint="eastAsia"/>
          <w:b/>
          <w:color w:val="FF0000"/>
          <w:lang w:val="zh-CN"/>
        </w:rPr>
        <w:t>：</w:t>
      </w:r>
      <w:r w:rsidR="00D434F5" w:rsidRPr="00AC3322">
        <w:rPr>
          <w:rFonts w:hint="eastAsia"/>
          <w:b/>
          <w:color w:val="FF0000"/>
          <w:lang w:val="zh-CN"/>
        </w:rPr>
        <w:t>&lt;2student&gt;</w:t>
      </w:r>
      <w:r w:rsidR="00D434F5" w:rsidRPr="00AC3322">
        <w:rPr>
          <w:rFonts w:hint="eastAsia"/>
          <w:b/>
          <w:color w:val="FF0000"/>
          <w:lang w:val="zh-CN"/>
        </w:rPr>
        <w:t>、</w:t>
      </w:r>
      <w:r w:rsidR="00D434F5" w:rsidRPr="00AC3322">
        <w:rPr>
          <w:rFonts w:hint="eastAsia"/>
          <w:b/>
          <w:color w:val="FF0000"/>
          <w:lang w:val="zh-CN"/>
        </w:rPr>
        <w:t>&lt;(student)&gt;</w:t>
      </w:r>
      <w:r w:rsidR="00D434F5" w:rsidRPr="00AC3322">
        <w:rPr>
          <w:rFonts w:hint="eastAsia"/>
          <w:b/>
          <w:color w:val="FF0000"/>
          <w:lang w:val="zh-CN"/>
        </w:rPr>
        <w:t>、</w:t>
      </w:r>
      <w:r w:rsidR="00D434F5" w:rsidRPr="00AC3322">
        <w:rPr>
          <w:rFonts w:hint="eastAsia"/>
          <w:b/>
          <w:color w:val="FF0000"/>
          <w:lang w:val="zh-CN"/>
        </w:rPr>
        <w:t>&lt;[student]&gt;</w:t>
      </w:r>
      <w:r w:rsidR="00D434F5" w:rsidRPr="00AC3322">
        <w:rPr>
          <w:rFonts w:hint="eastAsia"/>
          <w:b/>
          <w:color w:val="FF0000"/>
          <w:lang w:val="zh-CN"/>
        </w:rPr>
        <w:t>、</w:t>
      </w:r>
      <w:r w:rsidR="00D434F5" w:rsidRPr="00AC3322">
        <w:rPr>
          <w:rFonts w:hint="eastAsia"/>
          <w:b/>
          <w:color w:val="FF0000"/>
          <w:lang w:val="zh-CN"/>
        </w:rPr>
        <w:t>&lt;stu 2&gt;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5328A" w:rsidRPr="00286426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1.2.2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1.2.3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属性】</w:t>
      </w:r>
    </w:p>
    <w:p w:rsidR="00D5328A" w:rsidRDefault="00D5328A" w:rsidP="00D5328A">
      <w:pPr>
        <w:pStyle w:val="a8"/>
        <w:numPr>
          <w:ilvl w:val="0"/>
          <w:numId w:val="6"/>
        </w:numPr>
        <w:ind w:left="1554" w:firstLineChars="0"/>
        <w:rPr>
          <w:lang w:val="zh-CN"/>
        </w:rPr>
      </w:pPr>
      <w:r>
        <w:rPr>
          <w:rFonts w:hint="eastAsia"/>
          <w:lang w:val="zh-CN"/>
        </w:rPr>
        <w:t>针对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的属性，请回答以下问题：</w:t>
      </w:r>
    </w:p>
    <w:p w:rsidR="00D5328A" w:rsidRDefault="00D5328A" w:rsidP="00D5328A">
      <w:pPr>
        <w:pStyle w:val="a8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lang w:val="zh-CN"/>
        </w:rPr>
        <w:t>一个元素是否必须要定义属性</w:t>
      </w:r>
      <w:r>
        <w:rPr>
          <w:rFonts w:hint="eastAsia"/>
          <w:lang w:val="zh-CN"/>
        </w:rPr>
        <w:t>？</w:t>
      </w:r>
    </w:p>
    <w:p w:rsidR="00A43B95" w:rsidRPr="00A43B95" w:rsidRDefault="00A43B95" w:rsidP="00A43B95">
      <w:pPr>
        <w:pStyle w:val="a8"/>
        <w:ind w:left="1940" w:firstLineChars="0" w:firstLine="0"/>
        <w:rPr>
          <w:b/>
          <w:lang w:val="zh-CN"/>
        </w:rPr>
      </w:pPr>
      <w:r w:rsidRPr="00A43B95">
        <w:rPr>
          <w:rFonts w:hint="eastAsia"/>
          <w:b/>
          <w:color w:val="FF0000"/>
          <w:lang w:val="zh-CN"/>
        </w:rPr>
        <w:t>答：不是。</w:t>
      </w:r>
    </w:p>
    <w:p w:rsidR="00D5328A" w:rsidRDefault="00D5328A" w:rsidP="00D5328A">
      <w:pPr>
        <w:pStyle w:val="a8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属性要定义在元素的什么位置上？</w:t>
      </w:r>
    </w:p>
    <w:p w:rsidR="00A43B95" w:rsidRPr="00A43B95" w:rsidRDefault="00A43B95" w:rsidP="00A43B95">
      <w:pPr>
        <w:pStyle w:val="a8"/>
        <w:ind w:left="1940" w:firstLineChars="0" w:firstLine="0"/>
        <w:rPr>
          <w:b/>
          <w:lang w:val="zh-CN"/>
        </w:rPr>
      </w:pPr>
      <w:r w:rsidRPr="00A43B95">
        <w:rPr>
          <w:rFonts w:hint="eastAsia"/>
          <w:b/>
          <w:color w:val="FF0000"/>
          <w:lang w:val="zh-CN"/>
        </w:rPr>
        <w:t>答：开始标签中</w:t>
      </w:r>
    </w:p>
    <w:p w:rsidR="00D5328A" w:rsidRDefault="00D5328A" w:rsidP="00D5328A">
      <w:pPr>
        <w:pStyle w:val="a8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lang w:val="zh-CN"/>
        </w:rPr>
        <w:t>属性的值的格式有什么要求</w:t>
      </w:r>
      <w:r>
        <w:rPr>
          <w:rFonts w:hint="eastAsia"/>
          <w:lang w:val="zh-CN"/>
        </w:rPr>
        <w:t>？</w:t>
      </w:r>
    </w:p>
    <w:p w:rsidR="00A43B95" w:rsidRPr="00A43B95" w:rsidRDefault="00A43B95" w:rsidP="00A43B95">
      <w:pPr>
        <w:pStyle w:val="a8"/>
        <w:ind w:left="1940" w:firstLineChars="0" w:firstLine="0"/>
        <w:rPr>
          <w:b/>
          <w:lang w:val="zh-CN"/>
        </w:rPr>
      </w:pPr>
      <w:r w:rsidRPr="00A43B95">
        <w:rPr>
          <w:rFonts w:hint="eastAsia"/>
          <w:b/>
          <w:color w:val="FF0000"/>
          <w:lang w:val="zh-CN"/>
        </w:rPr>
        <w:t>答：必须用一对单引号或一对双引号括起来。</w:t>
      </w:r>
    </w:p>
    <w:p w:rsidR="00D5328A" w:rsidRDefault="00D5328A" w:rsidP="00D5328A">
      <w:pPr>
        <w:pStyle w:val="a8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lang w:val="zh-CN"/>
        </w:rPr>
        <w:t>一个元素可以包含</w:t>
      </w:r>
      <w:r>
        <w:rPr>
          <w:rFonts w:hint="eastAsia"/>
          <w:lang w:val="zh-CN"/>
        </w:rPr>
        <w:t>多少个</w:t>
      </w:r>
      <w:r>
        <w:rPr>
          <w:lang w:val="zh-CN"/>
        </w:rPr>
        <w:t>属性</w:t>
      </w:r>
      <w:r>
        <w:rPr>
          <w:rFonts w:hint="eastAsia"/>
          <w:lang w:val="zh-CN"/>
        </w:rPr>
        <w:t>？</w:t>
      </w:r>
    </w:p>
    <w:p w:rsidR="00A43B95" w:rsidRPr="00A43B95" w:rsidRDefault="00A43B95" w:rsidP="00A43B95">
      <w:pPr>
        <w:pStyle w:val="a8"/>
        <w:ind w:left="1940" w:firstLineChars="0" w:firstLine="0"/>
        <w:rPr>
          <w:b/>
          <w:color w:val="FF0000"/>
          <w:lang w:val="zh-CN"/>
        </w:rPr>
      </w:pPr>
      <w:r w:rsidRPr="00A43B95">
        <w:rPr>
          <w:rFonts w:hint="eastAsia"/>
          <w:b/>
          <w:color w:val="FF0000"/>
          <w:lang w:val="zh-CN"/>
        </w:rPr>
        <w:t>答：可以包含</w:t>
      </w:r>
      <w:r w:rsidRPr="00A43B95">
        <w:rPr>
          <w:rFonts w:hint="eastAsia"/>
          <w:b/>
          <w:color w:val="FF0000"/>
          <w:lang w:val="zh-CN"/>
        </w:rPr>
        <w:t>0</w:t>
      </w:r>
      <w:r w:rsidRPr="00A43B95">
        <w:rPr>
          <w:rFonts w:hint="eastAsia"/>
          <w:b/>
          <w:color w:val="FF0000"/>
          <w:lang w:val="zh-CN"/>
        </w:rPr>
        <w:t>到多个属性。</w:t>
      </w:r>
    </w:p>
    <w:p w:rsidR="00D5328A" w:rsidRDefault="00D5328A" w:rsidP="00D5328A">
      <w:pPr>
        <w:pStyle w:val="a8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lang w:val="zh-CN"/>
        </w:rPr>
        <w:t>属性名的定义有什么要求</w:t>
      </w:r>
      <w:r>
        <w:rPr>
          <w:rFonts w:hint="eastAsia"/>
          <w:lang w:val="zh-CN"/>
        </w:rPr>
        <w:t>？</w:t>
      </w:r>
    </w:p>
    <w:p w:rsidR="00A43B95" w:rsidRPr="00A43B95" w:rsidRDefault="00A43B95" w:rsidP="00A43B95">
      <w:pPr>
        <w:pStyle w:val="a8"/>
        <w:ind w:left="1940" w:firstLineChars="0" w:firstLine="0"/>
        <w:rPr>
          <w:b/>
          <w:lang w:val="zh-CN"/>
        </w:rPr>
      </w:pPr>
      <w:r w:rsidRPr="00A43B95">
        <w:rPr>
          <w:rFonts w:hint="eastAsia"/>
          <w:b/>
          <w:color w:val="FF0000"/>
          <w:lang w:val="zh-CN"/>
        </w:rPr>
        <w:t>答：</w:t>
      </w:r>
      <w:r w:rsidRPr="00A43B95">
        <w:rPr>
          <w:rFonts w:hint="eastAsia"/>
          <w:b/>
          <w:color w:val="FF0000"/>
        </w:rPr>
        <w:t>属性名不能使用空格、冒号等特殊字符，且必须以字母开头</w:t>
      </w:r>
    </w:p>
    <w:p w:rsidR="00D5328A" w:rsidRDefault="00D5328A" w:rsidP="00D5328A">
      <w:pPr>
        <w:pStyle w:val="a8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请写一个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元素，要求包含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属性，并为各属性赋值。</w:t>
      </w:r>
    </w:p>
    <w:p w:rsidR="00A43B95" w:rsidRPr="00DB5E89" w:rsidRDefault="00DB5E89" w:rsidP="00A43B95">
      <w:pPr>
        <w:pStyle w:val="a8"/>
        <w:ind w:left="1940" w:firstLineChars="0" w:firstLine="0"/>
        <w:rPr>
          <w:b/>
          <w:lang w:val="zh-CN"/>
        </w:rPr>
      </w:pPr>
      <w:r w:rsidRPr="00DB5E89">
        <w:rPr>
          <w:rFonts w:hint="eastAsia"/>
          <w:b/>
          <w:color w:val="FF0000"/>
          <w:lang w:val="zh-CN"/>
        </w:rPr>
        <w:t>答：</w:t>
      </w:r>
      <w:r w:rsidRPr="00DB5E89">
        <w:rPr>
          <w:rFonts w:hint="eastAsia"/>
          <w:b/>
          <w:color w:val="FF0000"/>
          <w:lang w:val="zh-CN"/>
        </w:rPr>
        <w:t xml:space="preserve">&lt;student id = </w:t>
      </w:r>
      <w:r w:rsidRPr="00DB5E89">
        <w:rPr>
          <w:b/>
          <w:color w:val="FF0000"/>
          <w:lang w:val="zh-CN"/>
        </w:rPr>
        <w:t>“</w:t>
      </w:r>
      <w:r w:rsidRPr="00DB5E89">
        <w:rPr>
          <w:rFonts w:hint="eastAsia"/>
          <w:b/>
          <w:color w:val="FF0000"/>
          <w:lang w:val="zh-CN"/>
        </w:rPr>
        <w:t>it001</w:t>
      </w:r>
      <w:r w:rsidRPr="00DB5E89">
        <w:rPr>
          <w:b/>
          <w:color w:val="FF0000"/>
          <w:lang w:val="zh-CN"/>
        </w:rPr>
        <w:t>”</w:t>
      </w:r>
      <w:r w:rsidRPr="00DB5E89">
        <w:rPr>
          <w:rFonts w:hint="eastAsia"/>
          <w:b/>
          <w:color w:val="FF0000"/>
          <w:lang w:val="zh-CN"/>
        </w:rPr>
        <w:t>&gt;&lt;/student&gt;</w:t>
      </w:r>
    </w:p>
    <w:p w:rsidR="00D5328A" w:rsidRDefault="00D5328A" w:rsidP="00D5328A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请写一个</w:t>
      </w:r>
      <w:r>
        <w:rPr>
          <w:rFonts w:hint="eastAsia"/>
          <w:lang w:val="zh-CN"/>
        </w:rPr>
        <w:t>cat</w:t>
      </w:r>
      <w:r>
        <w:rPr>
          <w:rFonts w:hint="eastAsia"/>
          <w:lang w:val="zh-CN"/>
        </w:rPr>
        <w:t>元素，要求包含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属性，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属性，</w:t>
      </w:r>
      <w:r>
        <w:rPr>
          <w:rFonts w:hint="eastAsia"/>
          <w:lang w:val="zh-CN"/>
        </w:rPr>
        <w:t>sex</w:t>
      </w:r>
      <w:r>
        <w:rPr>
          <w:rFonts w:hint="eastAsia"/>
          <w:lang w:val="zh-CN"/>
        </w:rPr>
        <w:t>属性，并分别为各属性赋值。</w:t>
      </w:r>
    </w:p>
    <w:p w:rsidR="00DB5E89" w:rsidRPr="00DD25FA" w:rsidRDefault="00DB5E89" w:rsidP="00D5328A">
      <w:pPr>
        <w:pStyle w:val="a8"/>
        <w:ind w:left="1940" w:firstLineChars="0" w:firstLine="0"/>
        <w:rPr>
          <w:b/>
          <w:lang w:val="zh-CN"/>
        </w:rPr>
      </w:pPr>
      <w:r w:rsidRPr="00DD25FA">
        <w:rPr>
          <w:b/>
          <w:color w:val="FF0000"/>
          <w:lang w:val="zh-CN"/>
        </w:rPr>
        <w:t>答</w:t>
      </w:r>
      <w:r w:rsidRPr="00DD25FA">
        <w:rPr>
          <w:rFonts w:hint="eastAsia"/>
          <w:b/>
          <w:color w:val="FF0000"/>
          <w:lang w:val="zh-CN"/>
        </w:rPr>
        <w:t>：</w:t>
      </w:r>
      <w:r w:rsidRPr="00DD25FA">
        <w:rPr>
          <w:rFonts w:hint="eastAsia"/>
          <w:b/>
          <w:color w:val="FF0000"/>
          <w:lang w:val="zh-CN"/>
        </w:rPr>
        <w:t xml:space="preserve">&lt;cat name = </w:t>
      </w:r>
      <w:r w:rsidRPr="00DD25FA">
        <w:rPr>
          <w:b/>
          <w:color w:val="FF0000"/>
          <w:lang w:val="zh-CN"/>
        </w:rPr>
        <w:t>“</w:t>
      </w:r>
      <w:r w:rsidRPr="00DD25FA">
        <w:rPr>
          <w:rFonts w:hint="eastAsia"/>
          <w:b/>
          <w:color w:val="FF0000"/>
          <w:lang w:val="zh-CN"/>
        </w:rPr>
        <w:t>波斯猫</w:t>
      </w:r>
      <w:r w:rsidRPr="00DD25FA">
        <w:rPr>
          <w:b/>
          <w:color w:val="FF0000"/>
          <w:lang w:val="zh-CN"/>
        </w:rPr>
        <w:t>”</w:t>
      </w:r>
      <w:r w:rsidRPr="00DD25FA">
        <w:rPr>
          <w:rFonts w:hint="eastAsia"/>
          <w:b/>
          <w:color w:val="FF0000"/>
          <w:lang w:val="zh-CN"/>
        </w:rPr>
        <w:t xml:space="preserve"> age = </w:t>
      </w:r>
      <w:r w:rsidRPr="00DD25FA">
        <w:rPr>
          <w:b/>
          <w:color w:val="FF0000"/>
          <w:lang w:val="zh-CN"/>
        </w:rPr>
        <w:t>“</w:t>
      </w:r>
      <w:r w:rsidRPr="00DD25FA">
        <w:rPr>
          <w:rFonts w:hint="eastAsia"/>
          <w:b/>
          <w:color w:val="FF0000"/>
          <w:lang w:val="zh-CN"/>
        </w:rPr>
        <w:t>2</w:t>
      </w:r>
      <w:r w:rsidRPr="00DD25FA">
        <w:rPr>
          <w:b/>
          <w:color w:val="FF0000"/>
          <w:lang w:val="zh-CN"/>
        </w:rPr>
        <w:t>”</w:t>
      </w:r>
      <w:r w:rsidRPr="00DD25FA">
        <w:rPr>
          <w:rFonts w:hint="eastAsia"/>
          <w:b/>
          <w:color w:val="FF0000"/>
          <w:lang w:val="zh-CN"/>
        </w:rPr>
        <w:t xml:space="preserve"> sex = </w:t>
      </w:r>
      <w:r w:rsidRPr="00DD25FA">
        <w:rPr>
          <w:b/>
          <w:color w:val="FF0000"/>
          <w:lang w:val="zh-CN"/>
        </w:rPr>
        <w:t>“</w:t>
      </w:r>
      <w:r w:rsidRPr="00DD25FA">
        <w:rPr>
          <w:rFonts w:hint="eastAsia"/>
          <w:b/>
          <w:color w:val="FF0000"/>
          <w:lang w:val="zh-CN"/>
        </w:rPr>
        <w:t>母</w:t>
      </w:r>
      <w:r w:rsidRPr="00DD25FA">
        <w:rPr>
          <w:b/>
          <w:color w:val="FF0000"/>
          <w:lang w:val="zh-CN"/>
        </w:rPr>
        <w:t>”</w:t>
      </w:r>
      <w:r w:rsidRPr="00DD25FA">
        <w:rPr>
          <w:rFonts w:hint="eastAsia"/>
          <w:b/>
          <w:color w:val="FF0000"/>
          <w:lang w:val="zh-CN"/>
        </w:rPr>
        <w:t>&gt;&lt;/cat&gt;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5328A" w:rsidRPr="00286426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1.2.3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6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1.2.4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注释】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中的注释，请回答以下问题：</w:t>
      </w:r>
    </w:p>
    <w:p w:rsidR="00D5328A" w:rsidRDefault="00D5328A" w:rsidP="00D5328A">
      <w:pPr>
        <w:pStyle w:val="a8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中的注释以什么元素开头？以什么元素结尾？</w:t>
      </w:r>
    </w:p>
    <w:p w:rsidR="005A2200" w:rsidRPr="005A2200" w:rsidRDefault="005A2200" w:rsidP="005A2200">
      <w:pPr>
        <w:pStyle w:val="a8"/>
        <w:ind w:left="1620" w:firstLineChars="0" w:firstLine="0"/>
        <w:rPr>
          <w:b/>
          <w:lang w:val="zh-CN"/>
        </w:rPr>
      </w:pPr>
      <w:r w:rsidRPr="005A2200">
        <w:rPr>
          <w:rFonts w:hint="eastAsia"/>
          <w:b/>
          <w:color w:val="FF0000"/>
          <w:lang w:val="zh-CN"/>
        </w:rPr>
        <w:t>答：以</w:t>
      </w:r>
      <w:r w:rsidRPr="005A2200">
        <w:rPr>
          <w:rFonts w:hint="eastAsia"/>
          <w:b/>
          <w:color w:val="FF0000"/>
          <w:lang w:val="zh-CN"/>
        </w:rPr>
        <w:t>&lt;!--</w:t>
      </w:r>
      <w:r w:rsidRPr="005A2200">
        <w:rPr>
          <w:rFonts w:hint="eastAsia"/>
          <w:b/>
          <w:color w:val="FF0000"/>
          <w:lang w:val="zh-CN"/>
        </w:rPr>
        <w:t>开头，以</w:t>
      </w:r>
      <w:r w:rsidRPr="005A2200">
        <w:rPr>
          <w:rFonts w:hint="eastAsia"/>
          <w:b/>
          <w:color w:val="FF0000"/>
          <w:lang w:val="zh-CN"/>
        </w:rPr>
        <w:t>--&gt;</w:t>
      </w:r>
      <w:r w:rsidRPr="005A2200">
        <w:rPr>
          <w:rFonts w:hint="eastAsia"/>
          <w:b/>
          <w:color w:val="FF0000"/>
          <w:lang w:val="zh-CN"/>
        </w:rPr>
        <w:t>结尾。</w:t>
      </w:r>
    </w:p>
    <w:p w:rsidR="00D5328A" w:rsidRDefault="00D5328A" w:rsidP="00D5328A">
      <w:pPr>
        <w:pStyle w:val="a8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的文档声明前是否可以包含注释？</w:t>
      </w:r>
    </w:p>
    <w:p w:rsidR="005A2200" w:rsidRPr="005A2200" w:rsidRDefault="005A2200" w:rsidP="005A2200">
      <w:pPr>
        <w:pStyle w:val="a8"/>
        <w:ind w:left="1620" w:firstLineChars="0" w:firstLine="0"/>
        <w:rPr>
          <w:b/>
          <w:color w:val="FF0000"/>
          <w:lang w:val="zh-CN"/>
        </w:rPr>
      </w:pPr>
      <w:r w:rsidRPr="005A2200">
        <w:rPr>
          <w:rFonts w:hint="eastAsia"/>
          <w:b/>
          <w:color w:val="FF0000"/>
          <w:lang w:val="zh-CN"/>
        </w:rPr>
        <w:t>答：不可以。</w:t>
      </w:r>
    </w:p>
    <w:p w:rsidR="00D5328A" w:rsidRDefault="00D5328A" w:rsidP="00D5328A">
      <w:pPr>
        <w:pStyle w:val="a8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的注释是否可以嵌套使用？</w:t>
      </w:r>
    </w:p>
    <w:p w:rsidR="005A2200" w:rsidRPr="005A2200" w:rsidRDefault="005A2200" w:rsidP="005A2200">
      <w:pPr>
        <w:pStyle w:val="a8"/>
        <w:ind w:left="1620" w:firstLineChars="0" w:firstLine="0"/>
        <w:rPr>
          <w:b/>
          <w:color w:val="FF0000"/>
          <w:lang w:val="zh-CN"/>
        </w:rPr>
      </w:pPr>
      <w:r w:rsidRPr="005A2200">
        <w:rPr>
          <w:rFonts w:hint="eastAsia"/>
          <w:b/>
          <w:color w:val="FF0000"/>
          <w:lang w:val="zh-CN"/>
        </w:rPr>
        <w:t>答：不可以。</w:t>
      </w:r>
    </w:p>
    <w:p w:rsidR="00D5328A" w:rsidRDefault="00D5328A" w:rsidP="00D5328A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以下注释的使用是否正确：</w:t>
      </w:r>
    </w:p>
    <w:p w:rsidR="00D5328A" w:rsidRDefault="00D5328A" w:rsidP="00D5328A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&lt;student &lt;!</w:t>
      </w:r>
      <w:r>
        <w:rPr>
          <w:lang w:val="zh-CN"/>
        </w:rPr>
        <w:t>—</w:t>
      </w:r>
      <w:r>
        <w:rPr>
          <w:rFonts w:hint="eastAsia"/>
          <w:lang w:val="zh-CN"/>
        </w:rPr>
        <w:t>学生元素</w:t>
      </w:r>
      <w:r>
        <w:rPr>
          <w:rFonts w:hint="eastAsia"/>
          <w:lang w:val="zh-CN"/>
        </w:rPr>
        <w:t xml:space="preserve">--&gt; id = </w:t>
      </w:r>
      <w:r>
        <w:rPr>
          <w:lang w:val="zh-CN"/>
        </w:rPr>
        <w:t>“</w:t>
      </w:r>
      <w:r>
        <w:rPr>
          <w:rFonts w:hint="eastAsia"/>
          <w:lang w:val="zh-CN"/>
        </w:rPr>
        <w:t>it001</w:t>
      </w:r>
      <w:r>
        <w:rPr>
          <w:lang w:val="zh-CN"/>
        </w:rPr>
        <w:t>”</w:t>
      </w:r>
      <w:r>
        <w:rPr>
          <w:rFonts w:hint="eastAsia"/>
          <w:lang w:val="zh-CN"/>
        </w:rPr>
        <w:t>&gt;&lt;/student&gt;</w:t>
      </w:r>
    </w:p>
    <w:p w:rsidR="00D5328A" w:rsidRDefault="00D5328A" w:rsidP="00D5328A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&lt;student&gt;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&lt;!</w:t>
      </w:r>
      <w:r>
        <w:rPr>
          <w:lang w:val="zh-CN"/>
        </w:rPr>
        <w:t>—</w:t>
      </w:r>
      <w:r>
        <w:rPr>
          <w:rFonts w:hint="eastAsia"/>
          <w:lang w:val="zh-CN"/>
        </w:rPr>
        <w:t>学生元素</w:t>
      </w:r>
      <w:r>
        <w:rPr>
          <w:rFonts w:hint="eastAsia"/>
          <w:lang w:val="zh-CN"/>
        </w:rPr>
        <w:t>--&gt;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撒贝宁</w:t>
      </w:r>
      <w:r>
        <w:rPr>
          <w:rFonts w:hint="eastAsia"/>
          <w:lang w:val="zh-CN"/>
        </w:rPr>
        <w:t>&lt;/name&gt;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&lt;/student&gt;</w:t>
      </w:r>
    </w:p>
    <w:p w:rsidR="00D5328A" w:rsidRDefault="00D5328A" w:rsidP="00D5328A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&lt;!--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&lt;student&gt;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撒贝宁</w:t>
      </w:r>
      <w:r>
        <w:rPr>
          <w:rFonts w:hint="eastAsia"/>
          <w:lang w:val="zh-CN"/>
        </w:rPr>
        <w:t>&lt;/name&gt;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&lt;/student&gt;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--&gt;</w:t>
      </w:r>
    </w:p>
    <w:p w:rsidR="00D5328A" w:rsidRDefault="00D5328A" w:rsidP="00D5328A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&lt;!--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&lt;student&gt;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&lt;!</w:t>
      </w:r>
      <w:r>
        <w:rPr>
          <w:lang w:val="zh-CN"/>
        </w:rPr>
        <w:t>—</w:t>
      </w:r>
      <w:r>
        <w:rPr>
          <w:rFonts w:hint="eastAsia"/>
          <w:lang w:val="zh-CN"/>
        </w:rPr>
        <w:t>学生元素</w:t>
      </w:r>
      <w:r>
        <w:rPr>
          <w:rFonts w:hint="eastAsia"/>
          <w:lang w:val="zh-CN"/>
        </w:rPr>
        <w:t>--&gt;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撒贝宁</w:t>
      </w:r>
      <w:r>
        <w:rPr>
          <w:rFonts w:hint="eastAsia"/>
          <w:lang w:val="zh-CN"/>
        </w:rPr>
        <w:t>&lt;/name&gt;</w:t>
      </w:r>
    </w:p>
    <w:p w:rsidR="00D5328A" w:rsidRDefault="00D5328A" w:rsidP="00D5328A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&lt;/student&gt;</w:t>
      </w:r>
    </w:p>
    <w:p w:rsidR="005A2200" w:rsidRDefault="00D5328A" w:rsidP="00D5328A">
      <w:pPr>
        <w:pStyle w:val="a8"/>
        <w:ind w:left="204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--&gt;</w:t>
      </w:r>
    </w:p>
    <w:p w:rsidR="005A2200" w:rsidRPr="005A2200" w:rsidRDefault="005A2200" w:rsidP="005A2200">
      <w:pPr>
        <w:pStyle w:val="a8"/>
        <w:ind w:leftChars="771" w:left="1619" w:firstLineChars="0" w:firstLine="0"/>
        <w:rPr>
          <w:b/>
          <w:color w:val="FF0000"/>
          <w:lang w:val="zh-CN"/>
        </w:rPr>
      </w:pPr>
      <w:r w:rsidRPr="005A2200">
        <w:rPr>
          <w:rFonts w:hint="eastAsia"/>
          <w:b/>
          <w:color w:val="FF0000"/>
          <w:lang w:val="zh-CN"/>
        </w:rPr>
        <w:t>答：</w:t>
      </w:r>
      <w:r w:rsidRPr="005A2200">
        <w:rPr>
          <w:rFonts w:hint="eastAsia"/>
          <w:b/>
          <w:color w:val="FF0000"/>
          <w:lang w:val="zh-CN"/>
        </w:rPr>
        <w:t>2</w:t>
      </w:r>
      <w:r w:rsidRPr="005A2200">
        <w:rPr>
          <w:rFonts w:hint="eastAsia"/>
          <w:b/>
          <w:color w:val="FF0000"/>
          <w:lang w:val="zh-CN"/>
        </w:rPr>
        <w:t>、</w:t>
      </w:r>
      <w:r w:rsidRPr="005A2200">
        <w:rPr>
          <w:rFonts w:hint="eastAsia"/>
          <w:b/>
          <w:color w:val="FF0000"/>
          <w:lang w:val="zh-CN"/>
        </w:rPr>
        <w:t>3</w:t>
      </w:r>
      <w:r w:rsidRPr="005A2200">
        <w:rPr>
          <w:rFonts w:hint="eastAsia"/>
          <w:b/>
          <w:color w:val="FF0000"/>
          <w:lang w:val="zh-CN"/>
        </w:rPr>
        <w:t>正确</w:t>
      </w:r>
    </w:p>
    <w:p w:rsidR="00D5328A" w:rsidRDefault="00D5328A" w:rsidP="00D5328A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D5328A" w:rsidRPr="00DC33F4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1.2.4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7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1.2.5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转义字符】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中的转义字符，请回答以下问题：</w:t>
      </w:r>
    </w:p>
    <w:p w:rsidR="00D5328A" w:rsidRDefault="00D5328A" w:rsidP="00D5328A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请写出以下字符的转义字符：</w:t>
      </w:r>
    </w:p>
    <w:p w:rsidR="00D5328A" w:rsidRPr="005326EF" w:rsidRDefault="00D5328A" w:rsidP="00D5328A">
      <w:pPr>
        <w:pStyle w:val="a8"/>
        <w:numPr>
          <w:ilvl w:val="0"/>
          <w:numId w:val="13"/>
        </w:numPr>
        <w:ind w:firstLineChars="0"/>
        <w:rPr>
          <w:b/>
          <w:color w:val="FF0000"/>
          <w:lang w:val="zh-CN"/>
        </w:rPr>
      </w:pPr>
      <w:r w:rsidRPr="005326EF">
        <w:rPr>
          <w:rFonts w:hint="eastAsia"/>
          <w:b/>
          <w:color w:val="FF0000"/>
          <w:lang w:val="zh-CN"/>
        </w:rPr>
        <w:t>&gt; :</w:t>
      </w:r>
      <w:r w:rsidR="005326EF" w:rsidRPr="005326EF">
        <w:rPr>
          <w:rFonts w:hint="eastAsia"/>
          <w:b/>
          <w:color w:val="FF0000"/>
          <w:lang w:val="zh-CN"/>
        </w:rPr>
        <w:t xml:space="preserve"> &amp;gt;</w:t>
      </w:r>
    </w:p>
    <w:p w:rsidR="00D5328A" w:rsidRPr="005326EF" w:rsidRDefault="00D5328A" w:rsidP="00D5328A">
      <w:pPr>
        <w:pStyle w:val="a8"/>
        <w:numPr>
          <w:ilvl w:val="0"/>
          <w:numId w:val="13"/>
        </w:numPr>
        <w:ind w:firstLineChars="0"/>
        <w:rPr>
          <w:b/>
          <w:color w:val="FF0000"/>
          <w:lang w:val="zh-CN"/>
        </w:rPr>
      </w:pPr>
      <w:r w:rsidRPr="005326EF">
        <w:rPr>
          <w:rFonts w:hint="eastAsia"/>
          <w:b/>
          <w:color w:val="FF0000"/>
          <w:lang w:val="zh-CN"/>
        </w:rPr>
        <w:t>&lt; :</w:t>
      </w:r>
      <w:r w:rsidR="005326EF" w:rsidRPr="005326EF">
        <w:rPr>
          <w:rFonts w:hint="eastAsia"/>
          <w:b/>
          <w:color w:val="FF0000"/>
          <w:lang w:val="zh-CN"/>
        </w:rPr>
        <w:t xml:space="preserve"> &amp;lt;</w:t>
      </w:r>
    </w:p>
    <w:p w:rsidR="00D5328A" w:rsidRPr="005326EF" w:rsidRDefault="00D5328A" w:rsidP="00D5328A">
      <w:pPr>
        <w:pStyle w:val="a8"/>
        <w:numPr>
          <w:ilvl w:val="0"/>
          <w:numId w:val="13"/>
        </w:numPr>
        <w:ind w:firstLineChars="0"/>
        <w:rPr>
          <w:b/>
          <w:color w:val="FF0000"/>
          <w:lang w:val="zh-CN"/>
        </w:rPr>
      </w:pPr>
      <w:r w:rsidRPr="005326EF">
        <w:rPr>
          <w:b/>
          <w:color w:val="FF0000"/>
          <w:lang w:val="zh-CN"/>
        </w:rPr>
        <w:t>“</w:t>
      </w:r>
      <w:r w:rsidRPr="005326EF">
        <w:rPr>
          <w:rFonts w:hint="eastAsia"/>
          <w:b/>
          <w:color w:val="FF0000"/>
          <w:lang w:val="zh-CN"/>
        </w:rPr>
        <w:t xml:space="preserve"> :</w:t>
      </w:r>
      <w:r w:rsidR="005326EF" w:rsidRPr="005326EF">
        <w:rPr>
          <w:rFonts w:hint="eastAsia"/>
          <w:b/>
          <w:color w:val="FF0000"/>
          <w:lang w:val="zh-CN"/>
        </w:rPr>
        <w:t xml:space="preserve"> &amp;quot;</w:t>
      </w:r>
    </w:p>
    <w:p w:rsidR="00D5328A" w:rsidRPr="005326EF" w:rsidRDefault="00D5328A" w:rsidP="00D5328A">
      <w:pPr>
        <w:pStyle w:val="a8"/>
        <w:numPr>
          <w:ilvl w:val="0"/>
          <w:numId w:val="13"/>
        </w:numPr>
        <w:ind w:firstLineChars="0"/>
        <w:rPr>
          <w:b/>
          <w:color w:val="FF0000"/>
          <w:lang w:val="zh-CN"/>
        </w:rPr>
      </w:pPr>
      <w:r w:rsidRPr="005326EF">
        <w:rPr>
          <w:b/>
          <w:color w:val="FF0000"/>
          <w:lang w:val="zh-CN"/>
        </w:rPr>
        <w:t>‘</w:t>
      </w:r>
      <w:r w:rsidRPr="005326EF">
        <w:rPr>
          <w:rFonts w:hint="eastAsia"/>
          <w:b/>
          <w:color w:val="FF0000"/>
          <w:lang w:val="zh-CN"/>
        </w:rPr>
        <w:t xml:space="preserve"> :</w:t>
      </w:r>
      <w:r w:rsidR="005326EF" w:rsidRPr="005326EF">
        <w:rPr>
          <w:rFonts w:hint="eastAsia"/>
          <w:b/>
          <w:color w:val="FF0000"/>
          <w:lang w:val="zh-CN"/>
        </w:rPr>
        <w:t xml:space="preserve"> &amp;apos;</w:t>
      </w:r>
    </w:p>
    <w:p w:rsidR="00D5328A" w:rsidRDefault="00D5328A" w:rsidP="00D5328A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5326EF">
        <w:rPr>
          <w:rFonts w:hint="eastAsia"/>
          <w:b/>
          <w:color w:val="FF0000"/>
          <w:lang w:val="zh-CN"/>
        </w:rPr>
        <w:t>&amp; :</w:t>
      </w:r>
      <w:r w:rsidR="005326EF" w:rsidRPr="005326EF">
        <w:rPr>
          <w:rFonts w:hint="eastAsia"/>
          <w:b/>
          <w:color w:val="FF0000"/>
          <w:lang w:val="zh-CN"/>
        </w:rPr>
        <w:t xml:space="preserve"> &amp;amp;</w:t>
      </w:r>
    </w:p>
    <w:p w:rsidR="00D5328A" w:rsidRDefault="00D5328A" w:rsidP="00D5328A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lang w:val="zh-CN"/>
        </w:rPr>
        <w:t>请将下面元素的内容中的所有特殊字符使用相应的转义字符替换</w:t>
      </w:r>
      <w:r>
        <w:rPr>
          <w:rFonts w:hint="eastAsia"/>
          <w:lang w:val="zh-CN"/>
        </w:rPr>
        <w:t>：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&lt;code&gt;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for(int i = 0;i &lt; 20 ; i++){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if( i &gt; 10 &amp;&amp; i % 2 == 0){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元素：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arr[i]);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D5328A" w:rsidRDefault="00D5328A" w:rsidP="00D5328A">
      <w:pPr>
        <w:pStyle w:val="a8"/>
        <w:ind w:left="162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&lt;/code&gt;</w:t>
      </w:r>
    </w:p>
    <w:p w:rsidR="005326EF" w:rsidRPr="00CC104B" w:rsidRDefault="005326EF" w:rsidP="00D5328A">
      <w:pPr>
        <w:pStyle w:val="a8"/>
        <w:ind w:left="1620" w:firstLineChars="0" w:firstLine="0"/>
        <w:rPr>
          <w:rFonts w:hint="eastAsia"/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>答：</w:t>
      </w:r>
    </w:p>
    <w:p w:rsidR="005326EF" w:rsidRPr="00CC104B" w:rsidRDefault="005326EF" w:rsidP="005326EF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>&lt;code&gt;</w:t>
      </w:r>
    </w:p>
    <w:p w:rsidR="005326EF" w:rsidRPr="00CC104B" w:rsidRDefault="005326EF" w:rsidP="005326EF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 xml:space="preserve">for(int i = 0;i </w:t>
      </w:r>
      <w:r w:rsidRPr="00CC104B">
        <w:rPr>
          <w:rFonts w:hint="eastAsia"/>
          <w:b/>
          <w:color w:val="FF0000"/>
          <w:lang w:val="zh-CN"/>
        </w:rPr>
        <w:t>&amp;lt;</w:t>
      </w:r>
      <w:r w:rsidRPr="00CC104B">
        <w:rPr>
          <w:rFonts w:hint="eastAsia"/>
          <w:b/>
          <w:color w:val="FF0000"/>
          <w:lang w:val="zh-CN"/>
        </w:rPr>
        <w:t>20 ; i++){</w:t>
      </w:r>
    </w:p>
    <w:p w:rsidR="005326EF" w:rsidRPr="00CC104B" w:rsidRDefault="005326EF" w:rsidP="005326EF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 xml:space="preserve">if( i </w:t>
      </w:r>
      <w:r w:rsidRPr="00CC104B">
        <w:rPr>
          <w:rFonts w:hint="eastAsia"/>
          <w:b/>
          <w:color w:val="FF0000"/>
          <w:lang w:val="zh-CN"/>
        </w:rPr>
        <w:t>&amp;gt;</w:t>
      </w:r>
      <w:r w:rsidRPr="00CC104B">
        <w:rPr>
          <w:rFonts w:hint="eastAsia"/>
          <w:b/>
          <w:color w:val="FF0000"/>
          <w:lang w:val="zh-CN"/>
        </w:rPr>
        <w:t xml:space="preserve"> 10 &amp;</w:t>
      </w:r>
      <w:r w:rsidRPr="00CC104B">
        <w:rPr>
          <w:rFonts w:hint="eastAsia"/>
          <w:b/>
          <w:color w:val="FF0000"/>
          <w:lang w:val="zh-CN"/>
        </w:rPr>
        <w:t>amp;</w:t>
      </w:r>
      <w:r w:rsidRPr="00CC104B">
        <w:rPr>
          <w:rFonts w:hint="eastAsia"/>
          <w:b/>
          <w:color w:val="FF0000"/>
          <w:lang w:val="zh-CN"/>
        </w:rPr>
        <w:t>&amp;</w:t>
      </w:r>
      <w:r w:rsidRPr="00CC104B">
        <w:rPr>
          <w:rFonts w:hint="eastAsia"/>
          <w:b/>
          <w:color w:val="FF0000"/>
          <w:lang w:val="zh-CN"/>
        </w:rPr>
        <w:t>amp;</w:t>
      </w:r>
      <w:r w:rsidR="00090D36" w:rsidRPr="00CC104B">
        <w:rPr>
          <w:rFonts w:hint="eastAsia"/>
          <w:b/>
          <w:color w:val="FF0000"/>
          <w:lang w:val="zh-CN"/>
        </w:rPr>
        <w:t xml:space="preserve"> i%</w:t>
      </w:r>
      <w:r w:rsidRPr="00CC104B">
        <w:rPr>
          <w:rFonts w:hint="eastAsia"/>
          <w:b/>
          <w:color w:val="FF0000"/>
          <w:lang w:val="zh-CN"/>
        </w:rPr>
        <w:t>2 == 0){</w:t>
      </w:r>
    </w:p>
    <w:p w:rsidR="005326EF" w:rsidRPr="00CC104B" w:rsidRDefault="005326EF" w:rsidP="005326EF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>System.out.println(</w:t>
      </w:r>
      <w:r w:rsidRPr="00CC104B">
        <w:rPr>
          <w:rFonts w:hint="eastAsia"/>
          <w:b/>
          <w:color w:val="FF0000"/>
          <w:lang w:val="zh-CN"/>
        </w:rPr>
        <w:t>&amp;quot;</w:t>
      </w:r>
      <w:r w:rsidRPr="00CC104B">
        <w:rPr>
          <w:rFonts w:hint="eastAsia"/>
          <w:b/>
          <w:color w:val="FF0000"/>
          <w:lang w:val="zh-CN"/>
        </w:rPr>
        <w:t>元素：</w:t>
      </w:r>
      <w:r w:rsidRPr="00CC104B">
        <w:rPr>
          <w:rFonts w:hint="eastAsia"/>
          <w:b/>
          <w:color w:val="FF0000"/>
          <w:lang w:val="zh-CN"/>
        </w:rPr>
        <w:t>&amp;quot</w:t>
      </w:r>
      <w:r w:rsidRPr="00CC104B">
        <w:rPr>
          <w:rFonts w:hint="eastAsia"/>
          <w:b/>
          <w:color w:val="FF0000"/>
          <w:lang w:val="zh-CN"/>
        </w:rPr>
        <w:t xml:space="preserve"> + arr[i]);</w:t>
      </w:r>
    </w:p>
    <w:p w:rsidR="005326EF" w:rsidRPr="00CC104B" w:rsidRDefault="005326EF" w:rsidP="005326EF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>}</w:t>
      </w:r>
    </w:p>
    <w:p w:rsidR="005326EF" w:rsidRPr="00CC104B" w:rsidRDefault="005326EF" w:rsidP="005326EF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>}</w:t>
      </w:r>
    </w:p>
    <w:p w:rsidR="005326EF" w:rsidRPr="00CC104B" w:rsidRDefault="005326EF" w:rsidP="005326EF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>&lt;/code&gt;</w:t>
      </w:r>
    </w:p>
    <w:p w:rsidR="00D5328A" w:rsidRDefault="00D5328A" w:rsidP="00D5328A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lang w:val="zh-CN"/>
        </w:rPr>
        <w:t>请将下面元素的内容中的所有特殊字符使用相应的转义字符替换</w:t>
      </w:r>
      <w:r>
        <w:rPr>
          <w:rFonts w:hint="eastAsia"/>
          <w:lang w:val="zh-CN"/>
        </w:rPr>
        <w:t>：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&lt;code&gt;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char c = </w:t>
      </w:r>
      <w:r>
        <w:rPr>
          <w:lang w:val="zh-CN"/>
        </w:rPr>
        <w:t>‘</w:t>
      </w:r>
      <w:r>
        <w:rPr>
          <w:rFonts w:hint="eastAsia"/>
          <w:lang w:val="zh-CN"/>
        </w:rPr>
        <w:t>a</w:t>
      </w:r>
      <w:r>
        <w:rPr>
          <w:lang w:val="zh-CN"/>
        </w:rPr>
        <w:t>’</w:t>
      </w:r>
      <w:r>
        <w:rPr>
          <w:rFonts w:hint="eastAsia"/>
          <w:lang w:val="zh-CN"/>
        </w:rPr>
        <w:t>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if( c &gt;= </w:t>
      </w:r>
      <w:r>
        <w:rPr>
          <w:lang w:val="zh-CN"/>
        </w:rPr>
        <w:t>‘</w:t>
      </w:r>
      <w:r>
        <w:rPr>
          <w:rFonts w:hint="eastAsia"/>
          <w:lang w:val="zh-CN"/>
        </w:rPr>
        <w:t>0</w:t>
      </w:r>
      <w:r>
        <w:rPr>
          <w:lang w:val="zh-CN"/>
        </w:rPr>
        <w:t>’</w:t>
      </w:r>
      <w:r>
        <w:rPr>
          <w:rFonts w:hint="eastAsia"/>
          <w:lang w:val="zh-CN"/>
        </w:rPr>
        <w:t xml:space="preserve"> &amp;&amp; c &lt;= </w:t>
      </w:r>
      <w:r>
        <w:rPr>
          <w:lang w:val="zh-CN"/>
        </w:rPr>
        <w:t>‘</w:t>
      </w:r>
      <w:r>
        <w:rPr>
          <w:rFonts w:hint="eastAsia"/>
          <w:lang w:val="zh-CN"/>
        </w:rPr>
        <w:t>9</w:t>
      </w:r>
      <w:r>
        <w:rPr>
          <w:lang w:val="zh-CN"/>
        </w:rPr>
        <w:t>’</w:t>
      </w:r>
      <w:r>
        <w:rPr>
          <w:rFonts w:hint="eastAsia"/>
          <w:lang w:val="zh-CN"/>
        </w:rPr>
        <w:t>){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找到：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c);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}else{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没找到：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c);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D5328A" w:rsidRDefault="00D5328A" w:rsidP="00D5328A">
      <w:pPr>
        <w:pStyle w:val="a8"/>
        <w:ind w:left="162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&lt;/code&gt;</w:t>
      </w:r>
    </w:p>
    <w:p w:rsidR="00CC104B" w:rsidRPr="00CC104B" w:rsidRDefault="00CC104B" w:rsidP="00D5328A">
      <w:pPr>
        <w:pStyle w:val="a8"/>
        <w:ind w:left="1620" w:firstLineChars="0" w:firstLine="0"/>
        <w:rPr>
          <w:rFonts w:hint="eastAsia"/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>答：</w:t>
      </w:r>
    </w:p>
    <w:p w:rsidR="00CC104B" w:rsidRPr="00CC104B" w:rsidRDefault="00CC104B" w:rsidP="00CC104B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>&lt;code&gt;</w:t>
      </w:r>
    </w:p>
    <w:p w:rsidR="00CC104B" w:rsidRPr="00CC104B" w:rsidRDefault="00CC104B" w:rsidP="00CC104B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lastRenderedPageBreak/>
        <w:tab/>
      </w:r>
      <w:r w:rsidRPr="00CC104B">
        <w:rPr>
          <w:rFonts w:hint="eastAsia"/>
          <w:b/>
          <w:color w:val="FF0000"/>
          <w:lang w:val="zh-CN"/>
        </w:rPr>
        <w:tab/>
        <w:t xml:space="preserve">char c = </w:t>
      </w:r>
      <w:r w:rsidR="004E68A9">
        <w:rPr>
          <w:rFonts w:hint="eastAsia"/>
          <w:b/>
          <w:color w:val="FF0000"/>
          <w:lang w:val="zh-CN"/>
        </w:rPr>
        <w:t>&amp;apos;</w:t>
      </w:r>
      <w:r w:rsidRPr="00CC104B">
        <w:rPr>
          <w:rFonts w:hint="eastAsia"/>
          <w:b/>
          <w:color w:val="FF0000"/>
          <w:lang w:val="zh-CN"/>
        </w:rPr>
        <w:t>a</w:t>
      </w:r>
      <w:r w:rsidR="004E68A9">
        <w:rPr>
          <w:rFonts w:hint="eastAsia"/>
          <w:b/>
          <w:color w:val="FF0000"/>
          <w:lang w:val="zh-CN"/>
        </w:rPr>
        <w:t>&amp;apos</w:t>
      </w:r>
      <w:r w:rsidRPr="00CC104B">
        <w:rPr>
          <w:rFonts w:hint="eastAsia"/>
          <w:b/>
          <w:color w:val="FF0000"/>
          <w:lang w:val="zh-CN"/>
        </w:rPr>
        <w:t>;</w:t>
      </w:r>
    </w:p>
    <w:p w:rsidR="00CC104B" w:rsidRPr="00CC104B" w:rsidRDefault="00CC104B" w:rsidP="00CC104B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 xml:space="preserve">if( c </w:t>
      </w:r>
      <w:r w:rsidR="004E68A9">
        <w:rPr>
          <w:rFonts w:hint="eastAsia"/>
          <w:b/>
          <w:color w:val="FF0000"/>
          <w:lang w:val="zh-CN"/>
        </w:rPr>
        <w:t>&amp;gt;</w:t>
      </w:r>
      <w:r w:rsidRPr="00CC104B">
        <w:rPr>
          <w:rFonts w:hint="eastAsia"/>
          <w:b/>
          <w:color w:val="FF0000"/>
          <w:lang w:val="zh-CN"/>
        </w:rPr>
        <w:t xml:space="preserve">= </w:t>
      </w:r>
      <w:r w:rsidR="004E68A9">
        <w:rPr>
          <w:rFonts w:hint="eastAsia"/>
          <w:b/>
          <w:color w:val="FF0000"/>
          <w:lang w:val="zh-CN"/>
        </w:rPr>
        <w:t>&amp;apos;</w:t>
      </w:r>
      <w:r w:rsidRPr="00CC104B">
        <w:rPr>
          <w:rFonts w:hint="eastAsia"/>
          <w:b/>
          <w:color w:val="FF0000"/>
          <w:lang w:val="zh-CN"/>
        </w:rPr>
        <w:t>0</w:t>
      </w:r>
      <w:r w:rsidR="004E68A9">
        <w:rPr>
          <w:rFonts w:hint="eastAsia"/>
          <w:b/>
          <w:color w:val="FF0000"/>
          <w:lang w:val="zh-CN"/>
        </w:rPr>
        <w:t>&amp;apos;</w:t>
      </w:r>
      <w:r w:rsidRPr="00CC104B">
        <w:rPr>
          <w:rFonts w:hint="eastAsia"/>
          <w:b/>
          <w:color w:val="FF0000"/>
          <w:lang w:val="zh-CN"/>
        </w:rPr>
        <w:t xml:space="preserve"> &amp;</w:t>
      </w:r>
      <w:r w:rsidR="004E68A9">
        <w:rPr>
          <w:rFonts w:hint="eastAsia"/>
          <w:b/>
          <w:color w:val="FF0000"/>
          <w:lang w:val="zh-CN"/>
        </w:rPr>
        <w:t>amp;</w:t>
      </w:r>
      <w:r w:rsidRPr="00CC104B">
        <w:rPr>
          <w:rFonts w:hint="eastAsia"/>
          <w:b/>
          <w:color w:val="FF0000"/>
          <w:lang w:val="zh-CN"/>
        </w:rPr>
        <w:t>&amp;</w:t>
      </w:r>
      <w:r w:rsidR="004E68A9">
        <w:rPr>
          <w:rFonts w:hint="eastAsia"/>
          <w:b/>
          <w:color w:val="FF0000"/>
          <w:lang w:val="zh-CN"/>
        </w:rPr>
        <w:t>amp;</w:t>
      </w:r>
      <w:r w:rsidRPr="00CC104B">
        <w:rPr>
          <w:rFonts w:hint="eastAsia"/>
          <w:b/>
          <w:color w:val="FF0000"/>
          <w:lang w:val="zh-CN"/>
        </w:rPr>
        <w:t xml:space="preserve"> c </w:t>
      </w:r>
      <w:r w:rsidR="004E68A9">
        <w:rPr>
          <w:rFonts w:hint="eastAsia"/>
          <w:b/>
          <w:color w:val="FF0000"/>
          <w:lang w:val="zh-CN"/>
        </w:rPr>
        <w:t>&amp;lt;</w:t>
      </w:r>
      <w:r w:rsidRPr="00CC104B">
        <w:rPr>
          <w:rFonts w:hint="eastAsia"/>
          <w:b/>
          <w:color w:val="FF0000"/>
          <w:lang w:val="zh-CN"/>
        </w:rPr>
        <w:t xml:space="preserve">= </w:t>
      </w:r>
      <w:r w:rsidR="004E68A9">
        <w:rPr>
          <w:rFonts w:hint="eastAsia"/>
          <w:b/>
          <w:color w:val="FF0000"/>
          <w:lang w:val="zh-CN"/>
        </w:rPr>
        <w:t>&amp;apos;</w:t>
      </w:r>
      <w:r w:rsidRPr="00CC104B">
        <w:rPr>
          <w:rFonts w:hint="eastAsia"/>
          <w:b/>
          <w:color w:val="FF0000"/>
          <w:lang w:val="zh-CN"/>
        </w:rPr>
        <w:t>9</w:t>
      </w:r>
      <w:r w:rsidR="004E68A9">
        <w:rPr>
          <w:rFonts w:hint="eastAsia"/>
          <w:b/>
          <w:color w:val="FF0000"/>
          <w:lang w:val="zh-CN"/>
        </w:rPr>
        <w:t>&amp;apos;</w:t>
      </w:r>
      <w:r w:rsidRPr="00CC104B">
        <w:rPr>
          <w:rFonts w:hint="eastAsia"/>
          <w:b/>
          <w:color w:val="FF0000"/>
          <w:lang w:val="zh-CN"/>
        </w:rPr>
        <w:t>){</w:t>
      </w:r>
    </w:p>
    <w:p w:rsidR="00CC104B" w:rsidRPr="00CC104B" w:rsidRDefault="00CC104B" w:rsidP="00CC104B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>System.out.println(</w:t>
      </w:r>
      <w:r w:rsidR="004E68A9">
        <w:rPr>
          <w:rFonts w:hint="eastAsia"/>
          <w:b/>
          <w:color w:val="FF0000"/>
          <w:lang w:val="zh-CN"/>
        </w:rPr>
        <w:t>&amp;quot;</w:t>
      </w:r>
      <w:r w:rsidRPr="00CC104B">
        <w:rPr>
          <w:rFonts w:hint="eastAsia"/>
          <w:b/>
          <w:color w:val="FF0000"/>
          <w:lang w:val="zh-CN"/>
        </w:rPr>
        <w:t>找到：</w:t>
      </w:r>
      <w:r w:rsidR="004E68A9">
        <w:rPr>
          <w:rFonts w:hint="eastAsia"/>
          <w:b/>
          <w:color w:val="FF0000"/>
          <w:lang w:val="zh-CN"/>
        </w:rPr>
        <w:t>&amp;quot;</w:t>
      </w:r>
      <w:r w:rsidRPr="00CC104B">
        <w:rPr>
          <w:rFonts w:hint="eastAsia"/>
          <w:b/>
          <w:color w:val="FF0000"/>
          <w:lang w:val="zh-CN"/>
        </w:rPr>
        <w:t xml:space="preserve"> + c);</w:t>
      </w:r>
    </w:p>
    <w:p w:rsidR="00CC104B" w:rsidRPr="00CC104B" w:rsidRDefault="00CC104B" w:rsidP="00CC104B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>}else{</w:t>
      </w:r>
    </w:p>
    <w:p w:rsidR="00CC104B" w:rsidRPr="00CC104B" w:rsidRDefault="00CC104B" w:rsidP="00CC104B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>System.out.println(</w:t>
      </w:r>
      <w:r w:rsidR="00E0778A">
        <w:rPr>
          <w:rFonts w:hint="eastAsia"/>
          <w:b/>
          <w:color w:val="FF0000"/>
          <w:lang w:val="zh-CN"/>
        </w:rPr>
        <w:t>&amp;quot;</w:t>
      </w:r>
      <w:r w:rsidRPr="00CC104B">
        <w:rPr>
          <w:rFonts w:hint="eastAsia"/>
          <w:b/>
          <w:color w:val="FF0000"/>
          <w:lang w:val="zh-CN"/>
        </w:rPr>
        <w:t>没找到：</w:t>
      </w:r>
      <w:r w:rsidR="00E0778A">
        <w:rPr>
          <w:rFonts w:hint="eastAsia"/>
          <w:b/>
          <w:color w:val="FF0000"/>
          <w:lang w:val="zh-CN"/>
        </w:rPr>
        <w:t>&amp;quot;</w:t>
      </w:r>
      <w:r w:rsidRPr="00CC104B">
        <w:rPr>
          <w:rFonts w:hint="eastAsia"/>
          <w:b/>
          <w:color w:val="FF0000"/>
          <w:lang w:val="zh-CN"/>
        </w:rPr>
        <w:t xml:space="preserve"> + c);</w:t>
      </w:r>
    </w:p>
    <w:p w:rsidR="00CC104B" w:rsidRPr="00CC104B" w:rsidRDefault="00CC104B" w:rsidP="00CC104B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ab/>
      </w:r>
      <w:r w:rsidRPr="00CC104B">
        <w:rPr>
          <w:rFonts w:hint="eastAsia"/>
          <w:b/>
          <w:color w:val="FF0000"/>
          <w:lang w:val="zh-CN"/>
        </w:rPr>
        <w:tab/>
        <w:t>}</w:t>
      </w:r>
    </w:p>
    <w:p w:rsidR="00CC104B" w:rsidRPr="00CC104B" w:rsidRDefault="00CC104B" w:rsidP="00CC104B">
      <w:pPr>
        <w:pStyle w:val="a8"/>
        <w:ind w:left="1620" w:firstLineChars="0" w:firstLine="0"/>
        <w:rPr>
          <w:b/>
          <w:color w:val="FF0000"/>
          <w:lang w:val="zh-CN"/>
        </w:rPr>
      </w:pPr>
      <w:r w:rsidRPr="00CC104B">
        <w:rPr>
          <w:rFonts w:hint="eastAsia"/>
          <w:b/>
          <w:color w:val="FF0000"/>
          <w:lang w:val="zh-CN"/>
        </w:rPr>
        <w:t>&lt;/code&gt;</w:t>
      </w:r>
    </w:p>
    <w:p w:rsidR="00D5328A" w:rsidRDefault="00D5328A" w:rsidP="00D5328A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D5328A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1.2.5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1.2.6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_CDATA</w:t>
      </w:r>
      <w:r>
        <w:rPr>
          <w:rFonts w:hint="eastAsia"/>
          <w:lang w:val="zh-CN"/>
        </w:rPr>
        <w:t>区】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CDATA</w:t>
      </w:r>
      <w:r>
        <w:rPr>
          <w:rFonts w:hint="eastAsia"/>
          <w:lang w:val="zh-CN"/>
        </w:rPr>
        <w:t>区，请回答以下问题：</w:t>
      </w:r>
    </w:p>
    <w:p w:rsidR="00D5328A" w:rsidRDefault="00D5328A" w:rsidP="00D5328A">
      <w:pPr>
        <w:pStyle w:val="a8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请写出</w:t>
      </w:r>
      <w:r>
        <w:rPr>
          <w:rFonts w:hint="eastAsia"/>
          <w:lang w:val="zh-CN"/>
        </w:rPr>
        <w:t>CDATA</w:t>
      </w:r>
      <w:r>
        <w:rPr>
          <w:rFonts w:hint="eastAsia"/>
          <w:lang w:val="zh-CN"/>
        </w:rPr>
        <w:t>区的作用：</w:t>
      </w:r>
    </w:p>
    <w:p w:rsidR="002014A8" w:rsidRPr="002014A8" w:rsidRDefault="002014A8" w:rsidP="002014A8">
      <w:pPr>
        <w:pStyle w:val="a8"/>
        <w:ind w:left="1620" w:firstLineChars="0" w:firstLine="0"/>
        <w:rPr>
          <w:b/>
          <w:lang w:val="zh-CN"/>
        </w:rPr>
      </w:pPr>
      <w:r w:rsidRPr="002014A8">
        <w:rPr>
          <w:rFonts w:hint="eastAsia"/>
          <w:b/>
          <w:color w:val="FF0000"/>
          <w:lang w:val="zh-CN"/>
        </w:rPr>
        <w:t>答：当元素内容包含大量转义字符时，可读性下降。可以使用</w:t>
      </w:r>
      <w:r w:rsidRPr="002014A8">
        <w:rPr>
          <w:rFonts w:hint="eastAsia"/>
          <w:b/>
          <w:color w:val="FF0000"/>
          <w:lang w:val="zh-CN"/>
        </w:rPr>
        <w:t>CDATA</w:t>
      </w:r>
      <w:r w:rsidRPr="002014A8">
        <w:rPr>
          <w:rFonts w:hint="eastAsia"/>
          <w:b/>
          <w:color w:val="FF0000"/>
          <w:lang w:val="zh-CN"/>
        </w:rPr>
        <w:t>区原样存储，提高可读性。</w:t>
      </w:r>
    </w:p>
    <w:p w:rsidR="00D5328A" w:rsidRDefault="00D5328A" w:rsidP="00D5328A">
      <w:pPr>
        <w:pStyle w:val="a8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lang w:val="zh-CN"/>
        </w:rPr>
        <w:t>请写出</w:t>
      </w:r>
      <w:r>
        <w:rPr>
          <w:rFonts w:hint="eastAsia"/>
          <w:lang w:val="zh-CN"/>
        </w:rPr>
        <w:t>CDATA</w:t>
      </w:r>
      <w:r>
        <w:rPr>
          <w:rFonts w:hint="eastAsia"/>
          <w:lang w:val="zh-CN"/>
        </w:rPr>
        <w:t>区的开始标签和结束标签：</w:t>
      </w:r>
    </w:p>
    <w:p w:rsidR="002014A8" w:rsidRPr="00242912" w:rsidRDefault="002014A8" w:rsidP="002014A8">
      <w:pPr>
        <w:pStyle w:val="a8"/>
        <w:ind w:left="1620" w:firstLineChars="0" w:firstLine="0"/>
        <w:rPr>
          <w:rFonts w:hint="eastAsia"/>
          <w:b/>
          <w:color w:val="FF0000"/>
          <w:lang w:val="zh-CN"/>
        </w:rPr>
      </w:pPr>
      <w:r w:rsidRPr="00242912">
        <w:rPr>
          <w:rFonts w:hint="eastAsia"/>
          <w:b/>
          <w:color w:val="FF0000"/>
          <w:lang w:val="zh-CN"/>
        </w:rPr>
        <w:t>答：</w:t>
      </w:r>
      <w:r w:rsidR="00A62C77" w:rsidRPr="00242912">
        <w:rPr>
          <w:rFonts w:hint="eastAsia"/>
          <w:b/>
          <w:color w:val="FF0000"/>
          <w:lang w:val="zh-CN"/>
        </w:rPr>
        <w:t>开始标签：</w:t>
      </w:r>
      <w:r w:rsidR="00A62C77" w:rsidRPr="00242912">
        <w:rPr>
          <w:rFonts w:hint="eastAsia"/>
          <w:b/>
          <w:color w:val="FF0000"/>
          <w:lang w:val="zh-CN"/>
        </w:rPr>
        <w:t>&lt;![CDATA[</w:t>
      </w:r>
    </w:p>
    <w:p w:rsidR="00A62C77" w:rsidRPr="00242912" w:rsidRDefault="00A62C77" w:rsidP="002014A8">
      <w:pPr>
        <w:pStyle w:val="a8"/>
        <w:ind w:left="1620" w:firstLineChars="0" w:firstLine="0"/>
        <w:rPr>
          <w:b/>
          <w:color w:val="FF0000"/>
          <w:lang w:val="zh-CN"/>
        </w:rPr>
      </w:pP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>结束标签：</w:t>
      </w:r>
      <w:r w:rsidRPr="00242912">
        <w:rPr>
          <w:rFonts w:hint="eastAsia"/>
          <w:b/>
          <w:color w:val="FF0000"/>
          <w:lang w:val="zh-CN"/>
        </w:rPr>
        <w:t>]]&gt;</w:t>
      </w:r>
    </w:p>
    <w:p w:rsidR="00D5328A" w:rsidRDefault="00D5328A" w:rsidP="00D5328A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将以下</w:t>
      </w:r>
      <w:r>
        <w:rPr>
          <w:rFonts w:hint="eastAsia"/>
          <w:lang w:val="zh-CN"/>
        </w:rPr>
        <w:t>code</w:t>
      </w:r>
      <w:r>
        <w:rPr>
          <w:rFonts w:hint="eastAsia"/>
          <w:lang w:val="zh-CN"/>
        </w:rPr>
        <w:t>标签内的元素包含在</w:t>
      </w:r>
      <w:r>
        <w:rPr>
          <w:rFonts w:hint="eastAsia"/>
          <w:lang w:val="zh-CN"/>
        </w:rPr>
        <w:t>CDATA</w:t>
      </w:r>
      <w:r>
        <w:rPr>
          <w:rFonts w:hint="eastAsia"/>
          <w:lang w:val="zh-CN"/>
        </w:rPr>
        <w:t>区中</w:t>
      </w:r>
    </w:p>
    <w:p w:rsidR="00D5328A" w:rsidRPr="00636DB5" w:rsidRDefault="00D5328A" w:rsidP="00D5328A">
      <w:pPr>
        <w:pStyle w:val="a8"/>
        <w:ind w:left="1620" w:firstLineChars="0" w:firstLine="0"/>
        <w:rPr>
          <w:lang w:val="zh-CN"/>
        </w:rPr>
      </w:pPr>
      <w:r w:rsidRPr="00636DB5">
        <w:rPr>
          <w:rFonts w:hint="eastAsia"/>
          <w:lang w:val="zh-CN"/>
        </w:rPr>
        <w:t>&lt;code&gt;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for(int i = 0;i &lt; 20 ; i++){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if( i &gt; 10 &amp;&amp; i % 2 == 0){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元素：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arr[i]);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D5328A" w:rsidRDefault="00D5328A" w:rsidP="00D5328A">
      <w:pPr>
        <w:pStyle w:val="a8"/>
        <w:ind w:left="162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&lt;/code&gt;</w:t>
      </w:r>
    </w:p>
    <w:p w:rsidR="00242912" w:rsidRPr="004902AE" w:rsidRDefault="00242912" w:rsidP="00D5328A">
      <w:pPr>
        <w:pStyle w:val="a8"/>
        <w:ind w:left="1620" w:firstLineChars="0" w:firstLine="0"/>
        <w:rPr>
          <w:rFonts w:hint="eastAsia"/>
          <w:b/>
          <w:color w:val="FF0000"/>
          <w:lang w:val="zh-CN"/>
        </w:rPr>
      </w:pPr>
      <w:r w:rsidRPr="004902AE">
        <w:rPr>
          <w:rFonts w:hint="eastAsia"/>
          <w:b/>
          <w:color w:val="FF0000"/>
          <w:lang w:val="zh-CN"/>
        </w:rPr>
        <w:t>答：</w:t>
      </w:r>
    </w:p>
    <w:p w:rsidR="00242912" w:rsidRDefault="00242912" w:rsidP="00242912">
      <w:pPr>
        <w:pStyle w:val="a8"/>
        <w:ind w:left="1620" w:firstLineChars="0" w:firstLine="0"/>
        <w:rPr>
          <w:rFonts w:hint="eastAsia"/>
          <w:b/>
          <w:color w:val="FF0000"/>
          <w:lang w:val="zh-CN"/>
        </w:rPr>
      </w:pPr>
      <w:r w:rsidRPr="00242912">
        <w:rPr>
          <w:rFonts w:hint="eastAsia"/>
          <w:b/>
          <w:color w:val="FF0000"/>
          <w:lang w:val="zh-CN"/>
        </w:rPr>
        <w:t>&lt;code&gt;</w:t>
      </w:r>
    </w:p>
    <w:p w:rsidR="00242912" w:rsidRPr="00242912" w:rsidRDefault="00242912" w:rsidP="00AF156A">
      <w:pPr>
        <w:pStyle w:val="a8"/>
        <w:ind w:leftChars="871" w:left="1829" w:firstLineChars="0" w:firstLine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  <w:t>&lt;![CDATA[</w:t>
      </w:r>
    </w:p>
    <w:p w:rsidR="00242912" w:rsidRPr="00242912" w:rsidRDefault="00242912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ab/>
        <w:t>for(int i = 0;i &lt; 20 ; i++){</w:t>
      </w:r>
    </w:p>
    <w:p w:rsidR="00242912" w:rsidRPr="00242912" w:rsidRDefault="00242912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ab/>
        <w:t>if( i &gt; 10 &amp;&amp; i % 2 == 0){</w:t>
      </w:r>
    </w:p>
    <w:p w:rsidR="00242912" w:rsidRPr="00242912" w:rsidRDefault="00242912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ab/>
        <w:t>System.out.println(</w:t>
      </w:r>
      <w:r w:rsidRPr="00242912">
        <w:rPr>
          <w:b/>
          <w:color w:val="FF0000"/>
          <w:lang w:val="zh-CN"/>
        </w:rPr>
        <w:t>“</w:t>
      </w:r>
      <w:r w:rsidRPr="00242912">
        <w:rPr>
          <w:rFonts w:hint="eastAsia"/>
          <w:b/>
          <w:color w:val="FF0000"/>
          <w:lang w:val="zh-CN"/>
        </w:rPr>
        <w:t>元素：</w:t>
      </w:r>
      <w:r w:rsidRPr="00242912">
        <w:rPr>
          <w:b/>
          <w:color w:val="FF0000"/>
          <w:lang w:val="zh-CN"/>
        </w:rPr>
        <w:t>”</w:t>
      </w:r>
      <w:r w:rsidRPr="00242912">
        <w:rPr>
          <w:rFonts w:hint="eastAsia"/>
          <w:b/>
          <w:color w:val="FF0000"/>
          <w:lang w:val="zh-CN"/>
        </w:rPr>
        <w:t xml:space="preserve"> + arr[i]);</w:t>
      </w:r>
    </w:p>
    <w:p w:rsidR="00242912" w:rsidRPr="00242912" w:rsidRDefault="00242912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ab/>
      </w:r>
      <w:r w:rsidRPr="00242912">
        <w:rPr>
          <w:rFonts w:hint="eastAsia"/>
          <w:b/>
          <w:color w:val="FF0000"/>
          <w:lang w:val="zh-CN"/>
        </w:rPr>
        <w:tab/>
        <w:t>}</w:t>
      </w:r>
    </w:p>
    <w:p w:rsidR="00242912" w:rsidRDefault="00242912" w:rsidP="00AF156A">
      <w:pPr>
        <w:pStyle w:val="a8"/>
        <w:ind w:leftChars="871" w:left="1829" w:firstLineChars="0" w:firstLine="0"/>
        <w:rPr>
          <w:rFonts w:hint="eastAsia"/>
          <w:b/>
          <w:color w:val="FF0000"/>
          <w:lang w:val="zh-CN"/>
        </w:rPr>
      </w:pPr>
      <w:r w:rsidRPr="00242912">
        <w:rPr>
          <w:rFonts w:hint="eastAsia"/>
          <w:b/>
          <w:color w:val="FF0000"/>
          <w:lang w:val="zh-CN"/>
        </w:rPr>
        <w:lastRenderedPageBreak/>
        <w:tab/>
      </w:r>
      <w:r w:rsidRPr="00242912">
        <w:rPr>
          <w:rFonts w:hint="eastAsia"/>
          <w:b/>
          <w:color w:val="FF0000"/>
          <w:lang w:val="zh-CN"/>
        </w:rPr>
        <w:tab/>
        <w:t>}</w:t>
      </w:r>
    </w:p>
    <w:p w:rsidR="00242912" w:rsidRPr="00242912" w:rsidRDefault="00242912" w:rsidP="00AF156A">
      <w:pPr>
        <w:pStyle w:val="a8"/>
        <w:ind w:leftChars="871" w:left="1829" w:firstLineChars="0" w:firstLine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]]&gt;</w:t>
      </w:r>
    </w:p>
    <w:p w:rsidR="00242912" w:rsidRDefault="00242912" w:rsidP="00242912">
      <w:pPr>
        <w:pStyle w:val="a8"/>
        <w:ind w:left="1620" w:firstLineChars="0" w:firstLine="0"/>
        <w:rPr>
          <w:lang w:val="zh-CN"/>
        </w:rPr>
      </w:pPr>
      <w:r w:rsidRPr="00242912">
        <w:rPr>
          <w:rFonts w:hint="eastAsia"/>
          <w:b/>
          <w:color w:val="FF0000"/>
          <w:lang w:val="zh-CN"/>
        </w:rPr>
        <w:t>&lt;/code&gt;</w:t>
      </w:r>
    </w:p>
    <w:p w:rsidR="00242912" w:rsidRDefault="00242912" w:rsidP="00D5328A">
      <w:pPr>
        <w:pStyle w:val="a8"/>
        <w:ind w:left="1620" w:firstLineChars="0" w:firstLine="0"/>
        <w:rPr>
          <w:lang w:val="zh-CN"/>
        </w:rPr>
      </w:pPr>
    </w:p>
    <w:p w:rsidR="00D5328A" w:rsidRDefault="00D5328A" w:rsidP="00D5328A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将以下</w:t>
      </w:r>
      <w:r>
        <w:rPr>
          <w:rFonts w:hint="eastAsia"/>
          <w:lang w:val="zh-CN"/>
        </w:rPr>
        <w:t>code</w:t>
      </w:r>
      <w:r>
        <w:rPr>
          <w:rFonts w:hint="eastAsia"/>
          <w:lang w:val="zh-CN"/>
        </w:rPr>
        <w:t>标签内的元素包含在</w:t>
      </w:r>
      <w:r>
        <w:rPr>
          <w:rFonts w:hint="eastAsia"/>
          <w:lang w:val="zh-CN"/>
        </w:rPr>
        <w:t>CDATA</w:t>
      </w:r>
      <w:r>
        <w:rPr>
          <w:rFonts w:hint="eastAsia"/>
          <w:lang w:val="zh-CN"/>
        </w:rPr>
        <w:t>区中：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&lt;code&gt;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char c = </w:t>
      </w:r>
      <w:r>
        <w:rPr>
          <w:lang w:val="zh-CN"/>
        </w:rPr>
        <w:t>‘</w:t>
      </w:r>
      <w:r>
        <w:rPr>
          <w:rFonts w:hint="eastAsia"/>
          <w:lang w:val="zh-CN"/>
        </w:rPr>
        <w:t>a</w:t>
      </w:r>
      <w:r>
        <w:rPr>
          <w:lang w:val="zh-CN"/>
        </w:rPr>
        <w:t>’</w:t>
      </w:r>
      <w:r>
        <w:rPr>
          <w:rFonts w:hint="eastAsia"/>
          <w:lang w:val="zh-CN"/>
        </w:rPr>
        <w:t>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if( c &gt;= </w:t>
      </w:r>
      <w:r>
        <w:rPr>
          <w:lang w:val="zh-CN"/>
        </w:rPr>
        <w:t>‘</w:t>
      </w:r>
      <w:r>
        <w:rPr>
          <w:rFonts w:hint="eastAsia"/>
          <w:lang w:val="zh-CN"/>
        </w:rPr>
        <w:t>0</w:t>
      </w:r>
      <w:r>
        <w:rPr>
          <w:lang w:val="zh-CN"/>
        </w:rPr>
        <w:t>’</w:t>
      </w:r>
      <w:r>
        <w:rPr>
          <w:rFonts w:hint="eastAsia"/>
          <w:lang w:val="zh-CN"/>
        </w:rPr>
        <w:t xml:space="preserve"> &amp;&amp; c &lt;= </w:t>
      </w:r>
      <w:r>
        <w:rPr>
          <w:lang w:val="zh-CN"/>
        </w:rPr>
        <w:t>‘</w:t>
      </w:r>
      <w:r>
        <w:rPr>
          <w:rFonts w:hint="eastAsia"/>
          <w:lang w:val="zh-CN"/>
        </w:rPr>
        <w:t>9</w:t>
      </w:r>
      <w:r>
        <w:rPr>
          <w:lang w:val="zh-CN"/>
        </w:rPr>
        <w:t>’</w:t>
      </w:r>
      <w:r>
        <w:rPr>
          <w:rFonts w:hint="eastAsia"/>
          <w:lang w:val="zh-CN"/>
        </w:rPr>
        <w:t>){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找到：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c);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}else{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没找到：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c);</w:t>
      </w:r>
    </w:p>
    <w:p w:rsidR="00D5328A" w:rsidRDefault="00D5328A" w:rsidP="00D5328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D5328A" w:rsidRDefault="00D5328A" w:rsidP="00D5328A">
      <w:pPr>
        <w:pStyle w:val="a8"/>
        <w:ind w:left="162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&lt;/code&gt;</w:t>
      </w:r>
    </w:p>
    <w:p w:rsidR="002E30C0" w:rsidRPr="001E72DD" w:rsidRDefault="002E30C0" w:rsidP="00D5328A">
      <w:pPr>
        <w:pStyle w:val="a8"/>
        <w:ind w:left="1620" w:firstLineChars="0" w:firstLine="0"/>
        <w:rPr>
          <w:rFonts w:hint="eastAsia"/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>答：</w:t>
      </w:r>
    </w:p>
    <w:p w:rsidR="002E30C0" w:rsidRPr="001E72DD" w:rsidRDefault="002E30C0" w:rsidP="002E30C0">
      <w:pPr>
        <w:pStyle w:val="a8"/>
        <w:ind w:left="1620" w:firstLineChars="0" w:firstLine="0"/>
        <w:rPr>
          <w:rFonts w:hint="eastAsia"/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>&lt;code&gt;</w:t>
      </w:r>
    </w:p>
    <w:p w:rsidR="002E30C0" w:rsidRPr="001E72DD" w:rsidRDefault="002E30C0" w:rsidP="002E30C0">
      <w:pPr>
        <w:pStyle w:val="a8"/>
        <w:ind w:left="1620" w:firstLineChars="0" w:firstLine="0"/>
        <w:rPr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ab/>
      </w:r>
      <w:r w:rsidRPr="001E72DD">
        <w:rPr>
          <w:rFonts w:hint="eastAsia"/>
          <w:b/>
          <w:color w:val="FF0000"/>
          <w:lang w:val="zh-CN"/>
        </w:rPr>
        <w:tab/>
        <w:t>&lt;![CDATA[</w:t>
      </w:r>
    </w:p>
    <w:p w:rsidR="002E30C0" w:rsidRPr="001E72DD" w:rsidRDefault="002E30C0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ab/>
      </w:r>
      <w:r w:rsidRPr="001E72DD">
        <w:rPr>
          <w:rFonts w:hint="eastAsia"/>
          <w:b/>
          <w:color w:val="FF0000"/>
          <w:lang w:val="zh-CN"/>
        </w:rPr>
        <w:tab/>
        <w:t xml:space="preserve">char c = </w:t>
      </w:r>
      <w:r w:rsidRPr="001E72DD">
        <w:rPr>
          <w:b/>
          <w:color w:val="FF0000"/>
          <w:lang w:val="zh-CN"/>
        </w:rPr>
        <w:t>‘</w:t>
      </w:r>
      <w:r w:rsidRPr="001E72DD">
        <w:rPr>
          <w:rFonts w:hint="eastAsia"/>
          <w:b/>
          <w:color w:val="FF0000"/>
          <w:lang w:val="zh-CN"/>
        </w:rPr>
        <w:t>a</w:t>
      </w:r>
      <w:r w:rsidRPr="001E72DD">
        <w:rPr>
          <w:b/>
          <w:color w:val="FF0000"/>
          <w:lang w:val="zh-CN"/>
        </w:rPr>
        <w:t>’</w:t>
      </w:r>
      <w:r w:rsidRPr="001E72DD">
        <w:rPr>
          <w:rFonts w:hint="eastAsia"/>
          <w:b/>
          <w:color w:val="FF0000"/>
          <w:lang w:val="zh-CN"/>
        </w:rPr>
        <w:t>;</w:t>
      </w:r>
    </w:p>
    <w:p w:rsidR="002E30C0" w:rsidRPr="001E72DD" w:rsidRDefault="002E30C0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ab/>
      </w:r>
      <w:r w:rsidRPr="001E72DD">
        <w:rPr>
          <w:rFonts w:hint="eastAsia"/>
          <w:b/>
          <w:color w:val="FF0000"/>
          <w:lang w:val="zh-CN"/>
        </w:rPr>
        <w:tab/>
        <w:t xml:space="preserve">if( c &gt;= </w:t>
      </w:r>
      <w:r w:rsidRPr="001E72DD">
        <w:rPr>
          <w:b/>
          <w:color w:val="FF0000"/>
          <w:lang w:val="zh-CN"/>
        </w:rPr>
        <w:t>‘</w:t>
      </w:r>
      <w:r w:rsidRPr="001E72DD">
        <w:rPr>
          <w:rFonts w:hint="eastAsia"/>
          <w:b/>
          <w:color w:val="FF0000"/>
          <w:lang w:val="zh-CN"/>
        </w:rPr>
        <w:t>0</w:t>
      </w:r>
      <w:r w:rsidRPr="001E72DD">
        <w:rPr>
          <w:b/>
          <w:color w:val="FF0000"/>
          <w:lang w:val="zh-CN"/>
        </w:rPr>
        <w:t>’</w:t>
      </w:r>
      <w:r w:rsidRPr="001E72DD">
        <w:rPr>
          <w:rFonts w:hint="eastAsia"/>
          <w:b/>
          <w:color w:val="FF0000"/>
          <w:lang w:val="zh-CN"/>
        </w:rPr>
        <w:t xml:space="preserve"> &amp;&amp; c &lt;= </w:t>
      </w:r>
      <w:r w:rsidRPr="001E72DD">
        <w:rPr>
          <w:b/>
          <w:color w:val="FF0000"/>
          <w:lang w:val="zh-CN"/>
        </w:rPr>
        <w:t>‘</w:t>
      </w:r>
      <w:r w:rsidRPr="001E72DD">
        <w:rPr>
          <w:rFonts w:hint="eastAsia"/>
          <w:b/>
          <w:color w:val="FF0000"/>
          <w:lang w:val="zh-CN"/>
        </w:rPr>
        <w:t>9</w:t>
      </w:r>
      <w:r w:rsidRPr="001E72DD">
        <w:rPr>
          <w:b/>
          <w:color w:val="FF0000"/>
          <w:lang w:val="zh-CN"/>
        </w:rPr>
        <w:t>’</w:t>
      </w:r>
      <w:r w:rsidRPr="001E72DD">
        <w:rPr>
          <w:rFonts w:hint="eastAsia"/>
          <w:b/>
          <w:color w:val="FF0000"/>
          <w:lang w:val="zh-CN"/>
        </w:rPr>
        <w:t>){</w:t>
      </w:r>
    </w:p>
    <w:p w:rsidR="002E30C0" w:rsidRPr="001E72DD" w:rsidRDefault="002E30C0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ab/>
      </w:r>
      <w:r w:rsidRPr="001E72DD">
        <w:rPr>
          <w:rFonts w:hint="eastAsia"/>
          <w:b/>
          <w:color w:val="FF0000"/>
          <w:lang w:val="zh-CN"/>
        </w:rPr>
        <w:tab/>
      </w:r>
      <w:r w:rsidRPr="001E72DD">
        <w:rPr>
          <w:rFonts w:hint="eastAsia"/>
          <w:b/>
          <w:color w:val="FF0000"/>
          <w:lang w:val="zh-CN"/>
        </w:rPr>
        <w:tab/>
        <w:t>System.out.println(</w:t>
      </w:r>
      <w:r w:rsidRPr="001E72DD">
        <w:rPr>
          <w:b/>
          <w:color w:val="FF0000"/>
          <w:lang w:val="zh-CN"/>
        </w:rPr>
        <w:t>“</w:t>
      </w:r>
      <w:r w:rsidRPr="001E72DD">
        <w:rPr>
          <w:rFonts w:hint="eastAsia"/>
          <w:b/>
          <w:color w:val="FF0000"/>
          <w:lang w:val="zh-CN"/>
        </w:rPr>
        <w:t>找到：</w:t>
      </w:r>
      <w:r w:rsidRPr="001E72DD">
        <w:rPr>
          <w:b/>
          <w:color w:val="FF0000"/>
          <w:lang w:val="zh-CN"/>
        </w:rPr>
        <w:t>”</w:t>
      </w:r>
      <w:r w:rsidRPr="001E72DD">
        <w:rPr>
          <w:rFonts w:hint="eastAsia"/>
          <w:b/>
          <w:color w:val="FF0000"/>
          <w:lang w:val="zh-CN"/>
        </w:rPr>
        <w:t xml:space="preserve"> + c);</w:t>
      </w:r>
    </w:p>
    <w:p w:rsidR="002E30C0" w:rsidRPr="001E72DD" w:rsidRDefault="002E30C0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ab/>
      </w:r>
      <w:r w:rsidRPr="001E72DD">
        <w:rPr>
          <w:rFonts w:hint="eastAsia"/>
          <w:b/>
          <w:color w:val="FF0000"/>
          <w:lang w:val="zh-CN"/>
        </w:rPr>
        <w:tab/>
        <w:t>}else{</w:t>
      </w:r>
    </w:p>
    <w:p w:rsidR="002E30C0" w:rsidRPr="001E72DD" w:rsidRDefault="002E30C0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ab/>
      </w:r>
      <w:r w:rsidRPr="001E72DD">
        <w:rPr>
          <w:rFonts w:hint="eastAsia"/>
          <w:b/>
          <w:color w:val="FF0000"/>
          <w:lang w:val="zh-CN"/>
        </w:rPr>
        <w:tab/>
      </w:r>
      <w:r w:rsidRPr="001E72DD">
        <w:rPr>
          <w:rFonts w:hint="eastAsia"/>
          <w:b/>
          <w:color w:val="FF0000"/>
          <w:lang w:val="zh-CN"/>
        </w:rPr>
        <w:tab/>
        <w:t>System.out.println(</w:t>
      </w:r>
      <w:r w:rsidRPr="001E72DD">
        <w:rPr>
          <w:b/>
          <w:color w:val="FF0000"/>
          <w:lang w:val="zh-CN"/>
        </w:rPr>
        <w:t>“</w:t>
      </w:r>
      <w:r w:rsidRPr="001E72DD">
        <w:rPr>
          <w:rFonts w:hint="eastAsia"/>
          <w:b/>
          <w:color w:val="FF0000"/>
          <w:lang w:val="zh-CN"/>
        </w:rPr>
        <w:t>没找到：</w:t>
      </w:r>
      <w:r w:rsidRPr="001E72DD">
        <w:rPr>
          <w:b/>
          <w:color w:val="FF0000"/>
          <w:lang w:val="zh-CN"/>
        </w:rPr>
        <w:t>”</w:t>
      </w:r>
      <w:r w:rsidRPr="001E72DD">
        <w:rPr>
          <w:rFonts w:hint="eastAsia"/>
          <w:b/>
          <w:color w:val="FF0000"/>
          <w:lang w:val="zh-CN"/>
        </w:rPr>
        <w:t xml:space="preserve"> + c);</w:t>
      </w:r>
    </w:p>
    <w:p w:rsidR="002E30C0" w:rsidRPr="001E72DD" w:rsidRDefault="002E30C0" w:rsidP="002E30C0">
      <w:pPr>
        <w:pStyle w:val="a8"/>
        <w:ind w:leftChars="871" w:left="1829" w:firstLineChars="0" w:firstLine="0"/>
        <w:rPr>
          <w:rFonts w:hint="eastAsia"/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ab/>
      </w:r>
      <w:r w:rsidRPr="001E72DD">
        <w:rPr>
          <w:rFonts w:hint="eastAsia"/>
          <w:b/>
          <w:color w:val="FF0000"/>
          <w:lang w:val="zh-CN"/>
        </w:rPr>
        <w:tab/>
        <w:t>}</w:t>
      </w:r>
    </w:p>
    <w:p w:rsidR="002E30C0" w:rsidRPr="001E72DD" w:rsidRDefault="002E30C0" w:rsidP="002E30C0">
      <w:pPr>
        <w:pStyle w:val="a8"/>
        <w:ind w:leftChars="871" w:left="1829" w:firstLineChars="0" w:firstLine="0"/>
        <w:rPr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ab/>
        <w:t>]]&gt;</w:t>
      </w:r>
    </w:p>
    <w:p w:rsidR="002E30C0" w:rsidRPr="001E72DD" w:rsidRDefault="002E30C0" w:rsidP="002E30C0">
      <w:pPr>
        <w:pStyle w:val="a8"/>
        <w:ind w:left="1620" w:firstLineChars="0" w:firstLine="0"/>
        <w:rPr>
          <w:b/>
          <w:color w:val="FF0000"/>
          <w:lang w:val="zh-CN"/>
        </w:rPr>
      </w:pPr>
      <w:r w:rsidRPr="001E72DD">
        <w:rPr>
          <w:rFonts w:hint="eastAsia"/>
          <w:b/>
          <w:color w:val="FF0000"/>
          <w:lang w:val="zh-CN"/>
        </w:rPr>
        <w:t>&lt;/code&gt;</w:t>
      </w:r>
    </w:p>
    <w:p w:rsidR="00D5328A" w:rsidRDefault="00D5328A" w:rsidP="00D5328A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D5328A" w:rsidRPr="00DC33F4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1.2.6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1.3.1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文件：</w:t>
      </w:r>
    </w:p>
    <w:p w:rsidR="00D5328A" w:rsidRDefault="00D5328A" w:rsidP="00D5328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&lt;?xml version=</w:t>
      </w:r>
      <w:r>
        <w:rPr>
          <w:lang w:val="zh-CN"/>
        </w:rPr>
        <w:t>”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encoding=</w:t>
      </w:r>
      <w:r>
        <w:rPr>
          <w:lang w:val="zh-CN"/>
        </w:rPr>
        <w:t>”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?&gt;</w:t>
      </w:r>
    </w:p>
    <w:p w:rsidR="00D5328A" w:rsidRDefault="00D5328A" w:rsidP="00D5328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&lt;!ELEMENT products (TV*,refrigerator*)&gt;</w:t>
      </w:r>
    </w:p>
    <w:p w:rsidR="00D5328A" w:rsidRDefault="00D5328A" w:rsidP="00D5328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&lt;!ELEMENT TV (title,price)&gt;</w:t>
      </w:r>
    </w:p>
    <w:p w:rsidR="00D5328A" w:rsidRDefault="00D5328A" w:rsidP="00D5328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&lt;!ELEMENT refrigerator(title,price)&gt;</w:t>
      </w:r>
    </w:p>
    <w:p w:rsidR="00D5328A" w:rsidRDefault="00D5328A" w:rsidP="00D5328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&lt;!ELEMENT title(#PCDATA)&gt;</w:t>
      </w:r>
    </w:p>
    <w:p w:rsidR="00D5328A" w:rsidRDefault="00D5328A" w:rsidP="00D5328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&lt;!ELEMENT price(#PCDATA)&gt;</w:t>
      </w:r>
    </w:p>
    <w:p w:rsidR="00D5328A" w:rsidRDefault="00D5328A" w:rsidP="00D5328A">
      <w:pPr>
        <w:pStyle w:val="a8"/>
        <w:ind w:leftChars="400" w:left="840" w:firstLineChars="0" w:firstLine="0"/>
        <w:rPr>
          <w:lang w:val="zh-CN"/>
        </w:rPr>
      </w:pPr>
      <w:r>
        <w:rPr>
          <w:rFonts w:hint="eastAsia"/>
          <w:lang w:val="zh-CN"/>
        </w:rPr>
        <w:t>二、请回答以下问题：</w:t>
      </w:r>
    </w:p>
    <w:p w:rsidR="00D5328A" w:rsidRDefault="00D5328A" w:rsidP="00D5328A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products</w:t>
      </w:r>
      <w:r>
        <w:rPr>
          <w:rFonts w:hint="eastAsia"/>
          <w:lang w:val="zh-CN"/>
        </w:rPr>
        <w:t>下可以有什么子元素？</w:t>
      </w:r>
    </w:p>
    <w:p w:rsidR="005B1C2D" w:rsidRPr="005B1C2D" w:rsidRDefault="005B1C2D" w:rsidP="005B1C2D">
      <w:pPr>
        <w:pStyle w:val="a8"/>
        <w:ind w:left="1680" w:firstLineChars="0" w:firstLine="0"/>
        <w:rPr>
          <w:b/>
          <w:color w:val="FF0000"/>
          <w:lang w:val="zh-CN"/>
        </w:rPr>
      </w:pPr>
      <w:r w:rsidRPr="005B1C2D">
        <w:rPr>
          <w:rFonts w:hint="eastAsia"/>
          <w:b/>
          <w:color w:val="FF0000"/>
          <w:lang w:val="zh-CN"/>
        </w:rPr>
        <w:t>答：</w:t>
      </w:r>
      <w:r w:rsidRPr="005B1C2D">
        <w:rPr>
          <w:rFonts w:hint="eastAsia"/>
          <w:b/>
          <w:color w:val="FF0000"/>
          <w:lang w:val="zh-CN"/>
        </w:rPr>
        <w:t>TV</w:t>
      </w:r>
      <w:r w:rsidRPr="005B1C2D">
        <w:rPr>
          <w:rFonts w:hint="eastAsia"/>
          <w:b/>
          <w:color w:val="FF0000"/>
          <w:lang w:val="zh-CN"/>
        </w:rPr>
        <w:t>和</w:t>
      </w:r>
      <w:r w:rsidRPr="005B1C2D">
        <w:rPr>
          <w:rFonts w:hint="eastAsia"/>
          <w:b/>
          <w:color w:val="FF0000"/>
          <w:lang w:val="zh-CN"/>
        </w:rPr>
        <w:t>refrigerator</w:t>
      </w:r>
    </w:p>
    <w:p w:rsidR="00D5328A" w:rsidRDefault="00D5328A" w:rsidP="00D5328A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products</w:t>
      </w:r>
      <w:r>
        <w:rPr>
          <w:rFonts w:hint="eastAsia"/>
          <w:lang w:val="zh-CN"/>
        </w:rPr>
        <w:t>下的子元素都分别可以出现多少次？</w:t>
      </w:r>
    </w:p>
    <w:p w:rsidR="005B1C2D" w:rsidRPr="00430D16" w:rsidRDefault="005B1C2D" w:rsidP="005B1C2D">
      <w:pPr>
        <w:pStyle w:val="a8"/>
        <w:ind w:left="1680" w:firstLineChars="0" w:firstLine="0"/>
        <w:rPr>
          <w:b/>
          <w:color w:val="FF0000"/>
          <w:lang w:val="zh-CN"/>
        </w:rPr>
      </w:pPr>
      <w:r w:rsidRPr="00430D16">
        <w:rPr>
          <w:rFonts w:hint="eastAsia"/>
          <w:b/>
          <w:color w:val="FF0000"/>
          <w:lang w:val="zh-CN"/>
        </w:rPr>
        <w:t>答：</w:t>
      </w:r>
      <w:r w:rsidR="00430D16" w:rsidRPr="00430D16">
        <w:rPr>
          <w:rFonts w:hint="eastAsia"/>
          <w:b/>
          <w:color w:val="FF0000"/>
          <w:lang w:val="zh-CN"/>
        </w:rPr>
        <w:t>0</w:t>
      </w:r>
      <w:r w:rsidR="00430D16" w:rsidRPr="00430D16">
        <w:rPr>
          <w:rFonts w:hint="eastAsia"/>
          <w:b/>
          <w:color w:val="FF0000"/>
          <w:lang w:val="zh-CN"/>
        </w:rPr>
        <w:t>次或多次</w:t>
      </w:r>
    </w:p>
    <w:p w:rsidR="00D5328A" w:rsidRDefault="00D5328A" w:rsidP="00D5328A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两个子元素下还可以包含哪些子元素？</w:t>
      </w:r>
    </w:p>
    <w:p w:rsidR="00430D16" w:rsidRPr="006823BE" w:rsidRDefault="00430D16" w:rsidP="00430D16">
      <w:pPr>
        <w:pStyle w:val="a8"/>
        <w:ind w:left="1680" w:firstLineChars="0" w:firstLine="0"/>
        <w:rPr>
          <w:rFonts w:hint="eastAsia"/>
          <w:b/>
          <w:color w:val="FF0000"/>
          <w:lang w:val="zh-CN"/>
        </w:rPr>
      </w:pPr>
      <w:r w:rsidRPr="006823BE">
        <w:rPr>
          <w:rFonts w:hint="eastAsia"/>
          <w:b/>
          <w:color w:val="FF0000"/>
          <w:lang w:val="zh-CN"/>
        </w:rPr>
        <w:t>答：</w:t>
      </w:r>
      <w:r w:rsidR="006823BE" w:rsidRPr="006823BE">
        <w:rPr>
          <w:rFonts w:hint="eastAsia"/>
          <w:b/>
          <w:color w:val="FF0000"/>
          <w:lang w:val="zh-CN"/>
        </w:rPr>
        <w:t>TV</w:t>
      </w:r>
      <w:r w:rsidR="006823BE" w:rsidRPr="006823BE">
        <w:rPr>
          <w:rFonts w:hint="eastAsia"/>
          <w:b/>
          <w:color w:val="FF0000"/>
          <w:lang w:val="zh-CN"/>
        </w:rPr>
        <w:t>下可以包含</w:t>
      </w:r>
      <w:r w:rsidR="006823BE" w:rsidRPr="006823BE">
        <w:rPr>
          <w:rFonts w:hint="eastAsia"/>
          <w:b/>
          <w:color w:val="FF0000"/>
          <w:lang w:val="zh-CN"/>
        </w:rPr>
        <w:t>title</w:t>
      </w:r>
      <w:r w:rsidR="006823BE" w:rsidRPr="006823BE">
        <w:rPr>
          <w:rFonts w:hint="eastAsia"/>
          <w:b/>
          <w:color w:val="FF0000"/>
          <w:lang w:val="zh-CN"/>
        </w:rPr>
        <w:t>和</w:t>
      </w:r>
      <w:r w:rsidR="006823BE" w:rsidRPr="006823BE">
        <w:rPr>
          <w:rFonts w:hint="eastAsia"/>
          <w:b/>
          <w:color w:val="FF0000"/>
          <w:lang w:val="zh-CN"/>
        </w:rPr>
        <w:t>price</w:t>
      </w:r>
      <w:r w:rsidR="006823BE" w:rsidRPr="006823BE">
        <w:rPr>
          <w:rFonts w:hint="eastAsia"/>
          <w:b/>
          <w:color w:val="FF0000"/>
          <w:lang w:val="zh-CN"/>
        </w:rPr>
        <w:t>两个子元素；</w:t>
      </w:r>
    </w:p>
    <w:p w:rsidR="006823BE" w:rsidRDefault="006823BE" w:rsidP="00430D16">
      <w:pPr>
        <w:pStyle w:val="a8"/>
        <w:ind w:left="1680" w:firstLineChars="0" w:firstLine="0"/>
        <w:rPr>
          <w:lang w:val="zh-CN"/>
        </w:rPr>
      </w:pPr>
      <w:r w:rsidRPr="006823BE">
        <w:rPr>
          <w:rFonts w:hint="eastAsia"/>
          <w:b/>
          <w:color w:val="FF0000"/>
          <w:lang w:val="zh-CN"/>
        </w:rPr>
        <w:t xml:space="preserve">    refrigerator</w:t>
      </w:r>
      <w:r w:rsidRPr="006823BE">
        <w:rPr>
          <w:rFonts w:hint="eastAsia"/>
          <w:b/>
          <w:color w:val="FF0000"/>
          <w:lang w:val="zh-CN"/>
        </w:rPr>
        <w:t>下可以包含</w:t>
      </w:r>
      <w:r w:rsidRPr="006823BE">
        <w:rPr>
          <w:rFonts w:hint="eastAsia"/>
          <w:b/>
          <w:color w:val="FF0000"/>
          <w:lang w:val="zh-CN"/>
        </w:rPr>
        <w:t>title</w:t>
      </w:r>
      <w:r w:rsidRPr="006823BE">
        <w:rPr>
          <w:rFonts w:hint="eastAsia"/>
          <w:b/>
          <w:color w:val="FF0000"/>
          <w:lang w:val="zh-CN"/>
        </w:rPr>
        <w:t>和</w:t>
      </w:r>
      <w:r w:rsidRPr="006823BE">
        <w:rPr>
          <w:rFonts w:hint="eastAsia"/>
          <w:b/>
          <w:color w:val="FF0000"/>
          <w:lang w:val="zh-CN"/>
        </w:rPr>
        <w:t>price</w:t>
      </w:r>
      <w:r w:rsidRPr="006823BE">
        <w:rPr>
          <w:rFonts w:hint="eastAsia"/>
          <w:b/>
          <w:color w:val="FF0000"/>
          <w:lang w:val="zh-CN"/>
        </w:rPr>
        <w:t>两个子元素；</w:t>
      </w:r>
    </w:p>
    <w:p w:rsidR="00D5328A" w:rsidRDefault="00D5328A" w:rsidP="00D5328A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title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price</w:t>
      </w:r>
      <w:r>
        <w:rPr>
          <w:rFonts w:hint="eastAsia"/>
          <w:lang w:val="zh-CN"/>
        </w:rPr>
        <w:t>元素是否必须出现？可以出现多次么？</w:t>
      </w:r>
    </w:p>
    <w:p w:rsidR="006823BE" w:rsidRPr="00815D83" w:rsidRDefault="006823BE" w:rsidP="006823BE">
      <w:pPr>
        <w:pStyle w:val="a8"/>
        <w:ind w:left="1680" w:firstLineChars="0" w:firstLine="0"/>
        <w:rPr>
          <w:b/>
          <w:color w:val="FF0000"/>
          <w:lang w:val="zh-CN"/>
        </w:rPr>
      </w:pPr>
      <w:r w:rsidRPr="00815D83">
        <w:rPr>
          <w:rFonts w:hint="eastAsia"/>
          <w:b/>
          <w:color w:val="FF0000"/>
          <w:lang w:val="zh-CN"/>
        </w:rPr>
        <w:t>答：</w:t>
      </w:r>
      <w:r w:rsidR="00815D83" w:rsidRPr="00815D83">
        <w:rPr>
          <w:rFonts w:hint="eastAsia"/>
          <w:b/>
          <w:color w:val="FF0000"/>
          <w:lang w:val="zh-CN"/>
        </w:rPr>
        <w:t>必须出现，不能出现多次；</w:t>
      </w:r>
    </w:p>
    <w:p w:rsidR="00D5328A" w:rsidRDefault="00D5328A" w:rsidP="00D5328A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title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price</w:t>
      </w:r>
      <w:r>
        <w:rPr>
          <w:rFonts w:hint="eastAsia"/>
          <w:lang w:val="zh-CN"/>
        </w:rPr>
        <w:t>元素还可以包含子元素么？</w:t>
      </w:r>
    </w:p>
    <w:p w:rsidR="00815D83" w:rsidRPr="00815D83" w:rsidRDefault="00815D83" w:rsidP="00815D83">
      <w:pPr>
        <w:pStyle w:val="a8"/>
        <w:ind w:left="1680" w:firstLineChars="0" w:firstLine="0"/>
        <w:rPr>
          <w:b/>
          <w:color w:val="FF0000"/>
          <w:lang w:val="zh-CN"/>
        </w:rPr>
      </w:pPr>
      <w:r w:rsidRPr="00815D83">
        <w:rPr>
          <w:rFonts w:hint="eastAsia"/>
          <w:b/>
          <w:color w:val="FF0000"/>
          <w:lang w:val="zh-CN"/>
        </w:rPr>
        <w:t>答：不可以；</w:t>
      </w:r>
    </w:p>
    <w:p w:rsidR="00D5328A" w:rsidRDefault="00D5328A" w:rsidP="00D5328A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D5328A" w:rsidRPr="00DC33F4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1.3.1</w:t>
      </w:r>
      <w:r>
        <w:rPr>
          <w:rFonts w:hint="eastAsia"/>
          <w:lang w:val="zh-CN"/>
        </w:rPr>
        <w:t>）</w:t>
      </w:r>
    </w:p>
    <w:p w:rsidR="00D5328A" w:rsidRDefault="00D5328A" w:rsidP="00D5328A">
      <w:pPr>
        <w:rPr>
          <w:lang w:val="zh-CN"/>
        </w:rPr>
      </w:pP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10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1.3.2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Schema</w:t>
      </w:r>
      <w:r>
        <w:rPr>
          <w:rFonts w:hint="eastAsia"/>
          <w:lang w:val="zh-CN"/>
        </w:rPr>
        <w:t>约束】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针对以下约束描述，请为其写出相应的</w:t>
      </w:r>
      <w:r>
        <w:rPr>
          <w:rFonts w:hint="eastAsia"/>
          <w:lang w:val="zh-CN"/>
        </w:rPr>
        <w:t>schema</w:t>
      </w:r>
      <w:r>
        <w:rPr>
          <w:rFonts w:hint="eastAsia"/>
          <w:lang w:val="zh-CN"/>
        </w:rPr>
        <w:t>约束文件：</w:t>
      </w:r>
    </w:p>
    <w:p w:rsidR="00D5328A" w:rsidRDefault="00D5328A" w:rsidP="00D5328A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根元素为：</w:t>
      </w:r>
      <w:r>
        <w:rPr>
          <w:rFonts w:hint="eastAsia"/>
          <w:lang w:val="zh-CN"/>
        </w:rPr>
        <w:t>books</w:t>
      </w:r>
      <w:r>
        <w:rPr>
          <w:rFonts w:hint="eastAsia"/>
          <w:lang w:val="zh-CN"/>
        </w:rPr>
        <w:t>，无属性；</w:t>
      </w:r>
    </w:p>
    <w:p w:rsidR="00D5328A" w:rsidRDefault="00D5328A" w:rsidP="00D5328A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根元素下可以包含</w:t>
      </w: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子元素，可以出现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次或多次；</w:t>
      </w:r>
    </w:p>
    <w:p w:rsidR="00D5328A" w:rsidRDefault="00D5328A" w:rsidP="00D5328A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子元素必须有一个属性：</w:t>
      </w:r>
      <w:r>
        <w:rPr>
          <w:rFonts w:hint="eastAsia"/>
          <w:lang w:val="zh-CN"/>
        </w:rPr>
        <w:t>bookid</w:t>
      </w:r>
      <w:r>
        <w:rPr>
          <w:rFonts w:hint="eastAsia"/>
          <w:lang w:val="zh-CN"/>
        </w:rPr>
        <w:t>；</w:t>
      </w:r>
    </w:p>
    <w:p w:rsidR="00D5328A" w:rsidRDefault="00D5328A" w:rsidP="00D5328A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元素下可以有以下子元素：</w:t>
      </w:r>
      <w:r>
        <w:rPr>
          <w:rFonts w:hint="eastAsia"/>
          <w:lang w:val="zh-CN"/>
        </w:rPr>
        <w:t>title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author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price</w:t>
      </w:r>
      <w:r>
        <w:rPr>
          <w:rFonts w:hint="eastAsia"/>
          <w:lang w:val="zh-CN"/>
        </w:rPr>
        <w:t>。</w:t>
      </w:r>
    </w:p>
    <w:p w:rsidR="00D5328A" w:rsidRDefault="00D5328A" w:rsidP="00D5328A">
      <w:pPr>
        <w:pStyle w:val="a8"/>
        <w:ind w:left="168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这些子元素</w:t>
      </w:r>
      <w:r w:rsidR="0026130A">
        <w:rPr>
          <w:rFonts w:hint="eastAsia"/>
          <w:lang w:val="zh-CN"/>
        </w:rPr>
        <w:t>必须按顺序出现，</w:t>
      </w:r>
      <w:r w:rsidR="00FA2DFB">
        <w:rPr>
          <w:rFonts w:hint="eastAsia"/>
          <w:lang w:val="zh-CN"/>
        </w:rPr>
        <w:t>可以出现</w:t>
      </w:r>
      <w:r w:rsidR="00FA2DFB">
        <w:rPr>
          <w:rFonts w:hint="eastAsia"/>
          <w:lang w:val="zh-CN"/>
        </w:rPr>
        <w:t>0</w:t>
      </w:r>
      <w:r w:rsidR="00FA2DFB">
        <w:rPr>
          <w:rFonts w:hint="eastAsia"/>
          <w:lang w:val="zh-CN"/>
        </w:rPr>
        <w:t>次或多次</w:t>
      </w:r>
      <w:r>
        <w:rPr>
          <w:rFonts w:hint="eastAsia"/>
          <w:lang w:val="zh-CN"/>
        </w:rPr>
        <w:t>；</w:t>
      </w:r>
    </w:p>
    <w:p w:rsidR="00BF4A79" w:rsidRPr="001A6EBF" w:rsidRDefault="00BF4A79" w:rsidP="00BF4A79">
      <w:pPr>
        <w:pStyle w:val="a8"/>
        <w:ind w:leftChars="600" w:left="1260" w:firstLineChars="0" w:firstLine="0"/>
        <w:rPr>
          <w:rFonts w:hint="eastAsia"/>
          <w:b/>
          <w:color w:val="FF0000"/>
          <w:lang w:val="zh-CN"/>
        </w:rPr>
      </w:pPr>
      <w:r w:rsidRPr="001A6EBF">
        <w:rPr>
          <w:rFonts w:hint="eastAsia"/>
          <w:b/>
          <w:color w:val="FF0000"/>
          <w:lang w:val="zh-CN"/>
        </w:rPr>
        <w:t>答：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>&lt;?xml version="1.0" encoding="UTF-8"?&gt;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 xml:space="preserve">&lt;schema xmlns="http://www.w3.org/2001/XMLSchema" 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targetNamespace="http://www.itcast.cn/bean"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xmlns:xsd="http://www.w3.org/2001/XMLSchema"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 xml:space="preserve">xmlns:tns="http://www.itcast.cn/bean" 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elementFormDefault="qualified"&gt;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rFonts w:hint="eastAsia"/>
          <w:b/>
          <w:color w:val="FF0000"/>
        </w:rPr>
        <w:tab/>
        <w:t xml:space="preserve">&lt;!-- </w:t>
      </w:r>
      <w:r w:rsidRPr="00040A5D">
        <w:rPr>
          <w:rFonts w:hint="eastAsia"/>
          <w:b/>
          <w:color w:val="FF0000"/>
        </w:rPr>
        <w:t>声明根标签</w:t>
      </w:r>
      <w:r w:rsidRPr="00040A5D">
        <w:rPr>
          <w:rFonts w:hint="eastAsia"/>
          <w:b/>
          <w:color w:val="FF0000"/>
        </w:rPr>
        <w:t xml:space="preserve"> --&gt;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  <w:t>&lt;element name="</w:t>
      </w:r>
      <w:r w:rsidRPr="00040A5D">
        <w:rPr>
          <w:rFonts w:hint="eastAsia"/>
          <w:b/>
          <w:color w:val="FF0000"/>
        </w:rPr>
        <w:t>books</w:t>
      </w:r>
      <w:r w:rsidRPr="00040A5D">
        <w:rPr>
          <w:b/>
          <w:color w:val="FF0000"/>
        </w:rPr>
        <w:t>"&gt;</w:t>
      </w:r>
    </w:p>
    <w:p w:rsidR="00FA2DFB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&lt;complexType&gt;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lastRenderedPageBreak/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&lt;choice minOccurs="0" maxOccurs="unbounded"&gt;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&lt;element name="</w:t>
      </w:r>
      <w:r w:rsidR="007D591C" w:rsidRPr="00040A5D">
        <w:rPr>
          <w:rFonts w:hint="eastAsia"/>
          <w:b/>
          <w:color w:val="FF0000"/>
        </w:rPr>
        <w:t>book</w:t>
      </w:r>
      <w:r w:rsidRPr="00040A5D">
        <w:rPr>
          <w:b/>
          <w:color w:val="FF0000"/>
        </w:rPr>
        <w:t>"&gt;</w:t>
      </w:r>
    </w:p>
    <w:p w:rsidR="001E2514" w:rsidRPr="00040A5D" w:rsidRDefault="001E2514" w:rsidP="001E2514">
      <w:pPr>
        <w:pStyle w:val="a9"/>
        <w:rPr>
          <w:rFonts w:hint="eastAsia"/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&lt;complexType&gt;</w:t>
      </w:r>
    </w:p>
    <w:p w:rsidR="00FA2DFB" w:rsidRPr="00040A5D" w:rsidRDefault="00FA2DFB" w:rsidP="001E2514">
      <w:pPr>
        <w:pStyle w:val="a9"/>
        <w:rPr>
          <w:b/>
          <w:color w:val="FF0000"/>
        </w:rPr>
      </w:pP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b/>
          <w:color w:val="FF0000"/>
        </w:rPr>
        <w:t>&lt;attribute name="</w:t>
      </w:r>
      <w:r w:rsidRPr="00040A5D">
        <w:rPr>
          <w:rFonts w:hint="eastAsia"/>
          <w:b/>
          <w:color w:val="FF0000"/>
        </w:rPr>
        <w:t>bookid</w:t>
      </w:r>
      <w:r w:rsidRPr="00040A5D">
        <w:rPr>
          <w:b/>
          <w:color w:val="FF0000"/>
        </w:rPr>
        <w:t>" use="required"&gt;&lt;/attribute&gt;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&lt;sequence minOccurs="0" maxOccurs="unbounded"&gt;</w:t>
      </w:r>
    </w:p>
    <w:p w:rsidR="001E2514" w:rsidRPr="00040A5D" w:rsidRDefault="001E2514" w:rsidP="001E2514">
      <w:pPr>
        <w:pStyle w:val="a9"/>
        <w:rPr>
          <w:rFonts w:hint="eastAsia"/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&lt;element name="</w:t>
      </w:r>
      <w:r w:rsidR="00FA2DFB" w:rsidRPr="00040A5D">
        <w:rPr>
          <w:rFonts w:hint="eastAsia"/>
          <w:b/>
          <w:color w:val="FF0000"/>
        </w:rPr>
        <w:t>title</w:t>
      </w:r>
      <w:r w:rsidRPr="00040A5D">
        <w:rPr>
          <w:b/>
          <w:color w:val="FF0000"/>
        </w:rPr>
        <w:t>"&gt;&lt;/element&gt;</w:t>
      </w:r>
    </w:p>
    <w:p w:rsidR="00FA2DFB" w:rsidRPr="00040A5D" w:rsidRDefault="00FA2DFB" w:rsidP="001E2514">
      <w:pPr>
        <w:pStyle w:val="a9"/>
        <w:rPr>
          <w:rFonts w:hint="eastAsia"/>
          <w:b/>
          <w:color w:val="FF0000"/>
        </w:rPr>
      </w:pP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b/>
          <w:color w:val="FF0000"/>
        </w:rPr>
        <w:t>&lt;element name="</w:t>
      </w:r>
      <w:r w:rsidRPr="00040A5D">
        <w:rPr>
          <w:rFonts w:hint="eastAsia"/>
          <w:b/>
          <w:color w:val="FF0000"/>
        </w:rPr>
        <w:t>author</w:t>
      </w:r>
      <w:r w:rsidRPr="00040A5D">
        <w:rPr>
          <w:b/>
          <w:color w:val="FF0000"/>
        </w:rPr>
        <w:t>"&gt;&lt;/element&gt;</w:t>
      </w:r>
    </w:p>
    <w:p w:rsidR="00FA2DFB" w:rsidRPr="00040A5D" w:rsidRDefault="00FA2DFB" w:rsidP="001E2514">
      <w:pPr>
        <w:pStyle w:val="a9"/>
        <w:rPr>
          <w:b/>
          <w:color w:val="FF0000"/>
        </w:rPr>
      </w:pP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rFonts w:hint="eastAsia"/>
          <w:b/>
          <w:color w:val="FF0000"/>
        </w:rPr>
        <w:tab/>
      </w:r>
      <w:r w:rsidRPr="00040A5D">
        <w:rPr>
          <w:b/>
          <w:color w:val="FF0000"/>
        </w:rPr>
        <w:t>&lt;element name="</w:t>
      </w:r>
      <w:r w:rsidRPr="00040A5D">
        <w:rPr>
          <w:rFonts w:hint="eastAsia"/>
          <w:b/>
          <w:color w:val="FF0000"/>
        </w:rPr>
        <w:t>price</w:t>
      </w:r>
      <w:r w:rsidRPr="00040A5D">
        <w:rPr>
          <w:b/>
          <w:color w:val="FF0000"/>
        </w:rPr>
        <w:t>"&gt;&lt;/element&gt;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&lt;/sequence&gt;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&lt;/complexType&gt;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&lt;/element&gt;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&lt;/choice&gt;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</w:r>
      <w:r w:rsidRPr="00040A5D">
        <w:rPr>
          <w:b/>
          <w:color w:val="FF0000"/>
        </w:rPr>
        <w:tab/>
        <w:t>&lt;/complexType&gt;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ab/>
        <w:t>&lt;/element&gt;</w:t>
      </w:r>
    </w:p>
    <w:p w:rsidR="001E2514" w:rsidRPr="00040A5D" w:rsidRDefault="001E2514" w:rsidP="001E2514">
      <w:pPr>
        <w:pStyle w:val="a9"/>
        <w:rPr>
          <w:b/>
          <w:color w:val="FF0000"/>
        </w:rPr>
      </w:pPr>
      <w:r w:rsidRPr="00040A5D">
        <w:rPr>
          <w:b/>
          <w:color w:val="FF0000"/>
        </w:rPr>
        <w:t>&lt;/schema&gt;</w:t>
      </w:r>
    </w:p>
    <w:p w:rsidR="0026130A" w:rsidRPr="001A6EBF" w:rsidRDefault="0026130A" w:rsidP="00BF4A79">
      <w:pPr>
        <w:pStyle w:val="a8"/>
        <w:ind w:leftChars="600" w:left="1260" w:firstLineChars="0" w:firstLine="0"/>
        <w:rPr>
          <w:b/>
          <w:color w:val="FF0000"/>
          <w:lang w:val="zh-CN"/>
        </w:rPr>
      </w:pPr>
    </w:p>
    <w:p w:rsidR="00D5328A" w:rsidRDefault="00D5328A" w:rsidP="00D5328A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D5328A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1.3.2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11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1.4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解析】</w:t>
      </w:r>
    </w:p>
    <w:p w:rsidR="00D5328A" w:rsidRPr="00EE4F56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 w:rsidRPr="00EE4F56">
        <w:rPr>
          <w:rFonts w:hint="eastAsia"/>
          <w:lang w:val="zh-CN"/>
        </w:rPr>
        <w:t>请写出解析</w:t>
      </w:r>
      <w:r w:rsidRPr="00EE4F56">
        <w:rPr>
          <w:rFonts w:hint="eastAsia"/>
          <w:lang w:val="zh-CN"/>
        </w:rPr>
        <w:t>XML</w:t>
      </w:r>
      <w:r w:rsidRPr="00EE4F56">
        <w:rPr>
          <w:rFonts w:hint="eastAsia"/>
          <w:lang w:val="zh-CN"/>
        </w:rPr>
        <w:t>的两种方式：</w:t>
      </w:r>
    </w:p>
    <w:p w:rsidR="00D5328A" w:rsidRPr="00B14C9A" w:rsidRDefault="00D5328A" w:rsidP="00D5328A">
      <w:pPr>
        <w:pStyle w:val="a8"/>
        <w:ind w:left="1260" w:firstLineChars="0" w:firstLine="0"/>
        <w:rPr>
          <w:b/>
          <w:color w:val="FF0000"/>
          <w:lang w:val="zh-CN"/>
        </w:rPr>
      </w:pPr>
      <w:r w:rsidRPr="00B14C9A">
        <w:rPr>
          <w:rFonts w:hint="eastAsia"/>
          <w:b/>
          <w:color w:val="FF0000"/>
          <w:lang w:val="zh-CN"/>
        </w:rPr>
        <w:t>答：</w:t>
      </w:r>
      <w:r w:rsidR="00040A5D" w:rsidRPr="00B14C9A">
        <w:rPr>
          <w:rFonts w:hint="eastAsia"/>
          <w:b/>
          <w:color w:val="FF0000"/>
          <w:lang w:val="zh-CN"/>
        </w:rPr>
        <w:t>DOM</w:t>
      </w:r>
      <w:r w:rsidR="00040A5D" w:rsidRPr="00B14C9A">
        <w:rPr>
          <w:rFonts w:hint="eastAsia"/>
          <w:b/>
          <w:color w:val="FF0000"/>
          <w:lang w:val="zh-CN"/>
        </w:rPr>
        <w:t>解析和</w:t>
      </w:r>
      <w:r w:rsidR="00040A5D" w:rsidRPr="00B14C9A">
        <w:rPr>
          <w:rFonts w:hint="eastAsia"/>
          <w:b/>
          <w:color w:val="FF0000"/>
          <w:lang w:val="zh-CN"/>
        </w:rPr>
        <w:t>SAX</w:t>
      </w:r>
      <w:r w:rsidR="00040A5D" w:rsidRPr="00B14C9A">
        <w:rPr>
          <w:rFonts w:hint="eastAsia"/>
          <w:b/>
          <w:color w:val="FF0000"/>
          <w:lang w:val="zh-CN"/>
        </w:rPr>
        <w:t>解析</w:t>
      </w:r>
    </w:p>
    <w:p w:rsidR="00D5328A" w:rsidRDefault="00D5328A" w:rsidP="00D5328A">
      <w:pPr>
        <w:pStyle w:val="a8"/>
        <w:ind w:leftChars="400" w:left="840" w:firstLineChars="0" w:firstLine="0"/>
        <w:rPr>
          <w:lang w:val="zh-CN"/>
        </w:rPr>
      </w:pPr>
      <w:r>
        <w:rPr>
          <w:rFonts w:hint="eastAsia"/>
          <w:lang w:val="zh-CN"/>
        </w:rPr>
        <w:t>二、请写出常见的四种解析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的开发包：</w:t>
      </w:r>
    </w:p>
    <w:p w:rsidR="00D5328A" w:rsidRPr="00B14C9A" w:rsidRDefault="00D5328A" w:rsidP="00D5328A">
      <w:pPr>
        <w:pStyle w:val="a8"/>
        <w:ind w:leftChars="400" w:left="840" w:firstLineChars="0" w:firstLine="0"/>
        <w:rPr>
          <w:b/>
          <w:lang w:val="zh-CN"/>
        </w:rPr>
      </w:pPr>
      <w:r>
        <w:rPr>
          <w:rFonts w:hint="eastAsia"/>
          <w:lang w:val="zh-CN"/>
        </w:rPr>
        <w:tab/>
      </w:r>
      <w:r w:rsidRPr="00B14C9A">
        <w:rPr>
          <w:rFonts w:hint="eastAsia"/>
          <w:b/>
          <w:color w:val="FF0000"/>
          <w:lang w:val="zh-CN"/>
        </w:rPr>
        <w:t>答：</w:t>
      </w:r>
      <w:r w:rsidR="00B14C9A" w:rsidRPr="00B14C9A">
        <w:rPr>
          <w:rFonts w:hint="eastAsia"/>
          <w:b/>
          <w:color w:val="FF0000"/>
          <w:lang w:val="zh-CN"/>
        </w:rPr>
        <w:t>JAXP</w:t>
      </w:r>
      <w:r w:rsidR="00B14C9A" w:rsidRPr="00B14C9A">
        <w:rPr>
          <w:rFonts w:hint="eastAsia"/>
          <w:b/>
          <w:color w:val="FF0000"/>
          <w:lang w:val="zh-CN"/>
        </w:rPr>
        <w:t>，</w:t>
      </w:r>
      <w:r w:rsidR="00B14C9A" w:rsidRPr="00B14C9A">
        <w:rPr>
          <w:rFonts w:hint="eastAsia"/>
          <w:b/>
          <w:color w:val="FF0000"/>
          <w:lang w:val="zh-CN"/>
        </w:rPr>
        <w:t>JDom</w:t>
      </w:r>
      <w:r w:rsidR="00B14C9A" w:rsidRPr="00B14C9A">
        <w:rPr>
          <w:rFonts w:hint="eastAsia"/>
          <w:b/>
          <w:color w:val="FF0000"/>
          <w:lang w:val="zh-CN"/>
        </w:rPr>
        <w:t>，</w:t>
      </w:r>
      <w:r w:rsidR="00B14C9A" w:rsidRPr="00B14C9A">
        <w:rPr>
          <w:rFonts w:hint="eastAsia"/>
          <w:b/>
          <w:color w:val="FF0000"/>
          <w:lang w:val="zh-CN"/>
        </w:rPr>
        <w:t>jsoup</w:t>
      </w:r>
      <w:r w:rsidR="00B14C9A" w:rsidRPr="00B14C9A">
        <w:rPr>
          <w:rFonts w:hint="eastAsia"/>
          <w:b/>
          <w:color w:val="FF0000"/>
          <w:lang w:val="zh-CN"/>
        </w:rPr>
        <w:t>，</w:t>
      </w:r>
      <w:r w:rsidR="00B14C9A" w:rsidRPr="00B14C9A">
        <w:rPr>
          <w:rFonts w:hint="eastAsia"/>
          <w:b/>
          <w:color w:val="FF0000"/>
          <w:lang w:val="zh-CN"/>
        </w:rPr>
        <w:t>dom4j</w:t>
      </w:r>
    </w:p>
    <w:p w:rsidR="00D5328A" w:rsidRDefault="00D5328A" w:rsidP="00D5328A">
      <w:pPr>
        <w:pStyle w:val="3"/>
        <w:rPr>
          <w:lang w:val="zh-CN"/>
        </w:rPr>
      </w:pPr>
      <w:r w:rsidRPr="00314C73">
        <w:rPr>
          <w:rFonts w:hint="eastAsia"/>
          <w:lang w:val="zh-CN"/>
        </w:rPr>
        <w:t>操作步骤描述</w:t>
      </w:r>
    </w:p>
    <w:p w:rsidR="00D5328A" w:rsidRPr="00897CD6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1.4.2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12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1.4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文档，请使用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解析出所有的商品信息，并打印商品的所有</w:t>
      </w:r>
      <w:r>
        <w:rPr>
          <w:rFonts w:hint="eastAsia"/>
          <w:lang w:val="zh-CN"/>
        </w:rPr>
        <w:lastRenderedPageBreak/>
        <w:t>属性值：</w:t>
      </w:r>
    </w:p>
    <w:p w:rsidR="00D5328A" w:rsidRDefault="00D5328A" w:rsidP="00D5328A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product.xml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encoding=</w:t>
      </w:r>
      <w:r>
        <w:rPr>
          <w:lang w:val="zh-CN"/>
        </w:rPr>
        <w:t>”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&lt;products&gt;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p001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华为</w:t>
      </w:r>
      <w:r>
        <w:rPr>
          <w:rFonts w:hint="eastAsia"/>
          <w:lang w:val="zh-CN"/>
        </w:rPr>
        <w:t>X80&lt;/name&gt;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&lt;color&gt;</w:t>
      </w:r>
      <w:r>
        <w:rPr>
          <w:rFonts w:hint="eastAsia"/>
          <w:lang w:val="zh-CN"/>
        </w:rPr>
        <w:t>白</w:t>
      </w:r>
      <w:r>
        <w:rPr>
          <w:rFonts w:hint="eastAsia"/>
          <w:lang w:val="zh-CN"/>
        </w:rPr>
        <w:t>&lt;/color&gt;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&lt;price&gt;2800&lt;/price&gt;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&lt;/product&gt;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华为</w:t>
      </w:r>
      <w:r>
        <w:rPr>
          <w:rFonts w:hint="eastAsia"/>
          <w:lang w:val="zh-CN"/>
        </w:rPr>
        <w:t>X88&lt;/name&gt;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&lt;color&gt;</w:t>
      </w:r>
      <w:r>
        <w:rPr>
          <w:rFonts w:hint="eastAsia"/>
          <w:lang w:val="zh-CN"/>
        </w:rPr>
        <w:t>黑</w:t>
      </w:r>
      <w:r>
        <w:rPr>
          <w:rFonts w:hint="eastAsia"/>
          <w:lang w:val="zh-CN"/>
        </w:rPr>
        <w:t>&lt;/color&gt;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&lt;price&gt;2900&lt;/price&gt;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&lt;/product&gt;</w:t>
      </w:r>
    </w:p>
    <w:p w:rsidR="00D5328A" w:rsidRDefault="00D5328A" w:rsidP="00D5328A">
      <w:pPr>
        <w:pStyle w:val="a8"/>
        <w:ind w:left="126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&lt;/products&gt;</w:t>
      </w:r>
    </w:p>
    <w:p w:rsidR="00385F99" w:rsidRPr="00385F99" w:rsidRDefault="00385F99" w:rsidP="00D5328A">
      <w:pPr>
        <w:pStyle w:val="a8"/>
        <w:ind w:left="1260" w:firstLineChars="0" w:firstLine="0"/>
        <w:rPr>
          <w:b/>
          <w:lang w:val="zh-CN"/>
        </w:rPr>
      </w:pPr>
      <w:r w:rsidRPr="00385F99">
        <w:rPr>
          <w:rFonts w:hint="eastAsia"/>
          <w:b/>
          <w:color w:val="FF0000"/>
          <w:lang w:val="zh-CN"/>
        </w:rPr>
        <w:t>答案见附件项目目录：</w:t>
      </w:r>
      <w:r w:rsidRPr="00385F99">
        <w:rPr>
          <w:rFonts w:hint="eastAsia"/>
          <w:b/>
          <w:color w:val="FF0000"/>
          <w:lang w:val="zh-CN"/>
        </w:rPr>
        <w:t>day17</w:t>
      </w:r>
      <w:r w:rsidRPr="00385F99">
        <w:rPr>
          <w:rFonts w:hint="eastAsia"/>
          <w:b/>
          <w:color w:val="FF0000"/>
          <w:lang w:val="zh-CN"/>
        </w:rPr>
        <w:t>作业</w:t>
      </w:r>
      <w:r w:rsidRPr="00385F99">
        <w:rPr>
          <w:rFonts w:hint="eastAsia"/>
          <w:b/>
          <w:color w:val="FF0000"/>
          <w:lang w:val="zh-CN"/>
        </w:rPr>
        <w:t>_Test1_12</w:t>
      </w:r>
    </w:p>
    <w:p w:rsidR="00D5328A" w:rsidRDefault="00D5328A" w:rsidP="00D5328A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D5328A" w:rsidRDefault="00D5328A" w:rsidP="00D5328A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day17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_Test1_12</w:t>
      </w:r>
    </w:p>
    <w:p w:rsidR="00D5328A" w:rsidRPr="00C26E83" w:rsidRDefault="00D5328A" w:rsidP="00D5328A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创建类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方法，按要求解析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文件；</w:t>
      </w:r>
    </w:p>
    <w:p w:rsidR="00D5328A" w:rsidRDefault="00D5328A" w:rsidP="00D5328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约束综合】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针对以下约束描述，请为其写出相应的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约束文件：以及相应的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D5328A" w:rsidRDefault="00D5328A" w:rsidP="00D5328A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根元素为：</w:t>
      </w:r>
      <w:r>
        <w:rPr>
          <w:rFonts w:hint="eastAsia"/>
          <w:lang w:val="zh-CN"/>
        </w:rPr>
        <w:t>students</w:t>
      </w:r>
    </w:p>
    <w:p w:rsidR="00D5328A" w:rsidRDefault="00D5328A" w:rsidP="00D5328A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根元素有个属性：</w:t>
      </w:r>
      <w:r>
        <w:rPr>
          <w:rFonts w:hint="eastAsia"/>
          <w:lang w:val="zh-CN"/>
        </w:rPr>
        <w:t>schoolName</w:t>
      </w:r>
    </w:p>
    <w:p w:rsidR="00D5328A" w:rsidRDefault="00D5328A" w:rsidP="00D5328A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根元素中只能包含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元素，可以不出现，也可以出现多次。</w:t>
      </w:r>
    </w:p>
    <w:p w:rsidR="00D5328A" w:rsidRDefault="00D5328A" w:rsidP="00D5328A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元素有一个属性：</w:t>
      </w:r>
      <w:r>
        <w:rPr>
          <w:rFonts w:hint="eastAsia"/>
          <w:lang w:val="zh-CN"/>
        </w:rPr>
        <w:t>id</w:t>
      </w:r>
      <w:r w:rsidR="00802364">
        <w:rPr>
          <w:rFonts w:hint="eastAsia"/>
          <w:lang w:val="zh-CN"/>
        </w:rPr>
        <w:t>，必须使用</w:t>
      </w:r>
    </w:p>
    <w:p w:rsidR="00D5328A" w:rsidRDefault="00D5328A" w:rsidP="00D5328A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元素下只能有：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sex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三个子元素；这三个子元素必须按顺序出现，而且每个子元素只能出现一次；</w:t>
      </w:r>
    </w:p>
    <w:p w:rsidR="00D5328A" w:rsidRDefault="00D5328A" w:rsidP="00D5328A">
      <w:pPr>
        <w:pStyle w:val="a8"/>
        <w:numPr>
          <w:ilvl w:val="0"/>
          <w:numId w:val="16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sex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三个子元素没有属性，而且只能包含文本内容；</w:t>
      </w:r>
    </w:p>
    <w:p w:rsidR="00802364" w:rsidRPr="00AD25F1" w:rsidRDefault="00802364" w:rsidP="00802364">
      <w:pPr>
        <w:pBdr>
          <w:bottom w:val="single" w:sz="6" w:space="1" w:color="auto"/>
        </w:pBd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>DTD</w:t>
      </w:r>
      <w:r w:rsidRPr="00AD25F1">
        <w:rPr>
          <w:rFonts w:hint="eastAsia"/>
          <w:b/>
          <w:color w:val="FF0000"/>
          <w:lang w:val="zh-CN"/>
        </w:rPr>
        <w:t>文件：</w:t>
      </w:r>
    </w:p>
    <w:p w:rsidR="00802364" w:rsidRPr="00AD25F1" w:rsidRDefault="00802364" w:rsidP="00802364">
      <w:pPr>
        <w:ind w:left="1260"/>
        <w:rPr>
          <w:b/>
          <w:color w:val="FF0000"/>
          <w:lang w:val="zh-CN"/>
        </w:rPr>
      </w:pPr>
      <w:r w:rsidRPr="00AD25F1">
        <w:rPr>
          <w:b/>
          <w:color w:val="FF0000"/>
          <w:lang w:val="zh-CN"/>
        </w:rPr>
        <w:lastRenderedPageBreak/>
        <w:t>&lt;?xml version="1.0" encoding="UTF-8"?&gt;</w:t>
      </w:r>
    </w:p>
    <w:p w:rsidR="00802364" w:rsidRPr="00AD25F1" w:rsidRDefault="00802364" w:rsidP="00802364">
      <w:pPr>
        <w:ind w:left="1260"/>
        <w:rPr>
          <w:b/>
          <w:color w:val="FF0000"/>
          <w:lang w:val="zh-CN"/>
        </w:rPr>
      </w:pPr>
      <w:r w:rsidRPr="00AD25F1">
        <w:rPr>
          <w:b/>
          <w:color w:val="FF0000"/>
          <w:lang w:val="zh-CN"/>
        </w:rPr>
        <w:t xml:space="preserve">&lt;!ELEMENT </w:t>
      </w:r>
      <w:r w:rsidRPr="00AD25F1">
        <w:rPr>
          <w:rFonts w:hint="eastAsia"/>
          <w:b/>
          <w:color w:val="FF0000"/>
          <w:lang w:val="zh-CN"/>
        </w:rPr>
        <w:t>students</w:t>
      </w:r>
      <w:r w:rsidRPr="00AD25F1">
        <w:rPr>
          <w:b/>
          <w:color w:val="FF0000"/>
          <w:lang w:val="zh-CN"/>
        </w:rPr>
        <w:t xml:space="preserve"> (</w:t>
      </w:r>
      <w:r w:rsidRPr="00AD25F1">
        <w:rPr>
          <w:rFonts w:hint="eastAsia"/>
          <w:b/>
          <w:color w:val="FF0000"/>
          <w:lang w:val="zh-CN"/>
        </w:rPr>
        <w:t>student</w:t>
      </w:r>
      <w:r w:rsidRPr="00AD25F1">
        <w:rPr>
          <w:b/>
          <w:color w:val="FF0000"/>
          <w:lang w:val="zh-CN"/>
        </w:rPr>
        <w:t>*</w:t>
      </w:r>
      <w:r w:rsidRPr="00AD25F1">
        <w:rPr>
          <w:b/>
          <w:color w:val="FF0000"/>
          <w:lang w:val="zh-CN"/>
        </w:rPr>
        <w:t>) &gt;</w:t>
      </w:r>
    </w:p>
    <w:p w:rsidR="00802364" w:rsidRPr="00AD25F1" w:rsidRDefault="00802364" w:rsidP="00802364">
      <w:pPr>
        <w:ind w:left="1260"/>
        <w:rPr>
          <w:b/>
          <w:color w:val="FF0000"/>
          <w:lang w:val="zh-CN"/>
        </w:rPr>
      </w:pPr>
      <w:r w:rsidRPr="00AD25F1">
        <w:rPr>
          <w:b/>
          <w:color w:val="FF0000"/>
          <w:lang w:val="zh-CN"/>
        </w:rPr>
        <w:t xml:space="preserve">&lt;!ELEMENT </w:t>
      </w:r>
      <w:r w:rsidR="00BA7F93" w:rsidRPr="00AD25F1">
        <w:rPr>
          <w:rFonts w:hint="eastAsia"/>
          <w:b/>
          <w:color w:val="FF0000"/>
          <w:lang w:val="zh-CN"/>
        </w:rPr>
        <w:t>student</w:t>
      </w:r>
      <w:r w:rsidRPr="00AD25F1">
        <w:rPr>
          <w:b/>
          <w:color w:val="FF0000"/>
          <w:lang w:val="zh-CN"/>
        </w:rPr>
        <w:t xml:space="preserve"> (</w:t>
      </w:r>
      <w:r w:rsidR="00BA7F93" w:rsidRPr="00AD25F1">
        <w:rPr>
          <w:rFonts w:hint="eastAsia"/>
          <w:b/>
          <w:color w:val="FF0000"/>
          <w:lang w:val="zh-CN"/>
        </w:rPr>
        <w:t>name,sex,age</w:t>
      </w:r>
      <w:r w:rsidRPr="00AD25F1">
        <w:rPr>
          <w:b/>
          <w:color w:val="FF0000"/>
          <w:lang w:val="zh-CN"/>
        </w:rPr>
        <w:t>)&gt;</w:t>
      </w:r>
    </w:p>
    <w:p w:rsidR="00802364" w:rsidRPr="00AD25F1" w:rsidRDefault="00802364" w:rsidP="00802364">
      <w:pPr>
        <w:ind w:left="1260"/>
        <w:rPr>
          <w:b/>
          <w:color w:val="FF0000"/>
          <w:lang w:val="zh-CN"/>
        </w:rPr>
      </w:pPr>
      <w:r w:rsidRPr="00AD25F1">
        <w:rPr>
          <w:b/>
          <w:color w:val="FF0000"/>
          <w:lang w:val="zh-CN"/>
        </w:rPr>
        <w:t xml:space="preserve">&lt;!ELEMENT </w:t>
      </w:r>
      <w:r w:rsidR="00BA7F93" w:rsidRPr="00AD25F1">
        <w:rPr>
          <w:rFonts w:hint="eastAsia"/>
          <w:b/>
          <w:color w:val="FF0000"/>
          <w:lang w:val="zh-CN"/>
        </w:rPr>
        <w:t>name</w:t>
      </w:r>
      <w:r w:rsidRPr="00AD25F1">
        <w:rPr>
          <w:b/>
          <w:color w:val="FF0000"/>
          <w:lang w:val="zh-CN"/>
        </w:rPr>
        <w:t xml:space="preserve"> (#PCDATA)&gt;</w:t>
      </w:r>
    </w:p>
    <w:p w:rsidR="00802364" w:rsidRPr="00AD25F1" w:rsidRDefault="00802364" w:rsidP="00802364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b/>
          <w:color w:val="FF0000"/>
          <w:lang w:val="zh-CN"/>
        </w:rPr>
        <w:t xml:space="preserve">&lt;!ELEMENT </w:t>
      </w:r>
      <w:r w:rsidR="00BA7F93" w:rsidRPr="00AD25F1">
        <w:rPr>
          <w:rFonts w:hint="eastAsia"/>
          <w:b/>
          <w:color w:val="FF0000"/>
          <w:lang w:val="zh-CN"/>
        </w:rPr>
        <w:t>sex</w:t>
      </w:r>
      <w:r w:rsidRPr="00AD25F1">
        <w:rPr>
          <w:b/>
          <w:color w:val="FF0000"/>
          <w:lang w:val="zh-CN"/>
        </w:rPr>
        <w:t xml:space="preserve"> (#PCDATA)&gt;</w:t>
      </w:r>
    </w:p>
    <w:p w:rsidR="00BA7F93" w:rsidRPr="00AD25F1" w:rsidRDefault="00BA7F93" w:rsidP="00802364">
      <w:pPr>
        <w:ind w:left="1260"/>
        <w:rPr>
          <w:b/>
          <w:color w:val="FF0000"/>
          <w:lang w:val="zh-CN"/>
        </w:rPr>
      </w:pPr>
      <w:r w:rsidRPr="00AD25F1">
        <w:rPr>
          <w:b/>
          <w:color w:val="FF0000"/>
          <w:lang w:val="zh-CN"/>
        </w:rPr>
        <w:t xml:space="preserve">&lt;!ELEMENT </w:t>
      </w:r>
      <w:r w:rsidRPr="00AD25F1">
        <w:rPr>
          <w:rFonts w:hint="eastAsia"/>
          <w:b/>
          <w:color w:val="FF0000"/>
          <w:lang w:val="zh-CN"/>
        </w:rPr>
        <w:t>age</w:t>
      </w:r>
      <w:r w:rsidRPr="00AD25F1">
        <w:rPr>
          <w:b/>
          <w:color w:val="FF0000"/>
          <w:lang w:val="zh-CN"/>
        </w:rPr>
        <w:t xml:space="preserve"> (#PCDATA)&gt;</w:t>
      </w:r>
    </w:p>
    <w:p w:rsidR="00802364" w:rsidRPr="00AD25F1" w:rsidRDefault="00802364" w:rsidP="00802364">
      <w:pPr>
        <w:ind w:left="1260"/>
        <w:rPr>
          <w:b/>
          <w:color w:val="FF0000"/>
          <w:lang w:val="zh-CN"/>
        </w:rPr>
      </w:pPr>
      <w:r w:rsidRPr="00AD25F1">
        <w:rPr>
          <w:b/>
          <w:color w:val="FF0000"/>
          <w:lang w:val="zh-CN"/>
        </w:rPr>
        <w:t xml:space="preserve">&lt;!ATTLIST </w:t>
      </w:r>
      <w:r w:rsidRPr="00AD25F1">
        <w:rPr>
          <w:rFonts w:hint="eastAsia"/>
          <w:b/>
          <w:color w:val="FF0000"/>
          <w:lang w:val="zh-CN"/>
        </w:rPr>
        <w:t>students</w:t>
      </w:r>
      <w:r w:rsidRPr="00AD25F1">
        <w:rPr>
          <w:b/>
          <w:color w:val="FF0000"/>
          <w:lang w:val="zh-CN"/>
        </w:rPr>
        <w:t xml:space="preserve"> </w:t>
      </w:r>
      <w:r w:rsidRPr="00AD25F1">
        <w:rPr>
          <w:rFonts w:hint="eastAsia"/>
          <w:b/>
          <w:color w:val="FF0000"/>
          <w:lang w:val="zh-CN"/>
        </w:rPr>
        <w:t>schoolName</w:t>
      </w:r>
      <w:r w:rsidRPr="00AD25F1">
        <w:rPr>
          <w:b/>
          <w:color w:val="FF0000"/>
          <w:lang w:val="zh-CN"/>
        </w:rPr>
        <w:t xml:space="preserve"> CDATA&gt;</w:t>
      </w:r>
    </w:p>
    <w:p w:rsidR="00802364" w:rsidRPr="00AD25F1" w:rsidRDefault="00802364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b/>
          <w:color w:val="FF0000"/>
          <w:lang w:val="zh-CN"/>
        </w:rPr>
        <w:t xml:space="preserve">&lt;!ATTLIST </w:t>
      </w:r>
      <w:r w:rsidRPr="00AD25F1">
        <w:rPr>
          <w:rFonts w:hint="eastAsia"/>
          <w:b/>
          <w:color w:val="FF0000"/>
          <w:lang w:val="zh-CN"/>
        </w:rPr>
        <w:t>student</w:t>
      </w:r>
      <w:r w:rsidRPr="00AD25F1">
        <w:rPr>
          <w:b/>
          <w:color w:val="FF0000"/>
          <w:lang w:val="zh-CN"/>
        </w:rPr>
        <w:t xml:space="preserve"> </w:t>
      </w:r>
      <w:r w:rsidRPr="00AD25F1">
        <w:rPr>
          <w:rFonts w:hint="eastAsia"/>
          <w:b/>
          <w:color w:val="FF0000"/>
          <w:lang w:val="zh-CN"/>
        </w:rPr>
        <w:t>id</w:t>
      </w:r>
      <w:r w:rsidRPr="00AD25F1">
        <w:rPr>
          <w:b/>
          <w:color w:val="FF0000"/>
          <w:lang w:val="zh-CN"/>
        </w:rPr>
        <w:t xml:space="preserve"> CDATA #REQUIRED&gt;</w:t>
      </w:r>
    </w:p>
    <w:p w:rsidR="00A45E77" w:rsidRPr="00AD25F1" w:rsidRDefault="00A45E77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>===================================================================</w:t>
      </w:r>
    </w:p>
    <w:p w:rsidR="00A45E77" w:rsidRPr="00AD25F1" w:rsidRDefault="00A45E77" w:rsidP="007306A3">
      <w:pPr>
        <w:pBdr>
          <w:bottom w:val="single" w:sz="6" w:space="1" w:color="auto"/>
        </w:pBd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>XML</w:t>
      </w:r>
      <w:r w:rsidRPr="00AD25F1">
        <w:rPr>
          <w:rFonts w:hint="eastAsia"/>
          <w:b/>
          <w:color w:val="FF0000"/>
          <w:lang w:val="zh-CN"/>
        </w:rPr>
        <w:t>文件：</w:t>
      </w:r>
    </w:p>
    <w:p w:rsidR="00A45E77" w:rsidRPr="00AD25F1" w:rsidRDefault="00A45E77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b/>
          <w:color w:val="FF0000"/>
          <w:lang w:val="zh-CN"/>
        </w:rPr>
        <w:t>&lt;?xml version="1.0" encoding="UTF-8"?&gt;</w:t>
      </w:r>
    </w:p>
    <w:p w:rsidR="00A45E77" w:rsidRPr="00AD25F1" w:rsidRDefault="00A45E77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 xml:space="preserve">&lt;students schoolName = </w:t>
      </w:r>
      <w:r w:rsidRPr="00AD25F1">
        <w:rPr>
          <w:b/>
          <w:color w:val="FF0000"/>
          <w:lang w:val="zh-CN"/>
        </w:rPr>
        <w:t>“</w:t>
      </w:r>
      <w:r w:rsidRPr="00AD25F1">
        <w:rPr>
          <w:rFonts w:hint="eastAsia"/>
          <w:b/>
          <w:color w:val="FF0000"/>
          <w:lang w:val="zh-CN"/>
        </w:rPr>
        <w:t>传智播客北京校区</w:t>
      </w:r>
      <w:r w:rsidRPr="00AD25F1">
        <w:rPr>
          <w:b/>
          <w:color w:val="FF0000"/>
          <w:lang w:val="zh-CN"/>
        </w:rPr>
        <w:t>”</w:t>
      </w:r>
      <w:r w:rsidRPr="00AD25F1">
        <w:rPr>
          <w:rFonts w:hint="eastAsia"/>
          <w:b/>
          <w:color w:val="FF0000"/>
          <w:lang w:val="zh-CN"/>
        </w:rPr>
        <w:t>&gt;</w:t>
      </w:r>
    </w:p>
    <w:p w:rsidR="00A45E77" w:rsidRPr="00AD25F1" w:rsidRDefault="00A45E77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  <w:t xml:space="preserve">&lt;student id = </w:t>
      </w:r>
      <w:r w:rsidRPr="00AD25F1">
        <w:rPr>
          <w:b/>
          <w:color w:val="FF0000"/>
          <w:lang w:val="zh-CN"/>
        </w:rPr>
        <w:t>“</w:t>
      </w:r>
      <w:r w:rsidRPr="00AD25F1">
        <w:rPr>
          <w:rFonts w:hint="eastAsia"/>
          <w:b/>
          <w:color w:val="FF0000"/>
          <w:lang w:val="zh-CN"/>
        </w:rPr>
        <w:t>it001</w:t>
      </w:r>
      <w:r w:rsidRPr="00AD25F1">
        <w:rPr>
          <w:b/>
          <w:color w:val="FF0000"/>
          <w:lang w:val="zh-CN"/>
        </w:rPr>
        <w:t>”</w:t>
      </w:r>
      <w:r w:rsidRPr="00AD25F1">
        <w:rPr>
          <w:rFonts w:hint="eastAsia"/>
          <w:b/>
          <w:color w:val="FF0000"/>
          <w:lang w:val="zh-CN"/>
        </w:rPr>
        <w:t>&gt;</w:t>
      </w:r>
    </w:p>
    <w:p w:rsidR="00A45E77" w:rsidRPr="00AD25F1" w:rsidRDefault="00A45E77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</w:r>
      <w:r w:rsidR="008B3EEC" w:rsidRPr="00AD25F1">
        <w:rPr>
          <w:rFonts w:hint="eastAsia"/>
          <w:b/>
          <w:color w:val="FF0000"/>
          <w:lang w:val="zh-CN"/>
        </w:rPr>
        <w:t>&lt;name&gt;</w:t>
      </w:r>
      <w:r w:rsidR="008B3EEC" w:rsidRPr="00AD25F1">
        <w:rPr>
          <w:rFonts w:hint="eastAsia"/>
          <w:b/>
          <w:color w:val="FF0000"/>
          <w:lang w:val="zh-CN"/>
        </w:rPr>
        <w:t>成龙</w:t>
      </w:r>
      <w:r w:rsidR="008B3EEC" w:rsidRPr="00AD25F1">
        <w:rPr>
          <w:rFonts w:hint="eastAsia"/>
          <w:b/>
          <w:color w:val="FF0000"/>
          <w:lang w:val="zh-CN"/>
        </w:rPr>
        <w:t>&lt;/name&gt;</w:t>
      </w:r>
    </w:p>
    <w:p w:rsidR="008B3EEC" w:rsidRPr="00AD25F1" w:rsidRDefault="008B3EEC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  <w:t>&lt;sex&gt;</w:t>
      </w:r>
      <w:r w:rsidRPr="00AD25F1">
        <w:rPr>
          <w:rFonts w:hint="eastAsia"/>
          <w:b/>
          <w:color w:val="FF0000"/>
          <w:lang w:val="zh-CN"/>
        </w:rPr>
        <w:t>男</w:t>
      </w:r>
      <w:r w:rsidRPr="00AD25F1">
        <w:rPr>
          <w:rFonts w:hint="eastAsia"/>
          <w:b/>
          <w:color w:val="FF0000"/>
          <w:lang w:val="zh-CN"/>
        </w:rPr>
        <w:t>&lt;/sex&gt;</w:t>
      </w:r>
    </w:p>
    <w:p w:rsidR="008B3EEC" w:rsidRPr="00AD25F1" w:rsidRDefault="008B3EEC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  <w:t>&lt;age&gt;20&lt;/age&gt;</w:t>
      </w:r>
    </w:p>
    <w:p w:rsidR="00A45E77" w:rsidRPr="00AD25F1" w:rsidRDefault="00A45E77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  <w:t>&lt;/student&gt;</w:t>
      </w:r>
    </w:p>
    <w:p w:rsidR="001E74EF" w:rsidRPr="00AD25F1" w:rsidRDefault="001E74EF" w:rsidP="001E74EF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 xml:space="preserve">&lt;student id = </w:t>
      </w:r>
      <w:r w:rsidRPr="00AD25F1">
        <w:rPr>
          <w:b/>
          <w:color w:val="FF0000"/>
          <w:lang w:val="zh-CN"/>
        </w:rPr>
        <w:t>“</w:t>
      </w:r>
      <w:r w:rsidRPr="00AD25F1">
        <w:rPr>
          <w:rFonts w:hint="eastAsia"/>
          <w:b/>
          <w:color w:val="FF0000"/>
          <w:lang w:val="zh-CN"/>
        </w:rPr>
        <w:t>it00</w:t>
      </w:r>
      <w:r w:rsidRPr="00AD25F1">
        <w:rPr>
          <w:rFonts w:hint="eastAsia"/>
          <w:b/>
          <w:color w:val="FF0000"/>
          <w:lang w:val="zh-CN"/>
        </w:rPr>
        <w:t>2</w:t>
      </w:r>
      <w:r w:rsidRPr="00AD25F1">
        <w:rPr>
          <w:b/>
          <w:color w:val="FF0000"/>
          <w:lang w:val="zh-CN"/>
        </w:rPr>
        <w:t>”</w:t>
      </w:r>
      <w:r w:rsidRPr="00AD25F1">
        <w:rPr>
          <w:rFonts w:hint="eastAsia"/>
          <w:b/>
          <w:color w:val="FF0000"/>
          <w:lang w:val="zh-CN"/>
        </w:rPr>
        <w:t>&gt;</w:t>
      </w:r>
    </w:p>
    <w:p w:rsidR="001E74EF" w:rsidRPr="00AD25F1" w:rsidRDefault="001E74EF" w:rsidP="001E74EF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  <w:t>&lt;name&gt;</w:t>
      </w:r>
      <w:r w:rsidRPr="00AD25F1">
        <w:rPr>
          <w:rFonts w:hint="eastAsia"/>
          <w:b/>
          <w:color w:val="FF0000"/>
          <w:lang w:val="zh-CN"/>
        </w:rPr>
        <w:t>曾志伟</w:t>
      </w:r>
      <w:r w:rsidRPr="00AD25F1">
        <w:rPr>
          <w:rFonts w:hint="eastAsia"/>
          <w:b/>
          <w:color w:val="FF0000"/>
          <w:lang w:val="zh-CN"/>
        </w:rPr>
        <w:t>&lt;/name&gt;</w:t>
      </w:r>
    </w:p>
    <w:p w:rsidR="001E74EF" w:rsidRPr="00AD25F1" w:rsidRDefault="001E74EF" w:rsidP="001E74EF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  <w:t>&lt;sex&gt;</w:t>
      </w:r>
      <w:r w:rsidRPr="00AD25F1">
        <w:rPr>
          <w:rFonts w:hint="eastAsia"/>
          <w:b/>
          <w:color w:val="FF0000"/>
          <w:lang w:val="zh-CN"/>
        </w:rPr>
        <w:t>男</w:t>
      </w:r>
      <w:r w:rsidRPr="00AD25F1">
        <w:rPr>
          <w:rFonts w:hint="eastAsia"/>
          <w:b/>
          <w:color w:val="FF0000"/>
          <w:lang w:val="zh-CN"/>
        </w:rPr>
        <w:t>&lt;/sex&gt;</w:t>
      </w:r>
    </w:p>
    <w:p w:rsidR="001E74EF" w:rsidRPr="00AD25F1" w:rsidRDefault="001E74EF" w:rsidP="001E74EF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  <w:t>&lt;age&gt;</w:t>
      </w:r>
      <w:r w:rsidRPr="00AD25F1">
        <w:rPr>
          <w:rFonts w:hint="eastAsia"/>
          <w:b/>
          <w:color w:val="FF0000"/>
          <w:lang w:val="zh-CN"/>
        </w:rPr>
        <w:t>18</w:t>
      </w:r>
      <w:r w:rsidRPr="00AD25F1">
        <w:rPr>
          <w:rFonts w:hint="eastAsia"/>
          <w:b/>
          <w:color w:val="FF0000"/>
          <w:lang w:val="zh-CN"/>
        </w:rPr>
        <w:t>&lt;/age&gt;</w:t>
      </w:r>
    </w:p>
    <w:p w:rsidR="001E74EF" w:rsidRPr="00AD25F1" w:rsidRDefault="001E74EF" w:rsidP="001E74EF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ab/>
      </w:r>
      <w:r w:rsidRPr="00AD25F1">
        <w:rPr>
          <w:rFonts w:hint="eastAsia"/>
          <w:b/>
          <w:color w:val="FF0000"/>
          <w:lang w:val="zh-CN"/>
        </w:rPr>
        <w:tab/>
        <w:t>&lt;/student&gt;</w:t>
      </w:r>
    </w:p>
    <w:p w:rsidR="00A45E77" w:rsidRPr="00AD25F1" w:rsidRDefault="00A45E77" w:rsidP="007306A3">
      <w:pPr>
        <w:ind w:left="1260"/>
        <w:rPr>
          <w:rFonts w:hint="eastAsia"/>
          <w:b/>
          <w:color w:val="FF0000"/>
          <w:lang w:val="zh-CN"/>
        </w:rPr>
      </w:pPr>
      <w:r w:rsidRPr="00AD25F1">
        <w:rPr>
          <w:rFonts w:hint="eastAsia"/>
          <w:b/>
          <w:color w:val="FF0000"/>
          <w:lang w:val="zh-CN"/>
        </w:rPr>
        <w:t>&lt;/students&gt;</w:t>
      </w:r>
    </w:p>
    <w:p w:rsidR="00D5328A" w:rsidRDefault="00D5328A" w:rsidP="00D5328A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D5328A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1.3.1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约束综合】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针对以下约束描述，请为其写出相应的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约束文件以及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D5328A" w:rsidRDefault="00D5328A" w:rsidP="00D5328A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根元素为：</w:t>
      </w:r>
      <w:r>
        <w:rPr>
          <w:rFonts w:hint="eastAsia"/>
          <w:lang w:val="zh-CN"/>
        </w:rPr>
        <w:t>servlets</w:t>
      </w:r>
    </w:p>
    <w:p w:rsidR="00D5328A" w:rsidRDefault="00D5328A" w:rsidP="00D5328A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根元素有个属性：</w:t>
      </w:r>
      <w:r>
        <w:rPr>
          <w:rFonts w:hint="eastAsia"/>
          <w:lang w:val="zh-CN"/>
        </w:rPr>
        <w:t>version</w:t>
      </w:r>
      <w:r w:rsidR="00955B0B">
        <w:rPr>
          <w:rFonts w:hint="eastAsia"/>
          <w:lang w:val="zh-CN"/>
        </w:rPr>
        <w:t>，可以不出现。</w:t>
      </w:r>
    </w:p>
    <w:p w:rsidR="00D5328A" w:rsidRDefault="00D5328A" w:rsidP="00D5328A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根元素中只能包含</w:t>
      </w: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元素和</w:t>
      </w:r>
      <w:r>
        <w:rPr>
          <w:rFonts w:hint="eastAsia"/>
          <w:lang w:val="zh-CN"/>
        </w:rPr>
        <w:t>servlet-mapping</w:t>
      </w:r>
      <w:r>
        <w:rPr>
          <w:rFonts w:hint="eastAsia"/>
          <w:lang w:val="zh-CN"/>
        </w:rPr>
        <w:t>元素，必须按顺序出现，每个元素可以出现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次或多次；</w:t>
      </w:r>
    </w:p>
    <w:p w:rsidR="00D5328A" w:rsidRDefault="00D5328A" w:rsidP="00D5328A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元素只能包含</w:t>
      </w:r>
      <w:r>
        <w:rPr>
          <w:rFonts w:hint="eastAsia"/>
          <w:lang w:val="zh-CN"/>
        </w:rPr>
        <w:t>servlet-name</w:t>
      </w:r>
      <w:r>
        <w:rPr>
          <w:rFonts w:hint="eastAsia"/>
          <w:lang w:val="zh-CN"/>
        </w:rPr>
        <w:t>元素和</w:t>
      </w:r>
      <w:r>
        <w:rPr>
          <w:rFonts w:hint="eastAsia"/>
          <w:lang w:val="zh-CN"/>
        </w:rPr>
        <w:t>servlet-class</w:t>
      </w:r>
      <w:r>
        <w:rPr>
          <w:rFonts w:hint="eastAsia"/>
          <w:lang w:val="zh-CN"/>
        </w:rPr>
        <w:t>元素，必须出现，</w:t>
      </w:r>
      <w:r w:rsidR="009511C0">
        <w:rPr>
          <w:rFonts w:hint="eastAsia"/>
          <w:lang w:val="zh-CN"/>
        </w:rPr>
        <w:lastRenderedPageBreak/>
        <w:t>只能出现一次，</w:t>
      </w:r>
      <w:r>
        <w:rPr>
          <w:rFonts w:hint="eastAsia"/>
          <w:lang w:val="zh-CN"/>
        </w:rPr>
        <w:t>而且要按照顺序出现。</w:t>
      </w:r>
    </w:p>
    <w:p w:rsidR="00D5328A" w:rsidRDefault="00D5328A" w:rsidP="00D5328A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servlet-mapping</w:t>
      </w:r>
      <w:r>
        <w:rPr>
          <w:rFonts w:hint="eastAsia"/>
          <w:lang w:val="zh-CN"/>
        </w:rPr>
        <w:t>元素只能包含</w:t>
      </w:r>
      <w:r>
        <w:rPr>
          <w:rFonts w:hint="eastAsia"/>
          <w:lang w:val="zh-CN"/>
        </w:rPr>
        <w:t>servlet-name</w:t>
      </w:r>
      <w:r>
        <w:rPr>
          <w:rFonts w:hint="eastAsia"/>
          <w:lang w:val="zh-CN"/>
        </w:rPr>
        <w:t>元素和</w:t>
      </w:r>
      <w:r>
        <w:rPr>
          <w:rFonts w:hint="eastAsia"/>
          <w:lang w:val="zh-CN"/>
        </w:rPr>
        <w:t>url-</w:t>
      </w:r>
      <w:r w:rsidR="00C9302C">
        <w:rPr>
          <w:rFonts w:hint="eastAsia"/>
          <w:lang w:val="zh-CN"/>
        </w:rPr>
        <w:t>pattern</w:t>
      </w:r>
      <w:r>
        <w:rPr>
          <w:rFonts w:hint="eastAsia"/>
          <w:lang w:val="zh-CN"/>
        </w:rPr>
        <w:t>元素，必须出现，</w:t>
      </w:r>
      <w:r w:rsidR="00CF6A9B">
        <w:rPr>
          <w:rFonts w:hint="eastAsia"/>
          <w:lang w:val="zh-CN"/>
        </w:rPr>
        <w:t>只能出现一次，</w:t>
      </w:r>
      <w:r>
        <w:rPr>
          <w:rFonts w:hint="eastAsia"/>
          <w:lang w:val="zh-CN"/>
        </w:rPr>
        <w:t>而且要按照顺序出现。</w:t>
      </w:r>
    </w:p>
    <w:p w:rsidR="00D5328A" w:rsidRDefault="00D5328A" w:rsidP="00D5328A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元素和</w:t>
      </w:r>
      <w:r>
        <w:rPr>
          <w:rFonts w:hint="eastAsia"/>
          <w:lang w:val="zh-CN"/>
        </w:rPr>
        <w:t>servlet-mapping</w:t>
      </w:r>
      <w:r>
        <w:rPr>
          <w:rFonts w:hint="eastAsia"/>
          <w:lang w:val="zh-CN"/>
        </w:rPr>
        <w:t>元素的所有子元素都只能包含文本内容。</w:t>
      </w:r>
    </w:p>
    <w:p w:rsidR="00E34874" w:rsidRPr="00E34874" w:rsidRDefault="00E34874" w:rsidP="00E34874">
      <w:pPr>
        <w:pBdr>
          <w:bottom w:val="single" w:sz="6" w:space="1" w:color="auto"/>
        </w:pBdr>
        <w:ind w:left="1260"/>
        <w:rPr>
          <w:rFonts w:hint="eastAsia"/>
          <w:b/>
          <w:color w:val="FF0000"/>
          <w:lang w:val="zh-CN"/>
        </w:rPr>
      </w:pPr>
      <w:r w:rsidRPr="00E34874">
        <w:rPr>
          <w:rFonts w:hint="eastAsia"/>
          <w:b/>
          <w:color w:val="FF0000"/>
          <w:lang w:val="zh-CN"/>
        </w:rPr>
        <w:t>DTD</w:t>
      </w:r>
      <w:r w:rsidRPr="00E34874">
        <w:rPr>
          <w:rFonts w:hint="eastAsia"/>
          <w:b/>
          <w:color w:val="FF0000"/>
          <w:lang w:val="zh-CN"/>
        </w:rPr>
        <w:t>文件：</w:t>
      </w:r>
    </w:p>
    <w:p w:rsidR="00E34874" w:rsidRPr="00E34874" w:rsidRDefault="00E34874" w:rsidP="00E34874">
      <w:pPr>
        <w:ind w:left="1260"/>
        <w:rPr>
          <w:b/>
          <w:color w:val="FF0000"/>
          <w:lang w:val="zh-CN"/>
        </w:rPr>
      </w:pPr>
      <w:r w:rsidRPr="00E34874">
        <w:rPr>
          <w:b/>
          <w:color w:val="FF0000"/>
          <w:lang w:val="zh-CN"/>
        </w:rPr>
        <w:t>&lt;?xml version="1.0" encoding="UTF-8"?&gt;</w:t>
      </w:r>
    </w:p>
    <w:p w:rsidR="00E34874" w:rsidRPr="00E34874" w:rsidRDefault="00E34874" w:rsidP="00E34874">
      <w:pPr>
        <w:ind w:left="1260"/>
        <w:rPr>
          <w:b/>
          <w:color w:val="FF0000"/>
          <w:lang w:val="zh-CN"/>
        </w:rPr>
      </w:pPr>
      <w:r w:rsidRPr="00E34874">
        <w:rPr>
          <w:b/>
          <w:color w:val="FF0000"/>
          <w:lang w:val="zh-CN"/>
        </w:rPr>
        <w:t xml:space="preserve">&lt;!ELEMENT </w:t>
      </w:r>
      <w:r>
        <w:rPr>
          <w:rFonts w:hint="eastAsia"/>
          <w:b/>
          <w:color w:val="FF0000"/>
          <w:lang w:val="zh-CN"/>
        </w:rPr>
        <w:t>servlets</w:t>
      </w:r>
      <w:r w:rsidRPr="00E34874">
        <w:rPr>
          <w:b/>
          <w:color w:val="FF0000"/>
          <w:lang w:val="zh-CN"/>
        </w:rPr>
        <w:t xml:space="preserve"> (</w:t>
      </w:r>
      <w:r w:rsidR="009511C0">
        <w:rPr>
          <w:rFonts w:hint="eastAsia"/>
          <w:b/>
          <w:color w:val="FF0000"/>
          <w:lang w:val="zh-CN"/>
        </w:rPr>
        <w:t>servlet</w:t>
      </w:r>
      <w:r w:rsidRPr="00E34874">
        <w:rPr>
          <w:b/>
          <w:color w:val="FF0000"/>
          <w:lang w:val="zh-CN"/>
        </w:rPr>
        <w:t>*</w:t>
      </w:r>
      <w:r w:rsidR="00C9302C">
        <w:rPr>
          <w:rFonts w:hint="eastAsia"/>
          <w:b/>
          <w:color w:val="FF0000"/>
          <w:lang w:val="zh-CN"/>
        </w:rPr>
        <w:t>,url-pattern</w:t>
      </w:r>
      <w:r w:rsidR="00101526">
        <w:rPr>
          <w:rFonts w:hint="eastAsia"/>
          <w:b/>
          <w:color w:val="FF0000"/>
          <w:lang w:val="zh-CN"/>
        </w:rPr>
        <w:t>*</w:t>
      </w:r>
      <w:r w:rsidRPr="00E34874">
        <w:rPr>
          <w:b/>
          <w:color w:val="FF0000"/>
          <w:lang w:val="zh-CN"/>
        </w:rPr>
        <w:t>) &gt;</w:t>
      </w:r>
    </w:p>
    <w:p w:rsidR="00E34874" w:rsidRPr="00E34874" w:rsidRDefault="00E34874" w:rsidP="00E34874">
      <w:pPr>
        <w:ind w:left="1260"/>
        <w:rPr>
          <w:b/>
          <w:color w:val="FF0000"/>
          <w:lang w:val="zh-CN"/>
        </w:rPr>
      </w:pPr>
      <w:r w:rsidRPr="00E34874">
        <w:rPr>
          <w:b/>
          <w:color w:val="FF0000"/>
          <w:lang w:val="zh-CN"/>
        </w:rPr>
        <w:t xml:space="preserve">&lt;!ELEMENT </w:t>
      </w:r>
      <w:r w:rsidR="009511C0">
        <w:rPr>
          <w:rFonts w:hint="eastAsia"/>
          <w:b/>
          <w:color w:val="FF0000"/>
          <w:lang w:val="zh-CN"/>
        </w:rPr>
        <w:t>servlet</w:t>
      </w:r>
      <w:r w:rsidRPr="00E34874">
        <w:rPr>
          <w:b/>
          <w:color w:val="FF0000"/>
          <w:lang w:val="zh-CN"/>
        </w:rPr>
        <w:t>(</w:t>
      </w:r>
      <w:r w:rsidR="00101526">
        <w:rPr>
          <w:rFonts w:hint="eastAsia"/>
          <w:b/>
          <w:color w:val="FF0000"/>
          <w:lang w:val="zh-CN"/>
        </w:rPr>
        <w:t>servlet-name,servlet-class</w:t>
      </w:r>
      <w:r w:rsidRPr="00E34874">
        <w:rPr>
          <w:b/>
          <w:color w:val="FF0000"/>
          <w:lang w:val="zh-CN"/>
        </w:rPr>
        <w:t>)&gt;</w:t>
      </w:r>
    </w:p>
    <w:p w:rsidR="00E34874" w:rsidRPr="00E34874" w:rsidRDefault="00E34874" w:rsidP="00E34874">
      <w:pPr>
        <w:ind w:left="1260"/>
        <w:rPr>
          <w:b/>
          <w:color w:val="FF0000"/>
          <w:lang w:val="zh-CN"/>
        </w:rPr>
      </w:pPr>
      <w:r w:rsidRPr="00E34874">
        <w:rPr>
          <w:b/>
          <w:color w:val="FF0000"/>
          <w:lang w:val="zh-CN"/>
        </w:rPr>
        <w:t xml:space="preserve">&lt;!ELEMENT </w:t>
      </w:r>
      <w:r w:rsidR="00CF6A9B">
        <w:rPr>
          <w:rFonts w:hint="eastAsia"/>
          <w:b/>
          <w:color w:val="FF0000"/>
          <w:lang w:val="zh-CN"/>
        </w:rPr>
        <w:t>servlet-mapping</w:t>
      </w:r>
      <w:r w:rsidRPr="00E34874">
        <w:rPr>
          <w:b/>
          <w:color w:val="FF0000"/>
          <w:lang w:val="zh-CN"/>
        </w:rPr>
        <w:t xml:space="preserve"> (</w:t>
      </w:r>
      <w:r w:rsidR="00CF6A9B">
        <w:rPr>
          <w:rFonts w:hint="eastAsia"/>
          <w:b/>
          <w:color w:val="FF0000"/>
          <w:lang w:val="zh-CN"/>
        </w:rPr>
        <w:t>servlet-name,url-</w:t>
      </w:r>
      <w:r w:rsidR="00C9302C">
        <w:rPr>
          <w:rFonts w:hint="eastAsia"/>
          <w:b/>
          <w:color w:val="FF0000"/>
          <w:lang w:val="zh-CN"/>
        </w:rPr>
        <w:t>pattern</w:t>
      </w:r>
      <w:r w:rsidRPr="00E34874">
        <w:rPr>
          <w:b/>
          <w:color w:val="FF0000"/>
          <w:lang w:val="zh-CN"/>
        </w:rPr>
        <w:t>)&gt;</w:t>
      </w:r>
    </w:p>
    <w:p w:rsidR="00E34874" w:rsidRPr="00E34874" w:rsidRDefault="00E34874" w:rsidP="00E34874">
      <w:pPr>
        <w:ind w:left="1260"/>
        <w:rPr>
          <w:rFonts w:hint="eastAsia"/>
          <w:b/>
          <w:color w:val="FF0000"/>
          <w:lang w:val="zh-CN"/>
        </w:rPr>
      </w:pPr>
      <w:r w:rsidRPr="00E34874">
        <w:rPr>
          <w:b/>
          <w:color w:val="FF0000"/>
          <w:lang w:val="zh-CN"/>
        </w:rPr>
        <w:t xml:space="preserve">&lt;!ELEMENT </w:t>
      </w:r>
      <w:r w:rsidR="00CF6A9B">
        <w:rPr>
          <w:rFonts w:hint="eastAsia"/>
          <w:b/>
          <w:color w:val="FF0000"/>
          <w:lang w:val="zh-CN"/>
        </w:rPr>
        <w:t>servlet-name</w:t>
      </w:r>
      <w:r w:rsidRPr="00E34874">
        <w:rPr>
          <w:b/>
          <w:color w:val="FF0000"/>
          <w:lang w:val="zh-CN"/>
        </w:rPr>
        <w:t xml:space="preserve"> (#PCDATA)&gt;</w:t>
      </w:r>
    </w:p>
    <w:p w:rsidR="00E34874" w:rsidRPr="00E34874" w:rsidRDefault="00E34874" w:rsidP="00E34874">
      <w:pPr>
        <w:ind w:left="1260"/>
        <w:rPr>
          <w:b/>
          <w:color w:val="FF0000"/>
          <w:lang w:val="zh-CN"/>
        </w:rPr>
      </w:pPr>
      <w:r w:rsidRPr="00E34874">
        <w:rPr>
          <w:b/>
          <w:color w:val="FF0000"/>
          <w:lang w:val="zh-CN"/>
        </w:rPr>
        <w:t xml:space="preserve">&lt;!ELEMENT </w:t>
      </w:r>
      <w:r w:rsidR="00CF6A9B">
        <w:rPr>
          <w:rFonts w:hint="eastAsia"/>
          <w:b/>
          <w:color w:val="FF0000"/>
          <w:lang w:val="zh-CN"/>
        </w:rPr>
        <w:t>servlet-class</w:t>
      </w:r>
      <w:r w:rsidRPr="00E34874">
        <w:rPr>
          <w:b/>
          <w:color w:val="FF0000"/>
          <w:lang w:val="zh-CN"/>
        </w:rPr>
        <w:t xml:space="preserve"> (#PCDATA)&gt;</w:t>
      </w:r>
    </w:p>
    <w:p w:rsidR="00E34874" w:rsidRPr="00E34874" w:rsidRDefault="00CF6A9B" w:rsidP="00E34874">
      <w:pPr>
        <w:ind w:left="1260"/>
        <w:rPr>
          <w:rFonts w:hint="eastAsia"/>
          <w:b/>
          <w:color w:val="FF0000"/>
          <w:lang w:val="zh-CN"/>
        </w:rPr>
      </w:pPr>
      <w:r w:rsidRPr="00E34874">
        <w:rPr>
          <w:b/>
          <w:color w:val="FF0000"/>
          <w:lang w:val="zh-CN"/>
        </w:rPr>
        <w:t xml:space="preserve">&lt;!ELEMENT </w:t>
      </w:r>
      <w:r>
        <w:rPr>
          <w:rFonts w:hint="eastAsia"/>
          <w:b/>
          <w:color w:val="FF0000"/>
          <w:lang w:val="zh-CN"/>
        </w:rPr>
        <w:t>url-</w:t>
      </w:r>
      <w:r w:rsidR="00C9302C">
        <w:rPr>
          <w:rFonts w:hint="eastAsia"/>
          <w:b/>
          <w:color w:val="FF0000"/>
          <w:lang w:val="zh-CN"/>
        </w:rPr>
        <w:t>pattern</w:t>
      </w:r>
      <w:r w:rsidRPr="00E34874">
        <w:rPr>
          <w:b/>
          <w:color w:val="FF0000"/>
          <w:lang w:val="zh-CN"/>
        </w:rPr>
        <w:t xml:space="preserve"> (#PCDATA)&gt;</w:t>
      </w:r>
    </w:p>
    <w:p w:rsidR="00E34874" w:rsidRPr="00E34874" w:rsidRDefault="00E34874" w:rsidP="00E34874">
      <w:pPr>
        <w:ind w:left="1260"/>
        <w:rPr>
          <w:rFonts w:hint="eastAsia"/>
          <w:b/>
          <w:color w:val="FF0000"/>
          <w:lang w:val="zh-CN"/>
        </w:rPr>
      </w:pPr>
      <w:r w:rsidRPr="00E34874">
        <w:rPr>
          <w:rFonts w:hint="eastAsia"/>
          <w:b/>
          <w:color w:val="FF0000"/>
          <w:lang w:val="zh-CN"/>
        </w:rPr>
        <w:t>===================================================================</w:t>
      </w:r>
    </w:p>
    <w:p w:rsidR="00E34874" w:rsidRPr="00E34874" w:rsidRDefault="00E34874" w:rsidP="00E34874">
      <w:pPr>
        <w:pBdr>
          <w:bottom w:val="single" w:sz="6" w:space="1" w:color="auto"/>
        </w:pBdr>
        <w:ind w:left="1260"/>
        <w:rPr>
          <w:rFonts w:hint="eastAsia"/>
          <w:b/>
          <w:color w:val="FF0000"/>
          <w:lang w:val="zh-CN"/>
        </w:rPr>
      </w:pPr>
      <w:r w:rsidRPr="00E34874">
        <w:rPr>
          <w:rFonts w:hint="eastAsia"/>
          <w:b/>
          <w:color w:val="FF0000"/>
          <w:lang w:val="zh-CN"/>
        </w:rPr>
        <w:t>XML</w:t>
      </w:r>
      <w:r w:rsidRPr="00E34874">
        <w:rPr>
          <w:rFonts w:hint="eastAsia"/>
          <w:b/>
          <w:color w:val="FF0000"/>
          <w:lang w:val="zh-CN"/>
        </w:rPr>
        <w:t>文件：</w:t>
      </w:r>
    </w:p>
    <w:p w:rsidR="00E34874" w:rsidRPr="00E34874" w:rsidRDefault="00E34874" w:rsidP="00E34874">
      <w:pPr>
        <w:ind w:left="1260"/>
        <w:rPr>
          <w:rFonts w:hint="eastAsia"/>
          <w:b/>
          <w:color w:val="FF0000"/>
          <w:lang w:val="zh-CN"/>
        </w:rPr>
      </w:pPr>
      <w:r w:rsidRPr="00E34874">
        <w:rPr>
          <w:b/>
          <w:color w:val="FF0000"/>
          <w:lang w:val="zh-CN"/>
        </w:rPr>
        <w:t>&lt;?xml version="1.0" encoding="UTF-8"?&gt;</w:t>
      </w:r>
    </w:p>
    <w:p w:rsidR="00E34874" w:rsidRPr="00E34874" w:rsidRDefault="00E34874" w:rsidP="00E34874">
      <w:pPr>
        <w:ind w:left="1260"/>
        <w:rPr>
          <w:rFonts w:hint="eastAsia"/>
          <w:b/>
          <w:color w:val="FF0000"/>
          <w:lang w:val="zh-CN"/>
        </w:rPr>
      </w:pPr>
      <w:r w:rsidRPr="00E34874">
        <w:rPr>
          <w:rFonts w:hint="eastAsia"/>
          <w:b/>
          <w:color w:val="FF0000"/>
          <w:lang w:val="zh-CN"/>
        </w:rPr>
        <w:t>&lt;</w:t>
      </w:r>
      <w:r w:rsidR="00C9302C">
        <w:rPr>
          <w:rFonts w:hint="eastAsia"/>
          <w:b/>
          <w:color w:val="FF0000"/>
          <w:lang w:val="zh-CN"/>
        </w:rPr>
        <w:t>servlets</w:t>
      </w:r>
      <w:r w:rsidRPr="00E34874">
        <w:rPr>
          <w:rFonts w:hint="eastAsia"/>
          <w:b/>
          <w:color w:val="FF0000"/>
          <w:lang w:val="zh-CN"/>
        </w:rPr>
        <w:t>&gt;</w:t>
      </w:r>
    </w:p>
    <w:p w:rsidR="00C9302C" w:rsidRDefault="00E34874" w:rsidP="00E34874">
      <w:pPr>
        <w:ind w:left="1260"/>
        <w:rPr>
          <w:rFonts w:hint="eastAsia"/>
          <w:b/>
          <w:color w:val="FF0000"/>
          <w:lang w:val="zh-CN"/>
        </w:rPr>
      </w:pPr>
      <w:r w:rsidRPr="00E34874">
        <w:rPr>
          <w:rFonts w:hint="eastAsia"/>
          <w:b/>
          <w:color w:val="FF0000"/>
          <w:lang w:val="zh-CN"/>
        </w:rPr>
        <w:tab/>
      </w:r>
      <w:r w:rsidRPr="00E34874">
        <w:rPr>
          <w:rFonts w:hint="eastAsia"/>
          <w:b/>
          <w:color w:val="FF0000"/>
          <w:lang w:val="zh-CN"/>
        </w:rPr>
        <w:tab/>
      </w:r>
      <w:r w:rsidR="00C9302C">
        <w:rPr>
          <w:rFonts w:hint="eastAsia"/>
          <w:b/>
          <w:color w:val="FF0000"/>
          <w:lang w:val="zh-CN"/>
        </w:rPr>
        <w:t>&lt;servlet&gt;</w:t>
      </w:r>
    </w:p>
    <w:p w:rsidR="00C9302C" w:rsidRDefault="00C9302C" w:rsidP="00E34874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&lt;servlet-name&gt;aaa&lt;/servlet-name&gt;</w:t>
      </w:r>
    </w:p>
    <w:p w:rsidR="00C9302C" w:rsidRDefault="00C9302C" w:rsidP="00E34874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&lt;servlet-class&gt; MyServlet1&lt;/servlet-class&gt;</w:t>
      </w:r>
    </w:p>
    <w:p w:rsidR="00E34874" w:rsidRDefault="00C9302C" w:rsidP="00E34874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&lt;/servlet&gt;</w:t>
      </w:r>
    </w:p>
    <w:p w:rsidR="00C9302C" w:rsidRDefault="00C9302C" w:rsidP="00C9302C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>&lt;servlet&gt;</w:t>
      </w:r>
    </w:p>
    <w:p w:rsidR="00C9302C" w:rsidRDefault="00C9302C" w:rsidP="00C9302C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&lt;servlet-name&gt;</w:t>
      </w:r>
      <w:r>
        <w:rPr>
          <w:rFonts w:hint="eastAsia"/>
          <w:b/>
          <w:color w:val="FF0000"/>
          <w:lang w:val="zh-CN"/>
        </w:rPr>
        <w:t>bbb</w:t>
      </w:r>
      <w:r>
        <w:rPr>
          <w:rFonts w:hint="eastAsia"/>
          <w:b/>
          <w:color w:val="FF0000"/>
          <w:lang w:val="zh-CN"/>
        </w:rPr>
        <w:t>&lt;/servlet-name&gt;</w:t>
      </w:r>
    </w:p>
    <w:p w:rsidR="00C9302C" w:rsidRDefault="00C9302C" w:rsidP="00C9302C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&lt;servlet-class&gt; MyServlet</w:t>
      </w:r>
      <w:r>
        <w:rPr>
          <w:rFonts w:hint="eastAsia"/>
          <w:b/>
          <w:color w:val="FF0000"/>
          <w:lang w:val="zh-CN"/>
        </w:rPr>
        <w:t>2</w:t>
      </w:r>
      <w:r>
        <w:rPr>
          <w:rFonts w:hint="eastAsia"/>
          <w:b/>
          <w:color w:val="FF0000"/>
          <w:lang w:val="zh-CN"/>
        </w:rPr>
        <w:t>&lt;/servlet-class&gt;</w:t>
      </w:r>
    </w:p>
    <w:p w:rsidR="00C9302C" w:rsidRDefault="00C9302C" w:rsidP="00C9302C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&lt;/servlet&gt;</w:t>
      </w:r>
    </w:p>
    <w:p w:rsidR="00C9302C" w:rsidRDefault="00C9302C" w:rsidP="00E34874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&lt;servlet-mapping&gt;</w:t>
      </w:r>
    </w:p>
    <w:p w:rsidR="00C9302C" w:rsidRDefault="00C9302C" w:rsidP="00E34874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&lt;servlet-name&gt;aaa&lt;/servlet-name&gt;</w:t>
      </w:r>
    </w:p>
    <w:p w:rsidR="00C9302C" w:rsidRDefault="00C9302C" w:rsidP="00E34874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&lt;url-pattern&gt;/s1&lt;/url-pattern&gt;</w:t>
      </w:r>
    </w:p>
    <w:p w:rsidR="00C9302C" w:rsidRDefault="00C9302C" w:rsidP="00E34874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&lt;/servlet-mapping&gt;</w:t>
      </w:r>
    </w:p>
    <w:p w:rsidR="00C9302C" w:rsidRDefault="00C9302C" w:rsidP="00C9302C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>&lt;servlet-mapping&gt;</w:t>
      </w:r>
    </w:p>
    <w:p w:rsidR="00C9302C" w:rsidRDefault="00C9302C" w:rsidP="00C9302C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&lt;servlet-name&gt;</w:t>
      </w:r>
      <w:r>
        <w:rPr>
          <w:rFonts w:hint="eastAsia"/>
          <w:b/>
          <w:color w:val="FF0000"/>
          <w:lang w:val="zh-CN"/>
        </w:rPr>
        <w:t>bbb</w:t>
      </w:r>
      <w:r>
        <w:rPr>
          <w:rFonts w:hint="eastAsia"/>
          <w:b/>
          <w:color w:val="FF0000"/>
          <w:lang w:val="zh-CN"/>
        </w:rPr>
        <w:t>&lt;/servlet-name&gt;</w:t>
      </w:r>
    </w:p>
    <w:p w:rsidR="00C9302C" w:rsidRDefault="00C9302C" w:rsidP="00C9302C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&lt;url-pattern&gt;/s</w:t>
      </w:r>
      <w:r>
        <w:rPr>
          <w:rFonts w:hint="eastAsia"/>
          <w:b/>
          <w:color w:val="FF0000"/>
          <w:lang w:val="zh-CN"/>
        </w:rPr>
        <w:t>2</w:t>
      </w:r>
      <w:r>
        <w:rPr>
          <w:rFonts w:hint="eastAsia"/>
          <w:b/>
          <w:color w:val="FF0000"/>
          <w:lang w:val="zh-CN"/>
        </w:rPr>
        <w:t>&lt;/url-pattern&gt;</w:t>
      </w:r>
    </w:p>
    <w:p w:rsidR="00C9302C" w:rsidRPr="00E34874" w:rsidRDefault="00C9302C" w:rsidP="00C9302C">
      <w:pPr>
        <w:ind w:left="1260"/>
        <w:rPr>
          <w:rFonts w:hint="eastAsia"/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  <w:t>&lt;/servlet-mapping&gt;</w:t>
      </w:r>
    </w:p>
    <w:p w:rsidR="00E34874" w:rsidRPr="00E34874" w:rsidRDefault="00E34874" w:rsidP="00E34874">
      <w:pPr>
        <w:ind w:left="1260"/>
        <w:rPr>
          <w:lang w:val="zh-CN"/>
        </w:rPr>
      </w:pPr>
      <w:r w:rsidRPr="00E34874">
        <w:rPr>
          <w:rFonts w:hint="eastAsia"/>
          <w:b/>
          <w:color w:val="FF0000"/>
          <w:lang w:val="zh-CN"/>
        </w:rPr>
        <w:t>&lt;/</w:t>
      </w:r>
      <w:r w:rsidR="00C9302C">
        <w:rPr>
          <w:rFonts w:hint="eastAsia"/>
          <w:b/>
          <w:color w:val="FF0000"/>
          <w:lang w:val="zh-CN"/>
        </w:rPr>
        <w:t>servlets</w:t>
      </w:r>
      <w:r w:rsidRPr="00E34874">
        <w:rPr>
          <w:rFonts w:hint="eastAsia"/>
          <w:b/>
          <w:color w:val="FF0000"/>
          <w:lang w:val="zh-CN"/>
        </w:rPr>
        <w:t>&gt;</w:t>
      </w:r>
    </w:p>
    <w:p w:rsidR="00D5328A" w:rsidRDefault="00D5328A" w:rsidP="00D5328A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D5328A" w:rsidRDefault="00D5328A" w:rsidP="00D5328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1.3.1</w:t>
      </w:r>
      <w:r>
        <w:rPr>
          <w:rFonts w:hint="eastAsia"/>
          <w:lang w:val="zh-CN"/>
        </w:rPr>
        <w:t>）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综合】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D5328A" w:rsidRDefault="00D5328A" w:rsidP="00D5328A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book.xml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&lt;?xml version=</w:t>
      </w:r>
      <w:r>
        <w:rPr>
          <w:lang w:val="zh-CN"/>
        </w:rPr>
        <w:t>”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encoding=</w:t>
      </w:r>
      <w:r>
        <w:rPr>
          <w:lang w:val="zh-CN"/>
        </w:rPr>
        <w:t>”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&lt;books&gt;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&lt;book id = </w:t>
      </w:r>
      <w:r>
        <w:rPr>
          <w:lang w:val="zh-CN"/>
        </w:rPr>
        <w:t>“</w:t>
      </w:r>
      <w:r>
        <w:rPr>
          <w:rFonts w:hint="eastAsia"/>
          <w:lang w:val="zh-CN"/>
        </w:rPr>
        <w:t>1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&lt;title&gt;JavaEE</w:t>
      </w:r>
      <w:r>
        <w:rPr>
          <w:rFonts w:hint="eastAsia"/>
          <w:lang w:val="zh-CN"/>
        </w:rPr>
        <w:t>从入门到精通</w:t>
      </w:r>
      <w:r>
        <w:rPr>
          <w:rFonts w:hint="eastAsia"/>
          <w:lang w:val="zh-CN"/>
        </w:rPr>
        <w:t>&lt;/title&gt;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&lt;publishDate&gt;2017-01-20&lt;/publishDate&gt;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&lt;price&gt;88&lt;/price&gt;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&lt;/book&gt;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&lt;book id = </w:t>
      </w:r>
      <w:r>
        <w:rPr>
          <w:lang w:val="zh-CN"/>
        </w:rPr>
        <w:t>“</w:t>
      </w:r>
      <w:r>
        <w:rPr>
          <w:rFonts w:hint="eastAsia"/>
          <w:lang w:val="zh-CN"/>
        </w:rPr>
        <w:t>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&lt;title&gt;Oracle</w:t>
      </w:r>
      <w:r>
        <w:rPr>
          <w:rFonts w:hint="eastAsia"/>
          <w:lang w:val="zh-CN"/>
        </w:rPr>
        <w:t>管理员手册</w:t>
      </w:r>
      <w:r>
        <w:rPr>
          <w:rFonts w:hint="eastAsia"/>
          <w:lang w:val="zh-CN"/>
        </w:rPr>
        <w:t>&lt;/title&gt;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&lt;publishDate&gt;2017-05-01&lt;/publishDate&gt;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&lt;price&gt;65&lt;/price&gt;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&lt;/book&gt;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&lt;book id = </w:t>
      </w:r>
      <w:r>
        <w:rPr>
          <w:lang w:val="zh-CN"/>
        </w:rPr>
        <w:t>“</w:t>
      </w:r>
      <w:r>
        <w:rPr>
          <w:rFonts w:hint="eastAsia"/>
          <w:lang w:val="zh-CN"/>
        </w:rPr>
        <w:t>3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&lt;title&gt;JavaSE</w:t>
      </w:r>
      <w:r>
        <w:rPr>
          <w:rFonts w:hint="eastAsia"/>
          <w:lang w:val="zh-CN"/>
        </w:rPr>
        <w:t>开发手册</w:t>
      </w:r>
      <w:r>
        <w:rPr>
          <w:rFonts w:hint="eastAsia"/>
          <w:lang w:val="zh-CN"/>
        </w:rPr>
        <w:t>&lt;/title&gt;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&lt;publishDate&gt;2016-12-10&lt;/publishDate&gt;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&lt;price&gt;35&lt;/price&gt;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&lt;/book&gt;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&lt;/books&gt;</w:t>
      </w:r>
    </w:p>
    <w:p w:rsidR="00D5328A" w:rsidRDefault="00D5328A" w:rsidP="00D5328A">
      <w:pPr>
        <w:pStyle w:val="a8"/>
        <w:ind w:leftChars="400" w:left="840" w:firstLineChars="0" w:firstLine="0"/>
        <w:rPr>
          <w:lang w:val="zh-CN"/>
        </w:rPr>
      </w:pPr>
      <w:r>
        <w:rPr>
          <w:rFonts w:hint="eastAsia"/>
          <w:lang w:val="zh-CN"/>
        </w:rPr>
        <w:t>二、请按以下要求解析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D5328A" w:rsidRDefault="00D5328A" w:rsidP="00D5328A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查询出所有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大于等于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的所有图书信息，并打印；</w:t>
      </w:r>
    </w:p>
    <w:p w:rsidR="00D5328A" w:rsidRDefault="00D5328A" w:rsidP="00D5328A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查询出所有书名中包含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的所有图书信息，并打印；</w:t>
      </w:r>
    </w:p>
    <w:p w:rsidR="00D5328A" w:rsidRDefault="00D5328A" w:rsidP="00D5328A">
      <w:pPr>
        <w:pStyle w:val="a8"/>
        <w:numPr>
          <w:ilvl w:val="0"/>
          <w:numId w:val="1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查询出所有价格大于</w:t>
      </w:r>
      <w:r>
        <w:rPr>
          <w:rFonts w:hint="eastAsia"/>
          <w:lang w:val="zh-CN"/>
        </w:rPr>
        <w:t>50</w:t>
      </w:r>
      <w:r>
        <w:rPr>
          <w:rFonts w:hint="eastAsia"/>
          <w:lang w:val="zh-CN"/>
        </w:rPr>
        <w:t>元的所有图书信息，并打印；</w:t>
      </w:r>
    </w:p>
    <w:p w:rsidR="00737867" w:rsidRPr="00737867" w:rsidRDefault="00737867" w:rsidP="00737867">
      <w:pPr>
        <w:pStyle w:val="a8"/>
        <w:ind w:leftChars="400" w:left="840" w:firstLineChars="0" w:firstLine="0"/>
        <w:rPr>
          <w:b/>
          <w:lang w:val="zh-CN"/>
        </w:rPr>
      </w:pPr>
      <w:r w:rsidRPr="00737867">
        <w:rPr>
          <w:rFonts w:hint="eastAsia"/>
          <w:b/>
          <w:color w:val="FF0000"/>
          <w:lang w:val="zh-CN"/>
        </w:rPr>
        <w:t>答案见附件项目目录：</w:t>
      </w:r>
      <w:r w:rsidRPr="00737867">
        <w:rPr>
          <w:rFonts w:hint="eastAsia"/>
          <w:b/>
          <w:color w:val="FF0000"/>
          <w:lang w:val="zh-CN"/>
        </w:rPr>
        <w:t>day17</w:t>
      </w:r>
      <w:r w:rsidRPr="00737867">
        <w:rPr>
          <w:rFonts w:hint="eastAsia"/>
          <w:b/>
          <w:color w:val="FF0000"/>
          <w:lang w:val="zh-CN"/>
        </w:rPr>
        <w:t>作业</w:t>
      </w:r>
      <w:r w:rsidRPr="00737867">
        <w:rPr>
          <w:rFonts w:hint="eastAsia"/>
          <w:b/>
          <w:color w:val="FF0000"/>
          <w:lang w:val="zh-CN"/>
        </w:rPr>
        <w:t>_Test2_3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5328A" w:rsidRDefault="00D5328A" w:rsidP="00D5328A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day17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_Test2_3</w:t>
      </w:r>
    </w:p>
    <w:p w:rsidR="00D5328A" w:rsidRDefault="00D5328A" w:rsidP="00D5328A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在项目目录下，按照已给出的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内容创建</w:t>
      </w:r>
      <w:r>
        <w:rPr>
          <w:rFonts w:hint="eastAsia"/>
          <w:lang w:val="zh-CN"/>
        </w:rPr>
        <w:t>book.xml</w:t>
      </w:r>
      <w:r>
        <w:rPr>
          <w:rFonts w:hint="eastAsia"/>
          <w:lang w:val="zh-CN"/>
        </w:rPr>
        <w:t>文件。</w:t>
      </w:r>
    </w:p>
    <w:p w:rsidR="00D5328A" w:rsidRDefault="00D5328A" w:rsidP="00D5328A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创建类</w:t>
      </w:r>
      <w:r>
        <w:rPr>
          <w:rFonts w:hint="eastAsia"/>
          <w:lang w:val="zh-CN"/>
        </w:rPr>
        <w:t>ParseXML</w:t>
      </w:r>
      <w:r>
        <w:rPr>
          <w:rFonts w:hint="eastAsia"/>
          <w:lang w:val="zh-CN"/>
        </w:rPr>
        <w:t>，针对上述三个需求，分别编写三个方法实现功能；</w:t>
      </w:r>
    </w:p>
    <w:p w:rsidR="00D5328A" w:rsidRPr="009B33B7" w:rsidRDefault="00D5328A" w:rsidP="00D5328A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测试每个方法。</w:t>
      </w:r>
    </w:p>
    <w:p w:rsidR="00D5328A" w:rsidRPr="00BA394B" w:rsidRDefault="00D5328A" w:rsidP="00D5328A">
      <w:pPr>
        <w:rPr>
          <w:lang w:val="zh-CN"/>
        </w:rPr>
      </w:pPr>
    </w:p>
    <w:p w:rsidR="00D5328A" w:rsidRDefault="00D5328A" w:rsidP="00D5328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D5328A" w:rsidRPr="0077237C" w:rsidRDefault="00D5328A" w:rsidP="00D5328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综合】</w:t>
      </w:r>
    </w:p>
    <w:p w:rsidR="00D5328A" w:rsidRDefault="00D5328A" w:rsidP="00D5328A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D5328A" w:rsidRDefault="00D5328A" w:rsidP="00D5328A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web.xml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&lt;?xml version=</w:t>
      </w:r>
      <w:r>
        <w:rPr>
          <w:lang w:val="zh-CN"/>
        </w:rPr>
        <w:t>”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encoding=</w:t>
      </w:r>
      <w:r>
        <w:rPr>
          <w:lang w:val="zh-CN"/>
        </w:rPr>
        <w:t>”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&lt;servlets&gt;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&lt;servlet&gt;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&lt;servlet-name&gt;servlet1&lt;/servlet-name&gt;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&lt;servlet-class&gt;cn.itheima.servlets.MyServlet1&lt;/servlet-class&gt;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&lt;/servlet&gt;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&lt;servlet-mapping&gt;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&lt;servlet-name&gt;servlet1&lt;/servlet-name&gt;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&lt;url-pattern&gt;/s1&lt;/url-pattern&gt;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&lt;/servlet-mapping&gt;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&lt;servlet&gt;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&lt;servlet-name&gt;servlet2&lt;/servlet-name&gt;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&lt;servlet-class&gt;cn.itheima.servlets.MyServlet2&lt;/servlet-class&gt;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&lt;/servlet&gt;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&lt;servlet-mapping&gt;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&lt;servlet-name&gt;servlet2&lt;/servlet-name&gt;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&lt;url-pattern&gt;/s2&lt;/url-pattern&gt;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&lt;/servlet-mapping&gt;</w:t>
      </w:r>
    </w:p>
    <w:p w:rsidR="00D5328A" w:rsidRDefault="00D5328A" w:rsidP="00D5328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&lt;/servlets&gt;</w:t>
      </w:r>
    </w:p>
    <w:p w:rsidR="00D5328A" w:rsidRDefault="00D5328A" w:rsidP="00D5328A">
      <w:pPr>
        <w:pStyle w:val="a8"/>
        <w:ind w:leftChars="400" w:left="840" w:firstLineChars="0" w:firstLine="0"/>
        <w:rPr>
          <w:lang w:val="zh-CN"/>
        </w:rPr>
      </w:pPr>
      <w:r>
        <w:rPr>
          <w:rFonts w:hint="eastAsia"/>
          <w:lang w:val="zh-CN"/>
        </w:rPr>
        <w:t>二、编写程序，请按以下要求解析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D5328A" w:rsidRDefault="00D5328A" w:rsidP="00D5328A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lang w:val="zh-CN"/>
        </w:rPr>
        <w:t>接收用户输入一个字符串</w:t>
      </w:r>
      <w:r>
        <w:rPr>
          <w:rFonts w:hint="eastAsia"/>
          <w:lang w:val="zh-CN"/>
        </w:rPr>
        <w:t>，</w:t>
      </w:r>
      <w:r>
        <w:rPr>
          <w:lang w:val="zh-CN"/>
        </w:rPr>
        <w:t>例如</w:t>
      </w:r>
      <w:r>
        <w:rPr>
          <w:rFonts w:hint="eastAsia"/>
          <w:lang w:val="zh-CN"/>
        </w:rPr>
        <w:t>：</w:t>
      </w:r>
      <w:r>
        <w:rPr>
          <w:lang w:val="zh-CN"/>
        </w:rPr>
        <w:t>”</w:t>
      </w:r>
      <w:r>
        <w:rPr>
          <w:rFonts w:hint="eastAsia"/>
          <w:lang w:val="zh-CN"/>
        </w:rPr>
        <w:t>/s1</w:t>
      </w:r>
      <w:r>
        <w:rPr>
          <w:lang w:val="zh-CN"/>
        </w:rPr>
        <w:t>”</w:t>
      </w:r>
      <w:r>
        <w:rPr>
          <w:rFonts w:hint="eastAsia"/>
          <w:lang w:val="zh-CN"/>
        </w:rPr>
        <w:t>，要求程序可以通过检索</w:t>
      </w:r>
      <w:r>
        <w:rPr>
          <w:rFonts w:hint="eastAsia"/>
          <w:lang w:val="zh-CN"/>
        </w:rPr>
        <w:t>&lt;servlet-mapping&gt;</w:t>
      </w:r>
      <w:r>
        <w:rPr>
          <w:rFonts w:hint="eastAsia"/>
          <w:lang w:val="zh-CN"/>
        </w:rPr>
        <w:t>元素下的</w:t>
      </w:r>
      <w:r>
        <w:rPr>
          <w:rFonts w:hint="eastAsia"/>
          <w:lang w:val="zh-CN"/>
        </w:rPr>
        <w:t>&lt;url-pattern&gt;</w:t>
      </w:r>
      <w:r>
        <w:rPr>
          <w:rFonts w:hint="eastAsia"/>
          <w:lang w:val="zh-CN"/>
        </w:rPr>
        <w:t>元素进匹配，匹配后获取同级的</w:t>
      </w:r>
      <w:r>
        <w:rPr>
          <w:rFonts w:hint="eastAsia"/>
          <w:lang w:val="zh-CN"/>
        </w:rPr>
        <w:t>&lt;servlet-name&gt;</w:t>
      </w:r>
      <w:r>
        <w:rPr>
          <w:rFonts w:hint="eastAsia"/>
          <w:lang w:val="zh-CN"/>
        </w:rPr>
        <w:t>元素的值；通过这个值再检索</w:t>
      </w:r>
      <w:r>
        <w:rPr>
          <w:rFonts w:hint="eastAsia"/>
          <w:lang w:val="zh-CN"/>
        </w:rPr>
        <w:t>&lt;servlet&gt;</w:t>
      </w:r>
      <w:r>
        <w:rPr>
          <w:rFonts w:hint="eastAsia"/>
          <w:lang w:val="zh-CN"/>
        </w:rPr>
        <w:t>元素下的</w:t>
      </w:r>
      <w:r>
        <w:rPr>
          <w:rFonts w:hint="eastAsia"/>
          <w:lang w:val="zh-CN"/>
        </w:rPr>
        <w:t>&lt;servlet-name&gt;</w:t>
      </w:r>
      <w:r>
        <w:rPr>
          <w:rFonts w:hint="eastAsia"/>
          <w:lang w:val="zh-CN"/>
        </w:rPr>
        <w:t>元素的值进行匹配，匹配成功后，获取同级下的</w:t>
      </w:r>
      <w:r>
        <w:rPr>
          <w:rFonts w:hint="eastAsia"/>
          <w:lang w:val="zh-CN"/>
        </w:rPr>
        <w:t>&lt;url-pattern&gt;</w:t>
      </w:r>
      <w:r>
        <w:rPr>
          <w:rFonts w:hint="eastAsia"/>
          <w:lang w:val="zh-CN"/>
        </w:rPr>
        <w:t>的值，并打印</w:t>
      </w:r>
      <w:r>
        <w:rPr>
          <w:rFonts w:hint="eastAsia"/>
          <w:lang w:val="zh-CN"/>
        </w:rPr>
        <w:t>&lt;url-pattern&gt;</w:t>
      </w:r>
      <w:r>
        <w:rPr>
          <w:rFonts w:hint="eastAsia"/>
          <w:lang w:val="zh-CN"/>
        </w:rPr>
        <w:t>的值。</w:t>
      </w:r>
    </w:p>
    <w:p w:rsidR="00D5328A" w:rsidRDefault="00D5328A" w:rsidP="00D5328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例如：用户输入：</w:t>
      </w:r>
      <w:r>
        <w:rPr>
          <w:rFonts w:hint="eastAsia"/>
          <w:lang w:val="zh-CN"/>
        </w:rPr>
        <w:t>/s1</w:t>
      </w:r>
      <w:r>
        <w:rPr>
          <w:rFonts w:hint="eastAsia"/>
          <w:lang w:val="zh-CN"/>
        </w:rPr>
        <w:t>，控制台打印：</w:t>
      </w:r>
      <w:r>
        <w:rPr>
          <w:rFonts w:hint="eastAsia"/>
          <w:lang w:val="zh-CN"/>
        </w:rPr>
        <w:t>cn.itheima.servlets.MyServlet1</w:t>
      </w:r>
    </w:p>
    <w:p w:rsidR="00F83202" w:rsidRDefault="00D5328A" w:rsidP="00D5328A">
      <w:pPr>
        <w:pStyle w:val="a8"/>
        <w:ind w:left="168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用户输入：</w:t>
      </w:r>
      <w:r>
        <w:rPr>
          <w:rFonts w:hint="eastAsia"/>
          <w:lang w:val="zh-CN"/>
        </w:rPr>
        <w:t>/s2</w:t>
      </w:r>
      <w:r>
        <w:rPr>
          <w:rFonts w:hint="eastAsia"/>
          <w:lang w:val="zh-CN"/>
        </w:rPr>
        <w:t>，控制台打印：</w:t>
      </w:r>
      <w:r>
        <w:rPr>
          <w:rFonts w:hint="eastAsia"/>
          <w:lang w:val="zh-CN"/>
        </w:rPr>
        <w:t>cn.itheima.servlets.MyServlet2</w:t>
      </w:r>
    </w:p>
    <w:p w:rsidR="00F83202" w:rsidRPr="00F83202" w:rsidRDefault="00F83202" w:rsidP="00F83202">
      <w:pPr>
        <w:pStyle w:val="a8"/>
        <w:ind w:leftChars="400" w:left="840" w:firstLineChars="0" w:firstLine="0"/>
        <w:rPr>
          <w:b/>
          <w:color w:val="FF0000"/>
          <w:lang w:val="zh-CN"/>
        </w:rPr>
      </w:pPr>
      <w:r w:rsidRPr="00F83202">
        <w:rPr>
          <w:rFonts w:hint="eastAsia"/>
          <w:b/>
          <w:color w:val="FF0000"/>
          <w:lang w:val="zh-CN"/>
        </w:rPr>
        <w:t>答案见附件项目目录：</w:t>
      </w:r>
      <w:r w:rsidRPr="00F83202">
        <w:rPr>
          <w:rFonts w:hint="eastAsia"/>
          <w:b/>
          <w:color w:val="FF0000"/>
          <w:lang w:val="zh-CN"/>
        </w:rPr>
        <w:t>day17</w:t>
      </w:r>
      <w:r w:rsidRPr="00F83202">
        <w:rPr>
          <w:rFonts w:hint="eastAsia"/>
          <w:b/>
          <w:color w:val="FF0000"/>
          <w:lang w:val="zh-CN"/>
        </w:rPr>
        <w:t>作业</w:t>
      </w:r>
      <w:r w:rsidRPr="00F83202">
        <w:rPr>
          <w:rFonts w:hint="eastAsia"/>
          <w:b/>
          <w:color w:val="FF0000"/>
          <w:lang w:val="zh-CN"/>
        </w:rPr>
        <w:t>_Test3_1</w:t>
      </w:r>
      <w:bookmarkStart w:id="0" w:name="_GoBack"/>
      <w:bookmarkEnd w:id="0"/>
    </w:p>
    <w:p w:rsidR="00D5328A" w:rsidRDefault="00D5328A" w:rsidP="00D5328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D5328A" w:rsidRDefault="00D5328A" w:rsidP="00D5328A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day17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_Test3_1</w:t>
      </w:r>
    </w:p>
    <w:p w:rsidR="00D5328A" w:rsidRDefault="00D5328A" w:rsidP="00D5328A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在项目目录下，按照已给出的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内容创建</w:t>
      </w:r>
      <w:r>
        <w:rPr>
          <w:rFonts w:hint="eastAsia"/>
          <w:lang w:val="zh-CN"/>
        </w:rPr>
        <w:t>web.xml</w:t>
      </w:r>
      <w:r>
        <w:rPr>
          <w:rFonts w:hint="eastAsia"/>
          <w:lang w:val="zh-CN"/>
        </w:rPr>
        <w:t>文件。</w:t>
      </w:r>
    </w:p>
    <w:p w:rsidR="00D5328A" w:rsidRDefault="00D5328A" w:rsidP="00D5328A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创建类</w:t>
      </w:r>
      <w:r>
        <w:rPr>
          <w:rFonts w:hint="eastAsia"/>
          <w:lang w:val="zh-CN"/>
        </w:rPr>
        <w:t>ParseXML</w:t>
      </w:r>
      <w:r>
        <w:rPr>
          <w:rFonts w:hint="eastAsia"/>
          <w:lang w:val="zh-CN"/>
        </w:rPr>
        <w:t>，针对上述需求，编写方法</w:t>
      </w:r>
      <w:r>
        <w:rPr>
          <w:rFonts w:hint="eastAsia"/>
          <w:lang w:val="zh-CN"/>
        </w:rPr>
        <w:t>findClass()</w:t>
      </w:r>
      <w:r>
        <w:rPr>
          <w:rFonts w:hint="eastAsia"/>
          <w:lang w:val="zh-CN"/>
        </w:rPr>
        <w:t>实现功能；</w:t>
      </w:r>
    </w:p>
    <w:p w:rsidR="00D5328A" w:rsidRPr="005A29C5" w:rsidRDefault="00D5328A" w:rsidP="00D5328A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测试这个个方法。</w:t>
      </w:r>
    </w:p>
    <w:p w:rsidR="00D5328A" w:rsidRPr="00BA394B" w:rsidRDefault="00D5328A" w:rsidP="00D5328A">
      <w:pPr>
        <w:rPr>
          <w:lang w:val="zh-CN"/>
        </w:rPr>
      </w:pPr>
    </w:p>
    <w:p w:rsidR="00D5328A" w:rsidRPr="00927047" w:rsidRDefault="00D5328A" w:rsidP="00D5328A">
      <w:pPr>
        <w:rPr>
          <w:lang w:val="zh-CN"/>
        </w:rPr>
      </w:pPr>
    </w:p>
    <w:p w:rsidR="00927047" w:rsidRPr="00D5328A" w:rsidRDefault="00927047" w:rsidP="00D5328A"/>
    <w:sectPr w:rsidR="00927047" w:rsidRPr="00D5328A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318" w:rsidRDefault="00802318">
      <w:pPr>
        <w:spacing w:line="240" w:lineRule="auto"/>
      </w:pPr>
      <w:r>
        <w:separator/>
      </w:r>
    </w:p>
  </w:endnote>
  <w:endnote w:type="continuationSeparator" w:id="0">
    <w:p w:rsidR="00802318" w:rsidRDefault="00802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318" w:rsidRDefault="00802318">
      <w:pPr>
        <w:spacing w:line="240" w:lineRule="auto"/>
      </w:pPr>
      <w:r>
        <w:separator/>
      </w:r>
    </w:p>
  </w:footnote>
  <w:footnote w:type="continuationSeparator" w:id="0">
    <w:p w:rsidR="00802318" w:rsidRDefault="008023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AB1"/>
    <w:multiLevelType w:val="hybridMultilevel"/>
    <w:tmpl w:val="16C4B090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8B3685A"/>
    <w:multiLevelType w:val="hybridMultilevel"/>
    <w:tmpl w:val="BC1AE4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AB02C89"/>
    <w:multiLevelType w:val="hybridMultilevel"/>
    <w:tmpl w:val="9FC4CA44"/>
    <w:lvl w:ilvl="0" w:tplc="78AA6D8A">
      <w:start w:val="1"/>
      <w:numFmt w:val="decimal"/>
      <w:lvlText w:val="%1."/>
      <w:lvlJc w:val="left"/>
      <w:pPr>
        <w:ind w:left="1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0" w:hanging="420"/>
      </w:pPr>
    </w:lvl>
    <w:lvl w:ilvl="2" w:tplc="0409001B" w:tentative="1">
      <w:start w:val="1"/>
      <w:numFmt w:val="lowerRoman"/>
      <w:lvlText w:val="%3."/>
      <w:lvlJc w:val="right"/>
      <w:pPr>
        <w:ind w:left="2840" w:hanging="420"/>
      </w:pPr>
    </w:lvl>
    <w:lvl w:ilvl="3" w:tplc="0409000F" w:tentative="1">
      <w:start w:val="1"/>
      <w:numFmt w:val="decimal"/>
      <w:lvlText w:val="%4."/>
      <w:lvlJc w:val="left"/>
      <w:pPr>
        <w:ind w:left="3260" w:hanging="420"/>
      </w:pPr>
    </w:lvl>
    <w:lvl w:ilvl="4" w:tplc="04090019" w:tentative="1">
      <w:start w:val="1"/>
      <w:numFmt w:val="lowerLetter"/>
      <w:lvlText w:val="%5)"/>
      <w:lvlJc w:val="left"/>
      <w:pPr>
        <w:ind w:left="3680" w:hanging="420"/>
      </w:pPr>
    </w:lvl>
    <w:lvl w:ilvl="5" w:tplc="0409001B" w:tentative="1">
      <w:start w:val="1"/>
      <w:numFmt w:val="lowerRoman"/>
      <w:lvlText w:val="%6."/>
      <w:lvlJc w:val="right"/>
      <w:pPr>
        <w:ind w:left="4100" w:hanging="420"/>
      </w:pPr>
    </w:lvl>
    <w:lvl w:ilvl="6" w:tplc="0409000F" w:tentative="1">
      <w:start w:val="1"/>
      <w:numFmt w:val="decimal"/>
      <w:lvlText w:val="%7."/>
      <w:lvlJc w:val="left"/>
      <w:pPr>
        <w:ind w:left="4520" w:hanging="420"/>
      </w:pPr>
    </w:lvl>
    <w:lvl w:ilvl="7" w:tplc="04090019" w:tentative="1">
      <w:start w:val="1"/>
      <w:numFmt w:val="lowerLetter"/>
      <w:lvlText w:val="%8)"/>
      <w:lvlJc w:val="left"/>
      <w:pPr>
        <w:ind w:left="4940" w:hanging="420"/>
      </w:pPr>
    </w:lvl>
    <w:lvl w:ilvl="8" w:tplc="0409001B" w:tentative="1">
      <w:start w:val="1"/>
      <w:numFmt w:val="lowerRoman"/>
      <w:lvlText w:val="%9."/>
      <w:lvlJc w:val="right"/>
      <w:pPr>
        <w:ind w:left="5360" w:hanging="420"/>
      </w:pPr>
    </w:lvl>
  </w:abstractNum>
  <w:abstractNum w:abstractNumId="3">
    <w:nsid w:val="1F5B0E14"/>
    <w:multiLevelType w:val="hybridMultilevel"/>
    <w:tmpl w:val="8CA4D59C"/>
    <w:lvl w:ilvl="0" w:tplc="7E1C79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7CD0BB6E">
      <w:start w:val="1"/>
      <w:numFmt w:val="decimal"/>
      <w:lvlText w:val="%2."/>
      <w:lvlJc w:val="left"/>
      <w:pPr>
        <w:ind w:left="2250" w:hanging="2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4">
    <w:nsid w:val="214C194B"/>
    <w:multiLevelType w:val="hybridMultilevel"/>
    <w:tmpl w:val="2A7C666A"/>
    <w:lvl w:ilvl="0" w:tplc="5106B326">
      <w:start w:val="1"/>
      <w:numFmt w:val="decimal"/>
      <w:lvlText w:val="%1."/>
      <w:lvlJc w:val="left"/>
      <w:pPr>
        <w:ind w:left="1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0" w:hanging="420"/>
      </w:pPr>
    </w:lvl>
    <w:lvl w:ilvl="2" w:tplc="0409001B" w:tentative="1">
      <w:start w:val="1"/>
      <w:numFmt w:val="lowerRoman"/>
      <w:lvlText w:val="%3."/>
      <w:lvlJc w:val="right"/>
      <w:pPr>
        <w:ind w:left="2840" w:hanging="420"/>
      </w:pPr>
    </w:lvl>
    <w:lvl w:ilvl="3" w:tplc="0409000F" w:tentative="1">
      <w:start w:val="1"/>
      <w:numFmt w:val="decimal"/>
      <w:lvlText w:val="%4."/>
      <w:lvlJc w:val="left"/>
      <w:pPr>
        <w:ind w:left="3260" w:hanging="420"/>
      </w:pPr>
    </w:lvl>
    <w:lvl w:ilvl="4" w:tplc="04090019" w:tentative="1">
      <w:start w:val="1"/>
      <w:numFmt w:val="lowerLetter"/>
      <w:lvlText w:val="%5)"/>
      <w:lvlJc w:val="left"/>
      <w:pPr>
        <w:ind w:left="3680" w:hanging="420"/>
      </w:pPr>
    </w:lvl>
    <w:lvl w:ilvl="5" w:tplc="0409001B" w:tentative="1">
      <w:start w:val="1"/>
      <w:numFmt w:val="lowerRoman"/>
      <w:lvlText w:val="%6."/>
      <w:lvlJc w:val="right"/>
      <w:pPr>
        <w:ind w:left="4100" w:hanging="420"/>
      </w:pPr>
    </w:lvl>
    <w:lvl w:ilvl="6" w:tplc="0409000F" w:tentative="1">
      <w:start w:val="1"/>
      <w:numFmt w:val="decimal"/>
      <w:lvlText w:val="%7."/>
      <w:lvlJc w:val="left"/>
      <w:pPr>
        <w:ind w:left="4520" w:hanging="420"/>
      </w:pPr>
    </w:lvl>
    <w:lvl w:ilvl="7" w:tplc="04090019" w:tentative="1">
      <w:start w:val="1"/>
      <w:numFmt w:val="lowerLetter"/>
      <w:lvlText w:val="%8)"/>
      <w:lvlJc w:val="left"/>
      <w:pPr>
        <w:ind w:left="4940" w:hanging="420"/>
      </w:pPr>
    </w:lvl>
    <w:lvl w:ilvl="8" w:tplc="0409001B" w:tentative="1">
      <w:start w:val="1"/>
      <w:numFmt w:val="lowerRoman"/>
      <w:lvlText w:val="%9."/>
      <w:lvlJc w:val="right"/>
      <w:pPr>
        <w:ind w:left="5360" w:hanging="420"/>
      </w:pPr>
    </w:lvl>
  </w:abstractNum>
  <w:abstractNum w:abstractNumId="5">
    <w:nsid w:val="24341800"/>
    <w:multiLevelType w:val="hybridMultilevel"/>
    <w:tmpl w:val="BC1AE4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7">
    <w:nsid w:val="27773281"/>
    <w:multiLevelType w:val="hybridMultilevel"/>
    <w:tmpl w:val="1B2CECBE"/>
    <w:lvl w:ilvl="0" w:tplc="04090011">
      <w:start w:val="1"/>
      <w:numFmt w:val="decimal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8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EBA40C9"/>
    <w:multiLevelType w:val="hybridMultilevel"/>
    <w:tmpl w:val="AD9EF6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6CF364B"/>
    <w:multiLevelType w:val="hybridMultilevel"/>
    <w:tmpl w:val="BB1217C2"/>
    <w:lvl w:ilvl="0" w:tplc="F112D3C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4F640672"/>
    <w:multiLevelType w:val="hybridMultilevel"/>
    <w:tmpl w:val="AD9EF6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0384563"/>
    <w:multiLevelType w:val="hybridMultilevel"/>
    <w:tmpl w:val="F9D88190"/>
    <w:lvl w:ilvl="0" w:tplc="2B5E44DA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4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5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6">
    <w:nsid w:val="57E117E8"/>
    <w:multiLevelType w:val="hybridMultilevel"/>
    <w:tmpl w:val="44E222A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B1D1F03"/>
    <w:multiLevelType w:val="hybridMultilevel"/>
    <w:tmpl w:val="16C4B090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66C26447"/>
    <w:multiLevelType w:val="hybridMultilevel"/>
    <w:tmpl w:val="16C4B090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760B624E"/>
    <w:multiLevelType w:val="hybridMultilevel"/>
    <w:tmpl w:val="44E222A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776403C7"/>
    <w:multiLevelType w:val="hybridMultilevel"/>
    <w:tmpl w:val="AD9EF6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7A585A97"/>
    <w:multiLevelType w:val="hybridMultilevel"/>
    <w:tmpl w:val="BC1AE4F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F">
      <w:start w:val="1"/>
      <w:numFmt w:val="decimal"/>
      <w:lvlText w:val="%2.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7EB54BF7"/>
    <w:multiLevelType w:val="hybridMultilevel"/>
    <w:tmpl w:val="BC1AE4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</w:num>
  <w:num w:numId="4">
    <w:abstractNumId w:val="14"/>
    <w:lvlOverride w:ilvl="0">
      <w:startOverride w:val="4"/>
    </w:lvlOverride>
  </w:num>
  <w:num w:numId="5">
    <w:abstractNumId w:val="15"/>
    <w:lvlOverride w:ilvl="0">
      <w:startOverride w:val="6"/>
    </w:lvlOverride>
  </w:num>
  <w:num w:numId="6">
    <w:abstractNumId w:val="12"/>
  </w:num>
  <w:num w:numId="7">
    <w:abstractNumId w:val="10"/>
  </w:num>
  <w:num w:numId="8">
    <w:abstractNumId w:val="2"/>
  </w:num>
  <w:num w:numId="9">
    <w:abstractNumId w:val="4"/>
  </w:num>
  <w:num w:numId="10">
    <w:abstractNumId w:val="18"/>
  </w:num>
  <w:num w:numId="11">
    <w:abstractNumId w:val="7"/>
  </w:num>
  <w:num w:numId="12">
    <w:abstractNumId w:val="0"/>
  </w:num>
  <w:num w:numId="13">
    <w:abstractNumId w:val="3"/>
  </w:num>
  <w:num w:numId="14">
    <w:abstractNumId w:val="17"/>
  </w:num>
  <w:num w:numId="15">
    <w:abstractNumId w:val="11"/>
  </w:num>
  <w:num w:numId="16">
    <w:abstractNumId w:val="9"/>
  </w:num>
  <w:num w:numId="17">
    <w:abstractNumId w:val="20"/>
  </w:num>
  <w:num w:numId="18">
    <w:abstractNumId w:val="21"/>
  </w:num>
  <w:num w:numId="19">
    <w:abstractNumId w:val="19"/>
  </w:num>
  <w:num w:numId="20">
    <w:abstractNumId w:val="22"/>
  </w:num>
  <w:num w:numId="21">
    <w:abstractNumId w:val="1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40A5D"/>
    <w:rsid w:val="00090D36"/>
    <w:rsid w:val="00101526"/>
    <w:rsid w:val="001054BD"/>
    <w:rsid w:val="001116C7"/>
    <w:rsid w:val="00113784"/>
    <w:rsid w:val="0018522E"/>
    <w:rsid w:val="001A12B7"/>
    <w:rsid w:val="001A6EBF"/>
    <w:rsid w:val="001E2514"/>
    <w:rsid w:val="001E296F"/>
    <w:rsid w:val="001E72DD"/>
    <w:rsid w:val="001E74EF"/>
    <w:rsid w:val="002014A8"/>
    <w:rsid w:val="00203578"/>
    <w:rsid w:val="00242912"/>
    <w:rsid w:val="0026130A"/>
    <w:rsid w:val="00277ED4"/>
    <w:rsid w:val="00281FA6"/>
    <w:rsid w:val="002A5D9B"/>
    <w:rsid w:val="002C2A94"/>
    <w:rsid w:val="002E30C0"/>
    <w:rsid w:val="002E65B3"/>
    <w:rsid w:val="00306C9D"/>
    <w:rsid w:val="00310732"/>
    <w:rsid w:val="00316A44"/>
    <w:rsid w:val="003369A9"/>
    <w:rsid w:val="003474FF"/>
    <w:rsid w:val="00347E92"/>
    <w:rsid w:val="00354D10"/>
    <w:rsid w:val="00382107"/>
    <w:rsid w:val="00385F99"/>
    <w:rsid w:val="00387727"/>
    <w:rsid w:val="003B0329"/>
    <w:rsid w:val="003E551A"/>
    <w:rsid w:val="00422752"/>
    <w:rsid w:val="00430D16"/>
    <w:rsid w:val="00460949"/>
    <w:rsid w:val="00483119"/>
    <w:rsid w:val="004902AE"/>
    <w:rsid w:val="004A7365"/>
    <w:rsid w:val="004E68A9"/>
    <w:rsid w:val="005259AA"/>
    <w:rsid w:val="005326EF"/>
    <w:rsid w:val="005520F4"/>
    <w:rsid w:val="00552CB4"/>
    <w:rsid w:val="00563A40"/>
    <w:rsid w:val="00563F41"/>
    <w:rsid w:val="0057053A"/>
    <w:rsid w:val="0057561B"/>
    <w:rsid w:val="005A2200"/>
    <w:rsid w:val="005B1C2D"/>
    <w:rsid w:val="0062753A"/>
    <w:rsid w:val="00671071"/>
    <w:rsid w:val="006823BE"/>
    <w:rsid w:val="006B7E4E"/>
    <w:rsid w:val="00707BC7"/>
    <w:rsid w:val="007306A3"/>
    <w:rsid w:val="00737867"/>
    <w:rsid w:val="00746034"/>
    <w:rsid w:val="0077237C"/>
    <w:rsid w:val="007C0984"/>
    <w:rsid w:val="007D591C"/>
    <w:rsid w:val="007D66FF"/>
    <w:rsid w:val="007E1E60"/>
    <w:rsid w:val="00802318"/>
    <w:rsid w:val="00802364"/>
    <w:rsid w:val="00815D83"/>
    <w:rsid w:val="0081607D"/>
    <w:rsid w:val="008227BB"/>
    <w:rsid w:val="00843869"/>
    <w:rsid w:val="00855538"/>
    <w:rsid w:val="00882AFC"/>
    <w:rsid w:val="008B2B1C"/>
    <w:rsid w:val="008B3EEC"/>
    <w:rsid w:val="008D6DB7"/>
    <w:rsid w:val="00927047"/>
    <w:rsid w:val="009511C0"/>
    <w:rsid w:val="00955B0B"/>
    <w:rsid w:val="0096019F"/>
    <w:rsid w:val="00986A03"/>
    <w:rsid w:val="009B7BE7"/>
    <w:rsid w:val="009D2C95"/>
    <w:rsid w:val="009E2BC4"/>
    <w:rsid w:val="009E3D11"/>
    <w:rsid w:val="00A34EC9"/>
    <w:rsid w:val="00A43B95"/>
    <w:rsid w:val="00A45E77"/>
    <w:rsid w:val="00A62C77"/>
    <w:rsid w:val="00AB551A"/>
    <w:rsid w:val="00AC3322"/>
    <w:rsid w:val="00AD25F1"/>
    <w:rsid w:val="00AE06BC"/>
    <w:rsid w:val="00AF156A"/>
    <w:rsid w:val="00AF7B8C"/>
    <w:rsid w:val="00B14C9A"/>
    <w:rsid w:val="00B17DD1"/>
    <w:rsid w:val="00B24198"/>
    <w:rsid w:val="00B80936"/>
    <w:rsid w:val="00B96C5E"/>
    <w:rsid w:val="00BA7F93"/>
    <w:rsid w:val="00BD2571"/>
    <w:rsid w:val="00BF4A79"/>
    <w:rsid w:val="00C061BD"/>
    <w:rsid w:val="00C14868"/>
    <w:rsid w:val="00C30059"/>
    <w:rsid w:val="00C33D53"/>
    <w:rsid w:val="00C9302C"/>
    <w:rsid w:val="00CC104B"/>
    <w:rsid w:val="00CF0E46"/>
    <w:rsid w:val="00CF6A9B"/>
    <w:rsid w:val="00D03751"/>
    <w:rsid w:val="00D4066A"/>
    <w:rsid w:val="00D434F5"/>
    <w:rsid w:val="00D5328A"/>
    <w:rsid w:val="00D56F0E"/>
    <w:rsid w:val="00D752CA"/>
    <w:rsid w:val="00D976AF"/>
    <w:rsid w:val="00DA3BC4"/>
    <w:rsid w:val="00DB5E89"/>
    <w:rsid w:val="00DD25FA"/>
    <w:rsid w:val="00DD745A"/>
    <w:rsid w:val="00DE0366"/>
    <w:rsid w:val="00E0778A"/>
    <w:rsid w:val="00E34874"/>
    <w:rsid w:val="00E651FF"/>
    <w:rsid w:val="00E926C9"/>
    <w:rsid w:val="00EA6E88"/>
    <w:rsid w:val="00F17FFE"/>
    <w:rsid w:val="00F83202"/>
    <w:rsid w:val="00FA2DFB"/>
    <w:rsid w:val="00FB0256"/>
    <w:rsid w:val="00FB1ADD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071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D5328A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semiHidden/>
    <w:rsid w:val="00671071"/>
    <w:rPr>
      <w:rFonts w:asciiTheme="majorHAnsi" w:eastAsiaTheme="majorEastAsia" w:hAnsiTheme="majorHAnsi" w:cstheme="majorBidi"/>
      <w:kern w:val="2"/>
      <w:sz w:val="24"/>
      <w:szCs w:val="24"/>
    </w:rPr>
  </w:style>
  <w:style w:type="paragraph" w:customStyle="1" w:styleId="a9">
    <w:name w:val="例程代码（无行号）"/>
    <w:basedOn w:val="a"/>
    <w:link w:val="Char3"/>
    <w:qFormat/>
    <w:rsid w:val="001E2514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3">
    <w:name w:val="例程代码（无行号） Char"/>
    <w:link w:val="a9"/>
    <w:qFormat/>
    <w:rsid w:val="001E2514"/>
    <w:rPr>
      <w:rFonts w:ascii="Courier New" w:hAnsi="Courier New"/>
      <w:kern w:val="2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071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D5328A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semiHidden/>
    <w:rsid w:val="00671071"/>
    <w:rPr>
      <w:rFonts w:asciiTheme="majorHAnsi" w:eastAsiaTheme="majorEastAsia" w:hAnsiTheme="majorHAnsi" w:cstheme="majorBidi"/>
      <w:kern w:val="2"/>
      <w:sz w:val="24"/>
      <w:szCs w:val="24"/>
    </w:rPr>
  </w:style>
  <w:style w:type="paragraph" w:customStyle="1" w:styleId="a9">
    <w:name w:val="例程代码（无行号）"/>
    <w:basedOn w:val="a"/>
    <w:link w:val="Char3"/>
    <w:qFormat/>
    <w:rsid w:val="001E2514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3">
    <w:name w:val="例程代码（无行号） Char"/>
    <w:link w:val="a9"/>
    <w:qFormat/>
    <w:rsid w:val="001E2514"/>
    <w:rPr>
      <w:rFonts w:ascii="Courier New" w:hAnsi="Courier New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1211</TotalTime>
  <Pages>16</Pages>
  <Words>1382</Words>
  <Characters>7881</Characters>
  <Application>Microsoft Office Word</Application>
  <DocSecurity>0</DocSecurity>
  <Lines>65</Lines>
  <Paragraphs>18</Paragraphs>
  <ScaleCrop>false</ScaleCrop>
  <Company>Microsoft</Company>
  <LinksUpToDate>false</LinksUpToDate>
  <CharactersWithSpaces>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ChinaYang</cp:lastModifiedBy>
  <cp:revision>80</cp:revision>
  <dcterms:created xsi:type="dcterms:W3CDTF">2017-02-27T09:33:00Z</dcterms:created>
  <dcterms:modified xsi:type="dcterms:W3CDTF">2017-05-24T10:58:00Z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