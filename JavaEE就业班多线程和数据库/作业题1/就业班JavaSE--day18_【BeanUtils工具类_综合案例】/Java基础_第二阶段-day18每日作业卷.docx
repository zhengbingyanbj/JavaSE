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5269D1" w:rsidRDefault="005269D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Java基础第二阶段</w:t>
      </w:r>
    </w:p>
    <w:p w:rsidR="005269D1" w:rsidRDefault="00DA3BC4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5269D1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8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5269D1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BeanUtils工具类、综合案例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A6FA5" w:rsidRDefault="00927047" w:rsidP="002739B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4B0DED">
        <w:rPr>
          <w:rFonts w:hint="eastAsia"/>
          <w:lang w:val="zh-CN"/>
        </w:rPr>
        <w:t>：【讲义第一章：</w:t>
      </w:r>
      <w:r w:rsidR="004B0DED">
        <w:rPr>
          <w:rFonts w:hint="eastAsia"/>
          <w:lang w:val="zh-CN"/>
        </w:rPr>
        <w:t>BeanUtils</w:t>
      </w:r>
      <w:r w:rsidR="004B0DED">
        <w:rPr>
          <w:rFonts w:hint="eastAsia"/>
          <w:lang w:val="zh-CN"/>
        </w:rPr>
        <w:t>工具类】</w:t>
      </w:r>
    </w:p>
    <w:p w:rsidR="002739B5" w:rsidRDefault="00F53FEF" w:rsidP="004B0DED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lang w:val="zh-CN"/>
        </w:rPr>
        <w:t>请写出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工具的作用：</w:t>
      </w:r>
    </w:p>
    <w:p w:rsidR="00F53FEF" w:rsidRPr="004B0DED" w:rsidRDefault="00F53FEF" w:rsidP="00F53FE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5A6FA5" w:rsidRDefault="00927047" w:rsidP="002739B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C46BF" w:rsidRPr="00FC46BF" w:rsidRDefault="00FC46BF" w:rsidP="00FC46BF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（参考讲义第一章）</w:t>
      </w:r>
    </w:p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117B7C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117B7C">
        <w:rPr>
          <w:rFonts w:hint="eastAsia"/>
          <w:lang w:val="zh-CN"/>
        </w:rPr>
        <w:t>：【讲义第一章：</w:t>
      </w:r>
      <w:r w:rsidR="00117B7C">
        <w:rPr>
          <w:rFonts w:hint="eastAsia"/>
          <w:lang w:val="zh-CN"/>
        </w:rPr>
        <w:t>BeanUtils</w:t>
      </w:r>
      <w:r w:rsidR="00117B7C">
        <w:rPr>
          <w:rFonts w:hint="eastAsia"/>
          <w:lang w:val="zh-CN"/>
        </w:rPr>
        <w:t>工具类】</w:t>
      </w:r>
    </w:p>
    <w:p w:rsidR="00117B7C" w:rsidRDefault="00BA3AB4" w:rsidP="00D27D0C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lang w:val="zh-CN"/>
        </w:rPr>
        <w:t>请写出使用</w:t>
      </w:r>
      <w:r>
        <w:rPr>
          <w:lang w:val="zh-CN"/>
        </w:rPr>
        <w:t>B</w:t>
      </w:r>
      <w:r>
        <w:rPr>
          <w:rFonts w:hint="eastAsia"/>
          <w:lang w:val="zh-CN"/>
        </w:rPr>
        <w:t>eanUtils</w:t>
      </w:r>
      <w:r>
        <w:rPr>
          <w:rFonts w:hint="eastAsia"/>
          <w:lang w:val="zh-CN"/>
        </w:rPr>
        <w:t>工具包的操作步骤：</w:t>
      </w:r>
    </w:p>
    <w:p w:rsidR="00BA3AB4" w:rsidRPr="00117B7C" w:rsidRDefault="00BA3AB4" w:rsidP="00BA3AB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答：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A394B" w:rsidRDefault="00FC46BF" w:rsidP="00BA394B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（参考讲义第一章）</w:t>
      </w:r>
    </w:p>
    <w:p w:rsidR="00A14A93" w:rsidRPr="0077237C" w:rsidRDefault="00A14A93" w:rsidP="00A14A9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A14A93" w:rsidRDefault="00A14A93" w:rsidP="00A14A93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 w:rsidR="000D771D">
        <w:rPr>
          <w:rFonts w:hint="eastAsia"/>
          <w:lang w:val="zh-CN"/>
        </w:rPr>
        <w:t>_</w:t>
      </w:r>
      <w:r w:rsidR="000D771D">
        <w:rPr>
          <w:rFonts w:hint="eastAsia"/>
          <w:lang w:val="zh-CN"/>
        </w:rPr>
        <w:t>设置属性</w:t>
      </w:r>
      <w:r>
        <w:rPr>
          <w:rFonts w:hint="eastAsia"/>
          <w:lang w:val="zh-CN"/>
        </w:rPr>
        <w:t>】</w:t>
      </w:r>
    </w:p>
    <w:p w:rsidR="00A14A93" w:rsidRDefault="00A14A93" w:rsidP="00D27D0C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请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：：</w:t>
      </w:r>
    </w:p>
    <w:p w:rsidR="00E34654" w:rsidRDefault="00E34654" w:rsidP="00E34654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>类，要求：</w:t>
      </w:r>
    </w:p>
    <w:p w:rsidR="00E34654" w:rsidRDefault="00F77EC0" w:rsidP="00E34654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属性：名称、年龄、颜色、性别</w:t>
      </w:r>
    </w:p>
    <w:p w:rsidR="00E34654" w:rsidRDefault="00E34654" w:rsidP="00E34654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方法：</w:t>
      </w:r>
      <w:r w:rsidR="00A226B7">
        <w:rPr>
          <w:rFonts w:hint="eastAsia"/>
          <w:lang w:val="zh-CN"/>
        </w:rPr>
        <w:t>无参构造方法、全参构造方法</w:t>
      </w:r>
      <w:r w:rsidR="00296D6F">
        <w:rPr>
          <w:rFonts w:hint="eastAsia"/>
          <w:lang w:val="zh-CN"/>
        </w:rPr>
        <w:t>，</w:t>
      </w:r>
      <w:r w:rsidR="00296D6F">
        <w:rPr>
          <w:rFonts w:hint="eastAsia"/>
          <w:lang w:val="zh-CN"/>
        </w:rPr>
        <w:t>get/set</w:t>
      </w:r>
      <w:r w:rsidR="00296D6F">
        <w:rPr>
          <w:rFonts w:hint="eastAsia"/>
          <w:lang w:val="zh-CN"/>
        </w:rPr>
        <w:t>方法。</w:t>
      </w:r>
    </w:p>
    <w:p w:rsidR="00A226B7" w:rsidRDefault="00A226B7" w:rsidP="00E34654">
      <w:pPr>
        <w:pStyle w:val="a8"/>
        <w:ind w:left="1620" w:firstLineChars="0" w:firstLine="0"/>
        <w:rPr>
          <w:lang w:val="zh-CN"/>
        </w:rPr>
      </w:pPr>
    </w:p>
    <w:p w:rsidR="00E34654" w:rsidRPr="00E34654" w:rsidRDefault="00296D6F" w:rsidP="00E34654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方法，先创建一个</w:t>
      </w:r>
      <w:r>
        <w:rPr>
          <w:rFonts w:hint="eastAsia"/>
          <w:lang w:val="zh-CN"/>
        </w:rPr>
        <w:t>Cat</w:t>
      </w:r>
      <w:r>
        <w:rPr>
          <w:rFonts w:hint="eastAsia"/>
          <w:lang w:val="zh-CN"/>
        </w:rPr>
        <w:t>对象，使用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工具为这个对象的各个属性赋值。</w:t>
      </w:r>
    </w:p>
    <w:p w:rsidR="00A14A93" w:rsidRDefault="00A14A93" w:rsidP="00A14A9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E7D16" w:rsidRDefault="00BE7D16" w:rsidP="00BE7D16">
      <w:pPr>
        <w:pStyle w:val="a8"/>
        <w:numPr>
          <w:ilvl w:val="0"/>
          <w:numId w:val="38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_Test1_3</w:t>
      </w:r>
    </w:p>
    <w:p w:rsidR="00A14A93" w:rsidRPr="00BE7D16" w:rsidRDefault="00BE7D16" w:rsidP="00BE7D16">
      <w:pPr>
        <w:pStyle w:val="a8"/>
        <w:numPr>
          <w:ilvl w:val="0"/>
          <w:numId w:val="38"/>
        </w:numPr>
        <w:ind w:firstLineChars="0"/>
        <w:rPr>
          <w:lang w:val="zh-CN"/>
        </w:rPr>
      </w:pPr>
      <w:r w:rsidRPr="00BE7D16">
        <w:rPr>
          <w:rFonts w:hint="eastAsia"/>
          <w:lang w:val="zh-CN"/>
        </w:rPr>
        <w:t>参考讲义第一章，按上述要求实现代码。</w:t>
      </w:r>
    </w:p>
    <w:p w:rsidR="001E0DB3" w:rsidRPr="0077237C" w:rsidRDefault="001E0DB3" w:rsidP="001E0DB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1E0DB3" w:rsidRDefault="001E0DB3" w:rsidP="001E0DB3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获取属性】</w:t>
      </w:r>
    </w:p>
    <w:p w:rsidR="001E0DB3" w:rsidRDefault="001E0DB3" w:rsidP="00D27D0C">
      <w:pPr>
        <w:pStyle w:val="a8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请</w:t>
      </w:r>
      <w:r>
        <w:rPr>
          <w:lang w:val="zh-CN"/>
        </w:rPr>
        <w:t>按以下要求编写代码</w:t>
      </w:r>
      <w:r w:rsidR="009B4B88">
        <w:rPr>
          <w:rFonts w:hint="eastAsia"/>
          <w:lang w:val="zh-CN"/>
        </w:rPr>
        <w:t>：</w:t>
      </w:r>
    </w:p>
    <w:p w:rsidR="001E0DB3" w:rsidRDefault="001E0DB3" w:rsidP="005F5B7D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 w:rsidR="000744A6">
        <w:rPr>
          <w:rFonts w:hint="eastAsia"/>
          <w:lang w:val="zh-CN"/>
        </w:rPr>
        <w:t>Phone</w:t>
      </w:r>
      <w:r>
        <w:rPr>
          <w:rFonts w:hint="eastAsia"/>
          <w:lang w:val="zh-CN"/>
        </w:rPr>
        <w:t>类，要求：</w:t>
      </w:r>
    </w:p>
    <w:p w:rsidR="001E0DB3" w:rsidRDefault="001E0DB3" w:rsidP="001E0DB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属性：</w:t>
      </w:r>
      <w:r w:rsidR="000744A6"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、颜色、</w:t>
      </w:r>
      <w:r w:rsidR="000744A6">
        <w:rPr>
          <w:rFonts w:hint="eastAsia"/>
          <w:lang w:val="zh-CN"/>
        </w:rPr>
        <w:t>价格、屏幕尺寸</w:t>
      </w:r>
    </w:p>
    <w:p w:rsidR="001E0DB3" w:rsidRDefault="001E0DB3" w:rsidP="001E0DB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1E0DB3" w:rsidRDefault="001E0DB3" w:rsidP="001E0DB3">
      <w:pPr>
        <w:pStyle w:val="a8"/>
        <w:ind w:left="1620" w:firstLineChars="0" w:firstLine="0"/>
        <w:rPr>
          <w:lang w:val="zh-CN"/>
        </w:rPr>
      </w:pPr>
    </w:p>
    <w:p w:rsidR="000744A6" w:rsidRDefault="001E0DB3" w:rsidP="005F5B7D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方法，先创建一个</w:t>
      </w:r>
      <w:r w:rsidR="000744A6">
        <w:rPr>
          <w:rFonts w:hint="eastAsia"/>
          <w:lang w:val="zh-CN"/>
        </w:rPr>
        <w:t>Phone</w:t>
      </w:r>
      <w:r>
        <w:rPr>
          <w:rFonts w:hint="eastAsia"/>
          <w:lang w:val="zh-CN"/>
        </w:rPr>
        <w:t>对象，</w:t>
      </w:r>
      <w:r w:rsidR="000744A6">
        <w:rPr>
          <w:rFonts w:hint="eastAsia"/>
          <w:lang w:val="zh-CN"/>
        </w:rPr>
        <w:t>使用构造方法或者</w:t>
      </w:r>
      <w:r w:rsidR="000744A6">
        <w:rPr>
          <w:rFonts w:hint="eastAsia"/>
          <w:lang w:val="zh-CN"/>
        </w:rPr>
        <w:t>set</w:t>
      </w:r>
      <w:r w:rsidR="000744A6">
        <w:rPr>
          <w:rFonts w:hint="eastAsia"/>
          <w:lang w:val="zh-CN"/>
        </w:rPr>
        <w:t>方法为各属性赋值。</w:t>
      </w:r>
    </w:p>
    <w:p w:rsidR="001E0DB3" w:rsidRDefault="001E0DB3" w:rsidP="005F5B7D">
      <w:pPr>
        <w:pStyle w:val="a8"/>
        <w:numPr>
          <w:ilvl w:val="0"/>
          <w:numId w:val="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</w:t>
      </w:r>
      <w:r w:rsidR="000744A6">
        <w:rPr>
          <w:rFonts w:hint="eastAsia"/>
          <w:lang w:val="zh-CN"/>
        </w:rPr>
        <w:t>获取这个对象的各个属性的</w:t>
      </w:r>
      <w:r>
        <w:rPr>
          <w:rFonts w:hint="eastAsia"/>
          <w:lang w:val="zh-CN"/>
        </w:rPr>
        <w:t>值。</w:t>
      </w:r>
    </w:p>
    <w:p w:rsidR="00FC30F5" w:rsidRPr="00FC30F5" w:rsidRDefault="00FC30F5" w:rsidP="00FC30F5">
      <w:pPr>
        <w:pStyle w:val="a8"/>
        <w:ind w:leftChars="371" w:left="779" w:firstLineChars="0" w:firstLine="0"/>
        <w:rPr>
          <w:b/>
          <w:lang w:val="zh-CN"/>
        </w:rPr>
      </w:pPr>
    </w:p>
    <w:p w:rsidR="001E0DB3" w:rsidRDefault="001E0DB3" w:rsidP="001E0DB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20729" w:rsidRDefault="00F20729" w:rsidP="00F20729">
      <w:pPr>
        <w:pStyle w:val="a8"/>
        <w:numPr>
          <w:ilvl w:val="0"/>
          <w:numId w:val="3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_Test1_4</w:t>
      </w:r>
    </w:p>
    <w:p w:rsidR="001E0DB3" w:rsidRPr="00F20729" w:rsidRDefault="00F20729" w:rsidP="00F20729">
      <w:pPr>
        <w:pStyle w:val="a8"/>
        <w:numPr>
          <w:ilvl w:val="0"/>
          <w:numId w:val="39"/>
        </w:numPr>
        <w:ind w:firstLineChars="0"/>
        <w:rPr>
          <w:lang w:val="zh-CN"/>
        </w:rPr>
      </w:pPr>
      <w:r w:rsidRPr="00F20729">
        <w:rPr>
          <w:rFonts w:hint="eastAsia"/>
          <w:lang w:val="zh-CN"/>
        </w:rPr>
        <w:t>参考讲义第一章，按上述要求编写代码。</w:t>
      </w:r>
    </w:p>
    <w:p w:rsidR="005F277C" w:rsidRPr="0077237C" w:rsidRDefault="005F277C" w:rsidP="005F27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5F277C" w:rsidRDefault="005F277C" w:rsidP="005F277C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 w:rsidR="00882158">
        <w:rPr>
          <w:rFonts w:hint="eastAsia"/>
          <w:lang w:val="zh-CN"/>
        </w:rPr>
        <w:t>通过</w:t>
      </w:r>
      <w:r w:rsidR="00882158">
        <w:rPr>
          <w:rFonts w:hint="eastAsia"/>
          <w:lang w:val="zh-CN"/>
        </w:rPr>
        <w:t>Map</w:t>
      </w:r>
      <w:r w:rsidR="00882158">
        <w:rPr>
          <w:rFonts w:hint="eastAsia"/>
          <w:lang w:val="zh-CN"/>
        </w:rPr>
        <w:t>设置属性</w:t>
      </w:r>
      <w:r>
        <w:rPr>
          <w:rFonts w:hint="eastAsia"/>
          <w:lang w:val="zh-CN"/>
        </w:rPr>
        <w:t>】</w:t>
      </w:r>
    </w:p>
    <w:p w:rsidR="005F277C" w:rsidRDefault="005F277C" w:rsidP="00D27D0C">
      <w:pPr>
        <w:pStyle w:val="a8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请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</w:t>
      </w:r>
    </w:p>
    <w:p w:rsidR="005F277C" w:rsidRDefault="005F277C" w:rsidP="005F277C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 w:rsidR="007C5F7F"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类，要求：</w:t>
      </w:r>
    </w:p>
    <w:p w:rsidR="005F277C" w:rsidRDefault="005F277C" w:rsidP="005F277C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属性：</w:t>
      </w:r>
      <w:r w:rsidR="007C5F7F">
        <w:rPr>
          <w:rFonts w:hint="eastAsia"/>
          <w:lang w:val="zh-CN"/>
        </w:rPr>
        <w:t>登陆名</w:t>
      </w:r>
      <w:r>
        <w:rPr>
          <w:rFonts w:hint="eastAsia"/>
          <w:lang w:val="zh-CN"/>
        </w:rPr>
        <w:t>、</w:t>
      </w:r>
      <w:r w:rsidR="007C5F7F">
        <w:rPr>
          <w:rFonts w:hint="eastAsia"/>
          <w:lang w:val="zh-CN"/>
        </w:rPr>
        <w:t>登陆密码</w:t>
      </w:r>
      <w:r>
        <w:rPr>
          <w:rFonts w:hint="eastAsia"/>
          <w:lang w:val="zh-CN"/>
        </w:rPr>
        <w:t>、</w:t>
      </w:r>
      <w:r w:rsidR="007C5F7F">
        <w:rPr>
          <w:rFonts w:hint="eastAsia"/>
          <w:lang w:val="zh-CN"/>
        </w:rPr>
        <w:t>性别</w:t>
      </w:r>
      <w:r>
        <w:rPr>
          <w:rFonts w:hint="eastAsia"/>
          <w:lang w:val="zh-CN"/>
        </w:rPr>
        <w:t>、</w:t>
      </w:r>
      <w:r w:rsidR="008F5B20">
        <w:rPr>
          <w:rFonts w:hint="eastAsia"/>
          <w:lang w:val="zh-CN"/>
        </w:rPr>
        <w:t>学历、爱好</w:t>
      </w:r>
      <w:r w:rsidR="00AB1B9B">
        <w:rPr>
          <w:rFonts w:hint="eastAsia"/>
          <w:lang w:val="zh-CN"/>
        </w:rPr>
        <w:t>(</w:t>
      </w:r>
      <w:r w:rsidR="001F34A0">
        <w:rPr>
          <w:rFonts w:hint="eastAsia"/>
          <w:lang w:val="zh-CN"/>
        </w:rPr>
        <w:t>String</w:t>
      </w:r>
      <w:r w:rsidR="001F34A0">
        <w:rPr>
          <w:rFonts w:hint="eastAsia"/>
          <w:lang w:val="zh-CN"/>
        </w:rPr>
        <w:t>数组</w:t>
      </w:r>
      <w:r w:rsidR="00AB1B9B">
        <w:rPr>
          <w:rFonts w:hint="eastAsia"/>
          <w:lang w:val="zh-CN"/>
        </w:rPr>
        <w:t>)</w:t>
      </w:r>
    </w:p>
    <w:p w:rsidR="005F277C" w:rsidRDefault="005F277C" w:rsidP="005F277C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5F277C" w:rsidRDefault="005F277C" w:rsidP="008F5B20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定义一个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</w:t>
      </w:r>
      <w:r w:rsidR="003726E4">
        <w:rPr>
          <w:rFonts w:hint="eastAsia"/>
          <w:lang w:val="zh-CN"/>
        </w:rPr>
        <w:t>：</w:t>
      </w:r>
    </w:p>
    <w:p w:rsidR="003726E4" w:rsidRDefault="003726E4" w:rsidP="003726E4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lang w:val="zh-CN"/>
        </w:rPr>
        <w:t>先定义一个</w:t>
      </w:r>
      <w:r>
        <w:rPr>
          <w:rFonts w:hint="eastAsia"/>
          <w:lang w:val="zh-CN"/>
        </w:rPr>
        <w:t>Map&lt;String,String[]&gt;</w:t>
      </w:r>
      <w:r>
        <w:rPr>
          <w:rFonts w:hint="eastAsia"/>
          <w:lang w:val="zh-CN"/>
        </w:rPr>
        <w:t>类型的集合，将以下数据填充到集合中：</w:t>
      </w:r>
    </w:p>
    <w:p w:rsidR="003726E4" w:rsidRDefault="003726E4" w:rsidP="003726E4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键</w:t>
      </w:r>
      <w:r w:rsidR="00AF5AD2">
        <w:rPr>
          <w:rFonts w:hint="eastAsia"/>
          <w:lang w:val="zh-CN"/>
        </w:rPr>
        <w:t>(</w:t>
      </w:r>
      <w:r w:rsidR="00AF5AD2">
        <w:rPr>
          <w:rFonts w:hint="eastAsia"/>
          <w:lang w:val="zh-CN"/>
        </w:rPr>
        <w:t>所有名称要跟</w:t>
      </w:r>
      <w:r w:rsidR="00AF5AD2">
        <w:rPr>
          <w:rFonts w:hint="eastAsia"/>
          <w:lang w:val="zh-CN"/>
        </w:rPr>
        <w:t>User</w:t>
      </w:r>
      <w:r w:rsidR="00AF5AD2">
        <w:rPr>
          <w:rFonts w:hint="eastAsia"/>
          <w:lang w:val="zh-CN"/>
        </w:rPr>
        <w:t>类的属性名一致</w:t>
      </w:r>
      <w:r w:rsidR="00AF5AD2">
        <w:rPr>
          <w:rFonts w:hint="eastAsia"/>
          <w:lang w:val="zh-CN"/>
        </w:rPr>
        <w:t>)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值</w:t>
      </w:r>
    </w:p>
    <w:p w:rsidR="00AF5AD2" w:rsidRDefault="00AF5AD2" w:rsidP="003726E4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登录名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rFonts w:hint="eastAsia"/>
          <w:lang w:val="zh-CN"/>
        </w:rPr>
        <w:t>zhangsan</w:t>
      </w:r>
      <w:r>
        <w:rPr>
          <w:lang w:val="zh-CN"/>
        </w:rPr>
        <w:t>”</w:t>
      </w:r>
    </w:p>
    <w:p w:rsidR="00AF5AD2" w:rsidRDefault="00AF5AD2" w:rsidP="003726E4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登陆密码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rFonts w:hint="eastAsia"/>
          <w:lang w:val="zh-CN"/>
        </w:rPr>
        <w:t>888888</w:t>
      </w:r>
      <w:r>
        <w:rPr>
          <w:lang w:val="zh-CN"/>
        </w:rPr>
        <w:t>”</w:t>
      </w:r>
    </w:p>
    <w:p w:rsidR="00AF5AD2" w:rsidRDefault="00AF5AD2" w:rsidP="003726E4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rFonts w:hint="eastAsia"/>
          <w:lang w:val="zh-CN"/>
        </w:rPr>
        <w:t>男</w:t>
      </w:r>
      <w:r>
        <w:rPr>
          <w:lang w:val="zh-CN"/>
        </w:rPr>
        <w:t>”</w:t>
      </w:r>
    </w:p>
    <w:p w:rsidR="00AF5AD2" w:rsidRDefault="00AF5AD2" w:rsidP="003726E4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学历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lang w:val="zh-CN"/>
        </w:rPr>
        <w:t>“</w:t>
      </w:r>
      <w:r>
        <w:rPr>
          <w:lang w:val="zh-CN"/>
        </w:rPr>
        <w:t>本科</w:t>
      </w:r>
      <w:r>
        <w:rPr>
          <w:lang w:val="zh-CN"/>
        </w:rPr>
        <w:t>”</w:t>
      </w:r>
    </w:p>
    <w:p w:rsidR="00AF5AD2" w:rsidRDefault="00AF5AD2" w:rsidP="003726E4">
      <w:pPr>
        <w:pStyle w:val="a8"/>
        <w:ind w:left="2040" w:firstLineChars="0" w:firstLine="0"/>
        <w:rPr>
          <w:lang w:val="zh-CN"/>
        </w:rPr>
      </w:pPr>
      <w:r>
        <w:rPr>
          <w:rFonts w:hint="eastAsia"/>
          <w:lang w:val="zh-CN"/>
        </w:rPr>
        <w:t>爱好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{"</w:t>
      </w:r>
      <w:r>
        <w:rPr>
          <w:rFonts w:hint="eastAsia"/>
          <w:lang w:val="zh-CN"/>
        </w:rPr>
        <w:t>读书</w:t>
      </w:r>
      <w:r>
        <w:rPr>
          <w:lang w:val="zh-CN"/>
        </w:rPr>
        <w:t>”</w:t>
      </w:r>
      <w:r>
        <w:rPr>
          <w:rFonts w:hint="eastAsia"/>
          <w:lang w:val="zh-CN"/>
        </w:rPr>
        <w:t>,</w:t>
      </w:r>
      <w:r>
        <w:rPr>
          <w:lang w:val="zh-CN"/>
        </w:rPr>
        <w:t>”</w:t>
      </w:r>
      <w:r>
        <w:rPr>
          <w:rFonts w:hint="eastAsia"/>
          <w:lang w:val="zh-CN"/>
        </w:rPr>
        <w:t>唱歌</w:t>
      </w:r>
      <w:r>
        <w:rPr>
          <w:lang w:val="zh-CN"/>
        </w:rPr>
        <w:t>”</w:t>
      </w:r>
      <w:r>
        <w:rPr>
          <w:rFonts w:hint="eastAsia"/>
          <w:lang w:val="zh-CN"/>
        </w:rPr>
        <w:t>,</w:t>
      </w:r>
      <w:r>
        <w:rPr>
          <w:lang w:val="zh-CN"/>
        </w:rPr>
        <w:t>”</w:t>
      </w:r>
      <w:r>
        <w:rPr>
          <w:rFonts w:hint="eastAsia"/>
          <w:lang w:val="zh-CN"/>
        </w:rPr>
        <w:t>旅游</w:t>
      </w:r>
      <w:r>
        <w:rPr>
          <w:lang w:val="zh-CN"/>
        </w:rPr>
        <w:t>”</w:t>
      </w:r>
      <w:r>
        <w:rPr>
          <w:rFonts w:hint="eastAsia"/>
          <w:lang w:val="zh-CN"/>
        </w:rPr>
        <w:t>}</w:t>
      </w:r>
    </w:p>
    <w:p w:rsidR="003726E4" w:rsidRDefault="003726E4" w:rsidP="003726E4">
      <w:pPr>
        <w:pStyle w:val="a8"/>
        <w:ind w:left="2040" w:firstLineChars="0" w:firstLine="0"/>
        <w:rPr>
          <w:lang w:val="zh-CN"/>
        </w:rPr>
      </w:pPr>
    </w:p>
    <w:p w:rsidR="003726E4" w:rsidRDefault="00E87798" w:rsidP="003726E4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lang w:val="zh-CN"/>
        </w:rPr>
        <w:t>创建一个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对象；</w:t>
      </w:r>
    </w:p>
    <w:p w:rsidR="00E87798" w:rsidRDefault="00E87798" w:rsidP="003726E4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工具类将</w:t>
      </w:r>
      <w:r>
        <w:rPr>
          <w:rFonts w:hint="eastAsia"/>
          <w:lang w:val="zh-CN"/>
        </w:rPr>
        <w:t>Map</w:t>
      </w:r>
      <w:r>
        <w:rPr>
          <w:rFonts w:hint="eastAsia"/>
          <w:lang w:val="zh-CN"/>
        </w:rPr>
        <w:t>中的值填充到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对象中</w:t>
      </w:r>
    </w:p>
    <w:p w:rsidR="00B66AF5" w:rsidRDefault="00B66AF5" w:rsidP="003726E4">
      <w:pPr>
        <w:pStyle w:val="a8"/>
        <w:numPr>
          <w:ilvl w:val="0"/>
          <w:numId w:val="11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对象的所有属性值。</w:t>
      </w:r>
    </w:p>
    <w:p w:rsidR="00CC4777" w:rsidRPr="00CC4777" w:rsidRDefault="00CC4777" w:rsidP="00CC4777">
      <w:pPr>
        <w:pStyle w:val="a8"/>
        <w:ind w:leftChars="471" w:left="989" w:firstLineChars="0" w:firstLine="0"/>
        <w:rPr>
          <w:b/>
          <w:lang w:val="zh-CN"/>
        </w:rPr>
      </w:pPr>
    </w:p>
    <w:p w:rsidR="005F277C" w:rsidRDefault="005F277C" w:rsidP="005F27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893276" w:rsidRDefault="00893276" w:rsidP="00893276">
      <w:pPr>
        <w:pStyle w:val="a8"/>
        <w:numPr>
          <w:ilvl w:val="0"/>
          <w:numId w:val="40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_Test1_5</w:t>
      </w:r>
    </w:p>
    <w:p w:rsidR="005F277C" w:rsidRPr="00893276" w:rsidRDefault="00893276" w:rsidP="00893276">
      <w:pPr>
        <w:pStyle w:val="a8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参考讲义第一章，按上述要求编写代码。</w:t>
      </w:r>
    </w:p>
    <w:p w:rsidR="002506D8" w:rsidRPr="0077237C" w:rsidRDefault="002506D8" w:rsidP="002506D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2506D8" w:rsidRDefault="002506D8" w:rsidP="002506D8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3F79B1">
        <w:rPr>
          <w:rFonts w:hint="eastAsia"/>
          <w:lang w:val="zh-CN"/>
        </w:rPr>
        <w:t>讲义第一章：</w:t>
      </w:r>
      <w:r w:rsidR="003F79B1">
        <w:rPr>
          <w:rFonts w:hint="eastAsia"/>
          <w:lang w:val="zh-CN"/>
        </w:rPr>
        <w:t>BeanUtils</w:t>
      </w:r>
      <w:r w:rsidR="003F79B1">
        <w:rPr>
          <w:rFonts w:hint="eastAsia"/>
          <w:lang w:val="zh-CN"/>
        </w:rPr>
        <w:t>工具类</w:t>
      </w:r>
      <w:r w:rsidR="003F79B1">
        <w:rPr>
          <w:rFonts w:hint="eastAsia"/>
          <w:lang w:val="zh-CN"/>
        </w:rPr>
        <w:t>_</w:t>
      </w:r>
      <w:r w:rsidR="003F79B1">
        <w:rPr>
          <w:rFonts w:hint="eastAsia"/>
          <w:lang w:val="zh-CN"/>
        </w:rPr>
        <w:t>自定义方法封装</w:t>
      </w:r>
      <w:r>
        <w:rPr>
          <w:rFonts w:hint="eastAsia"/>
          <w:lang w:val="zh-CN"/>
        </w:rPr>
        <w:t>】</w:t>
      </w:r>
    </w:p>
    <w:p w:rsidR="006A284D" w:rsidRPr="006A284D" w:rsidRDefault="00C339A6" w:rsidP="00D27D0C">
      <w:pPr>
        <w:pStyle w:val="a8"/>
        <w:numPr>
          <w:ilvl w:val="0"/>
          <w:numId w:val="13"/>
        </w:numPr>
        <w:ind w:firstLineChars="0"/>
        <w:rPr>
          <w:lang w:val="zh-CN"/>
        </w:rPr>
      </w:pPr>
      <w:r w:rsidRPr="006A284D">
        <w:rPr>
          <w:rFonts w:hint="eastAsia"/>
          <w:lang w:val="zh-CN"/>
        </w:rPr>
        <w:t>请自定义工具类：</w:t>
      </w:r>
      <w:r w:rsidRPr="006A284D">
        <w:rPr>
          <w:rFonts w:hint="eastAsia"/>
          <w:lang w:val="zh-CN"/>
        </w:rPr>
        <w:t>MyBeanUtils</w:t>
      </w:r>
      <w:r w:rsidRPr="006A284D">
        <w:rPr>
          <w:rFonts w:hint="eastAsia"/>
          <w:lang w:val="zh-CN"/>
        </w:rPr>
        <w:t>，</w:t>
      </w:r>
      <w:r w:rsidR="006A284D" w:rsidRPr="006A284D">
        <w:rPr>
          <w:rFonts w:hint="eastAsia"/>
          <w:lang w:val="zh-CN"/>
        </w:rPr>
        <w:t>定义方法：</w:t>
      </w:r>
    </w:p>
    <w:p w:rsidR="003F79B1" w:rsidRDefault="006A284D" w:rsidP="006A284D">
      <w:pPr>
        <w:pStyle w:val="a8"/>
        <w:ind w:left="1260" w:firstLineChars="0" w:firstLine="0"/>
        <w:rPr>
          <w:lang w:val="zh-CN"/>
        </w:rPr>
      </w:pPr>
      <w:r w:rsidRPr="006A284D">
        <w:rPr>
          <w:rFonts w:hint="eastAsia"/>
          <w:lang w:val="zh-CN"/>
        </w:rPr>
        <w:t>populate(Object obj,Map&lt;String,String[])</w:t>
      </w:r>
      <w:r w:rsidRPr="006A284D">
        <w:rPr>
          <w:rFonts w:hint="eastAsia"/>
          <w:lang w:val="zh-CN"/>
        </w:rPr>
        <w:t>，</w:t>
      </w:r>
      <w:r w:rsidR="00C01697">
        <w:rPr>
          <w:rFonts w:hint="eastAsia"/>
          <w:lang w:val="zh-CN"/>
        </w:rPr>
        <w:t>实现功能：</w:t>
      </w:r>
      <w:r w:rsidRPr="006A284D">
        <w:rPr>
          <w:rFonts w:hint="eastAsia"/>
          <w:lang w:val="zh-CN"/>
        </w:rPr>
        <w:t>可以根据</w:t>
      </w:r>
      <w:r w:rsidRPr="006A284D">
        <w:rPr>
          <w:rFonts w:hint="eastAsia"/>
          <w:lang w:val="zh-CN"/>
        </w:rPr>
        <w:t>Map</w:t>
      </w:r>
      <w:r w:rsidRPr="006A284D">
        <w:rPr>
          <w:rFonts w:hint="eastAsia"/>
          <w:lang w:val="zh-CN"/>
        </w:rPr>
        <w:t>中的键值对信息，为</w:t>
      </w:r>
      <w:r w:rsidRPr="006A284D">
        <w:rPr>
          <w:rFonts w:hint="eastAsia"/>
          <w:lang w:val="zh-CN"/>
        </w:rPr>
        <w:t>obj</w:t>
      </w:r>
      <w:r w:rsidRPr="006A284D">
        <w:rPr>
          <w:rFonts w:hint="eastAsia"/>
          <w:lang w:val="zh-CN"/>
        </w:rPr>
        <w:t>的各个属性赋值。</w:t>
      </w:r>
      <w:r>
        <w:rPr>
          <w:rFonts w:hint="eastAsia"/>
          <w:lang w:val="zh-CN"/>
        </w:rPr>
        <w:t>此方法要被修饰为公有、静态的。</w:t>
      </w:r>
    </w:p>
    <w:p w:rsidR="00571473" w:rsidRDefault="00571473" w:rsidP="00571473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类，要求：</w:t>
      </w:r>
    </w:p>
    <w:p w:rsidR="00571473" w:rsidRDefault="00571473" w:rsidP="0057147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属性：登陆名、登陆密码、性别、学历、爱好</w:t>
      </w:r>
    </w:p>
    <w:p w:rsidR="00D27D0C" w:rsidRDefault="00571473" w:rsidP="0057147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C01697" w:rsidRPr="00C01697" w:rsidRDefault="00C01697" w:rsidP="00C01697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lang w:val="zh-CN"/>
        </w:rPr>
        <w:t>定义一个</w:t>
      </w:r>
      <w:r w:rsidR="00BE18FC">
        <w:rPr>
          <w:lang w:val="zh-CN"/>
        </w:rPr>
        <w:t>Demo</w:t>
      </w:r>
      <w:r>
        <w:rPr>
          <w:lang w:val="zh-CN"/>
        </w:rPr>
        <w:t>类</w:t>
      </w:r>
      <w:r>
        <w:rPr>
          <w:rFonts w:hint="eastAsia"/>
          <w:lang w:val="zh-CN"/>
        </w:rPr>
        <w:t>，</w:t>
      </w:r>
      <w:r>
        <w:rPr>
          <w:lang w:val="zh-CN"/>
        </w:rPr>
        <w:t>包含方法</w:t>
      </w:r>
      <w:r>
        <w:rPr>
          <w:rFonts w:hint="eastAsia"/>
          <w:lang w:val="zh-CN"/>
        </w:rPr>
        <w:t>demo01()</w:t>
      </w:r>
      <w:r>
        <w:rPr>
          <w:rFonts w:hint="eastAsia"/>
          <w:lang w:val="zh-CN"/>
        </w:rPr>
        <w:t>，方法内创建一个</w:t>
      </w:r>
      <w:r>
        <w:rPr>
          <w:rFonts w:hint="eastAsia"/>
          <w:lang w:val="zh-CN"/>
        </w:rPr>
        <w:t>Map&lt;String,String[]&gt;</w:t>
      </w:r>
      <w:r>
        <w:rPr>
          <w:rFonts w:hint="eastAsia"/>
          <w:lang w:val="zh-CN"/>
        </w:rPr>
        <w:t>对象，并填充一个用户信息；创建一个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对象，调用</w:t>
      </w:r>
      <w:r>
        <w:rPr>
          <w:rFonts w:hint="eastAsia"/>
          <w:lang w:val="zh-CN"/>
        </w:rPr>
        <w:t>MyBeanUtils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populate()</w:t>
      </w:r>
      <w:r>
        <w:rPr>
          <w:rFonts w:hint="eastAsia"/>
          <w:lang w:val="zh-CN"/>
        </w:rPr>
        <w:t>方法为</w:t>
      </w:r>
      <w:r>
        <w:rPr>
          <w:rFonts w:hint="eastAsia"/>
          <w:lang w:val="zh-CN"/>
        </w:rPr>
        <w:t>User</w:t>
      </w:r>
      <w:r>
        <w:rPr>
          <w:rFonts w:hint="eastAsia"/>
          <w:lang w:val="zh-CN"/>
        </w:rPr>
        <w:t>对象的成员赋值。</w:t>
      </w:r>
    </w:p>
    <w:p w:rsidR="002506D8" w:rsidRDefault="002506D8" w:rsidP="002506D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C4A43" w:rsidRDefault="00FC4A43" w:rsidP="00FC4A43">
      <w:pPr>
        <w:pStyle w:val="a8"/>
        <w:numPr>
          <w:ilvl w:val="0"/>
          <w:numId w:val="41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创建项目：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_Test1_6</w:t>
      </w:r>
    </w:p>
    <w:p w:rsidR="00A14A93" w:rsidRPr="00FC4A43" w:rsidRDefault="00FC4A43" w:rsidP="00FC4A43">
      <w:pPr>
        <w:pStyle w:val="a8"/>
        <w:numPr>
          <w:ilvl w:val="0"/>
          <w:numId w:val="41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参考讲义第一章，按上述要求编写代码。</w:t>
      </w:r>
    </w:p>
    <w:p w:rsidR="00B70233" w:rsidRPr="0077237C" w:rsidRDefault="00B70233" w:rsidP="00B70233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7</w:t>
      </w:r>
    </w:p>
    <w:p w:rsidR="00B70233" w:rsidRDefault="00B70233" w:rsidP="00B70233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训练描述：【讲义第一章：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>
        <w:rPr>
          <w:rFonts w:hint="eastAsia"/>
          <w:lang w:val="zh-CN"/>
        </w:rPr>
        <w:t>自定义方法封装】</w:t>
      </w:r>
    </w:p>
    <w:p w:rsidR="00B70233" w:rsidRPr="006A284D" w:rsidRDefault="00B70233" w:rsidP="00B70233">
      <w:pPr>
        <w:pStyle w:val="a8"/>
        <w:numPr>
          <w:ilvl w:val="0"/>
          <w:numId w:val="18"/>
        </w:numPr>
        <w:ind w:firstLineChars="0"/>
        <w:rPr>
          <w:lang w:val="zh-CN"/>
        </w:rPr>
      </w:pPr>
      <w:r w:rsidRPr="006A284D">
        <w:rPr>
          <w:rFonts w:hint="eastAsia"/>
          <w:lang w:val="zh-CN"/>
        </w:rPr>
        <w:t>请自定义工具类：</w:t>
      </w:r>
      <w:r w:rsidRPr="006A284D">
        <w:rPr>
          <w:rFonts w:hint="eastAsia"/>
          <w:lang w:val="zh-CN"/>
        </w:rPr>
        <w:t>MyBeanUtils</w:t>
      </w:r>
      <w:r w:rsidRPr="006A284D">
        <w:rPr>
          <w:rFonts w:hint="eastAsia"/>
          <w:lang w:val="zh-CN"/>
        </w:rPr>
        <w:t>，定义方法：</w:t>
      </w:r>
    </w:p>
    <w:p w:rsidR="00B70233" w:rsidRDefault="00B70233" w:rsidP="00B70233">
      <w:pPr>
        <w:pStyle w:val="a8"/>
        <w:ind w:left="1260" w:firstLineChars="0" w:firstLine="0"/>
        <w:rPr>
          <w:lang w:val="zh-CN"/>
        </w:rPr>
      </w:pPr>
      <w:r w:rsidRPr="006A284D">
        <w:rPr>
          <w:rFonts w:hint="eastAsia"/>
          <w:lang w:val="zh-CN"/>
        </w:rPr>
        <w:t>populate(</w:t>
      </w:r>
      <w:r>
        <w:rPr>
          <w:rFonts w:hint="eastAsia"/>
          <w:lang w:val="zh-CN"/>
        </w:rPr>
        <w:t>Class c</w:t>
      </w:r>
      <w:r w:rsidRPr="006A284D">
        <w:rPr>
          <w:rFonts w:hint="eastAsia"/>
          <w:lang w:val="zh-CN"/>
        </w:rPr>
        <w:t>,Map&lt;String,String[])</w:t>
      </w:r>
      <w:r w:rsidRPr="006A284D">
        <w:rPr>
          <w:rFonts w:hint="eastAsia"/>
          <w:lang w:val="zh-CN"/>
        </w:rPr>
        <w:t>，</w:t>
      </w:r>
      <w:r>
        <w:rPr>
          <w:rFonts w:hint="eastAsia"/>
          <w:lang w:val="zh-CN"/>
        </w:rPr>
        <w:t>实现功能：</w:t>
      </w:r>
      <w:r w:rsidRPr="006A284D">
        <w:rPr>
          <w:rFonts w:hint="eastAsia"/>
          <w:lang w:val="zh-CN"/>
        </w:rPr>
        <w:t>可以根据</w:t>
      </w:r>
      <w:r w:rsidRPr="006A284D">
        <w:rPr>
          <w:rFonts w:hint="eastAsia"/>
          <w:lang w:val="zh-CN"/>
        </w:rPr>
        <w:t>Map</w:t>
      </w:r>
      <w:r w:rsidRPr="006A284D">
        <w:rPr>
          <w:rFonts w:hint="eastAsia"/>
          <w:lang w:val="zh-CN"/>
        </w:rPr>
        <w:t>中的键值对信息，为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所代表的对象</w:t>
      </w:r>
      <w:r w:rsidRPr="006A284D">
        <w:rPr>
          <w:rFonts w:hint="eastAsia"/>
          <w:lang w:val="zh-CN"/>
        </w:rPr>
        <w:t>的各个属性赋值。</w:t>
      </w:r>
      <w:r>
        <w:rPr>
          <w:rFonts w:hint="eastAsia"/>
          <w:lang w:val="zh-CN"/>
        </w:rPr>
        <w:t>此方法要被修饰为公有、静态的。</w:t>
      </w:r>
    </w:p>
    <w:p w:rsidR="00B70233" w:rsidRDefault="00B70233" w:rsidP="00B70233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</w:t>
      </w:r>
      <w:r w:rsidR="00A82570">
        <w:rPr>
          <w:rFonts w:hint="eastAsia"/>
          <w:lang w:val="zh-CN"/>
        </w:rPr>
        <w:t>Book</w:t>
      </w:r>
      <w:r>
        <w:rPr>
          <w:rFonts w:hint="eastAsia"/>
          <w:lang w:val="zh-CN"/>
        </w:rPr>
        <w:t>类，要求：</w:t>
      </w:r>
    </w:p>
    <w:p w:rsidR="00B70233" w:rsidRDefault="00B70233" w:rsidP="00B7023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  <w:r w:rsidR="00A82570">
        <w:rPr>
          <w:rFonts w:hint="eastAsia"/>
          <w:lang w:val="zh-CN"/>
        </w:rPr>
        <w:t>书名、作者、价格、出版日期</w:t>
      </w:r>
    </w:p>
    <w:p w:rsidR="00B70233" w:rsidRDefault="00B70233" w:rsidP="00B7023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方法：无参构造方法、全参构造方法，</w:t>
      </w:r>
      <w:r>
        <w:rPr>
          <w:rFonts w:hint="eastAsia"/>
          <w:lang w:val="zh-CN"/>
        </w:rPr>
        <w:t>get/set</w:t>
      </w:r>
      <w:r>
        <w:rPr>
          <w:rFonts w:hint="eastAsia"/>
          <w:lang w:val="zh-CN"/>
        </w:rPr>
        <w:t>方法。</w:t>
      </w:r>
    </w:p>
    <w:p w:rsidR="00B70233" w:rsidRPr="00C01697" w:rsidRDefault="00B70233" w:rsidP="00B70233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lang w:val="zh-CN"/>
        </w:rPr>
        <w:t>定义一个</w:t>
      </w:r>
      <w:r w:rsidR="00F05A54">
        <w:rPr>
          <w:rFonts w:hint="eastAsia"/>
          <w:lang w:val="zh-CN"/>
        </w:rPr>
        <w:t>Demo</w:t>
      </w:r>
      <w:r>
        <w:rPr>
          <w:lang w:val="zh-CN"/>
        </w:rPr>
        <w:t>类</w:t>
      </w:r>
      <w:r>
        <w:rPr>
          <w:rFonts w:hint="eastAsia"/>
          <w:lang w:val="zh-CN"/>
        </w:rPr>
        <w:t>，</w:t>
      </w:r>
      <w:r>
        <w:rPr>
          <w:lang w:val="zh-CN"/>
        </w:rPr>
        <w:t>包含方法</w:t>
      </w:r>
      <w:r w:rsidR="00A94373">
        <w:rPr>
          <w:rFonts w:hint="eastAsia"/>
          <w:lang w:val="zh-CN"/>
        </w:rPr>
        <w:t>demo</w:t>
      </w:r>
      <w:r w:rsidR="00F05A54">
        <w:rPr>
          <w:rFonts w:hint="eastAsia"/>
          <w:lang w:val="zh-CN"/>
        </w:rPr>
        <w:t>01</w:t>
      </w:r>
      <w:r>
        <w:rPr>
          <w:rFonts w:hint="eastAsia"/>
          <w:lang w:val="zh-CN"/>
        </w:rPr>
        <w:t>()</w:t>
      </w:r>
      <w:r>
        <w:rPr>
          <w:rFonts w:hint="eastAsia"/>
          <w:lang w:val="zh-CN"/>
        </w:rPr>
        <w:t>，方法内创建一个</w:t>
      </w:r>
      <w:r>
        <w:rPr>
          <w:rFonts w:hint="eastAsia"/>
          <w:lang w:val="zh-CN"/>
        </w:rPr>
        <w:t>Map&lt;String,String[]&gt;</w:t>
      </w:r>
      <w:r>
        <w:rPr>
          <w:rFonts w:hint="eastAsia"/>
          <w:lang w:val="zh-CN"/>
        </w:rPr>
        <w:t>对象，并填充一个</w:t>
      </w:r>
      <w:r w:rsidR="00A94373">
        <w:rPr>
          <w:rFonts w:hint="eastAsia"/>
          <w:lang w:val="zh-CN"/>
        </w:rPr>
        <w:t>图书</w:t>
      </w:r>
      <w:r>
        <w:rPr>
          <w:rFonts w:hint="eastAsia"/>
          <w:lang w:val="zh-CN"/>
        </w:rPr>
        <w:t>信息；调用</w:t>
      </w:r>
      <w:r>
        <w:rPr>
          <w:rFonts w:hint="eastAsia"/>
          <w:lang w:val="zh-CN"/>
        </w:rPr>
        <w:t>MyBeanUtils</w:t>
      </w:r>
      <w:r>
        <w:rPr>
          <w:rFonts w:hint="eastAsia"/>
          <w:lang w:val="zh-CN"/>
        </w:rPr>
        <w:t>类的</w:t>
      </w:r>
      <w:r>
        <w:rPr>
          <w:rFonts w:hint="eastAsia"/>
          <w:lang w:val="zh-CN"/>
        </w:rPr>
        <w:t>populate()</w:t>
      </w:r>
      <w:r>
        <w:rPr>
          <w:rFonts w:hint="eastAsia"/>
          <w:lang w:val="zh-CN"/>
        </w:rPr>
        <w:t>方法为</w:t>
      </w:r>
      <w:r w:rsidR="00A94373">
        <w:rPr>
          <w:rFonts w:hint="eastAsia"/>
          <w:lang w:val="zh-CN"/>
        </w:rPr>
        <w:t>Book</w:t>
      </w:r>
      <w:r>
        <w:rPr>
          <w:rFonts w:hint="eastAsia"/>
          <w:lang w:val="zh-CN"/>
        </w:rPr>
        <w:t>对象的成员赋值。</w:t>
      </w:r>
    </w:p>
    <w:p w:rsidR="00B70233" w:rsidRDefault="00B70233" w:rsidP="00B7023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546C3" w:rsidRDefault="00B70233" w:rsidP="00B70233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945D5B" w:rsidRPr="0077237C" w:rsidRDefault="00945D5B" w:rsidP="00945D5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945D5B" w:rsidRDefault="00945D5B" w:rsidP="00945D5B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266F5E">
        <w:rPr>
          <w:rFonts w:hint="eastAsia"/>
          <w:lang w:val="zh-CN"/>
        </w:rPr>
        <w:t>讲义第二</w:t>
      </w:r>
      <w:r>
        <w:rPr>
          <w:rFonts w:hint="eastAsia"/>
          <w:lang w:val="zh-CN"/>
        </w:rPr>
        <w:t>章：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工具类</w:t>
      </w:r>
      <w:r>
        <w:rPr>
          <w:rFonts w:hint="eastAsia"/>
          <w:lang w:val="zh-CN"/>
        </w:rPr>
        <w:t>_</w:t>
      </w:r>
      <w:r w:rsidR="00266F5E">
        <w:rPr>
          <w:rFonts w:hint="eastAsia"/>
          <w:lang w:val="zh-CN"/>
        </w:rPr>
        <w:t>综合案例</w:t>
      </w:r>
      <w:r>
        <w:rPr>
          <w:rFonts w:hint="eastAsia"/>
          <w:lang w:val="zh-CN"/>
        </w:rPr>
        <w:t>】</w:t>
      </w:r>
    </w:p>
    <w:p w:rsidR="00266F5E" w:rsidRDefault="00C24A7B" w:rsidP="00C24A7B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</w:t>
      </w:r>
      <w:r w:rsidR="00044C60">
        <w:rPr>
          <w:rFonts w:hint="eastAsia"/>
          <w:lang w:val="zh-CN"/>
        </w:rPr>
        <w:t>：</w:t>
      </w:r>
    </w:p>
    <w:p w:rsidR="00044C60" w:rsidRDefault="00044C60" w:rsidP="00044C6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&lt;beans&gt;</w:t>
      </w:r>
    </w:p>
    <w:p w:rsidR="00044C60" w:rsidRDefault="00044C60" w:rsidP="00044C6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&lt;bean className = </w:t>
      </w:r>
      <w:r>
        <w:rPr>
          <w:lang w:val="zh-CN"/>
        </w:rPr>
        <w:t>“</w:t>
      </w:r>
      <w:r>
        <w:rPr>
          <w:rFonts w:hint="eastAsia"/>
          <w:lang w:val="zh-CN"/>
        </w:rPr>
        <w:t>cn.itcast.domain.</w:t>
      </w:r>
      <w:r w:rsidR="00AF04F4">
        <w:rPr>
          <w:rFonts w:hint="eastAsia"/>
          <w:lang w:val="zh-CN"/>
        </w:rPr>
        <w:t>Car</w:t>
      </w:r>
      <w:r w:rsidR="00AF04F4">
        <w:rPr>
          <w:lang w:val="zh-CN"/>
        </w:rPr>
        <w:t>”</w:t>
      </w:r>
      <w:r w:rsidR="00AF04F4">
        <w:rPr>
          <w:rFonts w:hint="eastAsia"/>
          <w:lang w:val="zh-CN"/>
        </w:rPr>
        <w:t>&gt;</w:t>
      </w:r>
    </w:p>
    <w:p w:rsidR="00AF04F4" w:rsidRDefault="00AF04F4" w:rsidP="00AF04F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brand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宝马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F04F4" w:rsidRDefault="00AF04F4" w:rsidP="00044C6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color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lang w:val="zh-CN"/>
        </w:rPr>
        <w:t>红色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F04F4" w:rsidRDefault="00AF04F4" w:rsidP="00044C6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price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>
        <w:rPr>
          <w:rFonts w:hint="eastAsia"/>
          <w:lang w:val="zh-CN"/>
        </w:rPr>
        <w:t>280000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AF04F4" w:rsidRDefault="00AF04F4" w:rsidP="00044C6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 w:rsidR="008052A0">
        <w:rPr>
          <w:rFonts w:hint="eastAsia"/>
          <w:lang w:val="zh-CN"/>
        </w:rPr>
        <w:t>type</w:t>
      </w:r>
      <w:r>
        <w:rPr>
          <w:lang w:val="zh-CN"/>
        </w:rPr>
        <w:t>”</w:t>
      </w:r>
      <w:r w:rsidR="008052A0">
        <w:rPr>
          <w:rFonts w:hint="eastAsia"/>
          <w:lang w:val="zh-CN"/>
        </w:rPr>
        <w:t xml:space="preserve"> value = </w:t>
      </w:r>
      <w:r w:rsidR="008052A0">
        <w:rPr>
          <w:lang w:val="zh-CN"/>
        </w:rPr>
        <w:t>“</w:t>
      </w:r>
      <w:r w:rsidR="008052A0">
        <w:rPr>
          <w:rFonts w:hint="eastAsia"/>
          <w:lang w:val="zh-CN"/>
        </w:rPr>
        <w:t>CX200</w:t>
      </w:r>
      <w:r w:rsidR="008052A0">
        <w:rPr>
          <w:lang w:val="zh-CN"/>
        </w:rPr>
        <w:t>”</w:t>
      </w:r>
      <w:r w:rsidR="008052A0">
        <w:rPr>
          <w:rFonts w:hint="eastAsia"/>
          <w:lang w:val="zh-CN"/>
        </w:rPr>
        <w:t>/&gt;</w:t>
      </w:r>
    </w:p>
    <w:p w:rsidR="00AF04F4" w:rsidRDefault="00AF04F4" w:rsidP="00044C6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="008052A0">
        <w:rPr>
          <w:rFonts w:hint="eastAsia"/>
          <w:lang w:val="zh-CN"/>
        </w:rPr>
        <w:t xml:space="preserve">&lt;property name = </w:t>
      </w:r>
      <w:r w:rsidR="008052A0">
        <w:rPr>
          <w:lang w:val="zh-CN"/>
        </w:rPr>
        <w:t>“</w:t>
      </w:r>
      <w:r w:rsidR="008052A0">
        <w:rPr>
          <w:rFonts w:hint="eastAsia"/>
          <w:lang w:val="zh-CN"/>
        </w:rPr>
        <w:t>productDate</w:t>
      </w:r>
      <w:r w:rsidR="008052A0">
        <w:rPr>
          <w:lang w:val="zh-CN"/>
        </w:rPr>
        <w:t>”</w:t>
      </w:r>
      <w:r w:rsidR="008052A0">
        <w:rPr>
          <w:rFonts w:hint="eastAsia"/>
          <w:lang w:val="zh-CN"/>
        </w:rPr>
        <w:t xml:space="preserve"> value = </w:t>
      </w:r>
      <w:r w:rsidR="008052A0">
        <w:rPr>
          <w:lang w:val="zh-CN"/>
        </w:rPr>
        <w:t>“</w:t>
      </w:r>
      <w:r w:rsidR="0043141E">
        <w:rPr>
          <w:rFonts w:hint="eastAsia"/>
          <w:lang w:val="zh-CN"/>
        </w:rPr>
        <w:t>2016-10-30</w:t>
      </w:r>
      <w:r w:rsidR="008052A0">
        <w:rPr>
          <w:lang w:val="zh-CN"/>
        </w:rPr>
        <w:t>”</w:t>
      </w:r>
      <w:r w:rsidR="008052A0">
        <w:rPr>
          <w:rFonts w:hint="eastAsia"/>
          <w:lang w:val="zh-CN"/>
        </w:rPr>
        <w:t>/&gt;</w:t>
      </w:r>
    </w:p>
    <w:p w:rsidR="00AF04F4" w:rsidRDefault="00AF04F4" w:rsidP="00044C60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&lt;/bean&gt;</w:t>
      </w:r>
    </w:p>
    <w:p w:rsidR="0043141E" w:rsidRDefault="0043141E" w:rsidP="004314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&lt;bean className = </w:t>
      </w:r>
      <w:r>
        <w:rPr>
          <w:lang w:val="zh-CN"/>
        </w:rPr>
        <w:t>“</w:t>
      </w:r>
      <w:r>
        <w:rPr>
          <w:rFonts w:hint="eastAsia"/>
          <w:lang w:val="zh-CN"/>
        </w:rPr>
        <w:t>cn.itcast.domain.</w:t>
      </w:r>
      <w:r w:rsidR="00CA6465">
        <w:rPr>
          <w:rFonts w:hint="eastAsia"/>
          <w:lang w:val="zh-CN"/>
        </w:rPr>
        <w:t>Book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43141E" w:rsidRDefault="0043141E" w:rsidP="004314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title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Oracle</w:t>
      </w:r>
      <w:r w:rsidR="00CA6465">
        <w:rPr>
          <w:rFonts w:hint="eastAsia"/>
          <w:lang w:val="zh-CN"/>
        </w:rPr>
        <w:t>管理员手册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43141E" w:rsidRDefault="0043141E" w:rsidP="004314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publishDate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2017-01-28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43141E" w:rsidRDefault="0043141E" w:rsidP="004314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>
        <w:rPr>
          <w:rFonts w:hint="eastAsia"/>
          <w:lang w:val="zh-CN"/>
        </w:rPr>
        <w:t>price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35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43141E" w:rsidRDefault="0043141E" w:rsidP="004314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publishingHouse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传智播客出版社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43141E" w:rsidRDefault="0043141E" w:rsidP="004314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&lt;property name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author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value = </w:t>
      </w:r>
      <w:r>
        <w:rPr>
          <w:lang w:val="zh-CN"/>
        </w:rPr>
        <w:t>“</w:t>
      </w:r>
      <w:r w:rsidR="00CA6465">
        <w:rPr>
          <w:rFonts w:hint="eastAsia"/>
          <w:lang w:val="zh-CN"/>
        </w:rPr>
        <w:t>传智人</w:t>
      </w:r>
      <w:r>
        <w:rPr>
          <w:lang w:val="zh-CN"/>
        </w:rPr>
        <w:t>”</w:t>
      </w:r>
      <w:r>
        <w:rPr>
          <w:rFonts w:hint="eastAsia"/>
          <w:lang w:val="zh-CN"/>
        </w:rPr>
        <w:t>/&gt;</w:t>
      </w:r>
    </w:p>
    <w:p w:rsidR="0043141E" w:rsidRDefault="0043141E" w:rsidP="004314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&lt;/bean&gt;</w:t>
      </w:r>
    </w:p>
    <w:p w:rsidR="008431F3" w:rsidRDefault="00044C60" w:rsidP="008431F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&lt;/beans&gt;</w:t>
      </w:r>
    </w:p>
    <w:p w:rsidR="008431F3" w:rsidRPr="00C24A7B" w:rsidRDefault="005A23EC" w:rsidP="008431F3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请按</w:t>
      </w:r>
      <w:r w:rsidR="007B746F"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文件中的属性定义两个类。并</w:t>
      </w:r>
      <w:r w:rsidR="00A56C82">
        <w:rPr>
          <w:rFonts w:hint="eastAsia"/>
          <w:lang w:val="zh-CN"/>
        </w:rPr>
        <w:t>使用</w:t>
      </w:r>
      <w:r w:rsidR="00A56C82">
        <w:rPr>
          <w:rFonts w:hint="eastAsia"/>
          <w:lang w:val="zh-CN"/>
        </w:rPr>
        <w:t>dom4j</w:t>
      </w:r>
      <w:r w:rsidR="00891989">
        <w:rPr>
          <w:rFonts w:hint="eastAsia"/>
          <w:lang w:val="zh-CN"/>
        </w:rPr>
        <w:t>解析这个</w:t>
      </w:r>
      <w:r w:rsidR="00891989">
        <w:rPr>
          <w:rFonts w:hint="eastAsia"/>
          <w:lang w:val="zh-CN"/>
        </w:rPr>
        <w:t>xml</w:t>
      </w:r>
      <w:r w:rsidR="00891989">
        <w:rPr>
          <w:rFonts w:hint="eastAsia"/>
          <w:lang w:val="zh-CN"/>
        </w:rPr>
        <w:t>文件</w:t>
      </w:r>
      <w:r>
        <w:rPr>
          <w:rFonts w:hint="eastAsia"/>
          <w:lang w:val="zh-CN"/>
        </w:rPr>
        <w:t>，</w:t>
      </w:r>
      <w:r w:rsidR="0031294D">
        <w:rPr>
          <w:rFonts w:hint="eastAsia"/>
          <w:lang w:val="zh-CN"/>
        </w:rPr>
        <w:t>先获取每个</w:t>
      </w:r>
      <w:r w:rsidR="0031294D">
        <w:rPr>
          <w:rFonts w:hint="eastAsia"/>
          <w:lang w:val="zh-CN"/>
        </w:rPr>
        <w:t>&lt;bean&gt;</w:t>
      </w:r>
      <w:r w:rsidR="0031294D">
        <w:rPr>
          <w:rFonts w:hint="eastAsia"/>
          <w:lang w:val="zh-CN"/>
        </w:rPr>
        <w:t>元素的</w:t>
      </w:r>
      <w:r w:rsidR="0031294D">
        <w:rPr>
          <w:rFonts w:hint="eastAsia"/>
          <w:lang w:val="zh-CN"/>
        </w:rPr>
        <w:t>className</w:t>
      </w:r>
      <w:r w:rsidR="0031294D">
        <w:rPr>
          <w:rFonts w:hint="eastAsia"/>
          <w:lang w:val="zh-CN"/>
        </w:rPr>
        <w:t>属性，通过反射创建对象。</w:t>
      </w:r>
      <w:r>
        <w:rPr>
          <w:rFonts w:hint="eastAsia"/>
          <w:lang w:val="zh-CN"/>
        </w:rPr>
        <w:t>获取</w:t>
      </w:r>
      <w:r w:rsidR="0031294D">
        <w:rPr>
          <w:rFonts w:hint="eastAsia"/>
          <w:lang w:val="zh-CN"/>
        </w:rPr>
        <w:t>每个</w:t>
      </w:r>
      <w:r w:rsidR="0031294D">
        <w:rPr>
          <w:rFonts w:hint="eastAsia"/>
          <w:lang w:val="zh-CN"/>
        </w:rPr>
        <w:t>bean</w:t>
      </w:r>
      <w:r>
        <w:rPr>
          <w:rFonts w:hint="eastAsia"/>
          <w:lang w:val="zh-CN"/>
        </w:rPr>
        <w:t>数据，</w:t>
      </w:r>
      <w:r w:rsidR="007B746F">
        <w:rPr>
          <w:rFonts w:hint="eastAsia"/>
          <w:lang w:val="zh-CN"/>
        </w:rPr>
        <w:t>使用</w:t>
      </w:r>
      <w:r w:rsidR="007B746F">
        <w:rPr>
          <w:rFonts w:hint="eastAsia"/>
          <w:lang w:val="zh-CN"/>
        </w:rPr>
        <w:t>BeanUtils</w:t>
      </w:r>
      <w:r w:rsidR="007B746F">
        <w:rPr>
          <w:rFonts w:hint="eastAsia"/>
          <w:lang w:val="zh-CN"/>
        </w:rPr>
        <w:t>工具</w:t>
      </w:r>
      <w:r>
        <w:rPr>
          <w:rFonts w:hint="eastAsia"/>
          <w:lang w:val="zh-CN"/>
        </w:rPr>
        <w:t>分别填充两个</w:t>
      </w:r>
      <w:r>
        <w:rPr>
          <w:rFonts w:hint="eastAsia"/>
          <w:lang w:val="zh-CN"/>
        </w:rPr>
        <w:t>Bean</w:t>
      </w:r>
      <w:r>
        <w:rPr>
          <w:rFonts w:hint="eastAsia"/>
          <w:lang w:val="zh-CN"/>
        </w:rPr>
        <w:t>对象。</w:t>
      </w:r>
      <w:bookmarkStart w:id="0" w:name="_GoBack"/>
      <w:bookmarkEnd w:id="0"/>
    </w:p>
    <w:p w:rsidR="00945D5B" w:rsidRDefault="00945D5B" w:rsidP="00945D5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45D5B" w:rsidRDefault="007B746F" w:rsidP="007B746F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_Test1_8</w:t>
      </w:r>
    </w:p>
    <w:p w:rsidR="007B746F" w:rsidRDefault="007B746F" w:rsidP="007B746F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文件；</w:t>
      </w:r>
    </w:p>
    <w:p w:rsidR="007B746F" w:rsidRDefault="007B746F" w:rsidP="007B746F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创建两个</w:t>
      </w:r>
      <w:r>
        <w:rPr>
          <w:rFonts w:hint="eastAsia"/>
          <w:lang w:val="zh-CN"/>
        </w:rPr>
        <w:t>Bean</w:t>
      </w:r>
      <w:r>
        <w:rPr>
          <w:rFonts w:hint="eastAsia"/>
          <w:lang w:val="zh-CN"/>
        </w:rPr>
        <w:t>类；</w:t>
      </w:r>
    </w:p>
    <w:p w:rsidR="007B746F" w:rsidRPr="007B746F" w:rsidRDefault="007B746F" w:rsidP="007B746F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方法，</w:t>
      </w:r>
      <w:r w:rsidR="002D6BD9">
        <w:rPr>
          <w:rFonts w:hint="eastAsia"/>
          <w:lang w:val="zh-CN"/>
        </w:rPr>
        <w:t>分别创建两个对象，使用</w:t>
      </w:r>
      <w:r w:rsidR="002D6BD9">
        <w:rPr>
          <w:rFonts w:hint="eastAsia"/>
          <w:lang w:val="zh-CN"/>
        </w:rPr>
        <w:t>dom4j</w:t>
      </w:r>
      <w:r w:rsidR="002D6BD9">
        <w:rPr>
          <w:rFonts w:hint="eastAsia"/>
          <w:lang w:val="zh-CN"/>
        </w:rPr>
        <w:t>解析</w:t>
      </w:r>
      <w:r w:rsidR="002D6BD9">
        <w:rPr>
          <w:rFonts w:hint="eastAsia"/>
          <w:lang w:val="zh-CN"/>
        </w:rPr>
        <w:t>xml</w:t>
      </w:r>
      <w:r w:rsidR="002D6BD9">
        <w:rPr>
          <w:rFonts w:hint="eastAsia"/>
          <w:lang w:val="zh-CN"/>
        </w:rPr>
        <w:t>文件</w:t>
      </w:r>
      <w:r w:rsidR="004C3D5E">
        <w:rPr>
          <w:rFonts w:hint="eastAsia"/>
          <w:lang w:val="zh-CN"/>
        </w:rPr>
        <w:t>，获取数据</w:t>
      </w:r>
      <w:r w:rsidR="002D6BD9">
        <w:rPr>
          <w:rFonts w:hint="eastAsia"/>
          <w:lang w:val="zh-CN"/>
        </w:rPr>
        <w:t>并使用</w:t>
      </w:r>
      <w:r w:rsidR="002D6BD9">
        <w:rPr>
          <w:rFonts w:hint="eastAsia"/>
          <w:lang w:val="zh-CN"/>
        </w:rPr>
        <w:t>BeanUtils</w:t>
      </w:r>
      <w:r w:rsidR="002D6BD9">
        <w:rPr>
          <w:rFonts w:hint="eastAsia"/>
          <w:lang w:val="zh-CN"/>
        </w:rPr>
        <w:t>工具填充两个对象。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4F51E6">
        <w:rPr>
          <w:rFonts w:hint="eastAsia"/>
          <w:lang w:val="zh-CN"/>
        </w:rPr>
        <w:t>：【</w:t>
      </w:r>
      <w:r w:rsidR="001E7E16">
        <w:rPr>
          <w:rFonts w:hint="eastAsia"/>
          <w:lang w:val="zh-CN"/>
        </w:rPr>
        <w:t>dom4j</w:t>
      </w:r>
      <w:r w:rsidR="001E7E16">
        <w:rPr>
          <w:rFonts w:hint="eastAsia"/>
          <w:lang w:val="zh-CN"/>
        </w:rPr>
        <w:t>、</w:t>
      </w:r>
      <w:r w:rsidR="001E7E16">
        <w:rPr>
          <w:rFonts w:hint="eastAsia"/>
          <w:lang w:val="zh-CN"/>
        </w:rPr>
        <w:t>BeanUtils</w:t>
      </w:r>
      <w:r w:rsidR="001E7E16">
        <w:rPr>
          <w:rFonts w:hint="eastAsia"/>
          <w:lang w:val="zh-CN"/>
        </w:rPr>
        <w:t>综合</w:t>
      </w:r>
      <w:r w:rsidR="004F51E6">
        <w:rPr>
          <w:rFonts w:hint="eastAsia"/>
          <w:lang w:val="zh-CN"/>
        </w:rPr>
        <w:t>】</w:t>
      </w:r>
    </w:p>
    <w:p w:rsidR="001E7E16" w:rsidRDefault="004F5175" w:rsidP="001E7E16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4F5175" w:rsidRDefault="004F5175" w:rsidP="004F5175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student.xml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&lt;students&gt;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&lt;student stuNo = </w:t>
      </w:r>
      <w:r>
        <w:rPr>
          <w:lang w:val="zh-CN"/>
        </w:rPr>
        <w:t>“</w:t>
      </w:r>
      <w:r>
        <w:rPr>
          <w:rFonts w:hint="eastAsia"/>
          <w:lang w:val="zh-CN"/>
        </w:rPr>
        <w:t>it001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章子怡</w:t>
      </w:r>
      <w:r>
        <w:rPr>
          <w:rFonts w:hint="eastAsia"/>
          <w:lang w:val="zh-CN"/>
        </w:rPr>
        <w:t>&lt;/name&gt;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&lt;age&gt;20&lt;/age&gt;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&lt;score&gt;99&lt;/score&gt;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&lt;/student&gt;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&lt;student stuNo = </w:t>
      </w:r>
      <w:r>
        <w:rPr>
          <w:lang w:val="zh-CN"/>
        </w:rPr>
        <w:t>“</w:t>
      </w:r>
      <w:r>
        <w:rPr>
          <w:rFonts w:hint="eastAsia"/>
          <w:lang w:val="zh-CN"/>
        </w:rPr>
        <w:t>it002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汪峰</w:t>
      </w:r>
      <w:r>
        <w:rPr>
          <w:rFonts w:hint="eastAsia"/>
          <w:lang w:val="zh-CN"/>
        </w:rPr>
        <w:t>&lt;/name&gt;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&lt;age&gt;22&lt;/age&gt;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&lt;/sex&gt;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&lt;score&gt;100&lt;/score&gt;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&lt;/student&gt;</w:t>
      </w:r>
    </w:p>
    <w:p w:rsidR="00412E24" w:rsidRDefault="00412E24" w:rsidP="00412E2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&lt;student stuNo = </w:t>
      </w:r>
      <w:r>
        <w:rPr>
          <w:lang w:val="zh-CN"/>
        </w:rPr>
        <w:t>“</w:t>
      </w:r>
      <w:r>
        <w:rPr>
          <w:rFonts w:hint="eastAsia"/>
          <w:lang w:val="zh-CN"/>
        </w:rPr>
        <w:t>it003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412E24" w:rsidRDefault="00412E24" w:rsidP="00412E2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高圆圆</w:t>
      </w:r>
      <w:r>
        <w:rPr>
          <w:rFonts w:hint="eastAsia"/>
          <w:lang w:val="zh-CN"/>
        </w:rPr>
        <w:t>&lt;/name&gt;</w:t>
      </w:r>
    </w:p>
    <w:p w:rsidR="00412E24" w:rsidRDefault="00412E24" w:rsidP="00412E2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  <w:t>&lt;age&gt;18&lt;/age&gt;</w:t>
      </w:r>
    </w:p>
    <w:p w:rsidR="00412E24" w:rsidRDefault="00412E24" w:rsidP="00412E2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412E24" w:rsidRDefault="00412E24" w:rsidP="00412E2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&lt;score&gt;98&lt;/score&gt;</w:t>
      </w:r>
    </w:p>
    <w:p w:rsidR="00412E24" w:rsidRDefault="00412E24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&lt;/student&gt;</w:t>
      </w:r>
    </w:p>
    <w:p w:rsidR="004F5175" w:rsidRDefault="004F5175" w:rsidP="004F5175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&lt;/students&gt;</w:t>
      </w:r>
    </w:p>
    <w:p w:rsidR="00752701" w:rsidRDefault="00752701" w:rsidP="00752701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752701" w:rsidRDefault="00B055C7" w:rsidP="00752701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类；</w:t>
      </w:r>
    </w:p>
    <w:p w:rsidR="00B055C7" w:rsidRDefault="003003AF" w:rsidP="00752701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检索出所有学员信息，每个学员信息封装一个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对象，将所有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对象封装到一个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3003AF" w:rsidRPr="001E7E16" w:rsidRDefault="003003AF" w:rsidP="00752701">
      <w:pPr>
        <w:pStyle w:val="a8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，打印所有学员信息。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C1279" w:rsidRDefault="006C1279" w:rsidP="006C1279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>
        <w:rPr>
          <w:rFonts w:hint="eastAsia"/>
          <w:lang w:val="zh-CN"/>
        </w:rPr>
        <w:t>_Test2_1</w:t>
      </w:r>
    </w:p>
    <w:p w:rsidR="006C1279" w:rsidRPr="006C1279" w:rsidRDefault="006C1279" w:rsidP="006C1279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按上述要求编写代码</w:t>
      </w:r>
    </w:p>
    <w:p w:rsidR="006C1279" w:rsidRPr="0077237C" w:rsidRDefault="006C1279" w:rsidP="006C127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6C1279" w:rsidRDefault="006C1279" w:rsidP="006C127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综合】</w:t>
      </w:r>
    </w:p>
    <w:p w:rsidR="006C1279" w:rsidRDefault="006C1279" w:rsidP="006C1279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6C1279" w:rsidRDefault="001414C4" w:rsidP="006C1279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product</w:t>
      </w:r>
      <w:r w:rsidR="006C1279">
        <w:rPr>
          <w:rFonts w:hint="eastAsia"/>
          <w:lang w:val="zh-CN"/>
        </w:rPr>
        <w:t>.xml</w:t>
      </w:r>
    </w:p>
    <w:p w:rsidR="006C1279" w:rsidRDefault="006C1279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6C1279" w:rsidRDefault="006C1279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</w:t>
      </w:r>
      <w:r w:rsidR="001414C4"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&lt;category name = </w:t>
      </w:r>
      <w:r>
        <w:rPr>
          <w:lang w:val="zh-CN"/>
        </w:rPr>
        <w:t>“</w:t>
      </w:r>
      <w:r>
        <w:rPr>
          <w:rFonts w:hint="eastAsia"/>
          <w:lang w:val="zh-CN"/>
        </w:rPr>
        <w:t>电视机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</w:t>
      </w:r>
      <w:r w:rsidR="00B46DAB">
        <w:rPr>
          <w:rFonts w:hint="eastAsia"/>
          <w:lang w:val="zh-CN"/>
        </w:rPr>
        <w:t>brand</w:t>
      </w:r>
      <w:r>
        <w:rPr>
          <w:rFonts w:hint="eastAsia"/>
          <w:lang w:val="zh-CN"/>
        </w:rPr>
        <w:t>&gt;SONY&lt;/</w:t>
      </w:r>
      <w:r w:rsidR="00B46DAB">
        <w:rPr>
          <w:rFonts w:hint="eastAsia"/>
          <w:lang w:val="zh-CN"/>
        </w:rPr>
        <w:t>brand</w:t>
      </w:r>
      <w:r>
        <w:rPr>
          <w:rFonts w:hint="eastAsia"/>
          <w:lang w:val="zh-CN"/>
        </w:rPr>
        <w:t>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&lt;type&gt;XN65&lt;/type&gt;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&lt;price&gt;12000&lt;/price&gt;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&lt;size&gt;65</w:t>
      </w:r>
      <w:r>
        <w:rPr>
          <w:rFonts w:hint="eastAsia"/>
          <w:lang w:val="zh-CN"/>
        </w:rPr>
        <w:t>寸</w:t>
      </w:r>
      <w:r>
        <w:rPr>
          <w:rFonts w:hint="eastAsia"/>
          <w:lang w:val="zh-CN"/>
        </w:rPr>
        <w:t>&lt;/size&gt;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</w:t>
      </w:r>
      <w:r w:rsidR="00B46DAB">
        <w:rPr>
          <w:rFonts w:hint="eastAsia"/>
          <w:lang w:val="zh-CN"/>
        </w:rPr>
        <w:t>brand</w:t>
      </w:r>
      <w:r>
        <w:rPr>
          <w:rFonts w:hint="eastAsia"/>
          <w:lang w:val="zh-CN"/>
        </w:rPr>
        <w:t>&gt;LG&lt;/</w:t>
      </w:r>
      <w:r w:rsidR="00B46DAB">
        <w:rPr>
          <w:rFonts w:hint="eastAsia"/>
          <w:lang w:val="zh-CN"/>
        </w:rPr>
        <w:t>brand</w:t>
      </w:r>
      <w:r>
        <w:rPr>
          <w:rFonts w:hint="eastAsia"/>
          <w:lang w:val="zh-CN"/>
        </w:rPr>
        <w:t>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&lt;type&gt;LY2201&lt;/type&gt;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&lt;price&gt;4320&lt;/price&gt;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&lt;size&gt;45</w:t>
      </w:r>
      <w:r>
        <w:rPr>
          <w:rFonts w:hint="eastAsia"/>
          <w:lang w:val="zh-CN"/>
        </w:rPr>
        <w:t>寸</w:t>
      </w:r>
      <w:r>
        <w:rPr>
          <w:rFonts w:hint="eastAsia"/>
          <w:lang w:val="zh-CN"/>
        </w:rPr>
        <w:t>&lt;/size&gt;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1414C4" w:rsidRDefault="001414C4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&lt;/category&gt;</w:t>
      </w:r>
    </w:p>
    <w:p w:rsidR="001414C4" w:rsidRDefault="006C1279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ab/>
      </w:r>
      <w:r w:rsidR="001414C4">
        <w:rPr>
          <w:rFonts w:hint="eastAsia"/>
          <w:lang w:val="zh-CN"/>
        </w:rPr>
        <w:t xml:space="preserve">&lt;category name = </w:t>
      </w:r>
      <w:r w:rsidR="001414C4">
        <w:rPr>
          <w:lang w:val="zh-CN"/>
        </w:rPr>
        <w:t>“</w:t>
      </w:r>
      <w:r w:rsidR="00B46DAB">
        <w:rPr>
          <w:lang w:val="zh-CN"/>
        </w:rPr>
        <w:t>电冰箱</w:t>
      </w:r>
      <w:r w:rsidR="001414C4">
        <w:rPr>
          <w:lang w:val="zh-CN"/>
        </w:rPr>
        <w:t>”</w:t>
      </w:r>
      <w:r w:rsidR="001414C4">
        <w:rPr>
          <w:rFonts w:hint="eastAsia"/>
          <w:lang w:val="zh-CN"/>
        </w:rPr>
        <w:t>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</w:t>
      </w:r>
      <w:r w:rsidR="00B46DAB">
        <w:rPr>
          <w:rFonts w:hint="eastAsia"/>
          <w:lang w:val="zh-CN"/>
        </w:rPr>
        <w:t>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</w:t>
      </w:r>
      <w:r w:rsidR="00B46DAB">
        <w:rPr>
          <w:rFonts w:hint="eastAsia"/>
          <w:lang w:val="zh-CN"/>
        </w:rPr>
        <w:t>brand</w:t>
      </w:r>
      <w:r>
        <w:rPr>
          <w:rFonts w:hint="eastAsia"/>
          <w:lang w:val="zh-CN"/>
        </w:rPr>
        <w:t>&gt;</w:t>
      </w:r>
      <w:r w:rsidR="00B46DAB">
        <w:rPr>
          <w:rFonts w:hint="eastAsia"/>
          <w:lang w:val="zh-CN"/>
        </w:rPr>
        <w:t>海尔</w:t>
      </w:r>
      <w:r>
        <w:rPr>
          <w:rFonts w:hint="eastAsia"/>
          <w:lang w:val="zh-CN"/>
        </w:rPr>
        <w:t>&lt;/</w:t>
      </w:r>
      <w:r w:rsidR="00B46DAB">
        <w:rPr>
          <w:rFonts w:hint="eastAsia"/>
          <w:lang w:val="zh-CN"/>
        </w:rPr>
        <w:t>brand</w:t>
      </w:r>
      <w:r>
        <w:rPr>
          <w:rFonts w:hint="eastAsia"/>
          <w:lang w:val="zh-CN"/>
        </w:rPr>
        <w:t>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</w:t>
      </w:r>
      <w:r w:rsidR="00B46DAB">
        <w:rPr>
          <w:rFonts w:hint="eastAsia"/>
          <w:lang w:val="zh-CN"/>
        </w:rPr>
        <w:t>H330</w:t>
      </w:r>
      <w:r>
        <w:rPr>
          <w:rFonts w:hint="eastAsia"/>
          <w:lang w:val="zh-CN"/>
        </w:rPr>
        <w:t>&lt;/type&gt;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</w:t>
      </w:r>
      <w:r w:rsidR="00B46DAB">
        <w:rPr>
          <w:rFonts w:hint="eastAsia"/>
          <w:lang w:val="zh-CN"/>
        </w:rPr>
        <w:t>3800</w:t>
      </w:r>
      <w:r>
        <w:rPr>
          <w:rFonts w:hint="eastAsia"/>
          <w:lang w:val="zh-CN"/>
        </w:rPr>
        <w:t>&lt;/price&gt;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</w:t>
      </w:r>
      <w:r w:rsidR="00B46DAB">
        <w:rPr>
          <w:rFonts w:hint="eastAsia"/>
          <w:lang w:val="zh-CN"/>
        </w:rPr>
        <w:t xml:space="preserve"> </w:t>
      </w:r>
      <w:r w:rsidR="006718E4">
        <w:rPr>
          <w:rFonts w:hint="eastAsia"/>
          <w:lang w:val="zh-CN"/>
        </w:rPr>
        <w:t>173L</w:t>
      </w:r>
      <w:r>
        <w:rPr>
          <w:rFonts w:hint="eastAsia"/>
          <w:lang w:val="zh-CN"/>
        </w:rPr>
        <w:t>&lt;/size&gt;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&lt;product id = </w:t>
      </w:r>
      <w:r>
        <w:rPr>
          <w:lang w:val="zh-CN"/>
        </w:rPr>
        <w:t>“</w:t>
      </w:r>
      <w:r>
        <w:rPr>
          <w:rFonts w:hint="eastAsia"/>
          <w:lang w:val="zh-CN"/>
        </w:rPr>
        <w:t>p00</w:t>
      </w:r>
      <w:r w:rsidR="006718E4">
        <w:rPr>
          <w:rFonts w:hint="eastAsia"/>
          <w:lang w:val="zh-CN"/>
        </w:rPr>
        <w:t>4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 w:rsidR="006718E4">
        <w:rPr>
          <w:rFonts w:hint="eastAsia"/>
          <w:lang w:val="zh-CN"/>
        </w:rPr>
        <w:t>西门子</w:t>
      </w:r>
      <w:r>
        <w:rPr>
          <w:rFonts w:hint="eastAsia"/>
          <w:lang w:val="zh-CN"/>
        </w:rPr>
        <w:t>&lt;/name&gt;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&lt;type&gt;</w:t>
      </w:r>
      <w:r w:rsidR="006718E4">
        <w:rPr>
          <w:rFonts w:hint="eastAsia"/>
          <w:lang w:val="zh-CN"/>
        </w:rPr>
        <w:t>X220</w:t>
      </w:r>
      <w:r>
        <w:rPr>
          <w:rFonts w:hint="eastAsia"/>
          <w:lang w:val="zh-CN"/>
        </w:rPr>
        <w:t>&lt;/type&gt;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</w:t>
      </w:r>
      <w:r w:rsidR="006718E4">
        <w:rPr>
          <w:rFonts w:hint="eastAsia"/>
          <w:lang w:val="zh-CN"/>
        </w:rPr>
        <w:t>4999</w:t>
      </w:r>
      <w:r>
        <w:rPr>
          <w:rFonts w:hint="eastAsia"/>
          <w:lang w:val="zh-CN"/>
        </w:rPr>
        <w:t>&lt;/price&gt;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</w:t>
      </w:r>
      <w:r w:rsidR="006718E4">
        <w:rPr>
          <w:rFonts w:hint="eastAsia"/>
          <w:lang w:val="zh-CN"/>
        </w:rPr>
        <w:t>188L</w:t>
      </w:r>
      <w:r>
        <w:rPr>
          <w:rFonts w:hint="eastAsia"/>
          <w:lang w:val="zh-CN"/>
        </w:rPr>
        <w:t>&lt;/size&gt;</w:t>
      </w:r>
    </w:p>
    <w:p w:rsidR="001414C4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&lt;/product&gt;</w:t>
      </w:r>
    </w:p>
    <w:p w:rsidR="006C1279" w:rsidRDefault="001414C4" w:rsidP="001414C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&lt;/category&gt;</w:t>
      </w:r>
    </w:p>
    <w:p w:rsidR="006C1279" w:rsidRDefault="006C1279" w:rsidP="006C1279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</w:t>
      </w:r>
      <w:r w:rsidR="001414C4"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&gt;</w:t>
      </w:r>
    </w:p>
    <w:p w:rsidR="006C1279" w:rsidRDefault="006C1279" w:rsidP="006C1279">
      <w:pPr>
        <w:pStyle w:val="a8"/>
        <w:numPr>
          <w:ilvl w:val="0"/>
          <w:numId w:val="28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6C1279" w:rsidRDefault="006C1279" w:rsidP="006C1279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 w:rsidR="006718E4"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类</w:t>
      </w:r>
      <w:r w:rsidR="006718E4">
        <w:rPr>
          <w:rFonts w:hint="eastAsia"/>
          <w:lang w:val="zh-CN"/>
        </w:rPr>
        <w:t>(</w:t>
      </w:r>
      <w:r w:rsidR="006718E4">
        <w:rPr>
          <w:rFonts w:hint="eastAsia"/>
          <w:lang w:val="zh-CN"/>
        </w:rPr>
        <w:t>注意：包含</w:t>
      </w:r>
      <w:r w:rsidR="006718E4">
        <w:rPr>
          <w:lang w:val="zh-CN"/>
        </w:rPr>
        <w:t>”</w:t>
      </w:r>
      <w:r w:rsidR="006718E4">
        <w:rPr>
          <w:lang w:val="zh-CN"/>
        </w:rPr>
        <w:t>分类</w:t>
      </w:r>
      <w:r w:rsidR="006718E4">
        <w:rPr>
          <w:lang w:val="zh-CN"/>
        </w:rPr>
        <w:t>”</w:t>
      </w:r>
      <w:r w:rsidR="006718E4">
        <w:rPr>
          <w:lang w:val="zh-CN"/>
        </w:rPr>
        <w:t>属性</w:t>
      </w:r>
      <w:r w:rsidR="006718E4"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</w:p>
    <w:p w:rsidR="006C1279" w:rsidRDefault="006C1279" w:rsidP="006C1279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检索出所有</w:t>
      </w:r>
      <w:r w:rsidR="00DB42D1">
        <w:rPr>
          <w:lang w:val="zh-CN"/>
        </w:rPr>
        <w:t>”</w:t>
      </w:r>
      <w:r w:rsidR="00DB42D1">
        <w:rPr>
          <w:lang w:val="zh-CN"/>
        </w:rPr>
        <w:t>电视机</w:t>
      </w:r>
      <w:r w:rsidR="00DB42D1">
        <w:rPr>
          <w:lang w:val="zh-CN"/>
        </w:rPr>
        <w:t>”</w:t>
      </w:r>
      <w:r w:rsidR="00DB42D1">
        <w:rPr>
          <w:lang w:val="zh-CN"/>
        </w:rPr>
        <w:t>类别的所有商品</w:t>
      </w:r>
      <w:r>
        <w:rPr>
          <w:rFonts w:hint="eastAsia"/>
          <w:lang w:val="zh-CN"/>
        </w:rPr>
        <w:t>信息，每个信息封装一个</w:t>
      </w:r>
      <w:r w:rsidR="00DB42D1"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对象，将所有</w:t>
      </w:r>
      <w:r w:rsidR="00DB42D1"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对象封装到一个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DB42D1" w:rsidRDefault="00DB42D1" w:rsidP="006C1279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检索出所有</w:t>
      </w:r>
      <w:r>
        <w:rPr>
          <w:lang w:val="zh-CN"/>
        </w:rPr>
        <w:t>”</w:t>
      </w:r>
      <w:r>
        <w:rPr>
          <w:rFonts w:hint="eastAsia"/>
          <w:lang w:val="zh-CN"/>
        </w:rPr>
        <w:t>电冰箱</w:t>
      </w:r>
      <w:r>
        <w:rPr>
          <w:lang w:val="zh-CN"/>
        </w:rPr>
        <w:t>”</w:t>
      </w:r>
      <w:r>
        <w:rPr>
          <w:lang w:val="zh-CN"/>
        </w:rPr>
        <w:t>类别的所有商品</w:t>
      </w:r>
      <w:r>
        <w:rPr>
          <w:rFonts w:hint="eastAsia"/>
          <w:lang w:val="zh-CN"/>
        </w:rPr>
        <w:t>信息，每个信息封装一个</w:t>
      </w:r>
      <w:r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对象，将所有</w:t>
      </w:r>
      <w:r>
        <w:rPr>
          <w:rFonts w:hint="eastAsia"/>
          <w:lang w:val="zh-CN"/>
        </w:rPr>
        <w:t>Product</w:t>
      </w:r>
      <w:r>
        <w:rPr>
          <w:rFonts w:hint="eastAsia"/>
          <w:lang w:val="zh-CN"/>
        </w:rPr>
        <w:t>对象封装到另一个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6C1279" w:rsidRPr="001E7E16" w:rsidRDefault="006C1279" w:rsidP="006C1279">
      <w:pPr>
        <w:pStyle w:val="a8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 w:rsidR="00DB42D1">
        <w:rPr>
          <w:rFonts w:hint="eastAsia"/>
          <w:lang w:val="zh-CN"/>
        </w:rPr>
        <w:t>两个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，打印所有</w:t>
      </w:r>
      <w:r w:rsidR="00DB42D1"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信息。</w:t>
      </w:r>
    </w:p>
    <w:p w:rsidR="006C1279" w:rsidRDefault="006C1279" w:rsidP="006C127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6C1279" w:rsidRDefault="006C1279" w:rsidP="006C1279">
      <w:pPr>
        <w:pStyle w:val="a8"/>
        <w:numPr>
          <w:ilvl w:val="0"/>
          <w:numId w:val="27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 w:rsidR="00A433E3">
        <w:rPr>
          <w:rFonts w:hint="eastAsia"/>
          <w:lang w:val="zh-CN"/>
        </w:rPr>
        <w:t>_Test2_2</w:t>
      </w:r>
    </w:p>
    <w:p w:rsidR="00BA394B" w:rsidRPr="006C1279" w:rsidRDefault="006C1279" w:rsidP="006C1279">
      <w:pPr>
        <w:pStyle w:val="a8"/>
        <w:numPr>
          <w:ilvl w:val="0"/>
          <w:numId w:val="27"/>
        </w:numPr>
        <w:ind w:firstLineChars="0"/>
        <w:rPr>
          <w:lang w:val="zh-CN"/>
        </w:rPr>
      </w:pPr>
      <w:r w:rsidRPr="006C1279">
        <w:rPr>
          <w:rFonts w:hint="eastAsia"/>
          <w:lang w:val="zh-CN"/>
        </w:rPr>
        <w:t>按上述要求编写代码</w:t>
      </w:r>
    </w:p>
    <w:p w:rsidR="00BA394B" w:rsidRPr="00BA394B" w:rsidRDefault="00BA394B" w:rsidP="00BA394B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E9681E" w:rsidRPr="0077237C" w:rsidRDefault="00E9681E" w:rsidP="00E9681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E9681E" w:rsidRDefault="00E9681E" w:rsidP="00E9681E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训练描述：【菜单、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综合】</w:t>
      </w:r>
    </w:p>
    <w:p w:rsidR="00E9681E" w:rsidRDefault="00E9681E" w:rsidP="00E9681E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E9681E" w:rsidRDefault="00AF338C" w:rsidP="00E9681E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phones</w:t>
      </w:r>
      <w:r w:rsidR="00E9681E">
        <w:rPr>
          <w:rFonts w:hint="eastAsia"/>
          <w:lang w:val="zh-CN"/>
        </w:rPr>
        <w:t>.xml</w:t>
      </w:r>
    </w:p>
    <w:p w:rsidR="00E9681E" w:rsidRDefault="00E9681E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E9681E" w:rsidRDefault="00E9681E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</w:t>
      </w:r>
      <w:r w:rsidR="00AF338C">
        <w:rPr>
          <w:rFonts w:hint="eastAsia"/>
          <w:lang w:val="zh-CN"/>
        </w:rPr>
        <w:t>phones</w:t>
      </w:r>
      <w:r>
        <w:rPr>
          <w:rFonts w:hint="eastAsia"/>
          <w:lang w:val="zh-CN"/>
        </w:rPr>
        <w:t>&gt;</w:t>
      </w:r>
    </w:p>
    <w:p w:rsidR="00151D61" w:rsidRDefault="00151D61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&lt;product&gt;</w:t>
      </w:r>
    </w:p>
    <w:p w:rsidR="00151D61" w:rsidRDefault="00151D61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</w:t>
      </w:r>
      <w:r w:rsidR="007E0D8C">
        <w:rPr>
          <w:rFonts w:hint="eastAsia"/>
          <w:lang w:val="zh-CN"/>
        </w:rPr>
        <w:t>&gt;</w:t>
      </w:r>
      <w:r>
        <w:rPr>
          <w:rFonts w:hint="eastAsia"/>
          <w:lang w:val="zh-CN"/>
        </w:rPr>
        <w:t>荣耀</w:t>
      </w:r>
      <w:r>
        <w:rPr>
          <w:rFonts w:hint="eastAsia"/>
          <w:lang w:val="zh-CN"/>
        </w:rPr>
        <w:t>37</w:t>
      </w:r>
      <w:r w:rsidR="007E0D8C">
        <w:rPr>
          <w:rFonts w:hint="eastAsia"/>
          <w:lang w:val="zh-CN"/>
        </w:rPr>
        <w:t>&lt;/name&gt;</w:t>
      </w:r>
    </w:p>
    <w:p w:rsidR="00151D61" w:rsidRDefault="00151D61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&lt;brand&gt;</w:t>
      </w:r>
      <w:r>
        <w:rPr>
          <w:rFonts w:hint="eastAsia"/>
          <w:lang w:val="zh-CN"/>
        </w:rPr>
        <w:t>华为</w:t>
      </w:r>
      <w:r>
        <w:rPr>
          <w:rFonts w:hint="eastAsia"/>
          <w:lang w:val="zh-CN"/>
        </w:rPr>
        <w:t>&lt;/brand&gt;</w:t>
      </w:r>
    </w:p>
    <w:p w:rsidR="00151D61" w:rsidRDefault="00151D61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&lt;size&gt;15.5&lt;/size&gt;</w:t>
      </w:r>
    </w:p>
    <w:p w:rsidR="00151D61" w:rsidRDefault="00151D61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&lt;price&gt;4388&lt;/price&gt;</w:t>
      </w:r>
    </w:p>
    <w:p w:rsidR="00151D61" w:rsidRDefault="00151D61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>
        <w:rPr>
          <w:rFonts w:hint="eastAsia"/>
          <w:lang w:val="zh-CN"/>
        </w:rPr>
        <w:t>白色</w:t>
      </w:r>
      <w:r>
        <w:rPr>
          <w:rFonts w:hint="eastAsia"/>
          <w:lang w:val="zh-CN"/>
        </w:rPr>
        <w:t>&lt;/color&gt;</w:t>
      </w:r>
    </w:p>
    <w:p w:rsidR="00151D61" w:rsidRDefault="00151D61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0610DA" w:rsidRDefault="00E9681E" w:rsidP="000610D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 w:rsidR="000610DA">
        <w:rPr>
          <w:rFonts w:hint="eastAsia"/>
          <w:lang w:val="zh-CN"/>
        </w:rPr>
        <w:t>&lt;product&gt;</w:t>
      </w:r>
    </w:p>
    <w:p w:rsidR="000610DA" w:rsidRDefault="000610DA" w:rsidP="000610D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&lt;name&gt;IPhone7Plus&lt;/name&gt;</w:t>
      </w:r>
    </w:p>
    <w:p w:rsidR="000610DA" w:rsidRDefault="000610DA" w:rsidP="000610D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&lt;brand&gt;</w:t>
      </w:r>
      <w:r>
        <w:rPr>
          <w:rFonts w:hint="eastAsia"/>
          <w:lang w:val="zh-CN"/>
        </w:rPr>
        <w:t>苹果</w:t>
      </w:r>
      <w:r>
        <w:rPr>
          <w:rFonts w:hint="eastAsia"/>
          <w:lang w:val="zh-CN"/>
        </w:rPr>
        <w:t>&lt;/brand&gt;</w:t>
      </w:r>
    </w:p>
    <w:p w:rsidR="000610DA" w:rsidRDefault="000610DA" w:rsidP="000610D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&lt;size&gt;14&lt;/size&gt;</w:t>
      </w:r>
    </w:p>
    <w:p w:rsidR="000610DA" w:rsidRDefault="000610DA" w:rsidP="000610D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&lt;price&gt;7200&lt;/price&gt;</w:t>
      </w:r>
    </w:p>
    <w:p w:rsidR="000610DA" w:rsidRDefault="000610DA" w:rsidP="000610DA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&lt;color&gt;</w:t>
      </w:r>
      <w:r w:rsidR="00AD2B2A">
        <w:rPr>
          <w:rFonts w:hint="eastAsia"/>
          <w:lang w:val="zh-CN"/>
        </w:rPr>
        <w:t>黑</w:t>
      </w:r>
      <w:r>
        <w:rPr>
          <w:rFonts w:hint="eastAsia"/>
          <w:lang w:val="zh-CN"/>
        </w:rPr>
        <w:t>色</w:t>
      </w:r>
      <w:r>
        <w:rPr>
          <w:rFonts w:hint="eastAsia"/>
          <w:lang w:val="zh-CN"/>
        </w:rPr>
        <w:t>&lt;/color&gt;</w:t>
      </w:r>
    </w:p>
    <w:p w:rsidR="00151D61" w:rsidRDefault="003B6AAF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&lt;/product&gt;</w:t>
      </w:r>
    </w:p>
    <w:p w:rsidR="00E9681E" w:rsidRDefault="00E9681E" w:rsidP="00E9681E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</w:t>
      </w:r>
      <w:r w:rsidR="00AF338C">
        <w:rPr>
          <w:rFonts w:hint="eastAsia"/>
          <w:lang w:val="zh-CN"/>
        </w:rPr>
        <w:t>phones</w:t>
      </w:r>
      <w:r>
        <w:rPr>
          <w:rFonts w:hint="eastAsia"/>
          <w:lang w:val="zh-CN"/>
        </w:rPr>
        <w:t>&gt;</w:t>
      </w:r>
    </w:p>
    <w:p w:rsidR="00E9681E" w:rsidRDefault="00E9681E" w:rsidP="00E9681E">
      <w:pPr>
        <w:pStyle w:val="a8"/>
        <w:numPr>
          <w:ilvl w:val="0"/>
          <w:numId w:val="29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E9681E" w:rsidRDefault="00E9681E" w:rsidP="0032421D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 w:rsidR="002E6703">
        <w:rPr>
          <w:rFonts w:hint="eastAsia"/>
          <w:lang w:val="zh-CN"/>
        </w:rPr>
        <w:t>phone</w:t>
      </w:r>
      <w:r>
        <w:rPr>
          <w:rFonts w:hint="eastAsia"/>
          <w:lang w:val="zh-CN"/>
        </w:rPr>
        <w:t>类；</w:t>
      </w:r>
    </w:p>
    <w:p w:rsidR="0051155A" w:rsidRDefault="0051155A" w:rsidP="0051155A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为用户列出菜单：</w:t>
      </w:r>
    </w:p>
    <w:p w:rsidR="0051155A" w:rsidRDefault="0051155A" w:rsidP="0051155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【查询手机】</w:t>
      </w:r>
    </w:p>
    <w:p w:rsidR="0051155A" w:rsidRPr="0051155A" w:rsidRDefault="00CF3876" w:rsidP="0051155A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黑色</w:t>
      </w:r>
      <w:r>
        <w:rPr>
          <w:rFonts w:hint="eastAsia"/>
          <w:lang w:val="zh-CN"/>
        </w:rPr>
        <w:t xml:space="preserve">   2.</w:t>
      </w:r>
      <w:r>
        <w:rPr>
          <w:rFonts w:hint="eastAsia"/>
          <w:lang w:val="zh-CN"/>
        </w:rPr>
        <w:t>白色</w:t>
      </w:r>
      <w:r>
        <w:rPr>
          <w:rFonts w:hint="eastAsia"/>
          <w:lang w:val="zh-CN"/>
        </w:rPr>
        <w:t xml:space="preserve">   3.</w:t>
      </w:r>
      <w:r>
        <w:rPr>
          <w:rFonts w:hint="eastAsia"/>
          <w:lang w:val="zh-CN"/>
        </w:rPr>
        <w:t>银色</w:t>
      </w:r>
      <w:r>
        <w:rPr>
          <w:rFonts w:hint="eastAsia"/>
          <w:lang w:val="zh-CN"/>
        </w:rPr>
        <w:t xml:space="preserve">   4.</w:t>
      </w:r>
      <w:r>
        <w:rPr>
          <w:rFonts w:hint="eastAsia"/>
          <w:lang w:val="zh-CN"/>
        </w:rPr>
        <w:t>金色</w:t>
      </w:r>
      <w:r>
        <w:rPr>
          <w:rFonts w:hint="eastAsia"/>
          <w:lang w:val="zh-CN"/>
        </w:rPr>
        <w:t xml:space="preserve">    5.</w:t>
      </w:r>
      <w:r>
        <w:rPr>
          <w:rFonts w:hint="eastAsia"/>
          <w:lang w:val="zh-CN"/>
        </w:rPr>
        <w:t>退出</w:t>
      </w:r>
    </w:p>
    <w:p w:rsidR="00E9681E" w:rsidRDefault="00AE2B42" w:rsidP="0032421D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lang w:val="zh-CN"/>
        </w:rPr>
        <w:t>根据用户输入</w:t>
      </w:r>
      <w:r>
        <w:rPr>
          <w:rFonts w:hint="eastAsia"/>
          <w:lang w:val="zh-CN"/>
        </w:rPr>
        <w:t>，</w:t>
      </w:r>
      <w:r>
        <w:rPr>
          <w:lang w:val="zh-CN"/>
        </w:rPr>
        <w:t>在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文件中检索出相应颜色的手机，并使用</w:t>
      </w:r>
      <w:r>
        <w:rPr>
          <w:rFonts w:hint="eastAsia"/>
          <w:lang w:val="zh-CN"/>
        </w:rPr>
        <w:t>Phone</w:t>
      </w:r>
      <w:r>
        <w:rPr>
          <w:rFonts w:hint="eastAsia"/>
          <w:lang w:val="zh-CN"/>
        </w:rPr>
        <w:t>对象封装，多个</w:t>
      </w:r>
      <w:r>
        <w:rPr>
          <w:rFonts w:hint="eastAsia"/>
          <w:lang w:val="zh-CN"/>
        </w:rPr>
        <w:t>Phone</w:t>
      </w:r>
      <w:r>
        <w:rPr>
          <w:rFonts w:hint="eastAsia"/>
          <w:lang w:val="zh-CN"/>
        </w:rPr>
        <w:t>对象封装到一个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AE2B42" w:rsidRPr="001E7E16" w:rsidRDefault="00AE2B42" w:rsidP="0032421D">
      <w:pPr>
        <w:pStyle w:val="a8"/>
        <w:numPr>
          <w:ilvl w:val="0"/>
          <w:numId w:val="30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，为用户显示查询结果；</w:t>
      </w:r>
    </w:p>
    <w:p w:rsidR="00E9681E" w:rsidRDefault="00E9681E" w:rsidP="00E9681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9681E" w:rsidRDefault="00E9681E" w:rsidP="00E275C3">
      <w:pPr>
        <w:pStyle w:val="a8"/>
        <w:numPr>
          <w:ilvl w:val="0"/>
          <w:numId w:val="33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 w:rsidR="00E275C3">
        <w:rPr>
          <w:rFonts w:hint="eastAsia"/>
          <w:lang w:val="zh-CN"/>
        </w:rPr>
        <w:t>_Test3_1</w:t>
      </w:r>
    </w:p>
    <w:p w:rsidR="0077237C" w:rsidRPr="00E9681E" w:rsidRDefault="00E9681E" w:rsidP="00E275C3">
      <w:pPr>
        <w:pStyle w:val="a8"/>
        <w:numPr>
          <w:ilvl w:val="0"/>
          <w:numId w:val="33"/>
        </w:numPr>
        <w:ind w:firstLineChars="0"/>
        <w:rPr>
          <w:lang w:val="zh-CN"/>
        </w:rPr>
      </w:pPr>
      <w:r w:rsidRPr="006C1279">
        <w:rPr>
          <w:rFonts w:hint="eastAsia"/>
          <w:lang w:val="zh-CN"/>
        </w:rPr>
        <w:t>按上述要求编写代码</w:t>
      </w:r>
    </w:p>
    <w:p w:rsidR="00E275C3" w:rsidRPr="0077237C" w:rsidRDefault="00E275C3" w:rsidP="00E275C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BE7D11">
        <w:rPr>
          <w:rFonts w:hint="eastAsia"/>
          <w:lang w:val="zh-CN"/>
        </w:rPr>
        <w:t>2</w:t>
      </w:r>
    </w:p>
    <w:p w:rsidR="00E275C3" w:rsidRDefault="00E275C3" w:rsidP="00E275C3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训练描述：【菜单、</w:t>
      </w:r>
      <w:r>
        <w:rPr>
          <w:rFonts w:hint="eastAsia"/>
          <w:lang w:val="zh-CN"/>
        </w:rPr>
        <w:t>dom4j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BeanUtils</w:t>
      </w:r>
      <w:r>
        <w:rPr>
          <w:rFonts w:hint="eastAsia"/>
          <w:lang w:val="zh-CN"/>
        </w:rPr>
        <w:t>综合】</w:t>
      </w:r>
    </w:p>
    <w:p w:rsidR="00E275C3" w:rsidRDefault="00E275C3" w:rsidP="00E275C3">
      <w:pPr>
        <w:pStyle w:val="a8"/>
        <w:numPr>
          <w:ilvl w:val="0"/>
          <w:numId w:val="36"/>
        </w:numPr>
        <w:ind w:firstLineChars="0"/>
        <w:rPr>
          <w:lang w:val="zh-CN"/>
        </w:rPr>
      </w:pPr>
      <w:r>
        <w:rPr>
          <w:lang w:val="zh-CN"/>
        </w:rPr>
        <w:t>有以下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文件：</w:t>
      </w:r>
    </w:p>
    <w:p w:rsidR="00E275C3" w:rsidRDefault="00EE0040" w:rsidP="00E275C3">
      <w:pPr>
        <w:pStyle w:val="a8"/>
        <w:pBdr>
          <w:bottom w:val="single" w:sz="6" w:space="1" w:color="auto"/>
        </w:pBdr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students</w:t>
      </w:r>
      <w:r w:rsidR="00E275C3">
        <w:rPr>
          <w:rFonts w:hint="eastAsia"/>
          <w:lang w:val="zh-CN"/>
        </w:rPr>
        <w:t>.xml</w:t>
      </w:r>
    </w:p>
    <w:p w:rsidR="00E275C3" w:rsidRDefault="00E275C3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&lt;?xml version = </w:t>
      </w:r>
      <w:r>
        <w:rPr>
          <w:lang w:val="zh-CN"/>
        </w:rPr>
        <w:t>“</w:t>
      </w:r>
      <w:r>
        <w:rPr>
          <w:rFonts w:hint="eastAsia"/>
          <w:lang w:val="zh-CN"/>
        </w:rPr>
        <w:t>1.0</w:t>
      </w:r>
      <w:r>
        <w:rPr>
          <w:lang w:val="zh-CN"/>
        </w:rPr>
        <w:t>”</w:t>
      </w:r>
      <w:r>
        <w:rPr>
          <w:rFonts w:hint="eastAsia"/>
          <w:lang w:val="zh-CN"/>
        </w:rPr>
        <w:t xml:space="preserve"> encoding = </w:t>
      </w:r>
      <w:r>
        <w:rPr>
          <w:lang w:val="zh-CN"/>
        </w:rPr>
        <w:t>“</w:t>
      </w:r>
      <w:r>
        <w:rPr>
          <w:rFonts w:hint="eastAsia"/>
          <w:lang w:val="zh-CN"/>
        </w:rPr>
        <w:t>UTF-8</w:t>
      </w:r>
      <w:r>
        <w:rPr>
          <w:lang w:val="zh-CN"/>
        </w:rPr>
        <w:t>”</w:t>
      </w:r>
      <w:r>
        <w:rPr>
          <w:rFonts w:hint="eastAsia"/>
          <w:lang w:val="zh-CN"/>
        </w:rPr>
        <w:t>?&gt;</w:t>
      </w:r>
    </w:p>
    <w:p w:rsidR="00E275C3" w:rsidRDefault="00E275C3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&lt;</w:t>
      </w:r>
      <w:r w:rsidR="00EE0040">
        <w:rPr>
          <w:rFonts w:hint="eastAsia"/>
          <w:lang w:val="zh-CN"/>
        </w:rPr>
        <w:t>students</w:t>
      </w:r>
      <w:r>
        <w:rPr>
          <w:rFonts w:hint="eastAsia"/>
          <w:lang w:val="zh-CN"/>
        </w:rPr>
        <w:t>&gt;</w:t>
      </w:r>
    </w:p>
    <w:p w:rsidR="00E275C3" w:rsidRDefault="00E275C3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 w:rsidR="00EE0040">
        <w:rPr>
          <w:rFonts w:hint="eastAsia"/>
          <w:lang w:val="zh-CN"/>
        </w:rPr>
        <w:t xml:space="preserve">&lt;course name = </w:t>
      </w:r>
      <w:r w:rsidR="00EE0040">
        <w:rPr>
          <w:lang w:val="zh-CN"/>
        </w:rPr>
        <w:t>“</w:t>
      </w:r>
      <w:r w:rsidR="001D62BF">
        <w:rPr>
          <w:rFonts w:hint="eastAsia"/>
          <w:lang w:val="zh-CN"/>
        </w:rPr>
        <w:t>平面设计</w:t>
      </w:r>
      <w:r w:rsidR="00EE0040">
        <w:rPr>
          <w:lang w:val="zh-CN"/>
        </w:rPr>
        <w:t>”</w:t>
      </w:r>
      <w:r w:rsidR="00EE0040">
        <w:rPr>
          <w:rFonts w:hint="eastAsia"/>
          <w:lang w:val="zh-CN"/>
        </w:rPr>
        <w:t>&gt;</w:t>
      </w:r>
    </w:p>
    <w:p w:rsidR="00935664" w:rsidRDefault="00935664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it001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935664" w:rsidRDefault="00935664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章子怡</w:t>
      </w:r>
      <w:r>
        <w:rPr>
          <w:rFonts w:hint="eastAsia"/>
          <w:lang w:val="zh-CN"/>
        </w:rPr>
        <w:t>&lt;/name&gt;</w:t>
      </w:r>
    </w:p>
    <w:p w:rsidR="00935664" w:rsidRDefault="00935664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&lt;age&gt;20&lt;/age&gt;</w:t>
      </w:r>
    </w:p>
    <w:p w:rsidR="00935664" w:rsidRDefault="00935664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1D62BF" w:rsidRDefault="001D62BF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&lt;score&gt;99&lt;/score&gt;</w:t>
      </w:r>
    </w:p>
    <w:p w:rsidR="00935664" w:rsidRDefault="00935664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it002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杨颖</w:t>
      </w:r>
      <w:r>
        <w:rPr>
          <w:rFonts w:hint="eastAsia"/>
          <w:lang w:val="zh-CN"/>
        </w:rPr>
        <w:t>&lt;/name&gt;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&lt;age&gt;21&lt;/age&gt;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>&lt;/sex&gt;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&lt;score&gt;100&lt;/score&gt;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EE0040" w:rsidRDefault="00EE0040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&lt;/course&gt;</w:t>
      </w:r>
    </w:p>
    <w:p w:rsidR="00935664" w:rsidRDefault="00935664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 xml:space="preserve">&lt;course name = </w:t>
      </w:r>
      <w:r>
        <w:rPr>
          <w:lang w:val="zh-CN"/>
        </w:rPr>
        <w:t>“</w:t>
      </w:r>
      <w:r w:rsidR="001D62BF">
        <w:rPr>
          <w:rFonts w:hint="eastAsia"/>
          <w:lang w:val="zh-CN"/>
        </w:rPr>
        <w:t>JavaEE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935664" w:rsidRDefault="00935664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</w:t>
      </w:r>
      <w:r w:rsidR="001D62BF">
        <w:rPr>
          <w:rFonts w:hint="eastAsia"/>
          <w:lang w:val="zh-CN"/>
        </w:rPr>
        <w:t>3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935664" w:rsidRDefault="00935664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 w:rsidR="001D62BF">
        <w:rPr>
          <w:rFonts w:hint="eastAsia"/>
          <w:lang w:val="zh-CN"/>
        </w:rPr>
        <w:t>汪峰</w:t>
      </w:r>
      <w:r>
        <w:rPr>
          <w:rFonts w:hint="eastAsia"/>
          <w:lang w:val="zh-CN"/>
        </w:rPr>
        <w:t>&lt;/name&gt;</w:t>
      </w:r>
    </w:p>
    <w:p w:rsidR="00935664" w:rsidRDefault="00935664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</w:t>
      </w:r>
      <w:r w:rsidR="001D62BF">
        <w:rPr>
          <w:rFonts w:hint="eastAsia"/>
          <w:lang w:val="zh-CN"/>
        </w:rPr>
        <w:t>2</w:t>
      </w:r>
      <w:r>
        <w:rPr>
          <w:rFonts w:hint="eastAsia"/>
          <w:lang w:val="zh-CN"/>
        </w:rPr>
        <w:t>&lt;/age&gt;</w:t>
      </w:r>
    </w:p>
    <w:p w:rsidR="00935664" w:rsidRDefault="00935664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 w:rsidR="001D62BF">
        <w:rPr>
          <w:rFonts w:hint="eastAsia"/>
          <w:lang w:val="zh-CN"/>
        </w:rPr>
        <w:t>男</w:t>
      </w:r>
      <w:r>
        <w:rPr>
          <w:rFonts w:hint="eastAsia"/>
          <w:lang w:val="zh-CN"/>
        </w:rPr>
        <w:t>&lt;/sex&gt;</w:t>
      </w:r>
    </w:p>
    <w:p w:rsidR="001D62BF" w:rsidRDefault="001D62BF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&lt;score&gt;89&lt;/score&gt;</w:t>
      </w:r>
    </w:p>
    <w:p w:rsidR="00935664" w:rsidRDefault="00935664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&lt;student id = </w:t>
      </w:r>
      <w:r>
        <w:rPr>
          <w:lang w:val="zh-CN"/>
        </w:rPr>
        <w:t>“</w:t>
      </w:r>
      <w:r>
        <w:rPr>
          <w:rFonts w:hint="eastAsia"/>
          <w:lang w:val="zh-CN"/>
        </w:rPr>
        <w:t>it004</w:t>
      </w:r>
      <w:r>
        <w:rPr>
          <w:lang w:val="zh-CN"/>
        </w:rPr>
        <w:t>”</w:t>
      </w:r>
      <w:r>
        <w:rPr>
          <w:rFonts w:hint="eastAsia"/>
          <w:lang w:val="zh-CN"/>
        </w:rPr>
        <w:t>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&lt;name&gt;</w:t>
      </w:r>
      <w:r>
        <w:rPr>
          <w:rFonts w:hint="eastAsia"/>
          <w:lang w:val="zh-CN"/>
        </w:rPr>
        <w:t>撒贝宁</w:t>
      </w:r>
      <w:r>
        <w:rPr>
          <w:rFonts w:hint="eastAsia"/>
          <w:lang w:val="zh-CN"/>
        </w:rPr>
        <w:t>&lt;/name&gt;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&lt;age&gt;23&lt;/age&gt;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&lt;sex&gt;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>&lt;/sex&gt;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&lt;score&gt;90&lt;/score&gt;</w:t>
      </w:r>
    </w:p>
    <w:p w:rsidR="001D62BF" w:rsidRDefault="001D62BF" w:rsidP="001D62BF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&lt;/student&gt;</w:t>
      </w:r>
    </w:p>
    <w:p w:rsidR="00935664" w:rsidRDefault="00935664" w:rsidP="00935664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  <w:t>&lt;/course&gt;</w:t>
      </w:r>
    </w:p>
    <w:p w:rsidR="00E275C3" w:rsidRDefault="00E275C3" w:rsidP="00E275C3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&lt;/</w:t>
      </w:r>
      <w:r w:rsidR="00EE0040">
        <w:rPr>
          <w:rFonts w:hint="eastAsia"/>
          <w:lang w:val="zh-CN"/>
        </w:rPr>
        <w:t>students</w:t>
      </w:r>
      <w:r>
        <w:rPr>
          <w:rFonts w:hint="eastAsia"/>
          <w:lang w:val="zh-CN"/>
        </w:rPr>
        <w:t>&gt;</w:t>
      </w:r>
    </w:p>
    <w:p w:rsidR="00E275C3" w:rsidRDefault="00E275C3" w:rsidP="00E275C3">
      <w:pPr>
        <w:pStyle w:val="a8"/>
        <w:numPr>
          <w:ilvl w:val="0"/>
          <w:numId w:val="36"/>
        </w:numPr>
        <w:ind w:firstLineChars="0"/>
        <w:rPr>
          <w:lang w:val="zh-CN"/>
        </w:rPr>
      </w:pPr>
      <w:r>
        <w:rPr>
          <w:lang w:val="zh-CN"/>
        </w:rPr>
        <w:t>请按以下要求编写代码</w:t>
      </w:r>
      <w:r>
        <w:rPr>
          <w:rFonts w:hint="eastAsia"/>
          <w:lang w:val="zh-CN"/>
        </w:rPr>
        <w:t>：</w:t>
      </w:r>
    </w:p>
    <w:p w:rsidR="00E275C3" w:rsidRDefault="00E275C3" w:rsidP="00E275C3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zh-CN"/>
        </w:rPr>
        <w:t>按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文档描述创建</w:t>
      </w:r>
      <w:r w:rsidR="005C4753"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  <w:r w:rsidR="005C4753">
        <w:rPr>
          <w:rFonts w:hint="eastAsia"/>
          <w:lang w:val="zh-CN"/>
        </w:rPr>
        <w:t>(</w:t>
      </w:r>
      <w:r w:rsidR="005C4753">
        <w:rPr>
          <w:rFonts w:hint="eastAsia"/>
          <w:lang w:val="zh-CN"/>
        </w:rPr>
        <w:t>注意：包含</w:t>
      </w:r>
      <w:r w:rsidR="005C4753">
        <w:rPr>
          <w:rFonts w:hint="eastAsia"/>
          <w:lang w:val="zh-CN"/>
        </w:rPr>
        <w:t>id</w:t>
      </w:r>
      <w:r w:rsidR="005C4753">
        <w:rPr>
          <w:rFonts w:hint="eastAsia"/>
          <w:lang w:val="zh-CN"/>
        </w:rPr>
        <w:t>字段、科目字段</w:t>
      </w:r>
      <w:r w:rsidR="005C4753"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</w:p>
    <w:p w:rsidR="00E275C3" w:rsidRDefault="00E275C3" w:rsidP="00E275C3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zh-CN"/>
        </w:rPr>
        <w:t>为用户列出菜单：</w:t>
      </w:r>
    </w:p>
    <w:p w:rsidR="00E275C3" w:rsidRDefault="00E275C3" w:rsidP="00E275C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【查询</w:t>
      </w:r>
      <w:r w:rsidR="00FE546C">
        <w:rPr>
          <w:rFonts w:hint="eastAsia"/>
          <w:lang w:val="zh-CN"/>
        </w:rPr>
        <w:t>学员</w:t>
      </w:r>
      <w:r>
        <w:rPr>
          <w:rFonts w:hint="eastAsia"/>
          <w:lang w:val="zh-CN"/>
        </w:rPr>
        <w:t>】</w:t>
      </w:r>
    </w:p>
    <w:p w:rsidR="00E275C3" w:rsidRPr="0051155A" w:rsidRDefault="00E275C3" w:rsidP="00E275C3">
      <w:pPr>
        <w:pStyle w:val="a8"/>
        <w:ind w:left="162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 w:rsidR="00FE546C">
        <w:rPr>
          <w:rFonts w:hint="eastAsia"/>
          <w:lang w:val="zh-CN"/>
        </w:rPr>
        <w:t>按学科</w:t>
      </w:r>
      <w:r>
        <w:rPr>
          <w:rFonts w:hint="eastAsia"/>
          <w:lang w:val="zh-CN"/>
        </w:rPr>
        <w:t xml:space="preserve">   2.</w:t>
      </w:r>
      <w:r w:rsidR="00FE7DAD">
        <w:rPr>
          <w:rFonts w:hint="eastAsia"/>
          <w:lang w:val="zh-CN"/>
        </w:rPr>
        <w:t>按性别</w:t>
      </w:r>
      <w:r>
        <w:rPr>
          <w:rFonts w:hint="eastAsia"/>
          <w:lang w:val="zh-CN"/>
        </w:rPr>
        <w:t xml:space="preserve">   3.</w:t>
      </w:r>
      <w:r w:rsidR="00FE7DAD">
        <w:rPr>
          <w:rFonts w:hint="eastAsia"/>
          <w:lang w:val="zh-CN"/>
        </w:rPr>
        <w:t>按年龄</w:t>
      </w:r>
      <w:r>
        <w:rPr>
          <w:rFonts w:hint="eastAsia"/>
          <w:lang w:val="zh-CN"/>
        </w:rPr>
        <w:t xml:space="preserve">   4.</w:t>
      </w:r>
      <w:r w:rsidR="00FE7DAD">
        <w:rPr>
          <w:rFonts w:hint="eastAsia"/>
          <w:lang w:val="zh-CN"/>
        </w:rPr>
        <w:t>按分数</w:t>
      </w:r>
      <w:r>
        <w:rPr>
          <w:rFonts w:hint="eastAsia"/>
          <w:lang w:val="zh-CN"/>
        </w:rPr>
        <w:t xml:space="preserve">    5.</w:t>
      </w:r>
      <w:r>
        <w:rPr>
          <w:rFonts w:hint="eastAsia"/>
          <w:lang w:val="zh-CN"/>
        </w:rPr>
        <w:t>退出</w:t>
      </w:r>
    </w:p>
    <w:p w:rsidR="00D14499" w:rsidRDefault="00D14499" w:rsidP="00E275C3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用户选择：</w:t>
      </w:r>
    </w:p>
    <w:p w:rsidR="00D14499" w:rsidRDefault="00513C97" w:rsidP="00D715CA">
      <w:pPr>
        <w:pStyle w:val="a8"/>
        <w:numPr>
          <w:ilvl w:val="0"/>
          <w:numId w:val="37"/>
        </w:numPr>
        <w:ind w:firstLineChars="0"/>
        <w:rPr>
          <w:lang w:val="zh-CN"/>
        </w:rPr>
      </w:pPr>
      <w:r>
        <w:rPr>
          <w:rFonts w:hint="eastAsia"/>
          <w:lang w:val="zh-CN"/>
        </w:rPr>
        <w:t>按学科：</w:t>
      </w:r>
      <w:r w:rsidR="00F81D36">
        <w:rPr>
          <w:rFonts w:hint="eastAsia"/>
          <w:lang w:val="zh-CN"/>
        </w:rPr>
        <w:t>检索出</w:t>
      </w:r>
      <w:r w:rsidR="00D715CA">
        <w:rPr>
          <w:rFonts w:hint="eastAsia"/>
          <w:lang w:val="zh-CN"/>
        </w:rPr>
        <w:t>XML</w:t>
      </w:r>
      <w:r w:rsidR="00D715CA">
        <w:rPr>
          <w:rFonts w:hint="eastAsia"/>
          <w:lang w:val="zh-CN"/>
        </w:rPr>
        <w:t>中所有的</w:t>
      </w:r>
      <w:r w:rsidR="00D715CA">
        <w:rPr>
          <w:lang w:val="zh-CN"/>
        </w:rPr>
        <w:t>”</w:t>
      </w:r>
      <w:r w:rsidR="00D715CA">
        <w:rPr>
          <w:lang w:val="zh-CN"/>
        </w:rPr>
        <w:t>学科</w:t>
      </w:r>
      <w:r w:rsidR="00D715CA">
        <w:rPr>
          <w:lang w:val="zh-CN"/>
        </w:rPr>
        <w:t>”</w:t>
      </w:r>
      <w:r w:rsidR="00D715CA">
        <w:rPr>
          <w:lang w:val="zh-CN"/>
        </w:rPr>
        <w:t>名称</w:t>
      </w:r>
      <w:r w:rsidR="00D715CA">
        <w:rPr>
          <w:rFonts w:hint="eastAsia"/>
          <w:lang w:val="zh-CN"/>
        </w:rPr>
        <w:t>，</w:t>
      </w:r>
      <w:r w:rsidR="00D715CA">
        <w:rPr>
          <w:lang w:val="zh-CN"/>
        </w:rPr>
        <w:t>并继续列出菜单</w:t>
      </w:r>
      <w:r w:rsidR="00D715CA">
        <w:rPr>
          <w:rFonts w:hint="eastAsia"/>
          <w:lang w:val="zh-CN"/>
        </w:rPr>
        <w:t>：</w:t>
      </w:r>
    </w:p>
    <w:p w:rsidR="00D715CA" w:rsidRDefault="00D715CA" w:rsidP="00D715CA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平面设计</w:t>
      </w:r>
      <w:r>
        <w:rPr>
          <w:rFonts w:hint="eastAsia"/>
          <w:lang w:val="zh-CN"/>
        </w:rPr>
        <w:t xml:space="preserve">   2.JavaEE</w:t>
      </w:r>
    </w:p>
    <w:p w:rsidR="00D715CA" w:rsidRDefault="004F08DA" w:rsidP="00D715CA">
      <w:pPr>
        <w:pStyle w:val="a8"/>
        <w:numPr>
          <w:ilvl w:val="0"/>
          <w:numId w:val="37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按性别：列出性别选择二级菜单：</w:t>
      </w:r>
    </w:p>
    <w:p w:rsidR="004F08DA" w:rsidRDefault="004F08DA" w:rsidP="004F08DA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  <w:t xml:space="preserve">  2.</w:t>
      </w:r>
      <w:r>
        <w:rPr>
          <w:rFonts w:hint="eastAsia"/>
          <w:lang w:val="zh-CN"/>
        </w:rPr>
        <w:t>女</w:t>
      </w:r>
    </w:p>
    <w:p w:rsidR="004F08DA" w:rsidRDefault="004F08DA" w:rsidP="00D715CA">
      <w:pPr>
        <w:pStyle w:val="a8"/>
        <w:numPr>
          <w:ilvl w:val="0"/>
          <w:numId w:val="37"/>
        </w:numPr>
        <w:ind w:firstLineChars="0"/>
        <w:rPr>
          <w:lang w:val="zh-CN"/>
        </w:rPr>
      </w:pPr>
      <w:r>
        <w:rPr>
          <w:rFonts w:hint="eastAsia"/>
          <w:lang w:val="zh-CN"/>
        </w:rPr>
        <w:t>按年龄：请用户输入年龄范围，格式：</w:t>
      </w:r>
      <w:r w:rsidR="00681A1A">
        <w:rPr>
          <w:rFonts w:hint="eastAsia"/>
          <w:lang w:val="zh-CN"/>
        </w:rPr>
        <w:t>小值</w:t>
      </w:r>
      <w:r w:rsidR="00681A1A">
        <w:rPr>
          <w:rFonts w:hint="eastAsia"/>
          <w:lang w:val="zh-CN"/>
        </w:rPr>
        <w:t>-</w:t>
      </w:r>
      <w:r w:rsidR="00681A1A">
        <w:rPr>
          <w:rFonts w:hint="eastAsia"/>
          <w:lang w:val="zh-CN"/>
        </w:rPr>
        <w:t>大值</w:t>
      </w:r>
      <w:r>
        <w:rPr>
          <w:rFonts w:hint="eastAsia"/>
          <w:lang w:val="zh-CN"/>
        </w:rPr>
        <w:t>。</w:t>
      </w:r>
    </w:p>
    <w:p w:rsidR="00681A1A" w:rsidRDefault="00681A1A" w:rsidP="00681A1A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20-25</w:t>
      </w:r>
    </w:p>
    <w:p w:rsidR="004F08DA" w:rsidRDefault="00681A1A" w:rsidP="00D715CA">
      <w:pPr>
        <w:pStyle w:val="a8"/>
        <w:numPr>
          <w:ilvl w:val="0"/>
          <w:numId w:val="37"/>
        </w:numPr>
        <w:ind w:firstLineChars="0"/>
        <w:rPr>
          <w:lang w:val="zh-CN"/>
        </w:rPr>
      </w:pPr>
      <w:r>
        <w:rPr>
          <w:rFonts w:hint="eastAsia"/>
          <w:lang w:val="zh-CN"/>
        </w:rPr>
        <w:t>按分数：请用户输入分数范围，格式：小值</w:t>
      </w:r>
      <w:r>
        <w:rPr>
          <w:rFonts w:hint="eastAsia"/>
          <w:lang w:val="zh-CN"/>
        </w:rPr>
        <w:t>-</w:t>
      </w:r>
      <w:r>
        <w:rPr>
          <w:rFonts w:hint="eastAsia"/>
          <w:lang w:val="zh-CN"/>
        </w:rPr>
        <w:t>大值。</w:t>
      </w:r>
    </w:p>
    <w:p w:rsidR="00681A1A" w:rsidRDefault="00681A1A" w:rsidP="00681A1A">
      <w:pPr>
        <w:pStyle w:val="a8"/>
        <w:ind w:left="17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</w:t>
      </w:r>
      <w:r>
        <w:rPr>
          <w:rFonts w:hint="eastAsia"/>
          <w:lang w:val="zh-CN"/>
        </w:rPr>
        <w:t>例如：</w:t>
      </w:r>
      <w:r>
        <w:rPr>
          <w:rFonts w:hint="eastAsia"/>
          <w:lang w:val="zh-CN"/>
        </w:rPr>
        <w:t>80-100</w:t>
      </w:r>
    </w:p>
    <w:p w:rsidR="00E275C3" w:rsidRDefault="00E275C3" w:rsidP="00E275C3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lang w:val="zh-CN"/>
        </w:rPr>
        <w:t>根据用户输入</w:t>
      </w:r>
      <w:r>
        <w:rPr>
          <w:rFonts w:hint="eastAsia"/>
          <w:lang w:val="zh-CN"/>
        </w:rPr>
        <w:t>，</w:t>
      </w:r>
      <w:r>
        <w:rPr>
          <w:lang w:val="zh-CN"/>
        </w:rPr>
        <w:t>在</w:t>
      </w:r>
      <w:r>
        <w:rPr>
          <w:rFonts w:hint="eastAsia"/>
          <w:lang w:val="zh-CN"/>
        </w:rPr>
        <w:t>XML</w:t>
      </w:r>
      <w:r>
        <w:rPr>
          <w:rFonts w:hint="eastAsia"/>
          <w:lang w:val="zh-CN"/>
        </w:rPr>
        <w:t>文件中检索出相应</w:t>
      </w:r>
      <w:r w:rsidR="00D14499">
        <w:rPr>
          <w:rFonts w:hint="eastAsia"/>
          <w:lang w:val="zh-CN"/>
        </w:rPr>
        <w:t>的学员信息</w:t>
      </w:r>
      <w:r>
        <w:rPr>
          <w:rFonts w:hint="eastAsia"/>
          <w:lang w:val="zh-CN"/>
        </w:rPr>
        <w:t>，并使用</w:t>
      </w:r>
      <w:r w:rsidR="00681A1A"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对象封装，多个</w:t>
      </w:r>
      <w:r w:rsidR="00681A1A"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对象封装到一个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中；</w:t>
      </w:r>
    </w:p>
    <w:p w:rsidR="00E275C3" w:rsidRPr="001E7E16" w:rsidRDefault="00E275C3" w:rsidP="00E275C3">
      <w:pPr>
        <w:pStyle w:val="a8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，为用户显示查询结果；</w:t>
      </w:r>
    </w:p>
    <w:p w:rsidR="00E275C3" w:rsidRDefault="00E275C3" w:rsidP="00E275C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E275C3" w:rsidRDefault="00E275C3" w:rsidP="00E275C3">
      <w:pPr>
        <w:pStyle w:val="a8"/>
        <w:numPr>
          <w:ilvl w:val="0"/>
          <w:numId w:val="35"/>
        </w:numPr>
        <w:ind w:firstLineChars="0"/>
        <w:rPr>
          <w:lang w:val="zh-CN"/>
        </w:rPr>
      </w:pPr>
      <w:r>
        <w:rPr>
          <w:lang w:val="zh-CN"/>
        </w:rPr>
        <w:t>创建项目</w:t>
      </w:r>
      <w:r>
        <w:rPr>
          <w:rFonts w:hint="eastAsia"/>
          <w:lang w:val="zh-CN"/>
        </w:rPr>
        <w:t>day18</w:t>
      </w:r>
      <w:r>
        <w:rPr>
          <w:rFonts w:hint="eastAsia"/>
          <w:lang w:val="zh-CN"/>
        </w:rPr>
        <w:t>作业</w:t>
      </w:r>
      <w:r w:rsidR="00827959">
        <w:rPr>
          <w:rFonts w:hint="eastAsia"/>
          <w:lang w:val="zh-CN"/>
        </w:rPr>
        <w:t>_Test3_2</w:t>
      </w:r>
    </w:p>
    <w:p w:rsidR="00BA394B" w:rsidRPr="00E275C3" w:rsidRDefault="00E275C3" w:rsidP="00E275C3">
      <w:pPr>
        <w:pStyle w:val="a8"/>
        <w:numPr>
          <w:ilvl w:val="0"/>
          <w:numId w:val="35"/>
        </w:numPr>
        <w:ind w:firstLineChars="0"/>
        <w:rPr>
          <w:lang w:val="zh-CN"/>
        </w:rPr>
      </w:pPr>
      <w:r w:rsidRPr="006C1279">
        <w:rPr>
          <w:rFonts w:hint="eastAsia"/>
          <w:lang w:val="zh-CN"/>
        </w:rPr>
        <w:t>按上述要求编写代码</w:t>
      </w:r>
    </w:p>
    <w:p w:rsidR="00BA394B" w:rsidRPr="00BA394B" w:rsidRDefault="00BA394B" w:rsidP="00BA394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D0F" w:rsidRDefault="00191D0F">
      <w:pPr>
        <w:spacing w:line="240" w:lineRule="auto"/>
      </w:pPr>
      <w:r>
        <w:separator/>
      </w:r>
    </w:p>
  </w:endnote>
  <w:endnote w:type="continuationSeparator" w:id="0">
    <w:p w:rsidR="00191D0F" w:rsidRDefault="00191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DA" w:rsidRDefault="004F08DA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D0F" w:rsidRDefault="00191D0F">
      <w:pPr>
        <w:spacing w:line="240" w:lineRule="auto"/>
      </w:pPr>
      <w:r>
        <w:separator/>
      </w:r>
    </w:p>
  </w:footnote>
  <w:footnote w:type="continuationSeparator" w:id="0">
    <w:p w:rsidR="00191D0F" w:rsidRDefault="00191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DA" w:rsidRDefault="004F08DA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4C32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0DE7517"/>
    <w:multiLevelType w:val="hybridMultilevel"/>
    <w:tmpl w:val="DDFCAE5A"/>
    <w:lvl w:ilvl="0" w:tplc="5B2C08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19E3536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7782CAE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C3C1BF3"/>
    <w:multiLevelType w:val="hybridMultilevel"/>
    <w:tmpl w:val="DF0453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F56DDF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2B27952"/>
    <w:multiLevelType w:val="hybridMultilevel"/>
    <w:tmpl w:val="0B8081F6"/>
    <w:lvl w:ilvl="0" w:tplc="04090011">
      <w:start w:val="1"/>
      <w:numFmt w:val="decimal"/>
      <w:lvlText w:val="%1)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7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B805B7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C2B5306"/>
    <w:multiLevelType w:val="hybridMultilevel"/>
    <w:tmpl w:val="46ACA2E0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0FE6E87"/>
    <w:multiLevelType w:val="hybridMultilevel"/>
    <w:tmpl w:val="B65EC48C"/>
    <w:lvl w:ilvl="0" w:tplc="8A7427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1">
    <w:nsid w:val="22280641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30C3C98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>
    <w:nsid w:val="29A6014F"/>
    <w:multiLevelType w:val="hybridMultilevel"/>
    <w:tmpl w:val="43CC496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A646F15"/>
    <w:multiLevelType w:val="hybridMultilevel"/>
    <w:tmpl w:val="71A437C2"/>
    <w:lvl w:ilvl="0" w:tplc="7FB47FE2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1216E76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6CF5C49"/>
    <w:multiLevelType w:val="hybridMultilevel"/>
    <w:tmpl w:val="A75C014E"/>
    <w:lvl w:ilvl="0" w:tplc="9E107B1E">
      <w:start w:val="1"/>
      <w:numFmt w:val="decimal"/>
      <w:lvlText w:val="%1."/>
      <w:lvlJc w:val="left"/>
      <w:pPr>
        <w:ind w:left="1780" w:hanging="1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19">
    <w:nsid w:val="382A6B6E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860672C"/>
    <w:multiLevelType w:val="hybridMultilevel"/>
    <w:tmpl w:val="8340D6D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8A84C16"/>
    <w:multiLevelType w:val="hybridMultilevel"/>
    <w:tmpl w:val="6F72FD7C"/>
    <w:lvl w:ilvl="0" w:tplc="6FAA3D7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2">
    <w:nsid w:val="39384A03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A9817AB"/>
    <w:multiLevelType w:val="hybridMultilevel"/>
    <w:tmpl w:val="8894411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3D3D1818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7037BE5"/>
    <w:multiLevelType w:val="hybridMultilevel"/>
    <w:tmpl w:val="29DA1EBE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17B1DC4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52654613"/>
    <w:multiLevelType w:val="hybridMultilevel"/>
    <w:tmpl w:val="3C86624E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8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29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3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31">
    <w:nsid w:val="58672518"/>
    <w:multiLevelType w:val="hybridMultilevel"/>
    <w:tmpl w:val="DD48B9C4"/>
    <w:lvl w:ilvl="0" w:tplc="91E45F7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97240C5"/>
    <w:multiLevelType w:val="hybridMultilevel"/>
    <w:tmpl w:val="ACC21FE4"/>
    <w:lvl w:ilvl="0" w:tplc="2D600F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0AA3816"/>
    <w:multiLevelType w:val="hybridMultilevel"/>
    <w:tmpl w:val="9638856E"/>
    <w:lvl w:ilvl="0" w:tplc="DA64AF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41B37BE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CA958E2"/>
    <w:multiLevelType w:val="hybridMultilevel"/>
    <w:tmpl w:val="43CC496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E463F6D"/>
    <w:multiLevelType w:val="hybridMultilevel"/>
    <w:tmpl w:val="3C86624E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141148B"/>
    <w:multiLevelType w:val="hybridMultilevel"/>
    <w:tmpl w:val="A27011A2"/>
    <w:lvl w:ilvl="0" w:tplc="352A184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76DE731C"/>
    <w:multiLevelType w:val="hybridMultilevel"/>
    <w:tmpl w:val="3C86624E"/>
    <w:lvl w:ilvl="0" w:tplc="0178CDA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9">
    <w:nsid w:val="787E5029"/>
    <w:multiLevelType w:val="hybridMultilevel"/>
    <w:tmpl w:val="38F0A61C"/>
    <w:lvl w:ilvl="0" w:tplc="2236B8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7EF542BE"/>
    <w:multiLevelType w:val="hybridMultilevel"/>
    <w:tmpl w:val="809E97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</w:num>
  <w:num w:numId="4">
    <w:abstractNumId w:val="29"/>
    <w:lvlOverride w:ilvl="0">
      <w:startOverride w:val="4"/>
    </w:lvlOverride>
  </w:num>
  <w:num w:numId="5">
    <w:abstractNumId w:val="30"/>
    <w:lvlOverride w:ilvl="0">
      <w:startOverride w:val="6"/>
    </w:lvlOverride>
  </w:num>
  <w:num w:numId="6">
    <w:abstractNumId w:val="7"/>
  </w:num>
  <w:num w:numId="7">
    <w:abstractNumId w:val="0"/>
  </w:num>
  <w:num w:numId="8">
    <w:abstractNumId w:val="38"/>
  </w:num>
  <w:num w:numId="9">
    <w:abstractNumId w:val="27"/>
  </w:num>
  <w:num w:numId="10">
    <w:abstractNumId w:val="36"/>
  </w:num>
  <w:num w:numId="11">
    <w:abstractNumId w:val="6"/>
  </w:num>
  <w:num w:numId="12">
    <w:abstractNumId w:val="20"/>
  </w:num>
  <w:num w:numId="13">
    <w:abstractNumId w:val="35"/>
  </w:num>
  <w:num w:numId="14">
    <w:abstractNumId w:val="25"/>
  </w:num>
  <w:num w:numId="15">
    <w:abstractNumId w:val="24"/>
  </w:num>
  <w:num w:numId="16">
    <w:abstractNumId w:val="2"/>
  </w:num>
  <w:num w:numId="17">
    <w:abstractNumId w:val="5"/>
  </w:num>
  <w:num w:numId="18">
    <w:abstractNumId w:val="9"/>
  </w:num>
  <w:num w:numId="19">
    <w:abstractNumId w:val="14"/>
  </w:num>
  <w:num w:numId="20">
    <w:abstractNumId w:val="15"/>
  </w:num>
  <w:num w:numId="21">
    <w:abstractNumId w:val="23"/>
  </w:num>
  <w:num w:numId="22">
    <w:abstractNumId w:val="4"/>
  </w:num>
  <w:num w:numId="23">
    <w:abstractNumId w:val="11"/>
  </w:num>
  <w:num w:numId="24">
    <w:abstractNumId w:val="37"/>
  </w:num>
  <w:num w:numId="25">
    <w:abstractNumId w:val="40"/>
  </w:num>
  <w:num w:numId="26">
    <w:abstractNumId w:val="34"/>
  </w:num>
  <w:num w:numId="27">
    <w:abstractNumId w:val="19"/>
  </w:num>
  <w:num w:numId="28">
    <w:abstractNumId w:val="12"/>
  </w:num>
  <w:num w:numId="29">
    <w:abstractNumId w:val="17"/>
  </w:num>
  <w:num w:numId="30">
    <w:abstractNumId w:val="8"/>
  </w:num>
  <w:num w:numId="31">
    <w:abstractNumId w:val="10"/>
  </w:num>
  <w:num w:numId="32">
    <w:abstractNumId w:val="21"/>
  </w:num>
  <w:num w:numId="33">
    <w:abstractNumId w:val="26"/>
  </w:num>
  <w:num w:numId="34">
    <w:abstractNumId w:val="3"/>
  </w:num>
  <w:num w:numId="35">
    <w:abstractNumId w:val="22"/>
  </w:num>
  <w:num w:numId="36">
    <w:abstractNumId w:val="31"/>
  </w:num>
  <w:num w:numId="37">
    <w:abstractNumId w:val="18"/>
  </w:num>
  <w:num w:numId="38">
    <w:abstractNumId w:val="32"/>
  </w:num>
  <w:num w:numId="39">
    <w:abstractNumId w:val="39"/>
  </w:num>
  <w:num w:numId="40">
    <w:abstractNumId w:val="33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44C60"/>
    <w:rsid w:val="00057652"/>
    <w:rsid w:val="000610DA"/>
    <w:rsid w:val="000744A6"/>
    <w:rsid w:val="000D771D"/>
    <w:rsid w:val="000F37C7"/>
    <w:rsid w:val="001116C7"/>
    <w:rsid w:val="00113784"/>
    <w:rsid w:val="00117B7C"/>
    <w:rsid w:val="001414C4"/>
    <w:rsid w:val="00151D61"/>
    <w:rsid w:val="0018522E"/>
    <w:rsid w:val="00191D0F"/>
    <w:rsid w:val="001A12B7"/>
    <w:rsid w:val="001A4247"/>
    <w:rsid w:val="001D62BF"/>
    <w:rsid w:val="001E0DB3"/>
    <w:rsid w:val="001E3F7D"/>
    <w:rsid w:val="001E7E16"/>
    <w:rsid w:val="001F34A0"/>
    <w:rsid w:val="00203578"/>
    <w:rsid w:val="00206B07"/>
    <w:rsid w:val="002506D8"/>
    <w:rsid w:val="00266F5E"/>
    <w:rsid w:val="002739B5"/>
    <w:rsid w:val="0027688B"/>
    <w:rsid w:val="00296D6F"/>
    <w:rsid w:val="002A5D9B"/>
    <w:rsid w:val="002B0D02"/>
    <w:rsid w:val="002C2A94"/>
    <w:rsid w:val="002D6BD9"/>
    <w:rsid w:val="002E65B3"/>
    <w:rsid w:val="002E6703"/>
    <w:rsid w:val="003003AF"/>
    <w:rsid w:val="00306C9D"/>
    <w:rsid w:val="00310732"/>
    <w:rsid w:val="0031294D"/>
    <w:rsid w:val="0032421D"/>
    <w:rsid w:val="003369A9"/>
    <w:rsid w:val="003474FF"/>
    <w:rsid w:val="00347E92"/>
    <w:rsid w:val="00354D10"/>
    <w:rsid w:val="003630AD"/>
    <w:rsid w:val="003726E4"/>
    <w:rsid w:val="003B0329"/>
    <w:rsid w:val="003B6AAF"/>
    <w:rsid w:val="003E551A"/>
    <w:rsid w:val="003F79B1"/>
    <w:rsid w:val="00412E24"/>
    <w:rsid w:val="00422752"/>
    <w:rsid w:val="0043141E"/>
    <w:rsid w:val="00460949"/>
    <w:rsid w:val="004636E4"/>
    <w:rsid w:val="00483119"/>
    <w:rsid w:val="004912D8"/>
    <w:rsid w:val="004A7365"/>
    <w:rsid w:val="004B0DED"/>
    <w:rsid w:val="004C3D5E"/>
    <w:rsid w:val="004F08DA"/>
    <w:rsid w:val="004F5175"/>
    <w:rsid w:val="004F51E6"/>
    <w:rsid w:val="0051155A"/>
    <w:rsid w:val="00513C97"/>
    <w:rsid w:val="005259AA"/>
    <w:rsid w:val="005269D1"/>
    <w:rsid w:val="00541BD4"/>
    <w:rsid w:val="005520F4"/>
    <w:rsid w:val="00563A40"/>
    <w:rsid w:val="00563F41"/>
    <w:rsid w:val="0057053A"/>
    <w:rsid w:val="00571473"/>
    <w:rsid w:val="005A23EC"/>
    <w:rsid w:val="005A6FA5"/>
    <w:rsid w:val="005C4753"/>
    <w:rsid w:val="005F277C"/>
    <w:rsid w:val="005F5B7D"/>
    <w:rsid w:val="00612189"/>
    <w:rsid w:val="006718E4"/>
    <w:rsid w:val="00681A1A"/>
    <w:rsid w:val="006A284D"/>
    <w:rsid w:val="006B7E4E"/>
    <w:rsid w:val="006C1279"/>
    <w:rsid w:val="006D0B4B"/>
    <w:rsid w:val="00707BC7"/>
    <w:rsid w:val="00746034"/>
    <w:rsid w:val="00752701"/>
    <w:rsid w:val="0077237C"/>
    <w:rsid w:val="007B746F"/>
    <w:rsid w:val="007C0984"/>
    <w:rsid w:val="007C5F7F"/>
    <w:rsid w:val="007D66FF"/>
    <w:rsid w:val="007E0D8C"/>
    <w:rsid w:val="007E1E60"/>
    <w:rsid w:val="008052A0"/>
    <w:rsid w:val="0081607D"/>
    <w:rsid w:val="00827959"/>
    <w:rsid w:val="008431F3"/>
    <w:rsid w:val="00843869"/>
    <w:rsid w:val="00855538"/>
    <w:rsid w:val="00882158"/>
    <w:rsid w:val="00882AFC"/>
    <w:rsid w:val="00891989"/>
    <w:rsid w:val="00893276"/>
    <w:rsid w:val="008B2B1C"/>
    <w:rsid w:val="008D6DB7"/>
    <w:rsid w:val="008F5B20"/>
    <w:rsid w:val="00927047"/>
    <w:rsid w:val="00935664"/>
    <w:rsid w:val="00945D5B"/>
    <w:rsid w:val="0096019F"/>
    <w:rsid w:val="009B4B88"/>
    <w:rsid w:val="009B7BE7"/>
    <w:rsid w:val="009D2C95"/>
    <w:rsid w:val="009E2BC4"/>
    <w:rsid w:val="009E3D11"/>
    <w:rsid w:val="00A14A93"/>
    <w:rsid w:val="00A226B7"/>
    <w:rsid w:val="00A433E3"/>
    <w:rsid w:val="00A56C82"/>
    <w:rsid w:val="00A60E24"/>
    <w:rsid w:val="00A82570"/>
    <w:rsid w:val="00A94373"/>
    <w:rsid w:val="00AB1B9B"/>
    <w:rsid w:val="00AB551A"/>
    <w:rsid w:val="00AD2B2A"/>
    <w:rsid w:val="00AE06BC"/>
    <w:rsid w:val="00AE2B42"/>
    <w:rsid w:val="00AF04F4"/>
    <w:rsid w:val="00AF338C"/>
    <w:rsid w:val="00AF5AD2"/>
    <w:rsid w:val="00B055C7"/>
    <w:rsid w:val="00B24198"/>
    <w:rsid w:val="00B46DAB"/>
    <w:rsid w:val="00B66AF5"/>
    <w:rsid w:val="00B70233"/>
    <w:rsid w:val="00B96C5E"/>
    <w:rsid w:val="00BA394B"/>
    <w:rsid w:val="00BA3AB4"/>
    <w:rsid w:val="00BD2571"/>
    <w:rsid w:val="00BE18FC"/>
    <w:rsid w:val="00BE7D11"/>
    <w:rsid w:val="00BE7D16"/>
    <w:rsid w:val="00BF3D23"/>
    <w:rsid w:val="00C01697"/>
    <w:rsid w:val="00C061BD"/>
    <w:rsid w:val="00C24A7B"/>
    <w:rsid w:val="00C30059"/>
    <w:rsid w:val="00C339A6"/>
    <w:rsid w:val="00C33D53"/>
    <w:rsid w:val="00C74265"/>
    <w:rsid w:val="00C95837"/>
    <w:rsid w:val="00CA6465"/>
    <w:rsid w:val="00CC4777"/>
    <w:rsid w:val="00CF3876"/>
    <w:rsid w:val="00D03751"/>
    <w:rsid w:val="00D14499"/>
    <w:rsid w:val="00D27D0C"/>
    <w:rsid w:val="00D4066A"/>
    <w:rsid w:val="00D715CA"/>
    <w:rsid w:val="00D752CA"/>
    <w:rsid w:val="00D976AF"/>
    <w:rsid w:val="00DA3BC4"/>
    <w:rsid w:val="00DB42D1"/>
    <w:rsid w:val="00DD745A"/>
    <w:rsid w:val="00E12790"/>
    <w:rsid w:val="00E275C3"/>
    <w:rsid w:val="00E34654"/>
    <w:rsid w:val="00E651FF"/>
    <w:rsid w:val="00E87798"/>
    <w:rsid w:val="00E909AE"/>
    <w:rsid w:val="00E926C9"/>
    <w:rsid w:val="00E9681E"/>
    <w:rsid w:val="00EA6E88"/>
    <w:rsid w:val="00EE0040"/>
    <w:rsid w:val="00F05A54"/>
    <w:rsid w:val="00F17FFE"/>
    <w:rsid w:val="00F20729"/>
    <w:rsid w:val="00F53FEF"/>
    <w:rsid w:val="00F546C3"/>
    <w:rsid w:val="00F77EC0"/>
    <w:rsid w:val="00F81D36"/>
    <w:rsid w:val="00FB0256"/>
    <w:rsid w:val="00FB1ADD"/>
    <w:rsid w:val="00FC30F5"/>
    <w:rsid w:val="00FC46BF"/>
    <w:rsid w:val="00FC4A43"/>
    <w:rsid w:val="00FD2A6A"/>
    <w:rsid w:val="00FE546C"/>
    <w:rsid w:val="00FE7DAD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1897</TotalTime>
  <Pages>11</Pages>
  <Words>879</Words>
  <Characters>5014</Characters>
  <Application>Microsoft Office Word</Application>
  <DocSecurity>0</DocSecurity>
  <Lines>41</Lines>
  <Paragraphs>11</Paragraphs>
  <ScaleCrop>false</ScaleCrop>
  <Company>Microsoft</Company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ChinaYang</cp:lastModifiedBy>
  <cp:revision>128</cp:revision>
  <dcterms:created xsi:type="dcterms:W3CDTF">2017-02-27T09:33:00Z</dcterms:created>
  <dcterms:modified xsi:type="dcterms:W3CDTF">2017-05-24T12:48:00Z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