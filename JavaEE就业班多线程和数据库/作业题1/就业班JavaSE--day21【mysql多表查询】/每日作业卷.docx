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DA3BC4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  <w:r w:rsidR="00DE0366">
        <w:rPr>
          <w:rFonts w:ascii="黑体" w:eastAsia="黑体" w:hAnsi="黑体" w:cs="黑体" w:hint="eastAsia"/>
          <w:b/>
          <w:bCs/>
          <w:sz w:val="84"/>
          <w:szCs w:val="84"/>
        </w:rPr>
        <w:t>答案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016572" w:rsidP="00947229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 w:rsidRPr="00016572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MySQL多表查询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jc w:val="center"/>
        <w:rPr>
          <w:rFonts w:ascii="黑体" w:eastAsia="黑体" w:hAnsi="黑体" w:cs="黑体"/>
          <w:sz w:val="36"/>
          <w:szCs w:val="36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8B2B1C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r>
        <w:rPr>
          <w:rFonts w:ascii="方正姚体" w:eastAsia="方正姚体" w:hAnsi="方正姚体" w:cs="方正姚体" w:hint="eastAsia"/>
          <w:sz w:val="44"/>
          <w:szCs w:val="44"/>
        </w:rPr>
        <w:t>传智播客.黑马程序员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2038C4" w:rsidRDefault="002038C4" w:rsidP="008E5417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1</w:t>
      </w:r>
    </w:p>
    <w:p w:rsidR="002038C4" w:rsidRPr="0077237C" w:rsidRDefault="002038C4" w:rsidP="002038C4">
      <w:pPr>
        <w:pStyle w:val="2"/>
        <w:rPr>
          <w:lang w:val="zh-CN"/>
        </w:rPr>
      </w:pPr>
      <w:r>
        <w:rPr>
          <w:rFonts w:hint="eastAsia"/>
          <w:lang w:val="zh-CN"/>
        </w:rPr>
        <w:t>训练案例：</w:t>
      </w:r>
      <w:r>
        <w:rPr>
          <w:rFonts w:hint="eastAsia"/>
        </w:rPr>
        <w:t>子查询的练习</w:t>
      </w:r>
    </w:p>
    <w:p w:rsidR="00B74EF1" w:rsidRPr="00197723" w:rsidRDefault="00B74EF1" w:rsidP="00B74EF1">
      <w:pPr>
        <w:pStyle w:val="3"/>
      </w:pPr>
      <w:r w:rsidRPr="00197723">
        <w:rPr>
          <w:rFonts w:hint="eastAsia"/>
        </w:rPr>
        <w:t>训练描述</w:t>
      </w:r>
    </w:p>
    <w:p w:rsidR="002038C4" w:rsidRDefault="004329A8" w:rsidP="004329A8">
      <w:pPr>
        <w:ind w:left="283"/>
        <w:rPr>
          <w:lang w:val="zh-CN"/>
        </w:rPr>
      </w:pPr>
      <w:r>
        <w:rPr>
          <w:rFonts w:hint="eastAsia"/>
          <w:lang w:val="zh-CN"/>
        </w:rPr>
        <w:t>有两张表，一张员工表，一张部门表。</w:t>
      </w:r>
      <w:r w:rsidR="003A2004">
        <w:rPr>
          <w:rFonts w:hint="eastAsia"/>
          <w:lang w:val="zh-CN"/>
        </w:rPr>
        <w:t>建表和数据的代码如下：</w:t>
      </w:r>
    </w:p>
    <w:p w:rsidR="009725EE" w:rsidRDefault="009725EE" w:rsidP="009725EE">
      <w:pPr>
        <w:pStyle w:val="aa"/>
      </w:pPr>
      <w:r>
        <w:rPr>
          <w:rFonts w:hint="eastAsia"/>
        </w:rPr>
        <w:t xml:space="preserve">1. </w:t>
      </w:r>
      <w:r>
        <w:rPr>
          <w:rFonts w:hint="eastAsia"/>
        </w:rPr>
        <w:t>创建部门表</w:t>
      </w:r>
      <w:r>
        <w:rPr>
          <w:rFonts w:hint="eastAsia"/>
        </w:rPr>
        <w:t xml:space="preserve">(id,name) </w:t>
      </w:r>
    </w:p>
    <w:p w:rsidR="009725EE" w:rsidRDefault="009725EE" w:rsidP="009725EE">
      <w:pPr>
        <w:pStyle w:val="aa"/>
      </w:pPr>
      <w:r>
        <w:rPr>
          <w:rFonts w:hint="eastAsia"/>
        </w:rPr>
        <w:t xml:space="preserve"># </w:t>
      </w:r>
      <w:r>
        <w:rPr>
          <w:rFonts w:hint="eastAsia"/>
        </w:rPr>
        <w:t>创建部门表</w:t>
      </w:r>
    </w:p>
    <w:p w:rsidR="009725EE" w:rsidRDefault="009725EE" w:rsidP="009725EE">
      <w:pPr>
        <w:pStyle w:val="aa"/>
      </w:pPr>
      <w:r>
        <w:t>create table dept(</w:t>
      </w:r>
    </w:p>
    <w:p w:rsidR="009725EE" w:rsidRDefault="009725EE" w:rsidP="009725EE">
      <w:pPr>
        <w:pStyle w:val="aa"/>
      </w:pPr>
      <w:r>
        <w:tab/>
        <w:t>id int primary key auto_increment,</w:t>
      </w:r>
    </w:p>
    <w:p w:rsidR="009725EE" w:rsidRDefault="009725EE" w:rsidP="009725EE">
      <w:pPr>
        <w:pStyle w:val="aa"/>
      </w:pPr>
      <w:r>
        <w:tab/>
        <w:t>name varchar(20)</w:t>
      </w:r>
    </w:p>
    <w:p w:rsidR="009725EE" w:rsidRDefault="009725EE" w:rsidP="009725EE">
      <w:pPr>
        <w:pStyle w:val="aa"/>
      </w:pPr>
      <w:r>
        <w:t>)</w:t>
      </w:r>
    </w:p>
    <w:p w:rsidR="009725EE" w:rsidRDefault="009725EE" w:rsidP="009725EE">
      <w:pPr>
        <w:pStyle w:val="aa"/>
      </w:pPr>
    </w:p>
    <w:p w:rsidR="009725EE" w:rsidRDefault="009725EE" w:rsidP="009725EE">
      <w:pPr>
        <w:pStyle w:val="aa"/>
      </w:pPr>
      <w:r>
        <w:rPr>
          <w:rFonts w:hint="eastAsia"/>
        </w:rPr>
        <w:t>insert into dept (name) values ('</w:t>
      </w:r>
      <w:r>
        <w:rPr>
          <w:rFonts w:hint="eastAsia"/>
        </w:rPr>
        <w:t>开发部</w:t>
      </w:r>
      <w:r>
        <w:rPr>
          <w:rFonts w:hint="eastAsia"/>
        </w:rPr>
        <w:t>'),('</w:t>
      </w:r>
      <w:r>
        <w:rPr>
          <w:rFonts w:hint="eastAsia"/>
        </w:rPr>
        <w:t>市场部</w:t>
      </w:r>
      <w:r>
        <w:rPr>
          <w:rFonts w:hint="eastAsia"/>
        </w:rPr>
        <w:t>'),('</w:t>
      </w:r>
      <w:r>
        <w:rPr>
          <w:rFonts w:hint="eastAsia"/>
        </w:rPr>
        <w:t>财务部</w:t>
      </w:r>
      <w:r>
        <w:rPr>
          <w:rFonts w:hint="eastAsia"/>
        </w:rPr>
        <w:t>');</w:t>
      </w:r>
    </w:p>
    <w:p w:rsidR="009725EE" w:rsidRDefault="009725EE" w:rsidP="009725EE">
      <w:pPr>
        <w:pStyle w:val="aa"/>
      </w:pPr>
    </w:p>
    <w:p w:rsidR="009725EE" w:rsidRDefault="009725EE" w:rsidP="009725EE">
      <w:pPr>
        <w:pStyle w:val="aa"/>
      </w:pPr>
      <w:r>
        <w:rPr>
          <w:rFonts w:hint="eastAsia"/>
        </w:rPr>
        <w:t xml:space="preserve">2. </w:t>
      </w:r>
      <w:r>
        <w:rPr>
          <w:rFonts w:hint="eastAsia"/>
        </w:rPr>
        <w:t>员工表，员工表</w:t>
      </w:r>
      <w:r>
        <w:rPr>
          <w:rFonts w:hint="eastAsia"/>
        </w:rPr>
        <w:t xml:space="preserve">(id, </w:t>
      </w:r>
      <w:r>
        <w:rPr>
          <w:rFonts w:hint="eastAsia"/>
        </w:rPr>
        <w:t>姓名，性别，工资，入职日期，部门</w:t>
      </w:r>
      <w:r>
        <w:rPr>
          <w:rFonts w:hint="eastAsia"/>
        </w:rPr>
        <w:t>ID)</w:t>
      </w:r>
    </w:p>
    <w:p w:rsidR="009725EE" w:rsidRDefault="009725EE" w:rsidP="009725EE">
      <w:pPr>
        <w:pStyle w:val="aa"/>
      </w:pPr>
      <w:r>
        <w:rPr>
          <w:rFonts w:hint="eastAsia"/>
        </w:rPr>
        <w:t xml:space="preserve"># </w:t>
      </w:r>
      <w:r>
        <w:rPr>
          <w:rFonts w:hint="eastAsia"/>
        </w:rPr>
        <w:t>创建员工表</w:t>
      </w:r>
    </w:p>
    <w:p w:rsidR="009725EE" w:rsidRDefault="009725EE" w:rsidP="009725EE">
      <w:pPr>
        <w:pStyle w:val="aa"/>
      </w:pPr>
      <w:r>
        <w:t>create table employee (</w:t>
      </w:r>
    </w:p>
    <w:p w:rsidR="009725EE" w:rsidRDefault="009725EE" w:rsidP="009725EE">
      <w:pPr>
        <w:pStyle w:val="aa"/>
      </w:pPr>
      <w:r>
        <w:tab/>
        <w:t>id int primary key auto_increment,</w:t>
      </w:r>
    </w:p>
    <w:p w:rsidR="009725EE" w:rsidRDefault="009725EE" w:rsidP="009725EE">
      <w:pPr>
        <w:pStyle w:val="aa"/>
      </w:pPr>
      <w:r>
        <w:tab/>
        <w:t>name varchar(10),</w:t>
      </w:r>
    </w:p>
    <w:p w:rsidR="009725EE" w:rsidRDefault="009725EE" w:rsidP="009725EE">
      <w:pPr>
        <w:pStyle w:val="aa"/>
      </w:pPr>
      <w:r>
        <w:rPr>
          <w:rFonts w:hint="eastAsia"/>
        </w:rPr>
        <w:tab/>
        <w:t xml:space="preserve">gender char(1),   -- </w:t>
      </w:r>
      <w:r>
        <w:rPr>
          <w:rFonts w:hint="eastAsia"/>
        </w:rPr>
        <w:t>性别</w:t>
      </w:r>
    </w:p>
    <w:p w:rsidR="009725EE" w:rsidRDefault="009725EE" w:rsidP="009725EE">
      <w:pPr>
        <w:pStyle w:val="aa"/>
      </w:pPr>
      <w:r>
        <w:rPr>
          <w:rFonts w:hint="eastAsia"/>
        </w:rPr>
        <w:tab/>
        <w:t xml:space="preserve">salary double,   -- </w:t>
      </w:r>
      <w:r>
        <w:rPr>
          <w:rFonts w:hint="eastAsia"/>
        </w:rPr>
        <w:t>工资</w:t>
      </w:r>
    </w:p>
    <w:p w:rsidR="009725EE" w:rsidRDefault="009725EE" w:rsidP="009725EE">
      <w:pPr>
        <w:pStyle w:val="aa"/>
      </w:pPr>
      <w:r>
        <w:rPr>
          <w:rFonts w:hint="eastAsia"/>
        </w:rPr>
        <w:tab/>
        <w:t xml:space="preserve">join_date date,  -- </w:t>
      </w:r>
      <w:r>
        <w:rPr>
          <w:rFonts w:hint="eastAsia"/>
        </w:rPr>
        <w:t>入职日期</w:t>
      </w:r>
    </w:p>
    <w:p w:rsidR="009725EE" w:rsidRDefault="009725EE" w:rsidP="009725EE">
      <w:pPr>
        <w:pStyle w:val="aa"/>
      </w:pPr>
      <w:r>
        <w:tab/>
        <w:t>dept_id int,</w:t>
      </w:r>
    </w:p>
    <w:p w:rsidR="009725EE" w:rsidRDefault="009725EE" w:rsidP="009725EE">
      <w:pPr>
        <w:pStyle w:val="aa"/>
      </w:pPr>
      <w:r>
        <w:rPr>
          <w:rFonts w:hint="eastAsia"/>
        </w:rPr>
        <w:tab/>
        <w:t xml:space="preserve">foreign key (dept_id) references dept(id) -- </w:t>
      </w:r>
      <w:r>
        <w:rPr>
          <w:rFonts w:hint="eastAsia"/>
        </w:rPr>
        <w:t>外键，关联部门表</w:t>
      </w:r>
      <w:r>
        <w:rPr>
          <w:rFonts w:hint="eastAsia"/>
        </w:rPr>
        <w:t>(</w:t>
      </w:r>
      <w:r>
        <w:rPr>
          <w:rFonts w:hint="eastAsia"/>
        </w:rPr>
        <w:t>部门表的主键</w:t>
      </w:r>
      <w:r>
        <w:rPr>
          <w:rFonts w:hint="eastAsia"/>
        </w:rPr>
        <w:t>)</w:t>
      </w:r>
    </w:p>
    <w:p w:rsidR="009725EE" w:rsidRDefault="009725EE" w:rsidP="009725EE">
      <w:pPr>
        <w:pStyle w:val="aa"/>
      </w:pPr>
      <w:r>
        <w:t>)</w:t>
      </w:r>
      <w:r>
        <w:tab/>
      </w:r>
    </w:p>
    <w:p w:rsidR="009725EE" w:rsidRDefault="009725EE" w:rsidP="009725EE">
      <w:pPr>
        <w:pStyle w:val="aa"/>
      </w:pPr>
    </w:p>
    <w:p w:rsidR="009725EE" w:rsidRPr="009725EE" w:rsidRDefault="009725EE" w:rsidP="009725EE">
      <w:pPr>
        <w:pStyle w:val="aa"/>
        <w:rPr>
          <w:sz w:val="16"/>
        </w:rPr>
      </w:pPr>
      <w:r w:rsidRPr="009725EE">
        <w:rPr>
          <w:rFonts w:hint="eastAsia"/>
          <w:sz w:val="16"/>
        </w:rPr>
        <w:t>insert into employee(name,gender,salary,join_date,dept_id) values('</w:t>
      </w:r>
      <w:r w:rsidRPr="009725EE">
        <w:rPr>
          <w:rFonts w:hint="eastAsia"/>
          <w:sz w:val="16"/>
        </w:rPr>
        <w:t>孙悟空</w:t>
      </w:r>
      <w:r w:rsidRPr="009725EE">
        <w:rPr>
          <w:rFonts w:hint="eastAsia"/>
          <w:sz w:val="16"/>
        </w:rPr>
        <w:t>','</w:t>
      </w:r>
      <w:r w:rsidRPr="009725EE">
        <w:rPr>
          <w:rFonts w:hint="eastAsia"/>
          <w:sz w:val="16"/>
        </w:rPr>
        <w:t>男</w:t>
      </w:r>
      <w:r w:rsidRPr="009725EE">
        <w:rPr>
          <w:rFonts w:hint="eastAsia"/>
          <w:sz w:val="16"/>
        </w:rPr>
        <w:t>',7200,'2013-02-24',1);</w:t>
      </w:r>
    </w:p>
    <w:p w:rsidR="009725EE" w:rsidRPr="009725EE" w:rsidRDefault="009725EE" w:rsidP="009725EE">
      <w:pPr>
        <w:pStyle w:val="aa"/>
        <w:rPr>
          <w:sz w:val="16"/>
        </w:rPr>
      </w:pPr>
      <w:r w:rsidRPr="009725EE">
        <w:rPr>
          <w:rFonts w:hint="eastAsia"/>
          <w:sz w:val="16"/>
        </w:rPr>
        <w:t>insert into employee(name,gender,salary,join_date,dept_id) values('</w:t>
      </w:r>
      <w:r w:rsidRPr="009725EE">
        <w:rPr>
          <w:rFonts w:hint="eastAsia"/>
          <w:sz w:val="16"/>
        </w:rPr>
        <w:t>猪八戒</w:t>
      </w:r>
      <w:r w:rsidRPr="009725EE">
        <w:rPr>
          <w:rFonts w:hint="eastAsia"/>
          <w:sz w:val="16"/>
        </w:rPr>
        <w:t>','</w:t>
      </w:r>
      <w:r w:rsidRPr="009725EE">
        <w:rPr>
          <w:rFonts w:hint="eastAsia"/>
          <w:sz w:val="16"/>
        </w:rPr>
        <w:t>男</w:t>
      </w:r>
      <w:r w:rsidRPr="009725EE">
        <w:rPr>
          <w:rFonts w:hint="eastAsia"/>
          <w:sz w:val="16"/>
        </w:rPr>
        <w:t>',3600,'2010-12-02',2);</w:t>
      </w:r>
    </w:p>
    <w:p w:rsidR="009725EE" w:rsidRPr="009725EE" w:rsidRDefault="009725EE" w:rsidP="009725EE">
      <w:pPr>
        <w:pStyle w:val="aa"/>
        <w:rPr>
          <w:sz w:val="16"/>
        </w:rPr>
      </w:pPr>
      <w:r w:rsidRPr="009725EE">
        <w:rPr>
          <w:rFonts w:hint="eastAsia"/>
          <w:sz w:val="16"/>
        </w:rPr>
        <w:t>insert into employee(name,gender,salary,join_date,dept_id) values('</w:t>
      </w:r>
      <w:r w:rsidRPr="009725EE">
        <w:rPr>
          <w:rFonts w:hint="eastAsia"/>
          <w:sz w:val="16"/>
        </w:rPr>
        <w:t>唐僧</w:t>
      </w:r>
      <w:r w:rsidRPr="009725EE">
        <w:rPr>
          <w:rFonts w:hint="eastAsia"/>
          <w:sz w:val="16"/>
        </w:rPr>
        <w:t>','</w:t>
      </w:r>
      <w:r w:rsidRPr="009725EE">
        <w:rPr>
          <w:rFonts w:hint="eastAsia"/>
          <w:sz w:val="16"/>
        </w:rPr>
        <w:t>男</w:t>
      </w:r>
      <w:r w:rsidRPr="009725EE">
        <w:rPr>
          <w:rFonts w:hint="eastAsia"/>
          <w:sz w:val="16"/>
        </w:rPr>
        <w:t>',9000,'2008-08-08',2);</w:t>
      </w:r>
    </w:p>
    <w:p w:rsidR="009725EE" w:rsidRPr="009725EE" w:rsidRDefault="009725EE" w:rsidP="009725EE">
      <w:pPr>
        <w:pStyle w:val="aa"/>
        <w:rPr>
          <w:sz w:val="16"/>
        </w:rPr>
      </w:pPr>
      <w:r w:rsidRPr="009725EE">
        <w:rPr>
          <w:rFonts w:hint="eastAsia"/>
          <w:sz w:val="16"/>
        </w:rPr>
        <w:t>insert into employee(name,gender,salary,join_date,dept_id) values('</w:t>
      </w:r>
      <w:r w:rsidRPr="009725EE">
        <w:rPr>
          <w:rFonts w:hint="eastAsia"/>
          <w:sz w:val="16"/>
        </w:rPr>
        <w:t>白骨精</w:t>
      </w:r>
      <w:r w:rsidRPr="009725EE">
        <w:rPr>
          <w:rFonts w:hint="eastAsia"/>
          <w:sz w:val="16"/>
        </w:rPr>
        <w:t>','</w:t>
      </w:r>
      <w:r w:rsidRPr="009725EE">
        <w:rPr>
          <w:rFonts w:hint="eastAsia"/>
          <w:sz w:val="16"/>
        </w:rPr>
        <w:t>女</w:t>
      </w:r>
      <w:r w:rsidRPr="009725EE">
        <w:rPr>
          <w:rFonts w:hint="eastAsia"/>
          <w:sz w:val="16"/>
        </w:rPr>
        <w:t>',5000,'2015-10-07',3);</w:t>
      </w:r>
    </w:p>
    <w:p w:rsidR="003A2004" w:rsidRPr="009725EE" w:rsidRDefault="009725EE" w:rsidP="009725EE">
      <w:pPr>
        <w:pStyle w:val="aa"/>
        <w:rPr>
          <w:sz w:val="16"/>
        </w:rPr>
      </w:pPr>
      <w:r w:rsidRPr="009725EE">
        <w:rPr>
          <w:rFonts w:hint="eastAsia"/>
          <w:sz w:val="16"/>
        </w:rPr>
        <w:t>insert into employee(name,gender,salary,join_date,dept_id) values('</w:t>
      </w:r>
      <w:r w:rsidRPr="009725EE">
        <w:rPr>
          <w:rFonts w:hint="eastAsia"/>
          <w:sz w:val="16"/>
        </w:rPr>
        <w:t>蜘蛛精</w:t>
      </w:r>
      <w:r w:rsidRPr="009725EE">
        <w:rPr>
          <w:rFonts w:hint="eastAsia"/>
          <w:sz w:val="16"/>
        </w:rPr>
        <w:t>','</w:t>
      </w:r>
      <w:r w:rsidRPr="009725EE">
        <w:rPr>
          <w:rFonts w:hint="eastAsia"/>
          <w:sz w:val="16"/>
        </w:rPr>
        <w:t>女</w:t>
      </w:r>
      <w:r w:rsidRPr="009725EE">
        <w:rPr>
          <w:rFonts w:hint="eastAsia"/>
          <w:sz w:val="16"/>
        </w:rPr>
        <w:t>',4500,'2011-03-14',1);</w:t>
      </w:r>
    </w:p>
    <w:p w:rsidR="00587C59" w:rsidRDefault="005359DD" w:rsidP="006921CE">
      <w:r>
        <w:rPr>
          <w:rFonts w:hint="eastAsia"/>
        </w:rPr>
        <w:t>按要求实现下面的查询功能。</w:t>
      </w:r>
    </w:p>
    <w:p w:rsidR="00B74EF1" w:rsidRDefault="00B74EF1" w:rsidP="00B74EF1">
      <w:pPr>
        <w:pStyle w:val="3"/>
      </w:pPr>
      <w:r>
        <w:rPr>
          <w:rFonts w:hint="eastAsia"/>
        </w:rPr>
        <w:t>操作步骤描述</w:t>
      </w:r>
    </w:p>
    <w:p w:rsidR="00B74EF1" w:rsidRPr="006921CE" w:rsidRDefault="006921CE" w:rsidP="006921CE">
      <w:pPr>
        <w:pStyle w:val="a8"/>
        <w:numPr>
          <w:ilvl w:val="0"/>
          <w:numId w:val="33"/>
        </w:numPr>
        <w:ind w:firstLineChars="0"/>
        <w:rPr>
          <w:lang w:val="zh-CN"/>
        </w:rPr>
      </w:pPr>
      <w:r w:rsidRPr="006921CE">
        <w:rPr>
          <w:rFonts w:hint="eastAsia"/>
          <w:lang w:val="zh-CN"/>
        </w:rPr>
        <w:t>查询工资最高的员工是谁？</w:t>
      </w:r>
    </w:p>
    <w:p w:rsidR="006921CE" w:rsidRDefault="006921CE" w:rsidP="006921CE">
      <w:pPr>
        <w:pStyle w:val="a8"/>
        <w:numPr>
          <w:ilvl w:val="0"/>
          <w:numId w:val="33"/>
        </w:numPr>
        <w:ind w:firstLineChars="0"/>
        <w:rPr>
          <w:lang w:val="zh-CN"/>
        </w:rPr>
      </w:pPr>
      <w:r w:rsidRPr="006921CE">
        <w:rPr>
          <w:rFonts w:hint="eastAsia"/>
          <w:lang w:val="zh-CN"/>
        </w:rPr>
        <w:t>查询工资小于平均工资的员工有哪些？</w:t>
      </w:r>
    </w:p>
    <w:p w:rsidR="006921CE" w:rsidRDefault="006921CE" w:rsidP="006921CE">
      <w:pPr>
        <w:pStyle w:val="a8"/>
        <w:numPr>
          <w:ilvl w:val="0"/>
          <w:numId w:val="33"/>
        </w:numPr>
        <w:ind w:firstLineChars="0"/>
        <w:rPr>
          <w:lang w:val="zh-CN"/>
        </w:rPr>
      </w:pPr>
      <w:r w:rsidRPr="006921CE">
        <w:rPr>
          <w:rFonts w:hint="eastAsia"/>
          <w:lang w:val="zh-CN"/>
        </w:rPr>
        <w:t>查询大于</w:t>
      </w:r>
      <w:r w:rsidRPr="006921CE">
        <w:rPr>
          <w:rFonts w:hint="eastAsia"/>
          <w:lang w:val="zh-CN"/>
        </w:rPr>
        <w:t>5000</w:t>
      </w:r>
      <w:r w:rsidRPr="006921CE">
        <w:rPr>
          <w:rFonts w:hint="eastAsia"/>
          <w:lang w:val="zh-CN"/>
        </w:rPr>
        <w:t>的员工，来至于哪些部门，输出部门的名字</w:t>
      </w:r>
    </w:p>
    <w:p w:rsidR="006921CE" w:rsidRDefault="006921CE" w:rsidP="006921CE">
      <w:pPr>
        <w:pStyle w:val="a8"/>
        <w:numPr>
          <w:ilvl w:val="0"/>
          <w:numId w:val="33"/>
        </w:numPr>
        <w:ind w:firstLineChars="0"/>
        <w:rPr>
          <w:lang w:val="zh-CN"/>
        </w:rPr>
      </w:pPr>
      <w:r w:rsidRPr="006921CE">
        <w:rPr>
          <w:rFonts w:hint="eastAsia"/>
          <w:lang w:val="zh-CN"/>
        </w:rPr>
        <w:t>查询开发部与财务部所有的员工信息</w:t>
      </w:r>
      <w:r w:rsidR="00D15A36">
        <w:rPr>
          <w:rFonts w:hint="eastAsia"/>
          <w:lang w:val="zh-CN"/>
        </w:rPr>
        <w:t>，分别使用子查询和表连接实现</w:t>
      </w:r>
    </w:p>
    <w:p w:rsidR="004900CC" w:rsidRPr="006921CE" w:rsidRDefault="004900CC" w:rsidP="004900CC">
      <w:pPr>
        <w:pStyle w:val="a8"/>
        <w:numPr>
          <w:ilvl w:val="0"/>
          <w:numId w:val="33"/>
        </w:numPr>
        <w:ind w:firstLineChars="0"/>
        <w:rPr>
          <w:lang w:val="zh-CN"/>
        </w:rPr>
      </w:pPr>
      <w:r w:rsidRPr="004900CC">
        <w:rPr>
          <w:rFonts w:hint="eastAsia"/>
          <w:lang w:val="zh-CN"/>
        </w:rPr>
        <w:t>查询</w:t>
      </w:r>
      <w:r w:rsidRPr="004900CC">
        <w:rPr>
          <w:rFonts w:hint="eastAsia"/>
          <w:lang w:val="zh-CN"/>
        </w:rPr>
        <w:t>2011</w:t>
      </w:r>
      <w:r w:rsidRPr="004900CC">
        <w:rPr>
          <w:rFonts w:hint="eastAsia"/>
          <w:lang w:val="zh-CN"/>
        </w:rPr>
        <w:t>年以后入职的员工信息和部门信息</w:t>
      </w:r>
      <w:r>
        <w:rPr>
          <w:rFonts w:hint="eastAsia"/>
          <w:lang w:val="zh-CN"/>
        </w:rPr>
        <w:t>，分别使用子查询和表连接实现</w:t>
      </w:r>
    </w:p>
    <w:p w:rsidR="008E5417" w:rsidRDefault="008E5417" w:rsidP="008E5417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lang w:val="zh-CN"/>
        </w:rPr>
        <w:t>2</w:t>
      </w:r>
    </w:p>
    <w:p w:rsidR="008E5417" w:rsidRPr="0077237C" w:rsidRDefault="008E5417" w:rsidP="008E5417">
      <w:pPr>
        <w:pStyle w:val="2"/>
        <w:rPr>
          <w:lang w:val="zh-CN"/>
        </w:rPr>
      </w:pPr>
      <w:r>
        <w:rPr>
          <w:rFonts w:hint="eastAsia"/>
          <w:lang w:val="zh-CN"/>
        </w:rPr>
        <w:t>训练案例：</w:t>
      </w:r>
      <w:r>
        <w:rPr>
          <w:rFonts w:hint="eastAsia"/>
        </w:rPr>
        <w:t>权限系统设计五张表</w:t>
      </w:r>
    </w:p>
    <w:p w:rsidR="008E5417" w:rsidRPr="00197723" w:rsidRDefault="008E5417" w:rsidP="008E5417">
      <w:pPr>
        <w:pStyle w:val="3"/>
      </w:pPr>
      <w:r w:rsidRPr="00197723">
        <w:rPr>
          <w:rFonts w:hint="eastAsia"/>
        </w:rPr>
        <w:t>训练描述</w:t>
      </w:r>
    </w:p>
    <w:p w:rsidR="00B820BB" w:rsidRDefault="00B820BB" w:rsidP="00B820BB">
      <w:pPr>
        <w:ind w:firstLine="283"/>
      </w:pPr>
      <w:r>
        <w:rPr>
          <w:rFonts w:hint="eastAsia"/>
        </w:rPr>
        <w:t>某管理系统需要开发一套权限管理系统。众所周知，权限系统是每个系统里面必备的最基本的系统。每个用户有不同的角色，每个角色有不同的权限。请设计一套权限系统，使用多表连接查询，通过不同的用户名得到这个用户有哪些权限。</w:t>
      </w:r>
    </w:p>
    <w:p w:rsidR="000840C5" w:rsidRDefault="000840C5" w:rsidP="000840C5">
      <w:pPr>
        <w:pStyle w:val="3"/>
      </w:pPr>
      <w:r>
        <w:rPr>
          <w:rFonts w:hint="eastAsia"/>
        </w:rPr>
        <w:t>操作步骤描述</w:t>
      </w:r>
    </w:p>
    <w:p w:rsidR="00B15415" w:rsidRDefault="00B820BB" w:rsidP="00B15415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设计的思想：</w:t>
      </w:r>
    </w:p>
    <w:p w:rsidR="00B820BB" w:rsidRDefault="001637C1" w:rsidP="00B820BB">
      <w:pPr>
        <w:ind w:firstLine="283"/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-64135</wp:posOffset>
            </wp:positionH>
            <wp:positionV relativeFrom="paragraph">
              <wp:posOffset>553491</wp:posOffset>
            </wp:positionV>
            <wp:extent cx="6188710" cy="735005"/>
            <wp:effectExtent l="0" t="0" r="2540" b="825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3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20BB">
        <w:rPr>
          <w:rFonts w:hint="eastAsia"/>
        </w:rPr>
        <w:t>首先由用户、角色、权限三大基础表组成，加上用户</w:t>
      </w:r>
      <w:r w:rsidR="00B820BB">
        <w:rPr>
          <w:rFonts w:hint="eastAsia"/>
        </w:rPr>
        <w:t>-</w:t>
      </w:r>
      <w:r w:rsidR="00B820BB">
        <w:rPr>
          <w:rFonts w:hint="eastAsia"/>
        </w:rPr>
        <w:t>角色、角色</w:t>
      </w:r>
      <w:r w:rsidR="00B820BB">
        <w:rPr>
          <w:rFonts w:hint="eastAsia"/>
        </w:rPr>
        <w:t>-</w:t>
      </w:r>
      <w:r w:rsidR="00B820BB">
        <w:rPr>
          <w:rFonts w:hint="eastAsia"/>
        </w:rPr>
        <w:t>权限两个中间表。这样就可以通过登录的用户来获取权限列表，或判断用户是否拥有某个权限。</w:t>
      </w:r>
      <w:r w:rsidR="00507F1E">
        <w:rPr>
          <w:rFonts w:hint="eastAsia"/>
        </w:rPr>
        <w:t>五张表的关系如下：</w:t>
      </w:r>
    </w:p>
    <w:p w:rsidR="00507F1E" w:rsidRDefault="00507F1E" w:rsidP="00507F1E"/>
    <w:p w:rsidR="009872CB" w:rsidRDefault="009872CB" w:rsidP="00B15415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各表的字段：</w:t>
      </w:r>
    </w:p>
    <w:p w:rsidR="009872CB" w:rsidRDefault="00E94526" w:rsidP="009872CB">
      <w:r>
        <w:t xml:space="preserve">    </w:t>
      </w:r>
      <w:r>
        <w:rPr>
          <w:rFonts w:hint="eastAsia"/>
        </w:rPr>
        <w:t>用到５张表：用户表（</w:t>
      </w:r>
      <w:r>
        <w:t>user</w:t>
      </w:r>
      <w:r>
        <w:rPr>
          <w:rFonts w:hint="eastAsia"/>
        </w:rPr>
        <w:t>）、角色表（</w:t>
      </w:r>
      <w:r>
        <w:t>role</w:t>
      </w:r>
      <w:r>
        <w:rPr>
          <w:rFonts w:hint="eastAsia"/>
        </w:rPr>
        <w:t>）、权限表（</w:t>
      </w:r>
      <w:r>
        <w:t>privilege</w:t>
      </w:r>
      <w:r>
        <w:rPr>
          <w:rFonts w:hint="eastAsia"/>
        </w:rPr>
        <w:t>）、用户角色表（</w:t>
      </w:r>
      <w:r>
        <w:t>user_role</w:t>
      </w:r>
      <w:r>
        <w:rPr>
          <w:rFonts w:hint="eastAsia"/>
        </w:rPr>
        <w:t>）、角色权限表（</w:t>
      </w:r>
      <w:r>
        <w:t>role_privilege</w:t>
      </w:r>
      <w:r>
        <w:rPr>
          <w:rFonts w:hint="eastAsia"/>
        </w:rPr>
        <w:t>）。各表的大体表结构如下：</w:t>
      </w:r>
    </w:p>
    <w:p w:rsidR="009872CB" w:rsidRDefault="00E94526" w:rsidP="009872CB">
      <w:pPr>
        <w:pStyle w:val="a8"/>
        <w:numPr>
          <w:ilvl w:val="0"/>
          <w:numId w:val="30"/>
        </w:numPr>
        <w:snapToGrid w:val="0"/>
        <w:spacing w:line="300" w:lineRule="auto"/>
        <w:ind w:firstLineChars="0"/>
      </w:pPr>
      <w:r>
        <w:rPr>
          <w:rFonts w:hint="eastAsia"/>
        </w:rPr>
        <w:t>用户表（</w:t>
      </w:r>
      <w:r>
        <w:t>user</w:t>
      </w:r>
      <w:r>
        <w:rPr>
          <w:rFonts w:hint="eastAsia"/>
        </w:rPr>
        <w:t>）：</w:t>
      </w:r>
      <w:r>
        <w:t>id</w:t>
      </w:r>
      <w:r>
        <w:rPr>
          <w:rFonts w:hint="eastAsia"/>
        </w:rPr>
        <w:t>、</w:t>
      </w:r>
      <w:r>
        <w:t>name</w:t>
      </w:r>
      <w:r>
        <w:rPr>
          <w:rFonts w:hint="eastAsia"/>
        </w:rPr>
        <w:t>、</w:t>
      </w:r>
      <w:r>
        <w:t>pwd</w:t>
      </w:r>
    </w:p>
    <w:p w:rsidR="009872CB" w:rsidRDefault="00E94526" w:rsidP="009872CB">
      <w:pPr>
        <w:pStyle w:val="a8"/>
        <w:numPr>
          <w:ilvl w:val="0"/>
          <w:numId w:val="30"/>
        </w:numPr>
        <w:snapToGrid w:val="0"/>
        <w:spacing w:line="300" w:lineRule="auto"/>
        <w:ind w:firstLineChars="0"/>
      </w:pPr>
      <w:r>
        <w:rPr>
          <w:rFonts w:hint="eastAsia"/>
        </w:rPr>
        <w:t>角色表（</w:t>
      </w:r>
      <w:r>
        <w:t>role</w:t>
      </w:r>
      <w:r>
        <w:rPr>
          <w:rFonts w:hint="eastAsia"/>
        </w:rPr>
        <w:t>）：</w:t>
      </w:r>
      <w:r>
        <w:t>id</w:t>
      </w:r>
      <w:r>
        <w:rPr>
          <w:rFonts w:hint="eastAsia"/>
        </w:rPr>
        <w:t>、</w:t>
      </w:r>
      <w:r>
        <w:t>name</w:t>
      </w:r>
    </w:p>
    <w:p w:rsidR="009872CB" w:rsidRDefault="00E94526" w:rsidP="009872CB">
      <w:pPr>
        <w:pStyle w:val="a8"/>
        <w:numPr>
          <w:ilvl w:val="0"/>
          <w:numId w:val="30"/>
        </w:numPr>
        <w:snapToGrid w:val="0"/>
        <w:spacing w:line="300" w:lineRule="auto"/>
        <w:ind w:firstLineChars="0"/>
      </w:pPr>
      <w:r>
        <w:rPr>
          <w:rFonts w:hint="eastAsia"/>
        </w:rPr>
        <w:t>权限表（</w:t>
      </w:r>
      <w:r>
        <w:t>privilege</w:t>
      </w:r>
      <w:r>
        <w:rPr>
          <w:rFonts w:hint="eastAsia"/>
        </w:rPr>
        <w:t>）：</w:t>
      </w:r>
      <w:r>
        <w:t>id</w:t>
      </w:r>
      <w:r>
        <w:rPr>
          <w:rFonts w:hint="eastAsia"/>
        </w:rPr>
        <w:t>、</w:t>
      </w:r>
      <w:r>
        <w:t>name</w:t>
      </w:r>
    </w:p>
    <w:p w:rsidR="009872CB" w:rsidRDefault="00E94526" w:rsidP="009872CB">
      <w:pPr>
        <w:pStyle w:val="a8"/>
        <w:numPr>
          <w:ilvl w:val="0"/>
          <w:numId w:val="30"/>
        </w:numPr>
        <w:snapToGrid w:val="0"/>
        <w:spacing w:line="300" w:lineRule="auto"/>
        <w:ind w:firstLineChars="0"/>
      </w:pPr>
      <w:r>
        <w:rPr>
          <w:rFonts w:hint="eastAsia"/>
        </w:rPr>
        <w:t>用户角色表（</w:t>
      </w:r>
      <w:r>
        <w:t>user_role</w:t>
      </w:r>
      <w:r>
        <w:rPr>
          <w:rFonts w:hint="eastAsia"/>
        </w:rPr>
        <w:t>）：</w:t>
      </w:r>
      <w:r>
        <w:t>user_id</w:t>
      </w:r>
      <w:r>
        <w:rPr>
          <w:rFonts w:hint="eastAsia"/>
        </w:rPr>
        <w:t>、</w:t>
      </w:r>
      <w:r>
        <w:t>role_id</w:t>
      </w:r>
    </w:p>
    <w:p w:rsidR="008E5417" w:rsidRDefault="00E94526" w:rsidP="009872CB">
      <w:r>
        <w:rPr>
          <w:rFonts w:hint="eastAsia"/>
        </w:rPr>
        <w:t>角色权限表（</w:t>
      </w:r>
      <w:r>
        <w:t>role_privilege</w:t>
      </w:r>
      <w:r>
        <w:rPr>
          <w:rFonts w:hint="eastAsia"/>
        </w:rPr>
        <w:t>）：</w:t>
      </w:r>
      <w:r>
        <w:t>role_id</w:t>
      </w:r>
      <w:r>
        <w:rPr>
          <w:rFonts w:hint="eastAsia"/>
        </w:rPr>
        <w:t>、</w:t>
      </w:r>
      <w:r>
        <w:t>privilege_id</w:t>
      </w:r>
    </w:p>
    <w:p w:rsidR="001637C1" w:rsidRDefault="001637C1" w:rsidP="009872CB"/>
    <w:p w:rsidR="001637C1" w:rsidRDefault="001637C1" w:rsidP="001637C1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要求：</w:t>
      </w:r>
    </w:p>
    <w:p w:rsidR="001637C1" w:rsidRDefault="001637C1" w:rsidP="001637C1">
      <w:pPr>
        <w:ind w:leftChars="100" w:left="210"/>
      </w:pPr>
      <w:r>
        <w:rPr>
          <w:rFonts w:hint="eastAsia"/>
        </w:rPr>
        <w:t xml:space="preserve">  1) </w:t>
      </w:r>
      <w:r>
        <w:rPr>
          <w:rFonts w:hint="eastAsia"/>
        </w:rPr>
        <w:t>创建</w:t>
      </w:r>
      <w:r>
        <w:rPr>
          <w:rFonts w:hint="eastAsia"/>
        </w:rPr>
        <w:t>5</w:t>
      </w:r>
      <w:r>
        <w:rPr>
          <w:rFonts w:hint="eastAsia"/>
        </w:rPr>
        <w:t>张表，添加三个用户，三种角色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总经理，</w:t>
      </w:r>
      <w:r>
        <w:rPr>
          <w:rFonts w:hint="eastAsia"/>
        </w:rPr>
        <w:t>2</w:t>
      </w:r>
      <w:r>
        <w:rPr>
          <w:rFonts w:hint="eastAsia"/>
        </w:rPr>
        <w:t>经理，</w:t>
      </w:r>
      <w:r>
        <w:rPr>
          <w:rFonts w:hint="eastAsia"/>
        </w:rPr>
        <w:t>3</w:t>
      </w:r>
      <w:r>
        <w:rPr>
          <w:rFonts w:hint="eastAsia"/>
        </w:rPr>
        <w:t>员工</w:t>
      </w:r>
      <w:r>
        <w:rPr>
          <w:rFonts w:hint="eastAsia"/>
        </w:rPr>
        <w:t>)</w:t>
      </w:r>
    </w:p>
    <w:p w:rsidR="001637C1" w:rsidRDefault="001637C1" w:rsidP="001637C1">
      <w:pPr>
        <w:ind w:leftChars="100" w:left="210"/>
      </w:pPr>
      <w:r>
        <w:rPr>
          <w:rFonts w:hint="eastAsia"/>
        </w:rPr>
        <w:t xml:space="preserve">  2) </w:t>
      </w:r>
      <w:r>
        <w:rPr>
          <w:rFonts w:hint="eastAsia"/>
        </w:rPr>
        <w:t>添加三种权限：员工：</w:t>
      </w:r>
      <w:r>
        <w:rPr>
          <w:rFonts w:hint="eastAsia"/>
        </w:rPr>
        <w:t>1</w:t>
      </w:r>
      <w:r>
        <w:rPr>
          <w:rFonts w:hint="eastAsia"/>
        </w:rPr>
        <w:t>请假；经理：</w:t>
      </w:r>
      <w:r>
        <w:rPr>
          <w:rFonts w:hint="eastAsia"/>
        </w:rPr>
        <w:t>1</w:t>
      </w:r>
      <w:r>
        <w:rPr>
          <w:rFonts w:hint="eastAsia"/>
        </w:rPr>
        <w:t>请假、</w:t>
      </w:r>
      <w:r>
        <w:rPr>
          <w:rFonts w:hint="eastAsia"/>
        </w:rPr>
        <w:t>2</w:t>
      </w:r>
      <w:r>
        <w:rPr>
          <w:rFonts w:hint="eastAsia"/>
        </w:rPr>
        <w:t>审批请假；总经理：</w:t>
      </w:r>
      <w:r>
        <w:rPr>
          <w:rFonts w:hint="eastAsia"/>
        </w:rPr>
        <w:t>1</w:t>
      </w:r>
      <w:r>
        <w:rPr>
          <w:rFonts w:hint="eastAsia"/>
        </w:rPr>
        <w:t>请假、</w:t>
      </w:r>
      <w:r>
        <w:rPr>
          <w:rFonts w:hint="eastAsia"/>
        </w:rPr>
        <w:t>2</w:t>
      </w:r>
      <w:r>
        <w:rPr>
          <w:rFonts w:hint="eastAsia"/>
        </w:rPr>
        <w:t>审批请假、</w:t>
      </w:r>
      <w:r>
        <w:rPr>
          <w:rFonts w:hint="eastAsia"/>
        </w:rPr>
        <w:t>3</w:t>
      </w:r>
      <w:r>
        <w:rPr>
          <w:rFonts w:hint="eastAsia"/>
        </w:rPr>
        <w:t>辞退员工</w:t>
      </w:r>
    </w:p>
    <w:p w:rsidR="001637C1" w:rsidRDefault="001637C1" w:rsidP="001637C1">
      <w:pPr>
        <w:ind w:leftChars="100" w:left="210"/>
      </w:pPr>
      <w:r>
        <w:rPr>
          <w:rFonts w:hint="eastAsia"/>
        </w:rPr>
        <w:t xml:space="preserve">  3) </w:t>
      </w:r>
      <w:r>
        <w:rPr>
          <w:rFonts w:hint="eastAsia"/>
        </w:rPr>
        <w:t>用户分配角色：</w:t>
      </w:r>
      <w:r>
        <w:rPr>
          <w:rFonts w:hint="eastAsia"/>
        </w:rPr>
        <w:t>1</w:t>
      </w:r>
      <w:r>
        <w:rPr>
          <w:rFonts w:hint="eastAsia"/>
        </w:rPr>
        <w:t>号员工是</w:t>
      </w:r>
      <w:r>
        <w:rPr>
          <w:rFonts w:hint="eastAsia"/>
        </w:rPr>
        <w:t>3</w:t>
      </w:r>
      <w:r>
        <w:rPr>
          <w:rFonts w:hint="eastAsia"/>
        </w:rPr>
        <w:t>号角色；</w:t>
      </w:r>
      <w:r>
        <w:rPr>
          <w:rFonts w:hint="eastAsia"/>
        </w:rPr>
        <w:t>2</w:t>
      </w:r>
      <w:r>
        <w:rPr>
          <w:rFonts w:hint="eastAsia"/>
        </w:rPr>
        <w:t>号员工是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号角色；</w:t>
      </w:r>
      <w:r>
        <w:rPr>
          <w:rFonts w:hint="eastAsia"/>
        </w:rPr>
        <w:t>3</w:t>
      </w:r>
      <w:r>
        <w:rPr>
          <w:rFonts w:hint="eastAsia"/>
        </w:rPr>
        <w:t>号员工是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号角色</w:t>
      </w:r>
    </w:p>
    <w:p w:rsidR="001637C1" w:rsidRDefault="001637C1" w:rsidP="001637C1">
      <w:pPr>
        <w:ind w:leftChars="100" w:left="210"/>
      </w:pPr>
      <w:r>
        <w:rPr>
          <w:rFonts w:hint="eastAsia"/>
        </w:rPr>
        <w:t xml:space="preserve">  4) </w:t>
      </w:r>
      <w:r>
        <w:rPr>
          <w:rFonts w:hint="eastAsia"/>
        </w:rPr>
        <w:t>权限与角色的关系，</w:t>
      </w:r>
      <w:r>
        <w:rPr>
          <w:rFonts w:hint="eastAsia"/>
        </w:rPr>
        <w:t>1</w:t>
      </w:r>
      <w:r>
        <w:rPr>
          <w:rFonts w:hint="eastAsia"/>
        </w:rPr>
        <w:t>号角色有</w:t>
      </w:r>
      <w:r>
        <w:rPr>
          <w:rFonts w:hint="eastAsia"/>
        </w:rPr>
        <w:t>3</w:t>
      </w:r>
      <w:r>
        <w:rPr>
          <w:rFonts w:hint="eastAsia"/>
        </w:rPr>
        <w:t>种权限，</w:t>
      </w:r>
      <w:r>
        <w:rPr>
          <w:rFonts w:hint="eastAsia"/>
        </w:rPr>
        <w:t>2</w:t>
      </w:r>
      <w:r>
        <w:rPr>
          <w:rFonts w:hint="eastAsia"/>
        </w:rPr>
        <w:t>号角色有</w:t>
      </w:r>
      <w:r>
        <w:rPr>
          <w:rFonts w:hint="eastAsia"/>
        </w:rPr>
        <w:t>2</w:t>
      </w:r>
      <w:r>
        <w:rPr>
          <w:rFonts w:hint="eastAsia"/>
        </w:rPr>
        <w:t>种权限，</w:t>
      </w:r>
      <w:r>
        <w:rPr>
          <w:rFonts w:hint="eastAsia"/>
        </w:rPr>
        <w:t>3</w:t>
      </w:r>
      <w:r>
        <w:rPr>
          <w:rFonts w:hint="eastAsia"/>
        </w:rPr>
        <w:t>号角色有</w:t>
      </w:r>
      <w:r>
        <w:rPr>
          <w:rFonts w:hint="eastAsia"/>
        </w:rPr>
        <w:t>1</w:t>
      </w:r>
      <w:r>
        <w:rPr>
          <w:rFonts w:hint="eastAsia"/>
        </w:rPr>
        <w:t>种权限</w:t>
      </w:r>
    </w:p>
    <w:p w:rsidR="001637C1" w:rsidRDefault="001637C1" w:rsidP="001637C1">
      <w:pPr>
        <w:ind w:leftChars="100" w:left="210"/>
      </w:pPr>
      <w:r>
        <w:rPr>
          <w:rFonts w:hint="eastAsia"/>
        </w:rPr>
        <w:t xml:space="preserve">  5) </w:t>
      </w:r>
      <w:r>
        <w:rPr>
          <w:rFonts w:hint="eastAsia"/>
        </w:rPr>
        <w:t>查询</w:t>
      </w:r>
      <w:r>
        <w:rPr>
          <w:rFonts w:hint="eastAsia"/>
        </w:rPr>
        <w:t>Jack</w:t>
      </w:r>
      <w:r>
        <w:rPr>
          <w:rFonts w:hint="eastAsia"/>
        </w:rPr>
        <w:t>、</w:t>
      </w:r>
      <w:r>
        <w:rPr>
          <w:rFonts w:hint="eastAsia"/>
        </w:rPr>
        <w:t>Rose</w:t>
      </w:r>
      <w:r>
        <w:rPr>
          <w:rFonts w:hint="eastAsia"/>
        </w:rPr>
        <w:t>、</w:t>
      </w:r>
      <w:r>
        <w:rPr>
          <w:rFonts w:hint="eastAsia"/>
        </w:rPr>
        <w:t>NewBoy</w:t>
      </w:r>
      <w:r>
        <w:rPr>
          <w:rFonts w:hint="eastAsia"/>
        </w:rPr>
        <w:t>登录以后有哪些权限，查询后要去掉重复的项。</w:t>
      </w:r>
    </w:p>
    <w:p w:rsidR="001637C1" w:rsidRPr="001637C1" w:rsidRDefault="001637C1" w:rsidP="009872CB"/>
    <w:p w:rsidR="007C3726" w:rsidRDefault="007C3726" w:rsidP="007C3726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lang w:val="zh-CN"/>
        </w:rPr>
        <w:t>3</w:t>
      </w:r>
    </w:p>
    <w:p w:rsidR="007C3726" w:rsidRPr="0077237C" w:rsidRDefault="007C3726" w:rsidP="007C3726">
      <w:pPr>
        <w:pStyle w:val="2"/>
        <w:rPr>
          <w:lang w:val="zh-CN"/>
        </w:rPr>
      </w:pPr>
      <w:r>
        <w:rPr>
          <w:rFonts w:hint="eastAsia"/>
          <w:lang w:val="zh-CN"/>
        </w:rPr>
        <w:t>训练案例：</w:t>
      </w:r>
      <w:r w:rsidR="00377402">
        <w:rPr>
          <w:rFonts w:hint="eastAsia"/>
          <w:lang w:val="zh-CN"/>
        </w:rPr>
        <w:t>工程建筑公司的</w:t>
      </w:r>
      <w:r w:rsidR="00D50024">
        <w:rPr>
          <w:rFonts w:hint="eastAsia"/>
          <w:lang w:val="zh-CN"/>
        </w:rPr>
        <w:t>数据管理</w:t>
      </w:r>
      <w:r w:rsidRPr="0077237C">
        <w:rPr>
          <w:lang w:val="zh-CN"/>
        </w:rPr>
        <w:t xml:space="preserve"> </w:t>
      </w:r>
    </w:p>
    <w:p w:rsidR="007C3726" w:rsidRPr="00197723" w:rsidRDefault="007C3726" w:rsidP="007C3726">
      <w:pPr>
        <w:pStyle w:val="3"/>
      </w:pPr>
      <w:r w:rsidRPr="00197723">
        <w:rPr>
          <w:rFonts w:hint="eastAsia"/>
        </w:rPr>
        <w:t>训练描述</w:t>
      </w:r>
    </w:p>
    <w:p w:rsidR="00377402" w:rsidRDefault="00377402" w:rsidP="00377402">
      <w:pPr>
        <w:ind w:firstLine="283"/>
      </w:pPr>
      <w:r>
        <w:rPr>
          <w:rFonts w:hint="eastAsia"/>
        </w:rPr>
        <w:t>假设某建筑公司要设计一个数据库。公司的业务规则概括说明如下：</w:t>
      </w:r>
    </w:p>
    <w:p w:rsidR="00377402" w:rsidRDefault="00377402" w:rsidP="00377402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公司承担多个工程项目，每一项工程有：工程号、工程名称、施工人员等</w:t>
      </w:r>
    </w:p>
    <w:p w:rsidR="00377402" w:rsidRDefault="00377402" w:rsidP="00377402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公司有多名职工，每一名职工有：职工号、姓名、职务</w:t>
      </w:r>
    </w:p>
    <w:p w:rsidR="007C3726" w:rsidRDefault="00377402" w:rsidP="00377402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公司按照工时和小时工资率支付工资，小时工资率由职工的职务决定（例如，技术员的小时工资率与工程师不同）</w:t>
      </w:r>
    </w:p>
    <w:p w:rsidR="00377402" w:rsidRDefault="00377402" w:rsidP="00377402">
      <w:pPr>
        <w:ind w:left="283"/>
      </w:pPr>
      <w:r>
        <w:rPr>
          <w:noProof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margin">
              <wp:posOffset>1193800</wp:posOffset>
            </wp:positionH>
            <wp:positionV relativeFrom="margin">
              <wp:posOffset>3218180</wp:posOffset>
            </wp:positionV>
            <wp:extent cx="3737610" cy="2814320"/>
            <wp:effectExtent l="0" t="0" r="0" b="508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610" cy="281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设计出四张表，如下图所示：</w:t>
      </w:r>
    </w:p>
    <w:p w:rsidR="00377402" w:rsidRPr="000C120A" w:rsidRDefault="00377402" w:rsidP="00377402"/>
    <w:p w:rsidR="007C3726" w:rsidRDefault="007C3726" w:rsidP="007C3726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知识点：</w:t>
      </w:r>
    </w:p>
    <w:p w:rsidR="007C3726" w:rsidRDefault="0000291A" w:rsidP="00AB1146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DDL</w:t>
      </w:r>
      <w:r>
        <w:rPr>
          <w:rFonts w:hint="eastAsia"/>
        </w:rPr>
        <w:t>语句</w:t>
      </w:r>
      <w:r w:rsidR="00323460">
        <w:rPr>
          <w:rFonts w:hint="eastAsia"/>
        </w:rPr>
        <w:t>创建表结构</w:t>
      </w:r>
    </w:p>
    <w:p w:rsidR="007C3726" w:rsidRDefault="0000291A" w:rsidP="00AB1146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DML</w:t>
      </w:r>
      <w:r w:rsidR="00323460">
        <w:rPr>
          <w:rFonts w:hint="eastAsia"/>
        </w:rPr>
        <w:t>插入表的记录</w:t>
      </w:r>
    </w:p>
    <w:p w:rsidR="007C3726" w:rsidRDefault="0000291A" w:rsidP="00AB1146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DQL</w:t>
      </w:r>
      <w:r>
        <w:rPr>
          <w:rFonts w:hint="eastAsia"/>
        </w:rPr>
        <w:t>进行多</w:t>
      </w:r>
      <w:r w:rsidR="00323460">
        <w:rPr>
          <w:rFonts w:hint="eastAsia"/>
        </w:rPr>
        <w:t>表连接查询</w:t>
      </w:r>
    </w:p>
    <w:p w:rsidR="006F1A8E" w:rsidRDefault="006F1A8E" w:rsidP="006F1A8E"/>
    <w:p w:rsidR="006F1A8E" w:rsidRDefault="006F1A8E" w:rsidP="006F1A8E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几张表的关系如下：</w:t>
      </w:r>
    </w:p>
    <w:p w:rsidR="007C3726" w:rsidRDefault="00181B80" w:rsidP="007C3726">
      <w:pPr>
        <w:ind w:left="420"/>
      </w:pPr>
      <w:r>
        <w:rPr>
          <w:noProof/>
        </w:rPr>
        <w:lastRenderedPageBreak/>
        <w:drawing>
          <wp:anchor distT="0" distB="0" distL="114300" distR="114300" simplePos="0" relativeHeight="251655680" behindDoc="0" locked="0" layoutInCell="1" allowOverlap="1" wp14:anchorId="54C762E6" wp14:editId="0029F5E3">
            <wp:simplePos x="0" y="0"/>
            <wp:positionH relativeFrom="column">
              <wp:posOffset>1018311</wp:posOffset>
            </wp:positionH>
            <wp:positionV relativeFrom="paragraph">
              <wp:posOffset>6985</wp:posOffset>
            </wp:positionV>
            <wp:extent cx="4323080" cy="2905125"/>
            <wp:effectExtent l="0" t="0" r="127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08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3726" w:rsidRDefault="000C120A" w:rsidP="007C3726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查询</w:t>
      </w:r>
      <w:r w:rsidR="00826E19">
        <w:rPr>
          <w:rFonts w:hint="eastAsia"/>
        </w:rPr>
        <w:t>要</w:t>
      </w:r>
      <w:r w:rsidR="007C4834">
        <w:rPr>
          <w:rFonts w:hint="eastAsia"/>
        </w:rPr>
        <w:t>求</w:t>
      </w:r>
      <w:r w:rsidR="007C3726">
        <w:rPr>
          <w:rFonts w:hint="eastAsia"/>
        </w:rPr>
        <w:t>：</w:t>
      </w:r>
    </w:p>
    <w:p w:rsidR="00826E19" w:rsidRDefault="00826E19" w:rsidP="00826E19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查询职工号是</w:t>
      </w:r>
      <w:r>
        <w:rPr>
          <w:rFonts w:hint="eastAsia"/>
        </w:rPr>
        <w:t>1001</w:t>
      </w:r>
      <w:r>
        <w:rPr>
          <w:rFonts w:hint="eastAsia"/>
        </w:rPr>
        <w:t>的职工职务信息，要求输出职工号，姓名及其职务，并使用别名</w:t>
      </w:r>
      <w:r>
        <w:rPr>
          <w:rFonts w:hint="eastAsia"/>
        </w:rPr>
        <w:t>(</w:t>
      </w:r>
      <w:r>
        <w:rPr>
          <w:rFonts w:hint="eastAsia"/>
        </w:rPr>
        <w:t>内连接</w:t>
      </w:r>
      <w:r>
        <w:rPr>
          <w:rFonts w:hint="eastAsia"/>
        </w:rPr>
        <w:t>)</w:t>
      </w:r>
    </w:p>
    <w:p w:rsidR="00826E19" w:rsidRDefault="00826E19" w:rsidP="00826E19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查询职务为“技术员”的职工薪水，要求输出姓名，职务，工时率</w:t>
      </w:r>
      <w:r>
        <w:rPr>
          <w:rFonts w:hint="eastAsia"/>
        </w:rPr>
        <w:t>(</w:t>
      </w:r>
      <w:r>
        <w:rPr>
          <w:rFonts w:hint="eastAsia"/>
        </w:rPr>
        <w:t>内连接</w:t>
      </w:r>
      <w:r>
        <w:rPr>
          <w:rFonts w:hint="eastAsia"/>
        </w:rPr>
        <w:t>)</w:t>
      </w:r>
    </w:p>
    <w:p w:rsidR="00826E19" w:rsidRDefault="00826E19" w:rsidP="00826E19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查询所有的工程号，工程名称，职工号，工时</w:t>
      </w:r>
      <w:r>
        <w:rPr>
          <w:rFonts w:hint="eastAsia"/>
        </w:rPr>
        <w:t>(</w:t>
      </w:r>
      <w:r>
        <w:rPr>
          <w:rFonts w:hint="eastAsia"/>
        </w:rPr>
        <w:t>右连接</w:t>
      </w:r>
      <w:r>
        <w:rPr>
          <w:rFonts w:hint="eastAsia"/>
        </w:rPr>
        <w:t>)</w:t>
      </w:r>
    </w:p>
    <w:p w:rsidR="00826E19" w:rsidRDefault="00826E19" w:rsidP="00826E19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查询“班建斌”职工的工作情况，要求输出姓名，参与的工程名称，工时</w:t>
      </w:r>
      <w:r>
        <w:rPr>
          <w:rFonts w:hint="eastAsia"/>
        </w:rPr>
        <w:t>(3</w:t>
      </w:r>
      <w:r>
        <w:rPr>
          <w:rFonts w:hint="eastAsia"/>
        </w:rPr>
        <w:t>表连接</w:t>
      </w:r>
      <w:r>
        <w:rPr>
          <w:rFonts w:hint="eastAsia"/>
        </w:rPr>
        <w:t>)</w:t>
      </w:r>
    </w:p>
    <w:p w:rsidR="003B3B6F" w:rsidRDefault="003B3B6F" w:rsidP="00826E19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使用四表连接查询，查询出如下图的结果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43"/>
        <w:gridCol w:w="1632"/>
        <w:gridCol w:w="1305"/>
        <w:gridCol w:w="1400"/>
        <w:gridCol w:w="1318"/>
        <w:gridCol w:w="1967"/>
        <w:gridCol w:w="1169"/>
      </w:tblGrid>
      <w:tr w:rsidR="000C120A" w:rsidRPr="000C120A" w:rsidTr="000C120A">
        <w:trPr>
          <w:jc w:val="center"/>
        </w:trPr>
        <w:tc>
          <w:tcPr>
            <w:tcW w:w="15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120A" w:rsidRPr="000C120A" w:rsidRDefault="000C120A" w:rsidP="000C120A">
            <w:r w:rsidRPr="000C120A">
              <w:t>工程号</w:t>
            </w:r>
          </w:p>
        </w:tc>
        <w:tc>
          <w:tcPr>
            <w:tcW w:w="21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120A" w:rsidRPr="000C120A" w:rsidRDefault="000C120A" w:rsidP="000C120A">
            <w:r w:rsidRPr="000C120A">
              <w:t>工程名称</w:t>
            </w:r>
          </w:p>
        </w:tc>
        <w:tc>
          <w:tcPr>
            <w:tcW w:w="15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120A" w:rsidRPr="000C120A" w:rsidRDefault="000C120A" w:rsidP="000C120A">
            <w:r w:rsidRPr="000C120A">
              <w:t>职工号</w:t>
            </w:r>
          </w:p>
        </w:tc>
        <w:tc>
          <w:tcPr>
            <w:tcW w:w="18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120A" w:rsidRPr="000C120A" w:rsidRDefault="000C120A" w:rsidP="000C120A">
            <w:r w:rsidRPr="000C120A">
              <w:t>姓名</w:t>
            </w:r>
          </w:p>
        </w:tc>
        <w:tc>
          <w:tcPr>
            <w:tcW w:w="1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120A" w:rsidRPr="000C120A" w:rsidRDefault="000C120A" w:rsidP="000C120A">
            <w:r w:rsidRPr="000C120A">
              <w:t>职务</w:t>
            </w:r>
          </w:p>
        </w:tc>
        <w:tc>
          <w:tcPr>
            <w:tcW w:w="26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120A" w:rsidRPr="000C120A" w:rsidRDefault="000C120A" w:rsidP="000C120A">
            <w:r w:rsidRPr="000C120A">
              <w:t>小时工资率</w:t>
            </w:r>
          </w:p>
        </w:tc>
        <w:tc>
          <w:tcPr>
            <w:tcW w:w="14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120A" w:rsidRPr="000C120A" w:rsidRDefault="000C120A" w:rsidP="000C120A">
            <w:r w:rsidRPr="000C120A">
              <w:t>工时</w:t>
            </w:r>
          </w:p>
        </w:tc>
      </w:tr>
      <w:tr w:rsidR="000C120A" w:rsidRPr="000C120A" w:rsidTr="000C120A">
        <w:trPr>
          <w:jc w:val="center"/>
        </w:trPr>
        <w:tc>
          <w:tcPr>
            <w:tcW w:w="15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120A" w:rsidRPr="000C120A" w:rsidRDefault="000C120A" w:rsidP="000C120A">
            <w:r w:rsidRPr="000C120A">
              <w:t>A1</w:t>
            </w:r>
          </w:p>
        </w:tc>
        <w:tc>
          <w:tcPr>
            <w:tcW w:w="21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120A" w:rsidRPr="000C120A" w:rsidRDefault="000C120A" w:rsidP="000C120A">
            <w:r w:rsidRPr="000C120A">
              <w:t>花园大厦</w:t>
            </w:r>
          </w:p>
        </w:tc>
        <w:tc>
          <w:tcPr>
            <w:tcW w:w="15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120A" w:rsidRPr="000C120A" w:rsidRDefault="000C120A" w:rsidP="000C120A">
            <w:r w:rsidRPr="000C120A">
              <w:t>1001</w:t>
            </w:r>
          </w:p>
        </w:tc>
        <w:tc>
          <w:tcPr>
            <w:tcW w:w="18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120A" w:rsidRPr="000C120A" w:rsidRDefault="000C120A" w:rsidP="000C120A">
            <w:r w:rsidRPr="000C120A">
              <w:t>杨国明</w:t>
            </w:r>
          </w:p>
        </w:tc>
        <w:tc>
          <w:tcPr>
            <w:tcW w:w="1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120A" w:rsidRPr="000C120A" w:rsidRDefault="000C120A" w:rsidP="000C120A">
            <w:r w:rsidRPr="000C120A">
              <w:t>工程师</w:t>
            </w:r>
          </w:p>
        </w:tc>
        <w:tc>
          <w:tcPr>
            <w:tcW w:w="26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120A" w:rsidRPr="000C120A" w:rsidRDefault="000C120A" w:rsidP="000C120A">
            <w:r w:rsidRPr="000C120A">
              <w:t>65</w:t>
            </w:r>
          </w:p>
        </w:tc>
        <w:tc>
          <w:tcPr>
            <w:tcW w:w="14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120A" w:rsidRPr="000C120A" w:rsidRDefault="000C120A" w:rsidP="000C120A">
            <w:r w:rsidRPr="000C120A">
              <w:t>13</w:t>
            </w:r>
          </w:p>
        </w:tc>
      </w:tr>
      <w:tr w:rsidR="000C120A" w:rsidRPr="000C120A" w:rsidTr="000C120A">
        <w:trPr>
          <w:jc w:val="center"/>
        </w:trPr>
        <w:tc>
          <w:tcPr>
            <w:tcW w:w="15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120A" w:rsidRPr="000C120A" w:rsidRDefault="000C120A" w:rsidP="000C120A">
            <w:r w:rsidRPr="000C120A">
              <w:t>A1</w:t>
            </w:r>
          </w:p>
        </w:tc>
        <w:tc>
          <w:tcPr>
            <w:tcW w:w="21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120A" w:rsidRPr="000C120A" w:rsidRDefault="000C120A" w:rsidP="000C120A">
            <w:r w:rsidRPr="000C120A">
              <w:t>花园大厦</w:t>
            </w:r>
          </w:p>
        </w:tc>
        <w:tc>
          <w:tcPr>
            <w:tcW w:w="15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120A" w:rsidRPr="000C120A" w:rsidRDefault="000C120A" w:rsidP="000C120A">
            <w:r w:rsidRPr="000C120A">
              <w:t>1002</w:t>
            </w:r>
          </w:p>
        </w:tc>
        <w:tc>
          <w:tcPr>
            <w:tcW w:w="18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120A" w:rsidRPr="000C120A" w:rsidRDefault="000C120A" w:rsidP="000C120A">
            <w:r w:rsidRPr="000C120A">
              <w:t>班建斌</w:t>
            </w:r>
          </w:p>
        </w:tc>
        <w:tc>
          <w:tcPr>
            <w:tcW w:w="1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120A" w:rsidRPr="000C120A" w:rsidRDefault="000C120A" w:rsidP="000C120A">
            <w:r w:rsidRPr="000C120A">
              <w:t>技术员</w:t>
            </w:r>
          </w:p>
        </w:tc>
        <w:tc>
          <w:tcPr>
            <w:tcW w:w="26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120A" w:rsidRPr="000C120A" w:rsidRDefault="000C120A" w:rsidP="000C120A">
            <w:r w:rsidRPr="000C120A">
              <w:t>60</w:t>
            </w:r>
          </w:p>
        </w:tc>
        <w:tc>
          <w:tcPr>
            <w:tcW w:w="14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120A" w:rsidRPr="000C120A" w:rsidRDefault="000C120A" w:rsidP="000C120A">
            <w:r w:rsidRPr="000C120A">
              <w:t>16</w:t>
            </w:r>
          </w:p>
        </w:tc>
      </w:tr>
      <w:tr w:rsidR="000C120A" w:rsidRPr="000C120A" w:rsidTr="000C120A">
        <w:trPr>
          <w:jc w:val="center"/>
        </w:trPr>
        <w:tc>
          <w:tcPr>
            <w:tcW w:w="15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120A" w:rsidRPr="000C120A" w:rsidRDefault="000C120A" w:rsidP="000C120A">
            <w:r w:rsidRPr="000C120A">
              <w:t>A1</w:t>
            </w:r>
          </w:p>
        </w:tc>
        <w:tc>
          <w:tcPr>
            <w:tcW w:w="21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120A" w:rsidRPr="000C120A" w:rsidRDefault="000C120A" w:rsidP="000C120A">
            <w:r w:rsidRPr="000C120A">
              <w:t>花园大厦</w:t>
            </w:r>
          </w:p>
        </w:tc>
        <w:tc>
          <w:tcPr>
            <w:tcW w:w="15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120A" w:rsidRPr="000C120A" w:rsidRDefault="000C120A" w:rsidP="000C120A">
            <w:r w:rsidRPr="000C120A">
              <w:t>1004</w:t>
            </w:r>
          </w:p>
        </w:tc>
        <w:tc>
          <w:tcPr>
            <w:tcW w:w="18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120A" w:rsidRPr="000C120A" w:rsidRDefault="000C120A" w:rsidP="000C120A">
            <w:r w:rsidRPr="000C120A">
              <w:t>伍岳林</w:t>
            </w:r>
          </w:p>
        </w:tc>
        <w:tc>
          <w:tcPr>
            <w:tcW w:w="1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120A" w:rsidRPr="000C120A" w:rsidRDefault="000C120A" w:rsidP="000C120A">
            <w:r w:rsidRPr="000C120A">
              <w:t>律师</w:t>
            </w:r>
          </w:p>
        </w:tc>
        <w:tc>
          <w:tcPr>
            <w:tcW w:w="26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120A" w:rsidRPr="000C120A" w:rsidRDefault="000C120A" w:rsidP="000C120A">
            <w:r w:rsidRPr="000C120A">
              <w:t>100</w:t>
            </w:r>
          </w:p>
        </w:tc>
        <w:tc>
          <w:tcPr>
            <w:tcW w:w="14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120A" w:rsidRPr="000C120A" w:rsidRDefault="000C120A" w:rsidP="000C120A">
            <w:r w:rsidRPr="000C120A">
              <w:t>19</w:t>
            </w:r>
          </w:p>
        </w:tc>
      </w:tr>
      <w:tr w:rsidR="000C120A" w:rsidRPr="000C120A" w:rsidTr="000C120A">
        <w:trPr>
          <w:jc w:val="center"/>
        </w:trPr>
        <w:tc>
          <w:tcPr>
            <w:tcW w:w="15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120A" w:rsidRPr="000C120A" w:rsidRDefault="000C120A" w:rsidP="000C120A">
            <w:r w:rsidRPr="000C120A">
              <w:t>A2</w:t>
            </w:r>
          </w:p>
        </w:tc>
        <w:tc>
          <w:tcPr>
            <w:tcW w:w="21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120A" w:rsidRPr="000C120A" w:rsidRDefault="000C120A" w:rsidP="000C120A">
            <w:r w:rsidRPr="000C120A">
              <w:t>立交桥</w:t>
            </w:r>
          </w:p>
        </w:tc>
        <w:tc>
          <w:tcPr>
            <w:tcW w:w="15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120A" w:rsidRPr="000C120A" w:rsidRDefault="000C120A" w:rsidP="000C120A">
            <w:r w:rsidRPr="000C120A">
              <w:t>1001</w:t>
            </w:r>
          </w:p>
        </w:tc>
        <w:tc>
          <w:tcPr>
            <w:tcW w:w="18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120A" w:rsidRPr="000C120A" w:rsidRDefault="000C120A" w:rsidP="000C120A">
            <w:r w:rsidRPr="000C120A">
              <w:t>杨国明</w:t>
            </w:r>
          </w:p>
        </w:tc>
        <w:tc>
          <w:tcPr>
            <w:tcW w:w="1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120A" w:rsidRPr="000C120A" w:rsidRDefault="000C120A" w:rsidP="000C120A">
            <w:r w:rsidRPr="000C120A">
              <w:t>工程师</w:t>
            </w:r>
          </w:p>
        </w:tc>
        <w:tc>
          <w:tcPr>
            <w:tcW w:w="26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120A" w:rsidRPr="000C120A" w:rsidRDefault="000C120A" w:rsidP="000C120A">
            <w:r w:rsidRPr="000C120A">
              <w:t>65</w:t>
            </w:r>
          </w:p>
        </w:tc>
        <w:tc>
          <w:tcPr>
            <w:tcW w:w="14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120A" w:rsidRPr="000C120A" w:rsidRDefault="000C120A" w:rsidP="000C120A">
            <w:r w:rsidRPr="000C120A">
              <w:t>13</w:t>
            </w:r>
          </w:p>
        </w:tc>
      </w:tr>
      <w:tr w:rsidR="000C120A" w:rsidRPr="000C120A" w:rsidTr="000C120A">
        <w:trPr>
          <w:jc w:val="center"/>
        </w:trPr>
        <w:tc>
          <w:tcPr>
            <w:tcW w:w="15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120A" w:rsidRPr="000C120A" w:rsidRDefault="000C120A" w:rsidP="000C120A">
            <w:r w:rsidRPr="000C120A">
              <w:t>A2</w:t>
            </w:r>
          </w:p>
        </w:tc>
        <w:tc>
          <w:tcPr>
            <w:tcW w:w="21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120A" w:rsidRPr="000C120A" w:rsidRDefault="000C120A" w:rsidP="000C120A">
            <w:r w:rsidRPr="000C120A">
              <w:t>立交桥</w:t>
            </w:r>
          </w:p>
        </w:tc>
        <w:tc>
          <w:tcPr>
            <w:tcW w:w="15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120A" w:rsidRPr="000C120A" w:rsidRDefault="000C120A" w:rsidP="000C120A">
            <w:r w:rsidRPr="000C120A">
              <w:t>1003</w:t>
            </w:r>
          </w:p>
        </w:tc>
        <w:tc>
          <w:tcPr>
            <w:tcW w:w="18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120A" w:rsidRPr="000C120A" w:rsidRDefault="000C120A" w:rsidP="000C120A">
            <w:r w:rsidRPr="000C120A">
              <w:t>鞠明亮</w:t>
            </w:r>
          </w:p>
        </w:tc>
        <w:tc>
          <w:tcPr>
            <w:tcW w:w="1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120A" w:rsidRPr="000C120A" w:rsidRDefault="000C120A" w:rsidP="000C120A">
            <w:r w:rsidRPr="000C120A">
              <w:t>工人</w:t>
            </w:r>
          </w:p>
        </w:tc>
        <w:tc>
          <w:tcPr>
            <w:tcW w:w="26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120A" w:rsidRPr="000C120A" w:rsidRDefault="000C120A" w:rsidP="000C120A">
            <w:r w:rsidRPr="000C120A">
              <w:t>55</w:t>
            </w:r>
          </w:p>
        </w:tc>
        <w:tc>
          <w:tcPr>
            <w:tcW w:w="14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120A" w:rsidRPr="000C120A" w:rsidRDefault="000C120A" w:rsidP="000C120A">
            <w:r w:rsidRPr="000C120A">
              <w:t>17</w:t>
            </w:r>
          </w:p>
        </w:tc>
      </w:tr>
      <w:tr w:rsidR="000C120A" w:rsidRPr="000C120A" w:rsidTr="000C120A">
        <w:trPr>
          <w:jc w:val="center"/>
        </w:trPr>
        <w:tc>
          <w:tcPr>
            <w:tcW w:w="15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120A" w:rsidRPr="000C120A" w:rsidRDefault="000C120A" w:rsidP="000C120A">
            <w:r w:rsidRPr="000C120A">
              <w:t>A3</w:t>
            </w:r>
          </w:p>
        </w:tc>
        <w:tc>
          <w:tcPr>
            <w:tcW w:w="21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120A" w:rsidRPr="000C120A" w:rsidRDefault="000C120A" w:rsidP="000C120A">
            <w:r w:rsidRPr="000C120A">
              <w:t>临江饭店</w:t>
            </w:r>
          </w:p>
        </w:tc>
        <w:tc>
          <w:tcPr>
            <w:tcW w:w="15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120A" w:rsidRPr="000C120A" w:rsidRDefault="000C120A" w:rsidP="000C120A">
            <w:r w:rsidRPr="000C120A">
              <w:t>1002</w:t>
            </w:r>
          </w:p>
        </w:tc>
        <w:tc>
          <w:tcPr>
            <w:tcW w:w="18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120A" w:rsidRPr="000C120A" w:rsidRDefault="000C120A" w:rsidP="000C120A">
            <w:r w:rsidRPr="000C120A">
              <w:t>班建斌</w:t>
            </w:r>
          </w:p>
        </w:tc>
        <w:tc>
          <w:tcPr>
            <w:tcW w:w="1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120A" w:rsidRPr="000C120A" w:rsidRDefault="000C120A" w:rsidP="000C120A">
            <w:r w:rsidRPr="000C120A">
              <w:t>技术员</w:t>
            </w:r>
          </w:p>
        </w:tc>
        <w:tc>
          <w:tcPr>
            <w:tcW w:w="26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120A" w:rsidRPr="000C120A" w:rsidRDefault="000C120A" w:rsidP="000C120A">
            <w:r w:rsidRPr="000C120A">
              <w:t>60</w:t>
            </w:r>
          </w:p>
        </w:tc>
        <w:tc>
          <w:tcPr>
            <w:tcW w:w="14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120A" w:rsidRPr="000C120A" w:rsidRDefault="000C120A" w:rsidP="000C120A">
            <w:r w:rsidRPr="000C120A">
              <w:t>18</w:t>
            </w:r>
          </w:p>
        </w:tc>
      </w:tr>
      <w:tr w:rsidR="000C120A" w:rsidRPr="000C120A" w:rsidTr="000C120A">
        <w:trPr>
          <w:jc w:val="center"/>
        </w:trPr>
        <w:tc>
          <w:tcPr>
            <w:tcW w:w="15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120A" w:rsidRPr="000C120A" w:rsidRDefault="000C120A" w:rsidP="000C120A">
            <w:r w:rsidRPr="000C120A">
              <w:t>A3</w:t>
            </w:r>
          </w:p>
        </w:tc>
        <w:tc>
          <w:tcPr>
            <w:tcW w:w="21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120A" w:rsidRPr="000C120A" w:rsidRDefault="000C120A" w:rsidP="000C120A">
            <w:r w:rsidRPr="000C120A">
              <w:t>临江饭店</w:t>
            </w:r>
          </w:p>
        </w:tc>
        <w:tc>
          <w:tcPr>
            <w:tcW w:w="15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120A" w:rsidRPr="000C120A" w:rsidRDefault="000C120A" w:rsidP="000C120A">
            <w:r w:rsidRPr="000C120A">
              <w:t>1004</w:t>
            </w:r>
          </w:p>
        </w:tc>
        <w:tc>
          <w:tcPr>
            <w:tcW w:w="18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120A" w:rsidRPr="000C120A" w:rsidRDefault="000C120A" w:rsidP="000C120A">
            <w:r w:rsidRPr="000C120A">
              <w:t>伍岳林</w:t>
            </w:r>
          </w:p>
        </w:tc>
        <w:tc>
          <w:tcPr>
            <w:tcW w:w="1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120A" w:rsidRPr="000C120A" w:rsidRDefault="000C120A" w:rsidP="000C120A">
            <w:r w:rsidRPr="000C120A">
              <w:t>律师</w:t>
            </w:r>
          </w:p>
        </w:tc>
        <w:tc>
          <w:tcPr>
            <w:tcW w:w="26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120A" w:rsidRPr="000C120A" w:rsidRDefault="000C120A" w:rsidP="000C120A">
            <w:r w:rsidRPr="000C120A">
              <w:t>100</w:t>
            </w:r>
          </w:p>
        </w:tc>
        <w:tc>
          <w:tcPr>
            <w:tcW w:w="14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120A" w:rsidRPr="000C120A" w:rsidRDefault="000C120A" w:rsidP="000C120A">
            <w:r w:rsidRPr="000C120A">
              <w:t>14</w:t>
            </w:r>
          </w:p>
        </w:tc>
      </w:tr>
    </w:tbl>
    <w:p w:rsidR="007C3726" w:rsidRDefault="007C3726" w:rsidP="007C3726">
      <w:pPr>
        <w:pStyle w:val="3"/>
      </w:pPr>
      <w:r>
        <w:rPr>
          <w:rFonts w:hint="eastAsia"/>
        </w:rPr>
        <w:t>操作步骤描述</w:t>
      </w:r>
    </w:p>
    <w:p w:rsidR="00AB1146" w:rsidRDefault="00DA2738" w:rsidP="00DA2738">
      <w:pPr>
        <w:pStyle w:val="a8"/>
        <w:numPr>
          <w:ilvl w:val="0"/>
          <w:numId w:val="24"/>
        </w:numPr>
        <w:ind w:firstLineChars="0"/>
      </w:pPr>
      <w:r w:rsidRPr="00DA2738">
        <w:rPr>
          <w:rFonts w:hint="eastAsia"/>
        </w:rPr>
        <w:t>创建工程表：</w:t>
      </w:r>
      <w:r w:rsidRPr="00DA2738">
        <w:rPr>
          <w:rFonts w:hint="eastAsia"/>
        </w:rPr>
        <w:t xml:space="preserve"> </w:t>
      </w:r>
      <w:r w:rsidRPr="00DA2738">
        <w:rPr>
          <w:rFonts w:hint="eastAsia"/>
        </w:rPr>
        <w:t>工程号</w:t>
      </w:r>
      <w:r w:rsidRPr="00DA2738">
        <w:rPr>
          <w:rFonts w:hint="eastAsia"/>
        </w:rPr>
        <w:t>(</w:t>
      </w:r>
      <w:r w:rsidRPr="00DA2738">
        <w:rPr>
          <w:rFonts w:hint="eastAsia"/>
        </w:rPr>
        <w:t>主键</w:t>
      </w:r>
      <w:r w:rsidRPr="00DA2738">
        <w:rPr>
          <w:rFonts w:hint="eastAsia"/>
        </w:rPr>
        <w:t>,</w:t>
      </w:r>
      <w:r w:rsidRPr="00DA2738">
        <w:rPr>
          <w:rFonts w:hint="eastAsia"/>
        </w:rPr>
        <w:t>字符串</w:t>
      </w:r>
      <w:r w:rsidRPr="00DA2738">
        <w:rPr>
          <w:rFonts w:hint="eastAsia"/>
        </w:rPr>
        <w:t>),</w:t>
      </w:r>
      <w:r w:rsidRPr="00DA2738">
        <w:rPr>
          <w:rFonts w:hint="eastAsia"/>
        </w:rPr>
        <w:t>工程名称</w:t>
      </w:r>
      <w:r w:rsidR="00AB1146">
        <w:rPr>
          <w:rFonts w:hint="eastAsia"/>
        </w:rPr>
        <w:t>解答问题的部门，使用</w:t>
      </w:r>
      <w:r w:rsidR="00AB1146">
        <w:rPr>
          <w:rFonts w:hint="eastAsia"/>
        </w:rPr>
        <w:t>p</w:t>
      </w:r>
      <w:r w:rsidR="00AB1146">
        <w:rPr>
          <w:rFonts w:hint="eastAsia"/>
        </w:rPr>
        <w:t>标签</w:t>
      </w:r>
    </w:p>
    <w:p w:rsidR="00385389" w:rsidRDefault="00385389" w:rsidP="00385389">
      <w:pPr>
        <w:pStyle w:val="a8"/>
        <w:numPr>
          <w:ilvl w:val="0"/>
          <w:numId w:val="24"/>
        </w:numPr>
        <w:ind w:firstLineChars="0"/>
      </w:pPr>
      <w:r w:rsidRPr="00385389">
        <w:rPr>
          <w:rFonts w:hint="eastAsia"/>
        </w:rPr>
        <w:t>职务表</w:t>
      </w:r>
      <w:r w:rsidRPr="00385389">
        <w:rPr>
          <w:rFonts w:hint="eastAsia"/>
        </w:rPr>
        <w:t xml:space="preserve">:   </w:t>
      </w:r>
      <w:r w:rsidRPr="00385389">
        <w:rPr>
          <w:rFonts w:hint="eastAsia"/>
        </w:rPr>
        <w:t>职务编号</w:t>
      </w:r>
      <w:r w:rsidRPr="00385389">
        <w:rPr>
          <w:rFonts w:hint="eastAsia"/>
        </w:rPr>
        <w:t>(</w:t>
      </w:r>
      <w:r w:rsidRPr="00385389">
        <w:rPr>
          <w:rFonts w:hint="eastAsia"/>
        </w:rPr>
        <w:t>主键</w:t>
      </w:r>
      <w:r w:rsidRPr="00385389">
        <w:rPr>
          <w:rFonts w:hint="eastAsia"/>
        </w:rPr>
        <w:t>)</w:t>
      </w:r>
      <w:r w:rsidRPr="00385389">
        <w:rPr>
          <w:rFonts w:hint="eastAsia"/>
        </w:rPr>
        <w:t>，职务</w:t>
      </w:r>
      <w:r w:rsidRPr="00385389">
        <w:rPr>
          <w:rFonts w:hint="eastAsia"/>
        </w:rPr>
        <w:t>,</w:t>
      </w:r>
      <w:r w:rsidRPr="00385389">
        <w:rPr>
          <w:rFonts w:hint="eastAsia"/>
        </w:rPr>
        <w:t>小时工资率</w:t>
      </w:r>
    </w:p>
    <w:p w:rsidR="00385389" w:rsidRDefault="00385389" w:rsidP="00385389">
      <w:pPr>
        <w:pStyle w:val="a8"/>
        <w:numPr>
          <w:ilvl w:val="0"/>
          <w:numId w:val="24"/>
        </w:numPr>
        <w:ind w:firstLineChars="0"/>
      </w:pPr>
      <w:r w:rsidRPr="00385389">
        <w:rPr>
          <w:rFonts w:hint="eastAsia"/>
        </w:rPr>
        <w:t>员工表</w:t>
      </w:r>
      <w:r w:rsidRPr="00385389">
        <w:rPr>
          <w:rFonts w:hint="eastAsia"/>
        </w:rPr>
        <w:t xml:space="preserve">:   </w:t>
      </w:r>
      <w:r w:rsidRPr="00385389">
        <w:rPr>
          <w:rFonts w:hint="eastAsia"/>
        </w:rPr>
        <w:t>职工号</w:t>
      </w:r>
      <w:r w:rsidRPr="00385389">
        <w:rPr>
          <w:rFonts w:hint="eastAsia"/>
        </w:rPr>
        <w:t>(</w:t>
      </w:r>
      <w:r w:rsidRPr="00385389">
        <w:rPr>
          <w:rFonts w:hint="eastAsia"/>
        </w:rPr>
        <w:t>主键，从</w:t>
      </w:r>
      <w:r w:rsidRPr="00385389">
        <w:rPr>
          <w:rFonts w:hint="eastAsia"/>
        </w:rPr>
        <w:t>1001</w:t>
      </w:r>
      <w:r w:rsidRPr="00385389">
        <w:rPr>
          <w:rFonts w:hint="eastAsia"/>
        </w:rPr>
        <w:t>开始</w:t>
      </w:r>
      <w:r w:rsidRPr="00385389">
        <w:rPr>
          <w:rFonts w:hint="eastAsia"/>
        </w:rPr>
        <w:t>),</w:t>
      </w:r>
      <w:r w:rsidRPr="00385389">
        <w:rPr>
          <w:rFonts w:hint="eastAsia"/>
        </w:rPr>
        <w:t>姓名</w:t>
      </w:r>
      <w:r w:rsidRPr="00385389">
        <w:rPr>
          <w:rFonts w:hint="eastAsia"/>
        </w:rPr>
        <w:t>,</w:t>
      </w:r>
      <w:r w:rsidRPr="00385389">
        <w:rPr>
          <w:rFonts w:hint="eastAsia"/>
        </w:rPr>
        <w:t>职务编号</w:t>
      </w:r>
      <w:r w:rsidRPr="00385389">
        <w:rPr>
          <w:rFonts w:hint="eastAsia"/>
        </w:rPr>
        <w:t>(</w:t>
      </w:r>
      <w:r w:rsidRPr="00385389">
        <w:rPr>
          <w:rFonts w:hint="eastAsia"/>
        </w:rPr>
        <w:t>外键</w:t>
      </w:r>
      <w:r w:rsidRPr="00385389">
        <w:rPr>
          <w:rFonts w:hint="eastAsia"/>
        </w:rPr>
        <w:t>)</w:t>
      </w:r>
    </w:p>
    <w:p w:rsidR="00C85C79" w:rsidRDefault="00C85C79" w:rsidP="00C85C79">
      <w:pPr>
        <w:pStyle w:val="a8"/>
        <w:numPr>
          <w:ilvl w:val="0"/>
          <w:numId w:val="24"/>
        </w:numPr>
        <w:ind w:firstLineChars="0"/>
      </w:pPr>
      <w:r w:rsidRPr="00C85C79">
        <w:rPr>
          <w:rFonts w:hint="eastAsia"/>
        </w:rPr>
        <w:t>工时表</w:t>
      </w:r>
      <w:r w:rsidRPr="00C85C79">
        <w:rPr>
          <w:rFonts w:hint="eastAsia"/>
        </w:rPr>
        <w:t xml:space="preserve">:  </w:t>
      </w:r>
      <w:r w:rsidRPr="00C85C79">
        <w:rPr>
          <w:rFonts w:hint="eastAsia"/>
        </w:rPr>
        <w:t>工时编号</w:t>
      </w:r>
      <w:r w:rsidRPr="00C85C79">
        <w:rPr>
          <w:rFonts w:hint="eastAsia"/>
        </w:rPr>
        <w:t>(</w:t>
      </w:r>
      <w:r w:rsidRPr="00C85C79">
        <w:rPr>
          <w:rFonts w:hint="eastAsia"/>
        </w:rPr>
        <w:t>主键</w:t>
      </w:r>
      <w:r w:rsidRPr="00C85C79">
        <w:rPr>
          <w:rFonts w:hint="eastAsia"/>
        </w:rPr>
        <w:t>)</w:t>
      </w:r>
      <w:r w:rsidRPr="00C85C79">
        <w:rPr>
          <w:rFonts w:hint="eastAsia"/>
        </w:rPr>
        <w:t>，工程号</w:t>
      </w:r>
      <w:r w:rsidRPr="00C85C79">
        <w:rPr>
          <w:rFonts w:hint="eastAsia"/>
        </w:rPr>
        <w:t>(</w:t>
      </w:r>
      <w:r w:rsidRPr="00C85C79">
        <w:rPr>
          <w:rFonts w:hint="eastAsia"/>
        </w:rPr>
        <w:t>外键</w:t>
      </w:r>
      <w:r w:rsidRPr="00C85C79">
        <w:rPr>
          <w:rFonts w:hint="eastAsia"/>
        </w:rPr>
        <w:t>),</w:t>
      </w:r>
      <w:r w:rsidRPr="00C85C79">
        <w:rPr>
          <w:rFonts w:hint="eastAsia"/>
        </w:rPr>
        <w:t>职工号</w:t>
      </w:r>
      <w:r w:rsidRPr="00C85C79">
        <w:rPr>
          <w:rFonts w:hint="eastAsia"/>
        </w:rPr>
        <w:t>(</w:t>
      </w:r>
      <w:r w:rsidRPr="00C85C79">
        <w:rPr>
          <w:rFonts w:hint="eastAsia"/>
        </w:rPr>
        <w:t>外键</w:t>
      </w:r>
      <w:r w:rsidRPr="00C85C79">
        <w:rPr>
          <w:rFonts w:hint="eastAsia"/>
        </w:rPr>
        <w:t>),</w:t>
      </w:r>
      <w:r w:rsidRPr="00C85C79">
        <w:rPr>
          <w:rFonts w:hint="eastAsia"/>
        </w:rPr>
        <w:t>工时</w:t>
      </w:r>
    </w:p>
    <w:p w:rsidR="007142BA" w:rsidRDefault="007142BA" w:rsidP="007142BA">
      <w:pPr>
        <w:pStyle w:val="a8"/>
        <w:numPr>
          <w:ilvl w:val="0"/>
          <w:numId w:val="24"/>
        </w:numPr>
        <w:ind w:firstLineChars="0"/>
      </w:pPr>
      <w:r w:rsidRPr="007142BA">
        <w:rPr>
          <w:rFonts w:hint="eastAsia"/>
        </w:rPr>
        <w:lastRenderedPageBreak/>
        <w:t>插入工程数据</w:t>
      </w:r>
      <w:r>
        <w:rPr>
          <w:rFonts w:hint="eastAsia"/>
        </w:rPr>
        <w:t>、</w:t>
      </w:r>
      <w:r w:rsidRPr="007142BA">
        <w:rPr>
          <w:rFonts w:hint="eastAsia"/>
        </w:rPr>
        <w:t>职务表</w:t>
      </w:r>
      <w:r>
        <w:rPr>
          <w:rFonts w:hint="eastAsia"/>
        </w:rPr>
        <w:t>、</w:t>
      </w:r>
      <w:r w:rsidRPr="007142BA">
        <w:rPr>
          <w:rFonts w:hint="eastAsia"/>
        </w:rPr>
        <w:t>员工表</w:t>
      </w:r>
      <w:r>
        <w:rPr>
          <w:rFonts w:hint="eastAsia"/>
        </w:rPr>
        <w:t>、</w:t>
      </w:r>
      <w:r w:rsidRPr="007142BA">
        <w:rPr>
          <w:rFonts w:hint="eastAsia"/>
        </w:rPr>
        <w:t>工时表</w:t>
      </w:r>
      <w:bookmarkStart w:id="0" w:name="_GoBack"/>
      <w:bookmarkEnd w:id="0"/>
    </w:p>
    <w:sectPr w:rsidR="007142BA" w:rsidSect="00947229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080" w:bottom="1440" w:left="108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9BE" w:rsidRDefault="00DD59BE">
      <w:pPr>
        <w:spacing w:line="240" w:lineRule="auto"/>
      </w:pPr>
      <w:r>
        <w:separator/>
      </w:r>
    </w:p>
  </w:endnote>
  <w:endnote w:type="continuationSeparator" w:id="0">
    <w:p w:rsidR="00DD59BE" w:rsidRDefault="00DD59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365" w:rsidRDefault="008B2B1C">
    <w:pPr>
      <w:pStyle w:val="a4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-776605</wp:posOffset>
          </wp:positionH>
          <wp:positionV relativeFrom="paragraph">
            <wp:posOffset>-81585</wp:posOffset>
          </wp:positionV>
          <wp:extent cx="7647940" cy="548640"/>
          <wp:effectExtent l="0" t="0" r="0" b="3810"/>
          <wp:wrapNone/>
          <wp:docPr id="4" name="图片 4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9BE" w:rsidRDefault="00DD59BE">
      <w:pPr>
        <w:spacing w:line="240" w:lineRule="auto"/>
      </w:pPr>
      <w:r>
        <w:separator/>
      </w:r>
    </w:p>
  </w:footnote>
  <w:footnote w:type="continuationSeparator" w:id="0">
    <w:p w:rsidR="00DD59BE" w:rsidRDefault="00DD59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F08" w:rsidRDefault="00DD59BE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4966407" o:spid="_x0000_s2050" type="#_x0000_t136" style="position:absolute;left:0;text-align:left;margin-left:0;margin-top:0;width:601.1pt;height:85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传智JavaEE学院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365" w:rsidRDefault="00DD59BE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4966408" o:spid="_x0000_s2051" type="#_x0000_t136" style="position:absolute;left:0;text-align:left;margin-left:0;margin-top:0;width:601.1pt;height:85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传智JavaEE学院"/>
          <w10:wrap anchorx="margin" anchory="margin"/>
        </v:shape>
      </w:pict>
    </w:r>
    <w:r w:rsidR="008B2B1C"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-722148</wp:posOffset>
          </wp:positionH>
          <wp:positionV relativeFrom="paragraph">
            <wp:posOffset>-601802</wp:posOffset>
          </wp:positionV>
          <wp:extent cx="7630795" cy="910590"/>
          <wp:effectExtent l="0" t="0" r="8255" b="3810"/>
          <wp:wrapNone/>
          <wp:docPr id="26" name="图片 26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F08" w:rsidRDefault="00DD59BE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4966406" o:spid="_x0000_s2049" type="#_x0000_t136" style="position:absolute;left:0;text-align:left;margin-left:0;margin-top:0;width:601.1pt;height:85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传智JavaEE学院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16BEE"/>
    <w:multiLevelType w:val="hybridMultilevel"/>
    <w:tmpl w:val="B22000C0"/>
    <w:lvl w:ilvl="0" w:tplc="04090011">
      <w:start w:val="1"/>
      <w:numFmt w:val="decimal"/>
      <w:lvlText w:val="%1)"/>
      <w:lvlJc w:val="left"/>
      <w:pPr>
        <w:ind w:left="330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5" w:hanging="420"/>
      </w:pPr>
    </w:lvl>
    <w:lvl w:ilvl="2" w:tplc="0409001B" w:tentative="1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abstractNum w:abstractNumId="1" w15:restartNumberingAfterBreak="0">
    <w:nsid w:val="0B957BFD"/>
    <w:multiLevelType w:val="hybridMultilevel"/>
    <w:tmpl w:val="C79673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DA47CE"/>
    <w:multiLevelType w:val="hybridMultilevel"/>
    <w:tmpl w:val="C0F85E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41D4589"/>
    <w:multiLevelType w:val="hybridMultilevel"/>
    <w:tmpl w:val="9F086C42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6365A5E"/>
    <w:multiLevelType w:val="hybridMultilevel"/>
    <w:tmpl w:val="2676FBF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E86EED"/>
    <w:multiLevelType w:val="hybridMultilevel"/>
    <w:tmpl w:val="9C9C9BA2"/>
    <w:lvl w:ilvl="0" w:tplc="040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6" w15:restartNumberingAfterBreak="0">
    <w:nsid w:val="18A242D1"/>
    <w:multiLevelType w:val="hybridMultilevel"/>
    <w:tmpl w:val="949A5554"/>
    <w:lvl w:ilvl="0" w:tplc="78B4FA44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556D0F"/>
    <w:multiLevelType w:val="hybridMultilevel"/>
    <w:tmpl w:val="51AE07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B584619"/>
    <w:multiLevelType w:val="hybridMultilevel"/>
    <w:tmpl w:val="88360DC6"/>
    <w:lvl w:ilvl="0" w:tplc="1FF45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7F6533"/>
    <w:multiLevelType w:val="hybridMultilevel"/>
    <w:tmpl w:val="62666320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0" w15:restartNumberingAfterBreak="0">
    <w:nsid w:val="26CE6502"/>
    <w:multiLevelType w:val="multilevel"/>
    <w:tmpl w:val="26CE6502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1" w15:restartNumberingAfterBreak="0">
    <w:nsid w:val="290F5C71"/>
    <w:multiLevelType w:val="hybridMultilevel"/>
    <w:tmpl w:val="599ACF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76330D"/>
    <w:multiLevelType w:val="multilevel"/>
    <w:tmpl w:val="EEF85160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2411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304A4C0B"/>
    <w:multiLevelType w:val="hybridMultilevel"/>
    <w:tmpl w:val="3086FB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1ED0018"/>
    <w:multiLevelType w:val="hybridMultilevel"/>
    <w:tmpl w:val="D994BE2A"/>
    <w:lvl w:ilvl="0" w:tplc="285257C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5CA506E"/>
    <w:multiLevelType w:val="hybridMultilevel"/>
    <w:tmpl w:val="9A0E771A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6" w15:restartNumberingAfterBreak="0">
    <w:nsid w:val="3A6D1BC1"/>
    <w:multiLevelType w:val="hybridMultilevel"/>
    <w:tmpl w:val="D0A86BDA"/>
    <w:lvl w:ilvl="0" w:tplc="04090011">
      <w:start w:val="1"/>
      <w:numFmt w:val="decimal"/>
      <w:lvlText w:val="%1)"/>
      <w:lvlJc w:val="left"/>
      <w:pPr>
        <w:ind w:left="703" w:hanging="420"/>
      </w:pPr>
    </w:lvl>
    <w:lvl w:ilvl="1" w:tplc="04090019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7" w15:restartNumberingAfterBreak="0">
    <w:nsid w:val="43875B1C"/>
    <w:multiLevelType w:val="hybridMultilevel"/>
    <w:tmpl w:val="303EF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4203CB2"/>
    <w:multiLevelType w:val="hybridMultilevel"/>
    <w:tmpl w:val="24F2CC9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43EC2812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5201FF8"/>
    <w:multiLevelType w:val="hybridMultilevel"/>
    <w:tmpl w:val="526C5E02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20" w15:restartNumberingAfterBreak="0">
    <w:nsid w:val="46DE63BC"/>
    <w:multiLevelType w:val="hybridMultilevel"/>
    <w:tmpl w:val="DE90C55C"/>
    <w:lvl w:ilvl="0" w:tplc="E0E8D51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1FE559A"/>
    <w:multiLevelType w:val="hybridMultilevel"/>
    <w:tmpl w:val="CAC80E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6526EAE"/>
    <w:multiLevelType w:val="singleLevel"/>
    <w:tmpl w:val="56526EAE"/>
    <w:lvl w:ilvl="0">
      <w:start w:val="1"/>
      <w:numFmt w:val="decimal"/>
      <w:suff w:val="nothing"/>
      <w:lvlText w:val="%1."/>
      <w:lvlJc w:val="left"/>
    </w:lvl>
  </w:abstractNum>
  <w:abstractNum w:abstractNumId="23" w15:restartNumberingAfterBreak="0">
    <w:nsid w:val="56528773"/>
    <w:multiLevelType w:val="singleLevel"/>
    <w:tmpl w:val="56528773"/>
    <w:lvl w:ilvl="0">
      <w:start w:val="4"/>
      <w:numFmt w:val="decimal"/>
      <w:suff w:val="nothing"/>
      <w:lvlText w:val="%1."/>
      <w:lvlJc w:val="left"/>
    </w:lvl>
  </w:abstractNum>
  <w:abstractNum w:abstractNumId="24" w15:restartNumberingAfterBreak="0">
    <w:nsid w:val="56528ABF"/>
    <w:multiLevelType w:val="singleLevel"/>
    <w:tmpl w:val="56528ABF"/>
    <w:lvl w:ilvl="0">
      <w:start w:val="6"/>
      <w:numFmt w:val="decimal"/>
      <w:suff w:val="nothing"/>
      <w:lvlText w:val="%1."/>
      <w:lvlJc w:val="left"/>
    </w:lvl>
  </w:abstractNum>
  <w:abstractNum w:abstractNumId="25" w15:restartNumberingAfterBreak="0">
    <w:nsid w:val="5E0F2693"/>
    <w:multiLevelType w:val="hybridMultilevel"/>
    <w:tmpl w:val="103ADC34"/>
    <w:lvl w:ilvl="0" w:tplc="EFAE7912">
      <w:start w:val="1"/>
      <w:numFmt w:val="decimal"/>
      <w:lvlText w:val="%1)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0CC4B50"/>
    <w:multiLevelType w:val="hybridMultilevel"/>
    <w:tmpl w:val="001C9956"/>
    <w:lvl w:ilvl="0" w:tplc="03EA761E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5180888"/>
    <w:multiLevelType w:val="hybridMultilevel"/>
    <w:tmpl w:val="F3E070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E6D28D5"/>
    <w:multiLevelType w:val="hybridMultilevel"/>
    <w:tmpl w:val="4C76C458"/>
    <w:lvl w:ilvl="0" w:tplc="04090011">
      <w:start w:val="1"/>
      <w:numFmt w:val="decimal"/>
      <w:lvlText w:val="%1)"/>
      <w:lvlJc w:val="left"/>
      <w:pPr>
        <w:ind w:left="808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9" w15:restartNumberingAfterBreak="0">
    <w:nsid w:val="6F741129"/>
    <w:multiLevelType w:val="hybridMultilevel"/>
    <w:tmpl w:val="1780F71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4984EDF"/>
    <w:multiLevelType w:val="hybridMultilevel"/>
    <w:tmpl w:val="F576336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797351B"/>
    <w:multiLevelType w:val="hybridMultilevel"/>
    <w:tmpl w:val="074E8B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DFC0DF5"/>
    <w:multiLevelType w:val="hybridMultilevel"/>
    <w:tmpl w:val="27C2BD7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  <w:lvlOverride w:ilvl="0">
      <w:startOverride w:val="1"/>
    </w:lvlOverride>
  </w:num>
  <w:num w:numId="4">
    <w:abstractNumId w:val="23"/>
    <w:lvlOverride w:ilvl="0">
      <w:startOverride w:val="4"/>
    </w:lvlOverride>
  </w:num>
  <w:num w:numId="5">
    <w:abstractNumId w:val="24"/>
    <w:lvlOverride w:ilvl="0">
      <w:startOverride w:val="6"/>
    </w:lvlOverride>
  </w:num>
  <w:num w:numId="6">
    <w:abstractNumId w:val="6"/>
  </w:num>
  <w:num w:numId="7">
    <w:abstractNumId w:val="14"/>
  </w:num>
  <w:num w:numId="8">
    <w:abstractNumId w:val="21"/>
  </w:num>
  <w:num w:numId="9">
    <w:abstractNumId w:val="2"/>
  </w:num>
  <w:num w:numId="10">
    <w:abstractNumId w:val="11"/>
  </w:num>
  <w:num w:numId="11">
    <w:abstractNumId w:val="8"/>
  </w:num>
  <w:num w:numId="12">
    <w:abstractNumId w:val="29"/>
  </w:num>
  <w:num w:numId="13">
    <w:abstractNumId w:val="32"/>
  </w:num>
  <w:num w:numId="14">
    <w:abstractNumId w:val="26"/>
  </w:num>
  <w:num w:numId="15">
    <w:abstractNumId w:val="28"/>
  </w:num>
  <w:num w:numId="16">
    <w:abstractNumId w:val="0"/>
  </w:num>
  <w:num w:numId="17">
    <w:abstractNumId w:val="5"/>
  </w:num>
  <w:num w:numId="18">
    <w:abstractNumId w:val="16"/>
  </w:num>
  <w:num w:numId="19">
    <w:abstractNumId w:val="4"/>
  </w:num>
  <w:num w:numId="20">
    <w:abstractNumId w:val="13"/>
  </w:num>
  <w:num w:numId="21">
    <w:abstractNumId w:val="31"/>
  </w:num>
  <w:num w:numId="22">
    <w:abstractNumId w:val="17"/>
  </w:num>
  <w:num w:numId="23">
    <w:abstractNumId w:val="7"/>
  </w:num>
  <w:num w:numId="24">
    <w:abstractNumId w:val="20"/>
  </w:num>
  <w:num w:numId="25">
    <w:abstractNumId w:val="15"/>
  </w:num>
  <w:num w:numId="26">
    <w:abstractNumId w:val="3"/>
  </w:num>
  <w:num w:numId="27">
    <w:abstractNumId w:val="27"/>
  </w:num>
  <w:num w:numId="28">
    <w:abstractNumId w:val="1"/>
  </w:num>
  <w:num w:numId="29">
    <w:abstractNumId w:val="18"/>
  </w:num>
  <w:num w:numId="30">
    <w:abstractNumId w:val="30"/>
  </w:num>
  <w:num w:numId="31">
    <w:abstractNumId w:val="9"/>
  </w:num>
  <w:num w:numId="32">
    <w:abstractNumId w:val="19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0291A"/>
    <w:rsid w:val="00013CE6"/>
    <w:rsid w:val="00016572"/>
    <w:rsid w:val="000220FA"/>
    <w:rsid w:val="0006512E"/>
    <w:rsid w:val="000840C5"/>
    <w:rsid w:val="000924FB"/>
    <w:rsid w:val="000C120A"/>
    <w:rsid w:val="000C6F22"/>
    <w:rsid w:val="001116C7"/>
    <w:rsid w:val="00113784"/>
    <w:rsid w:val="00116A93"/>
    <w:rsid w:val="00122183"/>
    <w:rsid w:val="001637C1"/>
    <w:rsid w:val="001739C2"/>
    <w:rsid w:val="00181B80"/>
    <w:rsid w:val="0018522E"/>
    <w:rsid w:val="00186802"/>
    <w:rsid w:val="00190EEE"/>
    <w:rsid w:val="00197723"/>
    <w:rsid w:val="001A12B7"/>
    <w:rsid w:val="001A2EE3"/>
    <w:rsid w:val="00203578"/>
    <w:rsid w:val="002038C4"/>
    <w:rsid w:val="00224C51"/>
    <w:rsid w:val="0023404E"/>
    <w:rsid w:val="00273994"/>
    <w:rsid w:val="00277ED4"/>
    <w:rsid w:val="00292868"/>
    <w:rsid w:val="002A5D9B"/>
    <w:rsid w:val="002B5B7A"/>
    <w:rsid w:val="002C2A94"/>
    <w:rsid w:val="002D0C51"/>
    <w:rsid w:val="002E65B3"/>
    <w:rsid w:val="00306C9D"/>
    <w:rsid w:val="00310732"/>
    <w:rsid w:val="00316A44"/>
    <w:rsid w:val="00323460"/>
    <w:rsid w:val="00325645"/>
    <w:rsid w:val="00331224"/>
    <w:rsid w:val="003369A9"/>
    <w:rsid w:val="00340C9C"/>
    <w:rsid w:val="003465BD"/>
    <w:rsid w:val="003474FF"/>
    <w:rsid w:val="00347E92"/>
    <w:rsid w:val="00354505"/>
    <w:rsid w:val="00354D10"/>
    <w:rsid w:val="003572C5"/>
    <w:rsid w:val="003575DE"/>
    <w:rsid w:val="00364E3B"/>
    <w:rsid w:val="00373295"/>
    <w:rsid w:val="00377402"/>
    <w:rsid w:val="00381333"/>
    <w:rsid w:val="00385389"/>
    <w:rsid w:val="00387727"/>
    <w:rsid w:val="003A2004"/>
    <w:rsid w:val="003B0329"/>
    <w:rsid w:val="003B3B6F"/>
    <w:rsid w:val="003E551A"/>
    <w:rsid w:val="003F3EDB"/>
    <w:rsid w:val="00405FCA"/>
    <w:rsid w:val="00422752"/>
    <w:rsid w:val="004329A8"/>
    <w:rsid w:val="00452D8E"/>
    <w:rsid w:val="00460949"/>
    <w:rsid w:val="00483119"/>
    <w:rsid w:val="004900CC"/>
    <w:rsid w:val="004A5D23"/>
    <w:rsid w:val="004A7365"/>
    <w:rsid w:val="004E0A49"/>
    <w:rsid w:val="004E0E93"/>
    <w:rsid w:val="004F253F"/>
    <w:rsid w:val="00507F1E"/>
    <w:rsid w:val="005251DA"/>
    <w:rsid w:val="005259AA"/>
    <w:rsid w:val="00525E00"/>
    <w:rsid w:val="005359DD"/>
    <w:rsid w:val="005520F4"/>
    <w:rsid w:val="00552CB4"/>
    <w:rsid w:val="00563A40"/>
    <w:rsid w:val="00563F41"/>
    <w:rsid w:val="0057053A"/>
    <w:rsid w:val="00587C59"/>
    <w:rsid w:val="005D3C7F"/>
    <w:rsid w:val="005D454F"/>
    <w:rsid w:val="0062002D"/>
    <w:rsid w:val="00654167"/>
    <w:rsid w:val="006701E8"/>
    <w:rsid w:val="006921CE"/>
    <w:rsid w:val="006B7E4E"/>
    <w:rsid w:val="006C1683"/>
    <w:rsid w:val="006F1A8E"/>
    <w:rsid w:val="006F6432"/>
    <w:rsid w:val="007020FD"/>
    <w:rsid w:val="007049C6"/>
    <w:rsid w:val="00707BC7"/>
    <w:rsid w:val="007142BA"/>
    <w:rsid w:val="00746034"/>
    <w:rsid w:val="00753375"/>
    <w:rsid w:val="0076784F"/>
    <w:rsid w:val="0077237C"/>
    <w:rsid w:val="007A2D4B"/>
    <w:rsid w:val="007C0984"/>
    <w:rsid w:val="007C3726"/>
    <w:rsid w:val="007C4834"/>
    <w:rsid w:val="007D66FF"/>
    <w:rsid w:val="007E1E60"/>
    <w:rsid w:val="00803D6A"/>
    <w:rsid w:val="0081607D"/>
    <w:rsid w:val="00826E19"/>
    <w:rsid w:val="00843869"/>
    <w:rsid w:val="00855538"/>
    <w:rsid w:val="00882AFC"/>
    <w:rsid w:val="008A072D"/>
    <w:rsid w:val="008B2B1C"/>
    <w:rsid w:val="008B4000"/>
    <w:rsid w:val="008D6DB7"/>
    <w:rsid w:val="008E5417"/>
    <w:rsid w:val="008F02D9"/>
    <w:rsid w:val="00927047"/>
    <w:rsid w:val="00935DA3"/>
    <w:rsid w:val="00947229"/>
    <w:rsid w:val="0096019F"/>
    <w:rsid w:val="00963862"/>
    <w:rsid w:val="009725EE"/>
    <w:rsid w:val="00974BE8"/>
    <w:rsid w:val="00986A03"/>
    <w:rsid w:val="009872CB"/>
    <w:rsid w:val="009B7BE7"/>
    <w:rsid w:val="009C0E35"/>
    <w:rsid w:val="009C50DE"/>
    <w:rsid w:val="009C6235"/>
    <w:rsid w:val="009D2C95"/>
    <w:rsid w:val="009E2BC4"/>
    <w:rsid w:val="009E3D11"/>
    <w:rsid w:val="00A310FC"/>
    <w:rsid w:val="00A323EF"/>
    <w:rsid w:val="00A40996"/>
    <w:rsid w:val="00A54ABC"/>
    <w:rsid w:val="00A60B12"/>
    <w:rsid w:val="00A926D7"/>
    <w:rsid w:val="00AB1146"/>
    <w:rsid w:val="00AB551A"/>
    <w:rsid w:val="00AC0139"/>
    <w:rsid w:val="00AE06BC"/>
    <w:rsid w:val="00AF7B8C"/>
    <w:rsid w:val="00B15415"/>
    <w:rsid w:val="00B17DD1"/>
    <w:rsid w:val="00B24198"/>
    <w:rsid w:val="00B31DE4"/>
    <w:rsid w:val="00B74EF1"/>
    <w:rsid w:val="00B820BB"/>
    <w:rsid w:val="00B96C5E"/>
    <w:rsid w:val="00BD2571"/>
    <w:rsid w:val="00BF2F61"/>
    <w:rsid w:val="00C00B88"/>
    <w:rsid w:val="00C061BD"/>
    <w:rsid w:val="00C30059"/>
    <w:rsid w:val="00C33D53"/>
    <w:rsid w:val="00C67A31"/>
    <w:rsid w:val="00C85C79"/>
    <w:rsid w:val="00C87AFC"/>
    <w:rsid w:val="00D03751"/>
    <w:rsid w:val="00D05B70"/>
    <w:rsid w:val="00D15A36"/>
    <w:rsid w:val="00D27F08"/>
    <w:rsid w:val="00D4066A"/>
    <w:rsid w:val="00D50024"/>
    <w:rsid w:val="00D752CA"/>
    <w:rsid w:val="00D75E7E"/>
    <w:rsid w:val="00D976AF"/>
    <w:rsid w:val="00DA2738"/>
    <w:rsid w:val="00DA3BC4"/>
    <w:rsid w:val="00DB17CF"/>
    <w:rsid w:val="00DD59BE"/>
    <w:rsid w:val="00DD745A"/>
    <w:rsid w:val="00DE0366"/>
    <w:rsid w:val="00DF2B1C"/>
    <w:rsid w:val="00DF4FB3"/>
    <w:rsid w:val="00E166D4"/>
    <w:rsid w:val="00E43563"/>
    <w:rsid w:val="00E651FF"/>
    <w:rsid w:val="00E926C9"/>
    <w:rsid w:val="00E94453"/>
    <w:rsid w:val="00E94526"/>
    <w:rsid w:val="00EA6E88"/>
    <w:rsid w:val="00ED48A3"/>
    <w:rsid w:val="00F133F8"/>
    <w:rsid w:val="00F16B89"/>
    <w:rsid w:val="00F17FFE"/>
    <w:rsid w:val="00F31BBF"/>
    <w:rsid w:val="00F4599D"/>
    <w:rsid w:val="00F8191C"/>
    <w:rsid w:val="00F8687D"/>
    <w:rsid w:val="00F95A5D"/>
    <w:rsid w:val="00FB0256"/>
    <w:rsid w:val="00FB1ADD"/>
    <w:rsid w:val="00FD5638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8E788B31-5763-410E-AE31-8C2A50CE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197723"/>
    <w:pPr>
      <w:keepNext/>
      <w:keepLines/>
      <w:numPr>
        <w:ilvl w:val="2"/>
        <w:numId w:val="1"/>
      </w:numPr>
      <w:spacing w:before="260" w:after="260" w:line="500" w:lineRule="exact"/>
      <w:ind w:left="1701"/>
      <w:jc w:val="left"/>
      <w:outlineLvl w:val="2"/>
    </w:pPr>
    <w:rPr>
      <w:b/>
      <w:bCs/>
      <w:sz w:val="28"/>
      <w:szCs w:val="32"/>
      <w:lang w:val="zh-CN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qFormat/>
    <w:rsid w:val="00197723"/>
    <w:rPr>
      <w:b/>
      <w:bCs/>
      <w:kern w:val="2"/>
      <w:sz w:val="28"/>
      <w:szCs w:val="32"/>
      <w:lang w:val="zh-CN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List Paragraph"/>
    <w:aliases w:val="编号2"/>
    <w:basedOn w:val="a"/>
    <w:link w:val="Char3"/>
    <w:uiPriority w:val="34"/>
    <w:qFormat/>
    <w:rsid w:val="00D75E7E"/>
    <w:pPr>
      <w:ind w:firstLineChars="200" w:firstLine="420"/>
    </w:pPr>
  </w:style>
  <w:style w:type="paragraph" w:customStyle="1" w:styleId="a9">
    <w:name w:val="答案"/>
    <w:basedOn w:val="a"/>
    <w:link w:val="Char4"/>
    <w:qFormat/>
    <w:rsid w:val="0023404E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line="240" w:lineRule="auto"/>
      <w:jc w:val="left"/>
    </w:pPr>
    <w:rPr>
      <w:rFonts w:ascii="Courier New" w:hAnsi="Courier New" w:cs="Courier New"/>
      <w:sz w:val="20"/>
      <w:szCs w:val="21"/>
    </w:rPr>
  </w:style>
  <w:style w:type="character" w:customStyle="1" w:styleId="Char4">
    <w:name w:val="答案 Char"/>
    <w:basedOn w:val="a0"/>
    <w:link w:val="a9"/>
    <w:rsid w:val="0023404E"/>
    <w:rPr>
      <w:rFonts w:ascii="Courier New" w:hAnsi="Courier New" w:cs="Courier New"/>
      <w:kern w:val="2"/>
      <w:szCs w:val="21"/>
      <w:shd w:val="clear" w:color="auto" w:fill="F2F2F2" w:themeFill="background1" w:themeFillShade="F2"/>
    </w:rPr>
  </w:style>
  <w:style w:type="character" w:customStyle="1" w:styleId="Char3">
    <w:name w:val="列出段落 Char"/>
    <w:aliases w:val="编号2 Char"/>
    <w:basedOn w:val="a0"/>
    <w:link w:val="a8"/>
    <w:uiPriority w:val="34"/>
    <w:rsid w:val="009872CB"/>
    <w:rPr>
      <w:kern w:val="2"/>
      <w:sz w:val="21"/>
      <w:szCs w:val="22"/>
    </w:rPr>
  </w:style>
  <w:style w:type="paragraph" w:customStyle="1" w:styleId="aa">
    <w:name w:val="源代码"/>
    <w:basedOn w:val="a"/>
    <w:link w:val="Char5"/>
    <w:qFormat/>
    <w:rsid w:val="00DF4FB3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napToGrid w:val="0"/>
      <w:spacing w:line="300" w:lineRule="auto"/>
      <w:jc w:val="left"/>
    </w:pPr>
    <w:rPr>
      <w:rFonts w:ascii="Courier New" w:eastAsiaTheme="minorEastAsia" w:hAnsi="Courier New" w:cs="Courier New"/>
      <w:sz w:val="18"/>
      <w:szCs w:val="18"/>
    </w:rPr>
  </w:style>
  <w:style w:type="character" w:customStyle="1" w:styleId="Char5">
    <w:name w:val="源代码 Char"/>
    <w:basedOn w:val="a0"/>
    <w:link w:val="aa"/>
    <w:rsid w:val="00DF4FB3"/>
    <w:rPr>
      <w:rFonts w:ascii="Courier New" w:eastAsiaTheme="minorEastAsia" w:hAnsi="Courier New" w:cs="Courier New"/>
      <w:kern w:val="2"/>
      <w:sz w:val="18"/>
      <w:szCs w:val="18"/>
      <w:shd w:val="clear" w:color="auto" w:fill="F2F2F2" w:themeFill="background1" w:themeFillShade="F2"/>
    </w:rPr>
  </w:style>
  <w:style w:type="table" w:styleId="ab">
    <w:name w:val="Table Grid"/>
    <w:basedOn w:val="a1"/>
    <w:uiPriority w:val="59"/>
    <w:rsid w:val="00DF4FB3"/>
    <w:rPr>
      <w:rFonts w:asciiTheme="minorHAnsi" w:eastAsiaTheme="minorEastAsia" w:hAnsiTheme="minorHAnsi" w:cstheme="minorBidi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7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2B678E-BAC0-41ED-8486-BCDC8B91A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755</TotalTime>
  <Pages>6</Pages>
  <Words>398</Words>
  <Characters>2273</Characters>
  <Application>Microsoft Office Word</Application>
  <DocSecurity>0</DocSecurity>
  <Lines>18</Lines>
  <Paragraphs>5</Paragraphs>
  <ScaleCrop>false</ScaleCrop>
  <Company>Microsoft</Company>
  <LinksUpToDate>false</LinksUpToDate>
  <CharactersWithSpaces>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刘波</cp:lastModifiedBy>
  <cp:revision>133</cp:revision>
  <dcterms:created xsi:type="dcterms:W3CDTF">2017-02-27T09:33:00Z</dcterms:created>
  <dcterms:modified xsi:type="dcterms:W3CDTF">2017-06-30T09:07:00Z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