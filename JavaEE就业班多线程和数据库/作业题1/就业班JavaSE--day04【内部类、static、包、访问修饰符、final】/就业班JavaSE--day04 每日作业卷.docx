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28"/>
          <w:szCs w:val="28"/>
        </w:rPr>
        <w:t>就业班JavaSE--day04【内部类、static、包、访问修饰符、final】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static关键字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请阐述对static关键字理解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 static 可以修饰什么?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static 关键字的特点 ?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static 修饰的成员如何使用 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请阐述你对静态代码块的理解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请说出静态代码块的定义位置.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请说出静态代码块的定义格式.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请说出静态代码块执行时机和执行次数.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请说出静态代码块可用于做什么?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final关键字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请阐述你对final关键字的理解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 请说出final关键字可以修饰什么?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 请说出被final关键字的特点.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包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请阐述你对包的理解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请说出包的作用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请说出包命名规则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请说出包声明格式与位置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请说出如何访问包中的类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请说出导包的作用和导包的格式以及导包语句的位置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四种访问权限修饰符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</w:t>
      </w:r>
      <w:r>
        <w:rPr>
          <w:rFonts w:hint="eastAsia" w:ascii="宋体" w:hAnsi="宋体" w:eastAsia="宋体" w:cs="宋体"/>
        </w:rPr>
        <w:t>四种访问权限修饰符</w:t>
      </w:r>
      <w:r>
        <w:rPr>
          <w:rFonts w:hint="eastAsia"/>
          <w:lang w:val="en-US" w:eastAsia="zh-CN"/>
        </w:rPr>
        <w:t>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请说出四种权限修饰符分别是什么 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请说出四种权限修饰符可以修饰什么? 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请说出每种权限修饰符特点 ?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请说出如何使用每种权限修饰符?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  <w:bookmarkStart w:id="0" w:name="_GoBack"/>
      <w:bookmarkEnd w:id="0"/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请阐述内部类的概念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请说出什么是内部类.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请说出什么时候使用内部类.</w:t>
      </w:r>
    </w:p>
    <w:p>
      <w:pPr>
        <w:numPr>
          <w:ilvl w:val="0"/>
          <w:numId w:val="6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请说出内部类的分类.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成员内部类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请阐述你对成员内部类的理解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请说出成员内部类定义位置.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请说出成员内部类定义格式.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请说出如何通过成员内部类创建对象.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请阐述你对匿名内部类的理解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请说出匿名内部类的两个含义分别是什么?.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请说出匿名内部类的作用.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 w:eastAsia="宋体"/>
        </w:rPr>
        <w:t>引用数据类型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请阐述你引用数据类型作为参数和返回值类型理解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请说出你对类作为参数和返回值类型理解.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请说出你对抽象类作为参数和返回值类型理解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请说出你对接口作为参数和返回值类型理解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静态成员变量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请说出下面代码执行结果并绘制内存图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学校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"清华大学"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姓名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String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年龄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private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//</w:t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3F7F5F"/>
          <w:sz w:val="24"/>
        </w:rPr>
        <w:t>构造方法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int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super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this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color w:val="0000C0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age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void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main(String[]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args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"景甜"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,22);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Student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new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"林思意"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,18);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 传智播客"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s2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请说出上面代码的运行结果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请画出上面的代码的内存图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打开画图软件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在左上角写上:静态成员变量的内存图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在左边画一个竖长的文本框,把字体调整到10号,把上面的代码拷贝过去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在代码的右边绘制一个方块表示栈区,右边需要留出绘制堆内存区域,下面需要留出绘制方法区的区域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在栈内存的方法,绘制一个表示堆内存的方块,在该方块左上角表上堆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在栈内存和堆内存方块下面绘制一个方块表示方法区,在左上角标上方法区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在方法区左边绘制一个方块,表示为Test.class代码分配的内存,方法左上角标注Test.class; 方法内部写Test.class的部分代码.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在栈区最下面画一个方块,左上角标注main方法,表示main方法压栈执行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在方法区Test.class区域,右边绘制一个方块,左上角标注为Student.class 表示为Student.class代码分配的内存, 方块内部可以写Student类的部分代码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在方法区Student.class方法的右边绘制一个方块,左上角标注静态区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在静态区,画一个方块,左上角写上 Student.class 表示Student.class中的静态变量内存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在Student.class方块内,画一个方块,左上角标注 static school,表示为静态成员school分配的存储空间, 在这个方块内部写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清华大学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,表示默认初始化值为清华大学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在main方块中,上面绘制一个小方块,左上标注为Student s1 表示为s1分配的存储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在堆内存中,绘制一个方块,右上角标注new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,22),表示创建对象分配的存储空间,在这个小方块内绘制绘制两个小方块一个左上标注为name,表示为成员变量name分配的存储空间,内部写上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,一个标注为age,内部写上22,表示为age成员变量分配的存储空间,初始化值为22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在这个对象的方块,左上角标注上 0X001,表示这个对象的地址;在栈内存中,方块s1中写上0X001,表示变量中存储是对象的地址;画一条从这里到堆内存的0X001的线,然后标注上箭头(两根线),表示s1指向堆内存.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在main方块中,上面绘制一个小方块,左上标注为Student s2 表示为s2分配的存储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在堆内存中,绘制一个方块,右上角标注new Student(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,18),表示创建对象分配的存储空间,在这个小方块内绘制绘制两个小方块一个左上标注为name,表示为成员变量name分配的存储空间,内部写上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,一个标注为age,内部写上18,表示为age成员变量分配的存储空间,初始化值为18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在这个对象的方块,左上角标注上 0X002,表示这个对象的地址;在栈内存中,方块s2中写上x003,表示变量中存储是对象的地址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使用红框把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System.</w:t>
      </w:r>
      <w:r>
        <w:rPr>
          <w:rFonts w:hint="eastAsia" w:asciiTheme="majorEastAsia" w:hAnsiTheme="majorEastAsia" w:eastAsiaTheme="majorEastAsia" w:cstheme="majorEastAsia"/>
          <w:b/>
          <w:i/>
          <w:color w:val="0000C0"/>
          <w:sz w:val="24"/>
          <w:szCs w:val="24"/>
        </w:rPr>
        <w:t>out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.println(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s1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  <w:r>
        <w:rPr>
          <w:rFonts w:hint="eastAsia"/>
          <w:lang w:val="en-US" w:eastAsia="zh-CN"/>
        </w:rPr>
        <w:t>中的s1.school 框起来,画一条从这里到线到静态区school的线条,标注上箭头(使用两根线),表示s1.school访问的是静态区school,所以此处输出的是: 清华大学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使用红框把</w:t>
      </w:r>
      <w:r>
        <w:rPr>
          <w:rFonts w:hint="eastAsia" w:asciiTheme="minorEastAsia" w:hAnsiTheme="minorEastAsia" w:eastAsiaTheme="minorEastAsia" w:cstheme="minorEastAsia"/>
          <w:color w:val="6A3E3E"/>
          <w:sz w:val="24"/>
          <w:szCs w:val="24"/>
        </w:rPr>
        <w:t>s1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.</w:t>
      </w:r>
      <w:r>
        <w:rPr>
          <w:rFonts w:hint="eastAsia" w:asciiTheme="minorEastAsia" w:hAnsiTheme="minorEastAsia" w:eastAsiaTheme="minorEastAsia" w:cstheme="min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szCs w:val="24"/>
        </w:rPr>
        <w:t>" 传智播客"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;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中的s1.school框起来,然后一个从这里到静态区school的箭头,然后划掉school静态变量的清华大学,在后面写上 传智播客,表示把静态变量school的从原来的清华大学修改为传智播客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使用红框把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System.</w:t>
      </w:r>
      <w:r>
        <w:rPr>
          <w:rFonts w:hint="eastAsia" w:asciiTheme="majorEastAsia" w:hAnsiTheme="majorEastAsia" w:eastAsiaTheme="majorEastAsia" w:cstheme="majorEastAsia"/>
          <w:b/>
          <w:i/>
          <w:color w:val="0000C0"/>
          <w:sz w:val="24"/>
          <w:szCs w:val="24"/>
        </w:rPr>
        <w:t>out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.println(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</w:rPr>
        <w:t>s</w:t>
      </w:r>
      <w:r>
        <w:rPr>
          <w:rFonts w:hint="eastAsia" w:asciiTheme="majorEastAsia" w:hAnsiTheme="majorEastAsia" w:eastAsiaTheme="majorEastAsia" w:cstheme="majorEastAsia"/>
          <w:color w:val="6A3E3E"/>
          <w:sz w:val="24"/>
          <w:szCs w:val="24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.</w:t>
      </w:r>
      <w:r>
        <w:rPr>
          <w:rFonts w:hint="eastAsia" w:asciiTheme="majorEastAsia" w:hAnsiTheme="majorEastAsia" w:eastAsiaTheme="majorEastAsia" w:cstheme="majorEastAsia"/>
          <w:i/>
          <w:color w:val="0000C0"/>
          <w:sz w:val="24"/>
          <w:szCs w:val="24"/>
          <w:u w:val="single"/>
          <w:lang w:eastAsia="zh-CN"/>
        </w:rPr>
        <w:t>school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</w:rPr>
        <w:t>);</w:t>
      </w:r>
      <w:r>
        <w:rPr>
          <w:rFonts w:hint="eastAsia"/>
          <w:lang w:val="en-US" w:eastAsia="zh-CN"/>
        </w:rPr>
        <w:t>中的s2.school 框起来,画一条从这里到线到静态区school的线条,标注上箭头(使用两根线),表示s2.school访问的是静态区school,所以此处输出的是: 传智播客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看下面的代码说出运行结果以及执行流程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Test(){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构造方法"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main方法"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tabs>
          <w:tab w:val="left" w:pos="51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请说上面代码运行结果</w:t>
      </w:r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请说出上面代码的执行流程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成员内部类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请用代码描述: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汽车有两种状态,一种是停止,一种运行; 汽车的内部都一个发动机;发动机有一个工作的功能; 如果汽车的运行状态发动机就飞速旋转,如果汽车是停止状态,发动机停止工作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使用成员内部类.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定义一个汽车类(Car)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状态(status),true表示运行状态一种,false表示停止状态.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成员内部类: 发动机(Engine)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成员方法:work()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如果汽车的运行状态打印发动机就飞速旋转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否则打印发动机停止工作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提供:状态(status)的getter和setter方法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定义测试类(Test)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创建汽车对象 c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通过汽车对象c创建该汽车的发动机对象e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调用发动机e对象的work()方法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把汽车对象c的状态设置为true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调用发动机e对象的work()方法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权限修饰符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final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abstract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请简述abstract不能和那些关键一起使用,为什么.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abstract可以与private关键字一起使用吗? 为什么?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可以与static关键字一起使用吗? 为什么?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abstract 可以与final关键字一起使用吗? 为什么?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静态代码块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看下面的程序,说出的它的执行结果,以及执行流程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"方法中创建</w:t>
      </w:r>
      <w:r>
        <w:rPr>
          <w:rFonts w:hint="eastAsia" w:asciiTheme="minorEastAsia" w:hAnsiTheme="minorEastAsia" w:eastAsiaTheme="minorEastAsia" w:cstheme="minorEastAsia"/>
          <w:color w:val="2A00FF"/>
          <w:sz w:val="24"/>
          <w:lang w:val="en-US" w:eastAsia="zh-CN"/>
        </w:rPr>
        <w:t>Student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"执行main方法"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提示: 类只有被使用到的时候才会加载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说出输出结果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阐述类的加载与代码的执行流程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final关键字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请写代码验证final关键字的特点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验证:</w:t>
      </w:r>
      <w:r>
        <w:rPr>
          <w:rFonts w:hint="eastAsia"/>
        </w:rPr>
        <w:t>final修饰类不可以被继承，但是可以继承其他类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定义类(Final_1),用于验证第一个特点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在类上面使用注释写上: 验证:</w:t>
      </w:r>
      <w:r>
        <w:rPr>
          <w:rFonts w:hint="eastAsia"/>
        </w:rPr>
        <w:t>final修饰类不可以被继承，但是可以继承其他类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在Final_1.java中,定义被修final修饰的类(FinalClass) 类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/>
          <w:lang w:val="en-US" w:eastAsia="zh-CN"/>
        </w:rPr>
        <w:t>在Final_1.java中,定义子类Sub继承FinalClass类,编译报错,把鼠标放在红色X上面,提示: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The type Sub cannot subclass the final class FinalClass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: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把类Sub,使用注释掉,然后在下面写上: 被final修饰的类不能被继承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让FinalClass继承Final_1,编译通过; 在FinalClass上面使用注释写上:  验证:被final的修饰类可以继承其他类.</w:t>
      </w:r>
    </w:p>
    <w:p>
      <w:pPr>
        <w:numPr>
          <w:ilvl w:val="0"/>
          <w:numId w:val="0"/>
        </w:numPr>
        <w:tabs>
          <w:tab w:val="left" w:pos="517"/>
        </w:tabs>
        <w:ind w:left="420" w:leftChars="0"/>
        <w:rPr>
          <w:rFonts w:hint="eastAsia"/>
        </w:rPr>
      </w:pP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final修饰的方法不可以被覆盖,但父类中没有被final修饰方法，子类覆盖后可以加final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定义类(Final_2),用于验证第二特点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成员方法:</w:t>
      </w:r>
    </w:p>
    <w:p>
      <w:pPr>
        <w:numPr>
          <w:ilvl w:val="3"/>
          <w:numId w:val="15"/>
        </w:numPr>
        <w:tabs>
          <w:tab w:val="left" w:pos="517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被final修饰的成员方法 finalMethod</w:t>
      </w:r>
    </w:p>
    <w:p>
      <w:pPr>
        <w:numPr>
          <w:ilvl w:val="3"/>
          <w:numId w:val="15"/>
        </w:numPr>
        <w:tabs>
          <w:tab w:val="left" w:pos="517"/>
          <w:tab w:val="clear" w:pos="1680"/>
        </w:tabs>
        <w:ind w:left="168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普通方法 normalMethod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在Final_2.java中,定义子类(Sub2) 继承 Final_2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覆盖 finalMethod编译报错,把鼠标放到红色x上面,提示:</w:t>
      </w:r>
      <w:r>
        <w:rPr>
          <w:rFonts w:hint="eastAsia" w:ascii="Microsoft YaHei UI" w:hAnsi="Microsoft YaHei UI" w:eastAsia="Microsoft YaHei UI"/>
          <w:sz w:val="18"/>
        </w:rPr>
        <w:t>Cannot override the final method from Final_2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: 被final修饰方法不能被覆盖(重写);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注释调用这个方法,在上面使用注释写上: 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final修饰方法不能被覆盖(重写);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覆盖normalMethod 方法,在权限修饰符 和返回值直接加上final,编译通过,在这个方法上面写上: </w:t>
      </w:r>
      <w:r>
        <w:rPr>
          <w:rFonts w:hint="eastAsia"/>
        </w:rPr>
        <w:t>父类中没有被final修饰方法，子类覆盖后可以加final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final修饰的变量称为常量，这些变量只能赋值一次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定义Final_3类,表示用于验证final的第三个特点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在这个类上面使用注释写上: 验证: 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定义被final修饰的整型变量a,初始化值为10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给a赋值为20,编译报错,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把鼠标放在红色x上面提示:</w:t>
      </w:r>
      <w:r>
        <w:rPr>
          <w:rFonts w:hint="eastAsia" w:ascii="Microsoft YaHei UI" w:hAnsi="Microsoft YaHei UI" w:eastAsia="Microsoft YaHei UI"/>
          <w:sz w:val="18"/>
        </w:rPr>
        <w:t>The final local variable a cannot be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:被fianl修饰的局部变量不能被赋值;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注释掉这句话,在上面写上: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定义被final修饰的整型变量b,没有初始化值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下一行,给变量b赋值为5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然后再给变量b赋值为15,编译报错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把鼠标放到红色x上面提示:</w:t>
      </w:r>
      <w:r>
        <w:rPr>
          <w:rFonts w:hint="eastAsia" w:ascii="Microsoft YaHei UI" w:hAnsi="Microsoft YaHei UI" w:eastAsia="Microsoft YaHei UI"/>
          <w:sz w:val="18"/>
        </w:rPr>
        <w:t>The final local variable b may already have been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: 被final修饰的局部变量已经赋值了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注释掉这个赋值语句,然后在上面使用注释写上:</w:t>
      </w:r>
      <w:r>
        <w:rPr>
          <w:rFonts w:hint="eastAsia"/>
        </w:rPr>
        <w:t>final修饰的变量称为常量，这些变量只能赋值一次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引用类型的变量值为对象地址值，地址值不能更改，但是地址内的对象属性值可以修改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定义类(Final_4),表示用于验证final的第四个特点,在这个类上面使用注释写上:验证:</w:t>
      </w:r>
      <w:r>
        <w:rPr>
          <w:rFonts w:hint="eastAsia"/>
        </w:rPr>
        <w:t>引用类型的变量值为对象地址值，地址值不能更改，但是地址内的对象属性值可以修改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在Fianl4.java中,定义辅助类,随便写,我这里使用猫类(Cat)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定义公共权限成员变量: 年龄 (age)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在Fianl_4类中提供main方法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定义被final修饰的Cat类型的引用变量c,new Cat()赋值给它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然后,在new Cat() 赋值给变量c,编译报错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错误提示:</w:t>
      </w:r>
      <w:r>
        <w:rPr>
          <w:rFonts w:hint="eastAsia" w:ascii="Microsoft YaHei UI" w:hAnsi="Microsoft YaHei UI" w:eastAsia="Microsoft YaHei UI"/>
          <w:sz w:val="18"/>
        </w:rPr>
        <w:t>The final local variable c cannot be assigned.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 被fianl修饰的局部变量不能被赋值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注释掉这个赋值语句,然后在上面使用注释写上: </w:t>
      </w:r>
      <w:r>
        <w:rPr>
          <w:rFonts w:hint="eastAsia"/>
        </w:rPr>
        <w:t>引用类型的变量值为对象地址值，地址值不能更改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给对象c的age属性赋值为2,编译通过; 表示: 其指向的</w:t>
      </w:r>
      <w:r>
        <w:rPr>
          <w:rFonts w:hint="eastAsia"/>
        </w:rPr>
        <w:t>对象属性值可以修改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在这话上面,使用注释写上:</w:t>
      </w:r>
      <w:r>
        <w:rPr>
          <w:rFonts w:hint="eastAsia"/>
        </w:rPr>
        <w:t>地址内的对象属性值可以修改</w:t>
      </w:r>
    </w:p>
    <w:p>
      <w:pPr>
        <w:numPr>
          <w:ilvl w:val="0"/>
          <w:numId w:val="15"/>
        </w:numPr>
        <w:tabs>
          <w:tab w:val="left" w:pos="517"/>
        </w:tabs>
        <w:ind w:left="425" w:leftChars="0" w:hanging="425" w:firstLineChars="0"/>
        <w:rPr>
          <w:rFonts w:hint="eastAsia"/>
        </w:rPr>
      </w:pPr>
      <w:r>
        <w:rPr>
          <w:rFonts w:hint="eastAsia"/>
        </w:rPr>
        <w:t>修饰成员变量，需要在创建对象前赋值，否则报错。(当没有显式赋值时，多个构造方法的均需要为其赋值。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定义类(Final_5),表示用于验证final的第五个特点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在这个类上面使用注释写上:验证:</w:t>
      </w:r>
      <w:r>
        <w:rPr>
          <w:rFonts w:hint="eastAsia"/>
        </w:rPr>
        <w:t>修饰成员变量，需要在创建对象前赋值，否则报错。(当没有显式赋值时，多个构造方法的均需要为其赋值。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这里需要验证两点: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定义final成员变量的时候,显示赋值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否则每一个构造方法都需要给这个final修饰成员变量赋值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定义被final修饰的整型成员变量a,并显式赋值为10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定义被final修饰的整型成员变量b,不显式赋值,编译报错,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提示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>,被final修饰的成员变量可能没有被赋值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提供空参构造方法,上面成员变量b不报错了,但是这里开始报错了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提示: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在空参构造方法内部写上: b = 20; 编译通过</w:t>
      </w:r>
    </w:p>
    <w:p>
      <w:pPr>
        <w:numPr>
          <w:ilvl w:val="1"/>
          <w:numId w:val="15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提供满参构造,但是不给a和b赋值,报错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提示:</w:t>
      </w:r>
      <w:r>
        <w:rPr>
          <w:rFonts w:hint="eastAsia" w:ascii="Microsoft YaHei UI" w:hAnsi="Microsoft YaHei UI" w:eastAsia="Microsoft YaHei UI"/>
          <w:sz w:val="18"/>
        </w:rPr>
        <w:t>The blank final field b may not have been initialized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在满参构造方法中写上this.b = b; 编译通过,说明: </w:t>
      </w:r>
      <w:r>
        <w:rPr>
          <w:rFonts w:hint="eastAsia"/>
        </w:rPr>
        <w:t>当没有显式赋值时，多个构造方法的均需要为其赋值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在写上 this.a = a; 编译报错,提示:</w:t>
      </w:r>
      <w:r>
        <w:rPr>
          <w:rFonts w:hint="eastAsia" w:ascii="Microsoft YaHei UI" w:hAnsi="Microsoft YaHei UI" w:eastAsia="Microsoft YaHei UI"/>
          <w:sz w:val="18"/>
        </w:rPr>
        <w:t>The final field Final_5.a cannot be assigned</w:t>
      </w:r>
      <w:r>
        <w:rPr>
          <w:rFonts w:hint="eastAsia" w:ascii="Microsoft YaHei UI" w:hAnsi="Microsoft YaHei UI" w:eastAsia="Microsoft YaHei UI"/>
          <w:sz w:val="18"/>
          <w:lang w:val="en-US" w:eastAsia="zh-CN"/>
        </w:rPr>
        <w:t xml:space="preserve"> 表示被final修饰成员变量只能赋值一次</w:t>
      </w:r>
    </w:p>
    <w:p>
      <w:pPr>
        <w:numPr>
          <w:ilvl w:val="2"/>
          <w:numId w:val="15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="Microsoft YaHei UI" w:hAnsi="Microsoft YaHei UI" w:eastAsia="Microsoft YaHei UI"/>
          <w:sz w:val="18"/>
          <w:lang w:val="en-US" w:eastAsia="zh-CN"/>
        </w:rPr>
        <w:t>注释掉这句代码,在后面写上,被final修饰成员变量只能赋值一次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在某新型公司,每一个员工都有工号,姓名; 都要工作,但是每一个员工的工作内容都不一样;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要求:使用匿名内部类创建对象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定义抽象类(Employee)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工号(id),姓名(name)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行为: 抽象方法work()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提供setters和gettters方法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使用匿名内部类创建Employee的子类对象 e;并重写work()方法</w:t>
      </w:r>
    </w:p>
    <w:p>
      <w:pPr>
        <w:numPr>
          <w:ilvl w:val="3"/>
          <w:numId w:val="16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输出格式:工号为001的员工范冰冰在努力的敲代码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使用setXxx方法给e的工号和名称赋值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调用e的work()方法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接口名作为形式参数类型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某市举办一场运动会,只要是会跑的都可以参加.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把跑功能抽取到接口中 ,在测试类中提供参加运动会的静态方法 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定义接口(Sport)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跑(run)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定义静态方法:进入运行会(enter(Sport s)),在方法中调用s的run方法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7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调用enter(Sport s),传入使用Sport接口的匿名内部类创建的对象; </w:t>
      </w:r>
    </w:p>
    <w:p>
      <w:pPr>
        <w:numPr>
          <w:ilvl w:val="2"/>
          <w:numId w:val="17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在匿名内部类中重写run方法</w:t>
      </w:r>
    </w:p>
    <w:p>
      <w:pPr>
        <w:numPr>
          <w:ilvl w:val="3"/>
          <w:numId w:val="17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参加运动会,奔跑吧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接口名作为形式参数类型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请用代码描述：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某高校举成立一个大球俱乐部,只要是会打篮球,踢足球,打排球的可以参加.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提示: 把打篮球,踢足球,打排球功能抽取到接口中 ,在测试类中提供加入俱乐部的静态方法,参数为接口类;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定义接口(Player)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抽象方法: 打篮球(playBasketball),踢足球(playFootball),打排球(playVolleyball)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定义静态方法:进入运行会(join(Player p)),在方法中调用p的 打篮球,踢足球,打排球 方法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调用join(Player p),传入使用Player 接口的匿名内部类创建的匿名对象; </w:t>
      </w:r>
    </w:p>
    <w:p>
      <w:pPr>
        <w:numPr>
          <w:ilvl w:val="2"/>
          <w:numId w:val="18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在匿名内部类中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重写playBasketball()方法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在打篮球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.重写playFootball()方法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在踢足球</w:t>
      </w:r>
    </w:p>
    <w:p>
      <w:pPr>
        <w:numPr>
          <w:ilvl w:val="3"/>
          <w:numId w:val="18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.重写playVolleyball()方法</w:t>
      </w:r>
    </w:p>
    <w:p>
      <w:pPr>
        <w:numPr>
          <w:ilvl w:val="4"/>
          <w:numId w:val="18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输出: 在打排球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静态代码块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成员变量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看下面的程序说出执行结果并阐述程序的执行流程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class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static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类的静态代码块"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"Student 类的构造方法"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b/>
          <w:color w:val="7F0055"/>
          <w:sz w:val="24"/>
        </w:rPr>
        <w:t>public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 xml:space="preserve"> Student(String 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System.</w:t>
      </w:r>
      <w:r>
        <w:rPr>
          <w:rFonts w:hint="eastAsia" w:asciiTheme="minorEastAsia" w:hAnsiTheme="minorEastAsia" w:eastAsiaTheme="minorEastAsia" w:cstheme="minorEastAsia"/>
          <w:b/>
          <w:i/>
          <w:color w:val="0000C0"/>
          <w:sz w:val="24"/>
        </w:rPr>
        <w:t>out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.println(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"在"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6A3E3E"/>
          <w:sz w:val="24"/>
        </w:rPr>
        <w:t>methodName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+</w:t>
      </w:r>
      <w:r>
        <w:rPr>
          <w:rFonts w:hint="eastAsia" w:asciiTheme="minorEastAsia" w:hAnsiTheme="minorEastAsia" w:eastAsiaTheme="minorEastAsia" w:cstheme="minorEastAsia"/>
          <w:color w:val="2A00FF"/>
          <w:sz w:val="24"/>
        </w:rPr>
        <w:t>"创建Student对象调用的"</w:t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实例(对象)成员变量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0000C0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"成员变量显式初始化的时候"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静态代码块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"Test 类的静态代码块"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highlight w:val="white"/>
        </w:rPr>
        <w:t>out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"main方法"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创建学生对象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  <w:u w:val="single"/>
        </w:rPr>
        <w:t>s1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color w:val="2A00FF"/>
          <w:sz w:val="24"/>
        </w:rPr>
        <w:t>"main方法中"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创建Test对象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Test </w:t>
      </w:r>
      <w:r>
        <w:rPr>
          <w:rFonts w:hint="eastAsia" w:ascii="Consolas" w:hAnsi="Consolas" w:eastAsia="Consolas"/>
          <w:color w:val="6A3E3E"/>
          <w:sz w:val="24"/>
          <w:u w:val="single"/>
        </w:rPr>
        <w:t>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 1. 类只有被使用就会加载到内存中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2. 只有创建对象才会为成员变量分配存储空间才能对成员变量赋值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某人养了几只宠物,每个宠物都有名字,每一个宠物都会吃,但是每个宠物吃的东西都不一样;宠物1叫tom吃鱼,宠物2叫小黑,啃骨头.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用到抽象类和匿名内部类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接口作为形式参数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某公司成立一个游泳俱乐部,只要是会游泳的都可以加入;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要求: 使用到接口,接口作为参数,匿名内部类.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提示: 把游泳功能抽取到接口中 ,在测试类中提供参加运动会的静态方法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142E16"/>
    <w:multiLevelType w:val="singleLevel"/>
    <w:tmpl w:val="59142E1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42FF4"/>
    <w:multiLevelType w:val="singleLevel"/>
    <w:tmpl w:val="59142FF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1430C5"/>
    <w:multiLevelType w:val="singleLevel"/>
    <w:tmpl w:val="591430C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91432EA"/>
    <w:multiLevelType w:val="singleLevel"/>
    <w:tmpl w:val="591432E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9155CE8"/>
    <w:multiLevelType w:val="singleLevel"/>
    <w:tmpl w:val="59155CE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55DB4"/>
    <w:multiLevelType w:val="singleLevel"/>
    <w:tmpl w:val="59155DB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9156ABE"/>
    <w:multiLevelType w:val="multilevel"/>
    <w:tmpl w:val="59156A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657D3"/>
    <w:multiLevelType w:val="multilevel"/>
    <w:tmpl w:val="591657D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68022"/>
    <w:multiLevelType w:val="singleLevel"/>
    <w:tmpl w:val="591680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916B9B8"/>
    <w:multiLevelType w:val="multilevel"/>
    <w:tmpl w:val="5916B9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16EB48"/>
    <w:multiLevelType w:val="multilevel"/>
    <w:tmpl w:val="5916EB4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12"/>
  </w:num>
  <w:num w:numId="12">
    <w:abstractNumId w:val="16"/>
  </w:num>
  <w:num w:numId="13">
    <w:abstractNumId w:val="10"/>
  </w:num>
  <w:num w:numId="14">
    <w:abstractNumId w:val="15"/>
  </w:num>
  <w:num w:numId="15">
    <w:abstractNumId w:val="14"/>
  </w:num>
  <w:num w:numId="16">
    <w:abstractNumId w:val="2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416AB2"/>
    <w:rsid w:val="01685581"/>
    <w:rsid w:val="01A70836"/>
    <w:rsid w:val="01C20748"/>
    <w:rsid w:val="01CC6101"/>
    <w:rsid w:val="01DD16E8"/>
    <w:rsid w:val="01E834F7"/>
    <w:rsid w:val="022E0738"/>
    <w:rsid w:val="02307D09"/>
    <w:rsid w:val="02733C28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CE19AA"/>
    <w:rsid w:val="03E21279"/>
    <w:rsid w:val="041042A2"/>
    <w:rsid w:val="04806763"/>
    <w:rsid w:val="04B6343C"/>
    <w:rsid w:val="04FF58B7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6301A0E"/>
    <w:rsid w:val="065D081A"/>
    <w:rsid w:val="066B4E57"/>
    <w:rsid w:val="066E2161"/>
    <w:rsid w:val="0671797F"/>
    <w:rsid w:val="068B3A9D"/>
    <w:rsid w:val="069D44A3"/>
    <w:rsid w:val="070A2387"/>
    <w:rsid w:val="0719076C"/>
    <w:rsid w:val="073211DF"/>
    <w:rsid w:val="07404534"/>
    <w:rsid w:val="0742206A"/>
    <w:rsid w:val="074754BC"/>
    <w:rsid w:val="07BE48C8"/>
    <w:rsid w:val="083A2BF6"/>
    <w:rsid w:val="08546B89"/>
    <w:rsid w:val="09024ADC"/>
    <w:rsid w:val="09A96D32"/>
    <w:rsid w:val="09B141B7"/>
    <w:rsid w:val="09FA2B62"/>
    <w:rsid w:val="0A155BA7"/>
    <w:rsid w:val="0A4E2EC3"/>
    <w:rsid w:val="0A763832"/>
    <w:rsid w:val="0A967754"/>
    <w:rsid w:val="0AE65D41"/>
    <w:rsid w:val="0B333FD1"/>
    <w:rsid w:val="0B540DA1"/>
    <w:rsid w:val="0BAA323D"/>
    <w:rsid w:val="0C0D5181"/>
    <w:rsid w:val="0C404C41"/>
    <w:rsid w:val="0C7C6EE5"/>
    <w:rsid w:val="0CA54458"/>
    <w:rsid w:val="0CF916E8"/>
    <w:rsid w:val="0D991A70"/>
    <w:rsid w:val="0DEE4F62"/>
    <w:rsid w:val="0DFE27FA"/>
    <w:rsid w:val="0E7F0679"/>
    <w:rsid w:val="0E871CAB"/>
    <w:rsid w:val="0F424F7B"/>
    <w:rsid w:val="0F5B7EA9"/>
    <w:rsid w:val="0F8B715A"/>
    <w:rsid w:val="0F9D0707"/>
    <w:rsid w:val="0FC72597"/>
    <w:rsid w:val="103919EA"/>
    <w:rsid w:val="104E6A9B"/>
    <w:rsid w:val="10842B2B"/>
    <w:rsid w:val="110E688E"/>
    <w:rsid w:val="11613EFB"/>
    <w:rsid w:val="116160AF"/>
    <w:rsid w:val="11964C38"/>
    <w:rsid w:val="11B02B78"/>
    <w:rsid w:val="11E37729"/>
    <w:rsid w:val="11ED2ED9"/>
    <w:rsid w:val="125E4185"/>
    <w:rsid w:val="12E303D1"/>
    <w:rsid w:val="130D3051"/>
    <w:rsid w:val="13642348"/>
    <w:rsid w:val="139B7C62"/>
    <w:rsid w:val="13A22CE0"/>
    <w:rsid w:val="13B30386"/>
    <w:rsid w:val="13D07526"/>
    <w:rsid w:val="14054914"/>
    <w:rsid w:val="14605AB1"/>
    <w:rsid w:val="1466754B"/>
    <w:rsid w:val="146E1F2D"/>
    <w:rsid w:val="146E5507"/>
    <w:rsid w:val="147258E3"/>
    <w:rsid w:val="14B8055A"/>
    <w:rsid w:val="14CD4259"/>
    <w:rsid w:val="14D023C9"/>
    <w:rsid w:val="14D23005"/>
    <w:rsid w:val="14D31820"/>
    <w:rsid w:val="14F14BBC"/>
    <w:rsid w:val="155002B2"/>
    <w:rsid w:val="155E714E"/>
    <w:rsid w:val="159E6939"/>
    <w:rsid w:val="15DA02AD"/>
    <w:rsid w:val="16315833"/>
    <w:rsid w:val="165C1059"/>
    <w:rsid w:val="1668456F"/>
    <w:rsid w:val="169E21DB"/>
    <w:rsid w:val="16C75CFD"/>
    <w:rsid w:val="16D9156A"/>
    <w:rsid w:val="17287661"/>
    <w:rsid w:val="17847CB4"/>
    <w:rsid w:val="179C06FB"/>
    <w:rsid w:val="17D82E26"/>
    <w:rsid w:val="1816699B"/>
    <w:rsid w:val="185A6C83"/>
    <w:rsid w:val="18731335"/>
    <w:rsid w:val="18E60C9E"/>
    <w:rsid w:val="190017F2"/>
    <w:rsid w:val="19051045"/>
    <w:rsid w:val="190D79E3"/>
    <w:rsid w:val="190E6132"/>
    <w:rsid w:val="19395A92"/>
    <w:rsid w:val="19D43F62"/>
    <w:rsid w:val="1A5056F1"/>
    <w:rsid w:val="1A5B65BC"/>
    <w:rsid w:val="1A980757"/>
    <w:rsid w:val="1AC77245"/>
    <w:rsid w:val="1B18254E"/>
    <w:rsid w:val="1B276569"/>
    <w:rsid w:val="1B2F6F2E"/>
    <w:rsid w:val="1B582482"/>
    <w:rsid w:val="1B6D096F"/>
    <w:rsid w:val="1B82000E"/>
    <w:rsid w:val="1B873521"/>
    <w:rsid w:val="1BF806B3"/>
    <w:rsid w:val="1C3E416F"/>
    <w:rsid w:val="1C5C3CA5"/>
    <w:rsid w:val="1C96352D"/>
    <w:rsid w:val="1C986430"/>
    <w:rsid w:val="1CE24935"/>
    <w:rsid w:val="1CED6DD5"/>
    <w:rsid w:val="1D312F8B"/>
    <w:rsid w:val="1D3B01B9"/>
    <w:rsid w:val="1D7C19E1"/>
    <w:rsid w:val="1DCB44BE"/>
    <w:rsid w:val="1DEE29B5"/>
    <w:rsid w:val="1E112F2E"/>
    <w:rsid w:val="1E264BFD"/>
    <w:rsid w:val="1E5951DF"/>
    <w:rsid w:val="1E6B6B64"/>
    <w:rsid w:val="1E8253DE"/>
    <w:rsid w:val="1EF7161F"/>
    <w:rsid w:val="1EFA6704"/>
    <w:rsid w:val="1F0E40D5"/>
    <w:rsid w:val="1F87407D"/>
    <w:rsid w:val="1F8F26B8"/>
    <w:rsid w:val="1F950587"/>
    <w:rsid w:val="1FE5399F"/>
    <w:rsid w:val="20004AE4"/>
    <w:rsid w:val="20497911"/>
    <w:rsid w:val="205E52C4"/>
    <w:rsid w:val="206F16E1"/>
    <w:rsid w:val="20BA61CA"/>
    <w:rsid w:val="20F01717"/>
    <w:rsid w:val="20F0607F"/>
    <w:rsid w:val="20F94BBC"/>
    <w:rsid w:val="21015AB3"/>
    <w:rsid w:val="2117072C"/>
    <w:rsid w:val="21292C45"/>
    <w:rsid w:val="21A20A07"/>
    <w:rsid w:val="21AD3B98"/>
    <w:rsid w:val="21EF2411"/>
    <w:rsid w:val="223D51EE"/>
    <w:rsid w:val="225E1AC7"/>
    <w:rsid w:val="22C95795"/>
    <w:rsid w:val="22DC5305"/>
    <w:rsid w:val="23080984"/>
    <w:rsid w:val="230E7D65"/>
    <w:rsid w:val="23500334"/>
    <w:rsid w:val="235734AD"/>
    <w:rsid w:val="23B80958"/>
    <w:rsid w:val="23C34B61"/>
    <w:rsid w:val="24AD6B98"/>
    <w:rsid w:val="24B1678B"/>
    <w:rsid w:val="24BD2F5A"/>
    <w:rsid w:val="24EA4191"/>
    <w:rsid w:val="24FE7E91"/>
    <w:rsid w:val="251F64B5"/>
    <w:rsid w:val="256148CF"/>
    <w:rsid w:val="25852463"/>
    <w:rsid w:val="26017B86"/>
    <w:rsid w:val="260F6643"/>
    <w:rsid w:val="266470E3"/>
    <w:rsid w:val="26726486"/>
    <w:rsid w:val="268847AD"/>
    <w:rsid w:val="26934A18"/>
    <w:rsid w:val="26D306A6"/>
    <w:rsid w:val="271F28E9"/>
    <w:rsid w:val="27BF38F3"/>
    <w:rsid w:val="2826401B"/>
    <w:rsid w:val="282F3D8C"/>
    <w:rsid w:val="289D150B"/>
    <w:rsid w:val="28AD407D"/>
    <w:rsid w:val="28C548C5"/>
    <w:rsid w:val="28DD3623"/>
    <w:rsid w:val="28F32538"/>
    <w:rsid w:val="29157A95"/>
    <w:rsid w:val="295847D8"/>
    <w:rsid w:val="297220D4"/>
    <w:rsid w:val="29B00BB8"/>
    <w:rsid w:val="2A393A60"/>
    <w:rsid w:val="2A582997"/>
    <w:rsid w:val="2A90407E"/>
    <w:rsid w:val="2A910EB5"/>
    <w:rsid w:val="2AF10B58"/>
    <w:rsid w:val="2B523B1D"/>
    <w:rsid w:val="2B9357BC"/>
    <w:rsid w:val="2BA2297D"/>
    <w:rsid w:val="2C746EB0"/>
    <w:rsid w:val="2CF7297E"/>
    <w:rsid w:val="2CF93B51"/>
    <w:rsid w:val="2D1914C1"/>
    <w:rsid w:val="2D3547D5"/>
    <w:rsid w:val="2D414A97"/>
    <w:rsid w:val="2D4270C1"/>
    <w:rsid w:val="2DC85A03"/>
    <w:rsid w:val="2E8622B9"/>
    <w:rsid w:val="2E9F569A"/>
    <w:rsid w:val="2E9F6F73"/>
    <w:rsid w:val="2F107B30"/>
    <w:rsid w:val="2F281077"/>
    <w:rsid w:val="2F9E21F8"/>
    <w:rsid w:val="2FD5567E"/>
    <w:rsid w:val="3001582F"/>
    <w:rsid w:val="302A6D1F"/>
    <w:rsid w:val="30334A26"/>
    <w:rsid w:val="311243AA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731B2E"/>
    <w:rsid w:val="33970A6A"/>
    <w:rsid w:val="33CC7DED"/>
    <w:rsid w:val="33CE4B01"/>
    <w:rsid w:val="33F21F00"/>
    <w:rsid w:val="33F859B4"/>
    <w:rsid w:val="340E386E"/>
    <w:rsid w:val="341D3248"/>
    <w:rsid w:val="343A6CB6"/>
    <w:rsid w:val="3468664D"/>
    <w:rsid w:val="349C03AA"/>
    <w:rsid w:val="34B32C51"/>
    <w:rsid w:val="36053817"/>
    <w:rsid w:val="36224A7B"/>
    <w:rsid w:val="36297A5E"/>
    <w:rsid w:val="36357F4D"/>
    <w:rsid w:val="36DC5935"/>
    <w:rsid w:val="373F0B0F"/>
    <w:rsid w:val="375A5184"/>
    <w:rsid w:val="37A8744F"/>
    <w:rsid w:val="37CC5678"/>
    <w:rsid w:val="37D02EBE"/>
    <w:rsid w:val="37F403F2"/>
    <w:rsid w:val="387451CA"/>
    <w:rsid w:val="3884602D"/>
    <w:rsid w:val="38E8512A"/>
    <w:rsid w:val="391578C4"/>
    <w:rsid w:val="39215C2D"/>
    <w:rsid w:val="394E5DE2"/>
    <w:rsid w:val="39E831BF"/>
    <w:rsid w:val="3A2A66EA"/>
    <w:rsid w:val="3A2B3345"/>
    <w:rsid w:val="3AB57492"/>
    <w:rsid w:val="3ABF525C"/>
    <w:rsid w:val="3AC82CDB"/>
    <w:rsid w:val="3ACC59A5"/>
    <w:rsid w:val="3B153F0E"/>
    <w:rsid w:val="3B240AC9"/>
    <w:rsid w:val="3B276892"/>
    <w:rsid w:val="3B784165"/>
    <w:rsid w:val="3C2D4B4A"/>
    <w:rsid w:val="3C626F00"/>
    <w:rsid w:val="3CAD485F"/>
    <w:rsid w:val="3CC303C8"/>
    <w:rsid w:val="3CC47551"/>
    <w:rsid w:val="3CE92666"/>
    <w:rsid w:val="3CFA745F"/>
    <w:rsid w:val="3D240442"/>
    <w:rsid w:val="3D25759E"/>
    <w:rsid w:val="3D5F1DF3"/>
    <w:rsid w:val="3D7D3D18"/>
    <w:rsid w:val="3DB068C3"/>
    <w:rsid w:val="3DB65FC9"/>
    <w:rsid w:val="3DE06DBA"/>
    <w:rsid w:val="3E2007C5"/>
    <w:rsid w:val="3E4B4A95"/>
    <w:rsid w:val="3E551D36"/>
    <w:rsid w:val="3E5C608B"/>
    <w:rsid w:val="3E821CDC"/>
    <w:rsid w:val="3EC13AEE"/>
    <w:rsid w:val="3F134DEA"/>
    <w:rsid w:val="3F1B68E2"/>
    <w:rsid w:val="3F1F3374"/>
    <w:rsid w:val="3F9C104B"/>
    <w:rsid w:val="3FA5615B"/>
    <w:rsid w:val="401E1E72"/>
    <w:rsid w:val="402B7965"/>
    <w:rsid w:val="402E67D7"/>
    <w:rsid w:val="40354DA6"/>
    <w:rsid w:val="404D6388"/>
    <w:rsid w:val="405B1693"/>
    <w:rsid w:val="40FC280A"/>
    <w:rsid w:val="411F3560"/>
    <w:rsid w:val="414259E8"/>
    <w:rsid w:val="41426A05"/>
    <w:rsid w:val="41820938"/>
    <w:rsid w:val="41855C69"/>
    <w:rsid w:val="418C126D"/>
    <w:rsid w:val="41B94C43"/>
    <w:rsid w:val="41CE6C6C"/>
    <w:rsid w:val="421156D5"/>
    <w:rsid w:val="432A4698"/>
    <w:rsid w:val="436C039D"/>
    <w:rsid w:val="43733CE0"/>
    <w:rsid w:val="43EA7964"/>
    <w:rsid w:val="44244DE2"/>
    <w:rsid w:val="442F56D7"/>
    <w:rsid w:val="44313D49"/>
    <w:rsid w:val="44741202"/>
    <w:rsid w:val="452A656F"/>
    <w:rsid w:val="453C5429"/>
    <w:rsid w:val="454A3CBF"/>
    <w:rsid w:val="456F535D"/>
    <w:rsid w:val="45720087"/>
    <w:rsid w:val="45895DAA"/>
    <w:rsid w:val="45B11082"/>
    <w:rsid w:val="45F5766B"/>
    <w:rsid w:val="462E5FDA"/>
    <w:rsid w:val="46C23EB0"/>
    <w:rsid w:val="473700D3"/>
    <w:rsid w:val="47524F61"/>
    <w:rsid w:val="4776296A"/>
    <w:rsid w:val="47AD16E9"/>
    <w:rsid w:val="47D31A81"/>
    <w:rsid w:val="47F045BC"/>
    <w:rsid w:val="48BE016E"/>
    <w:rsid w:val="48C513BD"/>
    <w:rsid w:val="48D564C1"/>
    <w:rsid w:val="49151638"/>
    <w:rsid w:val="492344A9"/>
    <w:rsid w:val="4945225C"/>
    <w:rsid w:val="495C7888"/>
    <w:rsid w:val="497B6850"/>
    <w:rsid w:val="499F6413"/>
    <w:rsid w:val="49CE5FD7"/>
    <w:rsid w:val="49D459B1"/>
    <w:rsid w:val="49ED5264"/>
    <w:rsid w:val="4A816415"/>
    <w:rsid w:val="4A972690"/>
    <w:rsid w:val="4AEB0419"/>
    <w:rsid w:val="4B7B7663"/>
    <w:rsid w:val="4B850903"/>
    <w:rsid w:val="4B864BFB"/>
    <w:rsid w:val="4BB25018"/>
    <w:rsid w:val="4BCE63B0"/>
    <w:rsid w:val="4BD91928"/>
    <w:rsid w:val="4BFA4EEB"/>
    <w:rsid w:val="4C02510B"/>
    <w:rsid w:val="4C045676"/>
    <w:rsid w:val="4C106F0B"/>
    <w:rsid w:val="4C2D12A1"/>
    <w:rsid w:val="4C576674"/>
    <w:rsid w:val="4C95647A"/>
    <w:rsid w:val="4CE5580A"/>
    <w:rsid w:val="4CF15B21"/>
    <w:rsid w:val="4CF905D7"/>
    <w:rsid w:val="4D1930CC"/>
    <w:rsid w:val="4D1F414D"/>
    <w:rsid w:val="4D21605F"/>
    <w:rsid w:val="4D267AA5"/>
    <w:rsid w:val="4D2C7473"/>
    <w:rsid w:val="4D2F3960"/>
    <w:rsid w:val="4D892EDC"/>
    <w:rsid w:val="4DFF0E14"/>
    <w:rsid w:val="4E8C7450"/>
    <w:rsid w:val="4EB11C14"/>
    <w:rsid w:val="4EB27B3C"/>
    <w:rsid w:val="4ECC7C04"/>
    <w:rsid w:val="4F08227E"/>
    <w:rsid w:val="4F1A33F3"/>
    <w:rsid w:val="4F26778B"/>
    <w:rsid w:val="4F530ACE"/>
    <w:rsid w:val="4F7D1AFE"/>
    <w:rsid w:val="4F940842"/>
    <w:rsid w:val="4F9A0FA4"/>
    <w:rsid w:val="4FF80E12"/>
    <w:rsid w:val="50530812"/>
    <w:rsid w:val="506624CA"/>
    <w:rsid w:val="5073394C"/>
    <w:rsid w:val="50933C50"/>
    <w:rsid w:val="50B23264"/>
    <w:rsid w:val="51093FAF"/>
    <w:rsid w:val="51A57C86"/>
    <w:rsid w:val="51BA33A5"/>
    <w:rsid w:val="52070030"/>
    <w:rsid w:val="527354AE"/>
    <w:rsid w:val="528B563C"/>
    <w:rsid w:val="52977801"/>
    <w:rsid w:val="529B419F"/>
    <w:rsid w:val="534B340B"/>
    <w:rsid w:val="534D124A"/>
    <w:rsid w:val="535873BB"/>
    <w:rsid w:val="5366363A"/>
    <w:rsid w:val="540B2EED"/>
    <w:rsid w:val="5481194A"/>
    <w:rsid w:val="5496483C"/>
    <w:rsid w:val="54BC5E8C"/>
    <w:rsid w:val="54D2173E"/>
    <w:rsid w:val="54D552E4"/>
    <w:rsid w:val="54F85EE2"/>
    <w:rsid w:val="55044BA6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DD162D"/>
    <w:rsid w:val="56F3351B"/>
    <w:rsid w:val="572A6B61"/>
    <w:rsid w:val="573A412F"/>
    <w:rsid w:val="57497354"/>
    <w:rsid w:val="57657232"/>
    <w:rsid w:val="57B4680C"/>
    <w:rsid w:val="57F311C3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5150E4"/>
    <w:rsid w:val="59706742"/>
    <w:rsid w:val="59A5454D"/>
    <w:rsid w:val="59D92351"/>
    <w:rsid w:val="5A4D34B3"/>
    <w:rsid w:val="5AA456C2"/>
    <w:rsid w:val="5ACA235E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9154DC"/>
    <w:rsid w:val="5CB428F6"/>
    <w:rsid w:val="5CBC0B2F"/>
    <w:rsid w:val="5D014CD0"/>
    <w:rsid w:val="5D124266"/>
    <w:rsid w:val="5D16023D"/>
    <w:rsid w:val="5D1914A7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F37772B"/>
    <w:rsid w:val="5F3B2446"/>
    <w:rsid w:val="5FAE38AB"/>
    <w:rsid w:val="5FD53FC8"/>
    <w:rsid w:val="5FE8782E"/>
    <w:rsid w:val="5FF24055"/>
    <w:rsid w:val="610E7B33"/>
    <w:rsid w:val="611374CB"/>
    <w:rsid w:val="61351D18"/>
    <w:rsid w:val="6179680B"/>
    <w:rsid w:val="61A17FB0"/>
    <w:rsid w:val="61F96779"/>
    <w:rsid w:val="62037937"/>
    <w:rsid w:val="621508A0"/>
    <w:rsid w:val="62A610C1"/>
    <w:rsid w:val="62AA0499"/>
    <w:rsid w:val="62E44812"/>
    <w:rsid w:val="62E81F31"/>
    <w:rsid w:val="635E64DC"/>
    <w:rsid w:val="63C56490"/>
    <w:rsid w:val="643C41E2"/>
    <w:rsid w:val="644454C9"/>
    <w:rsid w:val="646D2C88"/>
    <w:rsid w:val="64801163"/>
    <w:rsid w:val="64AE5E41"/>
    <w:rsid w:val="64B57C94"/>
    <w:rsid w:val="651622FF"/>
    <w:rsid w:val="6560770B"/>
    <w:rsid w:val="659C7F57"/>
    <w:rsid w:val="65AB2674"/>
    <w:rsid w:val="65BB7F87"/>
    <w:rsid w:val="66A821F3"/>
    <w:rsid w:val="66AC0896"/>
    <w:rsid w:val="67183A90"/>
    <w:rsid w:val="672F2F6B"/>
    <w:rsid w:val="673459C2"/>
    <w:rsid w:val="6755461F"/>
    <w:rsid w:val="678706C9"/>
    <w:rsid w:val="67B66D46"/>
    <w:rsid w:val="67CD372A"/>
    <w:rsid w:val="67D46449"/>
    <w:rsid w:val="67D60E56"/>
    <w:rsid w:val="682E6990"/>
    <w:rsid w:val="68385645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A62733"/>
    <w:rsid w:val="6A3477CD"/>
    <w:rsid w:val="6A373ADE"/>
    <w:rsid w:val="6A550DE4"/>
    <w:rsid w:val="6AD25DA3"/>
    <w:rsid w:val="6AE05D1B"/>
    <w:rsid w:val="6B0079F7"/>
    <w:rsid w:val="6B3008EF"/>
    <w:rsid w:val="6B3D3DD5"/>
    <w:rsid w:val="6BAF534D"/>
    <w:rsid w:val="6BC77725"/>
    <w:rsid w:val="6C0925B8"/>
    <w:rsid w:val="6C277834"/>
    <w:rsid w:val="6C737306"/>
    <w:rsid w:val="6C787E2A"/>
    <w:rsid w:val="6CB10379"/>
    <w:rsid w:val="6CC500F1"/>
    <w:rsid w:val="6CCA01FD"/>
    <w:rsid w:val="6D1676F2"/>
    <w:rsid w:val="6D437983"/>
    <w:rsid w:val="6D7A679E"/>
    <w:rsid w:val="6EB8205B"/>
    <w:rsid w:val="6EC913D0"/>
    <w:rsid w:val="6EDD0407"/>
    <w:rsid w:val="6EFE1A21"/>
    <w:rsid w:val="6F111E9B"/>
    <w:rsid w:val="6F2E6D48"/>
    <w:rsid w:val="6F5F66D0"/>
    <w:rsid w:val="6F741025"/>
    <w:rsid w:val="6FD00D95"/>
    <w:rsid w:val="70064370"/>
    <w:rsid w:val="70243BF0"/>
    <w:rsid w:val="70364F4E"/>
    <w:rsid w:val="70A90123"/>
    <w:rsid w:val="70ED2089"/>
    <w:rsid w:val="70F40165"/>
    <w:rsid w:val="70F5078B"/>
    <w:rsid w:val="71172167"/>
    <w:rsid w:val="71391654"/>
    <w:rsid w:val="714856C9"/>
    <w:rsid w:val="714B4468"/>
    <w:rsid w:val="71E262F9"/>
    <w:rsid w:val="72450A69"/>
    <w:rsid w:val="72B66695"/>
    <w:rsid w:val="72C460EF"/>
    <w:rsid w:val="7309120B"/>
    <w:rsid w:val="730D33B4"/>
    <w:rsid w:val="734746E1"/>
    <w:rsid w:val="737430CD"/>
    <w:rsid w:val="73775037"/>
    <w:rsid w:val="738962A4"/>
    <w:rsid w:val="73902029"/>
    <w:rsid w:val="744A6D42"/>
    <w:rsid w:val="744E3459"/>
    <w:rsid w:val="746E02C9"/>
    <w:rsid w:val="74B03897"/>
    <w:rsid w:val="7522527F"/>
    <w:rsid w:val="75351F46"/>
    <w:rsid w:val="753843C8"/>
    <w:rsid w:val="754E21E1"/>
    <w:rsid w:val="756A0A7B"/>
    <w:rsid w:val="75D02959"/>
    <w:rsid w:val="75D50108"/>
    <w:rsid w:val="75FF5BE5"/>
    <w:rsid w:val="760C50BC"/>
    <w:rsid w:val="763277F3"/>
    <w:rsid w:val="763D5EAB"/>
    <w:rsid w:val="76487A85"/>
    <w:rsid w:val="765937DD"/>
    <w:rsid w:val="7666719D"/>
    <w:rsid w:val="768D0E5F"/>
    <w:rsid w:val="76A5749C"/>
    <w:rsid w:val="76B71812"/>
    <w:rsid w:val="76CE65FB"/>
    <w:rsid w:val="76F30FFB"/>
    <w:rsid w:val="781534EF"/>
    <w:rsid w:val="78634A70"/>
    <w:rsid w:val="78C0435E"/>
    <w:rsid w:val="78C137FF"/>
    <w:rsid w:val="79073D44"/>
    <w:rsid w:val="793D5FC5"/>
    <w:rsid w:val="7946083A"/>
    <w:rsid w:val="79D424EC"/>
    <w:rsid w:val="7A0351A3"/>
    <w:rsid w:val="7A1F112F"/>
    <w:rsid w:val="7A204E9E"/>
    <w:rsid w:val="7A391B7B"/>
    <w:rsid w:val="7A557B98"/>
    <w:rsid w:val="7A8B0D35"/>
    <w:rsid w:val="7A8E5118"/>
    <w:rsid w:val="7AA75AE6"/>
    <w:rsid w:val="7ABF1998"/>
    <w:rsid w:val="7B4440D2"/>
    <w:rsid w:val="7B755BD4"/>
    <w:rsid w:val="7B777A51"/>
    <w:rsid w:val="7B7A6744"/>
    <w:rsid w:val="7B8E6BEC"/>
    <w:rsid w:val="7BBD4386"/>
    <w:rsid w:val="7C185434"/>
    <w:rsid w:val="7C4E3189"/>
    <w:rsid w:val="7C727EC0"/>
    <w:rsid w:val="7C853DEC"/>
    <w:rsid w:val="7D561594"/>
    <w:rsid w:val="7D9D02EB"/>
    <w:rsid w:val="7E9D7973"/>
    <w:rsid w:val="7F274BB0"/>
    <w:rsid w:val="7F326C85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IvanLee</cp:lastModifiedBy>
  <dcterms:modified xsi:type="dcterms:W3CDTF">2017-05-15T14:41:36Z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