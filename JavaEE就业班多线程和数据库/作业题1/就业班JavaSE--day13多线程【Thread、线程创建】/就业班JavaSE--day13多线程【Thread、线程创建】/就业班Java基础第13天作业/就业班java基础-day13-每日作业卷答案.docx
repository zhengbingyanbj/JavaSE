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java基础第13天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进程的概念；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请描述什么是进程。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进程指正在运行的程序。确切的来说，当一个程序进入内存运行，即变成一个进程，进程是处于运行过程中的程序，并且具有一定独立功能。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讲义1.1：</w:t>
      </w:r>
      <w:r>
        <w:rPr>
          <w:rFonts w:hint="eastAsia"/>
        </w:rPr>
        <w:t>多线程介绍。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请描述什么是线程。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线程是进程中的一个执行单元，负责当前进程中程序的执行，一个进程中至少有一个线程。一个进程中是可以有多个线程的，这个应用程序也可以称之为多线程程序。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讲义1.1：</w:t>
      </w:r>
      <w:r>
        <w:rPr>
          <w:rFonts w:hint="eastAsia"/>
        </w:rPr>
        <w:t>多线程介绍。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zh-CN"/>
        </w:rPr>
        <w:t>请描述进程与线程之间的关系，并举例说明。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</w:rPr>
        <w:t>一个程序运行后至少有一个进程，一个进程中可以包含多个线程,但一个进程中至少包含一个线程。比如使用迅雷软件下载网络文件时，同时下载多个文件，就使用到了多线程下载。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讲义1.2：多线程程序运行的原理。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请描述多线程程序运行的原理。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大部分操作系统都支持多进程并发运行，现在的操作系统几乎都支持同时运行多个</w:t>
      </w:r>
    </w:p>
    <w:p>
      <w:pPr>
        <w:ind w:firstLine="420"/>
        <w:rPr>
          <w:rFonts w:hint="eastAsia"/>
        </w:rPr>
      </w:pPr>
      <w:r>
        <w:rPr>
          <w:rFonts w:hint="eastAsia"/>
        </w:rPr>
        <w:t>程序。比如：现在我们上课一边使用编辑器，一边使用录屏软件，同时还开着画图板，</w:t>
      </w:r>
    </w:p>
    <w:p>
      <w:pPr>
        <w:ind w:firstLine="420"/>
        <w:rPr>
          <w:rFonts w:hint="eastAsia"/>
        </w:rPr>
      </w:pPr>
      <w:r>
        <w:rPr>
          <w:rFonts w:hint="eastAsia"/>
        </w:rPr>
        <w:t>dos窗口等软件。此时，这些程序是在同时运行，</w:t>
      </w:r>
      <w:r>
        <w:t>”</w:t>
      </w:r>
      <w:r>
        <w:rPr>
          <w:rFonts w:hint="eastAsia"/>
        </w:rPr>
        <w:t>感觉这些软件好像在同一时刻运行</w:t>
      </w:r>
    </w:p>
    <w:p>
      <w:pPr>
        <w:ind w:firstLine="420"/>
      </w:pPr>
      <w:r>
        <w:rPr>
          <w:rFonts w:hint="eastAsia"/>
        </w:rPr>
        <w:t>着</w:t>
      </w:r>
      <w:r>
        <w:t>“</w:t>
      </w:r>
      <w:r>
        <w:rPr>
          <w:rFonts w:hint="eastAsia"/>
        </w:rPr>
        <w:t>。实际上，CPU(中央处理器)使用抢占式调度模式在多个线程间进行着高速的切换。</w:t>
      </w:r>
      <w:r>
        <w:rPr>
          <w:rFonts w:hint="eastAsia"/>
        </w:rPr>
        <w:tab/>
      </w:r>
      <w:r>
        <w:rPr>
          <w:rFonts w:hint="eastAsia"/>
        </w:rPr>
        <w:t>对于CPU的一个核而言，某个时刻，只能执行一个线程，而 CPU的在多个线程间切换</w:t>
      </w:r>
      <w:r>
        <w:rPr>
          <w:rFonts w:hint="eastAsia"/>
        </w:rPr>
        <w:tab/>
      </w:r>
      <w:r>
        <w:rPr>
          <w:rFonts w:hint="eastAsia"/>
        </w:rPr>
        <w:t>速度相对我们的感觉要快，看上去就是在同一时刻运行。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讲义1.3：主线程。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请描述什么主线程。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jvm启动后，必然有一个执行路径(线程)从main方法开始的，一直执行到main方</w:t>
      </w:r>
    </w:p>
    <w:p>
      <w:pPr>
        <w:rPr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法结束，这个线程在java中称之为主线程（main线程）。</w:t>
      </w:r>
    </w:p>
    <w:p>
      <w:pPr>
        <w:pStyle w:val="3"/>
      </w:pPr>
      <w:r>
        <w:rPr>
          <w:rFonts w:hint="eastAsia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讲义1.4 ：Thread类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请描述Thread类中的start（）方法与run方法的区别。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线程对象调用run方法不开启线程，仅是对象调用方法。线程对象调用start开启</w:t>
      </w:r>
    </w:p>
    <w:p>
      <w:r>
        <w:rPr>
          <w:rFonts w:hint="eastAsia"/>
        </w:rPr>
        <w:tab/>
      </w:r>
      <w:r>
        <w:rPr>
          <w:rFonts w:hint="eastAsia"/>
        </w:rPr>
        <w:t>线程，并让jvm调用run方法在开启的线程中执行。</w:t>
      </w:r>
    </w:p>
    <w:p>
      <w:pPr>
        <w:pStyle w:val="3"/>
      </w:pPr>
      <w:r>
        <w:rPr>
          <w:rFonts w:hint="eastAsia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讲义1.4 ：Thread类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请描述创建线程的两种方式。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pStyle w:val="3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第一种方式</w:t>
      </w:r>
      <w:r>
        <w:t>是将类声明为 Thread 的子类。该子类应重写 Thread 类的 run 方法。</w:t>
      </w:r>
      <w:r>
        <w:rPr>
          <w:rFonts w:hint="eastAsia"/>
        </w:rPr>
        <w:t>创建对象，开启线程</w:t>
      </w:r>
      <w:r>
        <w:t>。</w:t>
      </w:r>
      <w:r>
        <w:rPr>
          <w:rFonts w:hint="eastAsia"/>
        </w:rPr>
        <w:t>run方法相当于其他线程的main方法。</w:t>
      </w:r>
    </w:p>
    <w:p>
      <w:pPr>
        <w:pStyle w:val="35"/>
        <w:numPr>
          <w:ilvl w:val="0"/>
          <w:numId w:val="4"/>
        </w:numPr>
        <w:ind w:firstLineChars="0"/>
      </w:pPr>
      <w:r>
        <w:rPr>
          <w:rFonts w:hint="eastAsia"/>
        </w:rPr>
        <w:t>第二种</w:t>
      </w:r>
      <w:r>
        <w:t>方</w:t>
      </w:r>
      <w:r>
        <w:rPr>
          <w:rFonts w:hint="eastAsia"/>
        </w:rPr>
        <w:t>方式</w:t>
      </w:r>
      <w:r>
        <w:t>是</w:t>
      </w:r>
      <w:r>
        <w:rPr>
          <w:rFonts w:hint="eastAsia"/>
        </w:rPr>
        <w:t>声明</w:t>
      </w:r>
      <w:r>
        <w:t>一个实现 Runnable 接口的类。该类然后实现 run 方法。然后</w:t>
      </w:r>
      <w:r>
        <w:rPr>
          <w:rFonts w:hint="eastAsia"/>
        </w:rPr>
        <w:t>创建</w:t>
      </w:r>
      <w:r>
        <w:t>Runnable</w:t>
      </w:r>
      <w:r>
        <w:rPr>
          <w:rFonts w:hint="eastAsia"/>
        </w:rPr>
        <w:t>的子类对象，传入到某个线程的构造方法中</w:t>
      </w:r>
      <w:r>
        <w:t>，</w:t>
      </w:r>
      <w:r>
        <w:rPr>
          <w:rFonts w:hint="eastAsia"/>
        </w:rPr>
        <w:t>开启线程。</w:t>
      </w:r>
      <w:r>
        <w:rPr>
          <w:rFonts w:hint="eastAsia"/>
          <w:lang w:val="zh-CN"/>
        </w:rPr>
        <w:t>。</w:t>
      </w:r>
    </w:p>
    <w:p>
      <w:pPr>
        <w:pStyle w:val="3"/>
      </w:pPr>
      <w:r>
        <w:rPr>
          <w:rFonts w:hint="eastAsia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讲义1.5：</w:t>
      </w:r>
      <w:r>
        <w:rPr>
          <w:rFonts w:hint="eastAsia"/>
        </w:rPr>
        <w:t>创建线程方式一继承Thread类。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请编写程序，分别打印主线程的名称和子线程的名称。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要求使用两种方式实现：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第一种方式：继承Thread类。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第二种方法：实现Runnable接口。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pStyle w:val="35"/>
        <w:numPr>
          <w:ilvl w:val="0"/>
          <w:numId w:val="5"/>
        </w:numPr>
        <w:ind w:firstLineChars="0"/>
      </w:pPr>
      <w:r>
        <w:rPr>
          <w:rFonts w:hint="eastAsia"/>
        </w:rPr>
        <w:t>第一种方式：继承Thread类</w:t>
      </w:r>
    </w:p>
    <w:p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20"/>
        <w:tblW w:w="87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1.定义一个子线程的类，继承Thread类；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SubThread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*2.在子线程类中重写run方法，在run方法中打印子线程的名称；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打印子线程的名称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"subThread:"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tbl>
      <w:tblPr>
        <w:tblStyle w:val="20"/>
        <w:tblW w:w="875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3.定义一个测试类，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4.在main方法中打印主线程的名称；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"main:"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5.在main方法中创建子线程对象；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SubThread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SubThread();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6.调用子线程对象的start方法，开启子线程。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rPr>
          <w:lang w:val="zh-CN"/>
        </w:rPr>
      </w:pPr>
      <w:r>
        <w:rPr>
          <w:lang w:val="zh-CN"/>
        </w:rPr>
        <w:t>。</w:t>
      </w:r>
    </w:p>
    <w:p>
      <w:pPr>
        <w:pStyle w:val="35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  <w:lang w:val="zh-CN"/>
        </w:rPr>
        <w:t>第二种方式：实现Runnable接口</w:t>
      </w:r>
    </w:p>
    <w:tbl>
      <w:tblPr>
        <w:tblStyle w:val="20"/>
        <w:tblW w:w="8794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94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1.定义一个子任务类，实现Runnable接口。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SubRunnable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2.在子任务类中重写run方法，在run方法中打印子线程的名称。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"SubRunnable:"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pStyle w:val="35"/>
              <w:ind w:firstLine="0" w:firstLineChars="0"/>
              <w:rPr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5"/>
        <w:ind w:left="840" w:firstLine="0" w:firstLineChars="0"/>
        <w:rPr>
          <w:lang w:val="zh-CN"/>
        </w:rPr>
      </w:pPr>
    </w:p>
    <w:tbl>
      <w:tblPr>
        <w:tblStyle w:val="20"/>
        <w:tblW w:w="8909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9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3.定义一个测试类。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4.在main方法中打印主线程的名称。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"RunnableDemo:"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5.在main方法中创建一个子任务对象。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SubRunnable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highlight w:val="yellow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SubRunnable();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6.在main方法中创建一个Thread类的对象，并把子任务对象传递给Thread类的构造方法。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7.调用Thread类对象的start方法开启子线程。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pStyle w:val="35"/>
              <w:ind w:firstLine="0" w:firstLineChars="0"/>
              <w:rPr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5"/>
        <w:ind w:left="840" w:firstLine="0" w:firstLineChars="0"/>
        <w:rPr>
          <w:lang w:val="zh-CN"/>
        </w:rPr>
      </w:pPr>
    </w:p>
    <w:p>
      <w:pPr>
        <w:pStyle w:val="3"/>
      </w:pPr>
      <w:r>
        <w:rPr>
          <w:rFonts w:hint="eastAsia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讲义1.6.2：</w:t>
      </w:r>
      <w:r>
        <w:rPr>
          <w:rFonts w:hint="eastAsia"/>
        </w:rPr>
        <w:t>实现Runnable的好处。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请描述使用实现Runnable接口的方式创建线程的好处。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第二种方式实现Runnable接口避免了单继承的局限性，所以较为常用。实现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Runnable接口的方式，更加的符合面向对象，线程分为两部分，一部分线程对象，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一部分线程任务。</w:t>
      </w:r>
    </w:p>
    <w:p>
      <w:pPr>
        <w:ind w:firstLine="42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第一种方式继承Thread类，线程对象和线程任务耦合在一起。一旦创建Thread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类的子类对象，既是线程对象，有又有线程任务。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实现runnable接口，将线程任务单独分离出来封装成对象，类型就是Runnable</w:t>
      </w:r>
    </w:p>
    <w:p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接口类型。Runnable接口对线程对象和线程任务进行解耦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讲义2.1：线程安全。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请描述在什么样的情况下会出现线程安全的问题。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rPr>
          <w:rFonts w:hint="eastAsia" w:ascii="Arial" w:hAnsi="Arial" w:cs="Arial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Arial" w:hAnsi="Arial" w:cs="Arial"/>
          <w:color w:val="333333"/>
          <w:kern w:val="0"/>
          <w:szCs w:val="21"/>
        </w:rPr>
        <w:t>线程安全问题都是由</w:t>
      </w:r>
      <w:r>
        <w:rPr>
          <w:rFonts w:ascii="Arial" w:hAnsi="Arial" w:cs="Arial"/>
          <w:kern w:val="0"/>
          <w:szCs w:val="21"/>
        </w:rPr>
        <w:t>全局变量及静态变量引起的。若每个线程中对全局变量、静态</w:t>
      </w:r>
    </w:p>
    <w:p>
      <w:pPr>
        <w:rPr>
          <w:rFonts w:hint="eastAsia" w:ascii="Arial" w:hAnsi="Arial" w:cs="Arial"/>
          <w:kern w:val="0"/>
          <w:szCs w:val="21"/>
        </w:rPr>
      </w:pPr>
      <w:r>
        <w:rPr>
          <w:rFonts w:hint="eastAsia" w:ascii="Arial" w:hAnsi="Arial" w:cs="Arial"/>
          <w:kern w:val="0"/>
          <w:szCs w:val="21"/>
        </w:rPr>
        <w:tab/>
      </w:r>
      <w:r>
        <w:rPr>
          <w:rFonts w:ascii="Arial" w:hAnsi="Arial" w:cs="Arial"/>
          <w:kern w:val="0"/>
          <w:szCs w:val="21"/>
        </w:rPr>
        <w:t>变量只有读操作，而无写操作，一般来说，这个全局变量是线程安全的；若有多个线程</w:t>
      </w:r>
    </w:p>
    <w:p>
      <w:r>
        <w:rPr>
          <w:rFonts w:hint="eastAsia" w:ascii="Arial" w:hAnsi="Arial" w:cs="Arial"/>
          <w:kern w:val="0"/>
          <w:szCs w:val="21"/>
        </w:rPr>
        <w:tab/>
      </w:r>
      <w:r>
        <w:rPr>
          <w:rFonts w:ascii="Arial" w:hAnsi="Arial" w:cs="Arial"/>
          <w:kern w:val="0"/>
          <w:szCs w:val="21"/>
        </w:rPr>
        <w:t>同时执行写操作，一般都需要考虑线程同步，否则的话</w:t>
      </w:r>
      <w:r>
        <w:rPr>
          <w:rFonts w:ascii="Arial" w:hAnsi="Arial" w:cs="Arial"/>
          <w:color w:val="333333"/>
          <w:kern w:val="0"/>
          <w:szCs w:val="21"/>
        </w:rPr>
        <w:t>就可能影响线程安全。</w:t>
      </w:r>
    </w:p>
    <w:p>
      <w:pPr>
        <w:pStyle w:val="3"/>
      </w:pPr>
      <w:r>
        <w:rPr>
          <w:rFonts w:hint="eastAsia"/>
        </w:rPr>
        <w:t>训练案例11</w:t>
      </w:r>
    </w:p>
    <w:p>
      <w:pPr>
        <w:pStyle w:val="4"/>
      </w:pPr>
      <w:r>
        <w:rPr>
          <w:rFonts w:hint="eastAsia"/>
        </w:rPr>
        <w:t>训练考核知识点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讲义2.2：线程同步。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使用3个线程模拟电影院3个窗口同时卖票的过程，总票数量为100张。在卖票的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过程要考虑到线程同步的问题，不能出现多卖、少卖、重复卖票的情况。</w:t>
      </w:r>
    </w:p>
    <w:p>
      <w:pPr>
        <w:pStyle w:val="4"/>
      </w:pPr>
      <w:r>
        <w:rPr>
          <w:rFonts w:hint="eastAsia"/>
        </w:rPr>
        <w:t>操作步骤答案</w:t>
      </w:r>
    </w:p>
    <w:p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1.定义一个子任务类，实现Runnable接口，用来模拟电影票。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1.1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定义一个变量，用来表示总票数量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2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定义一个锁对象，用来监视同步代码块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3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在子任务类中，重写Runnable接口的run方法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4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在run方法中，模拟卖票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5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使用同步代码块使用锁对象保证同一时间只能有一个线程（窗口）在卖票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6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如果剩余票数大于0就继续卖票，否则就不卖票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&gt;0){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7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前后两次卖票之间睡眠100毫秒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.</w:t>
            </w:r>
            <w:r>
              <w:rPr>
                <w:rFonts w:hint="eastAsia" w:ascii="Consolas" w:hAnsi="Consolas" w:cs="Consolas"/>
                <w:color w:val="3F7F5F"/>
                <w:kern w:val="0"/>
                <w:szCs w:val="21"/>
              </w:rPr>
              <w:t xml:space="preserve">8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模拟正在卖票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"正在卖第"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"张票！"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>
            <w:pPr>
              <w:rPr>
                <w:kern w:val="0"/>
              </w:rPr>
            </w:pPr>
          </w:p>
        </w:tc>
      </w:tr>
    </w:tbl>
    <w:p>
      <w:pPr>
        <w:rPr>
          <w:kern w:val="0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2.定义一个测试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在main方法中创建票对象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Ticket();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创建3个子线程对象，模拟3个售票窗口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"窗口1"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"窗口2"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"窗口3"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2.3 开启三个子线程，模拟开始卖票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t3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训练案例12</w:t>
      </w:r>
    </w:p>
    <w:p>
      <w:pPr>
        <w:pStyle w:val="4"/>
      </w:pPr>
      <w:r>
        <w:rPr>
          <w:rFonts w:hint="eastAsia"/>
        </w:rPr>
        <w:t>训练考核知识点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讲义2.4：线程状态。</w:t>
      </w:r>
    </w:p>
    <w:p>
      <w:pPr>
        <w:pStyle w:val="4"/>
      </w:pPr>
      <w:r>
        <w:rPr>
          <w:rFonts w:hint="eastAsia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请描述线程的几个状态。</w:t>
      </w:r>
    </w:p>
    <w:p>
      <w:pPr>
        <w:pStyle w:val="4"/>
      </w:pPr>
      <w:r>
        <w:rPr>
          <w:rFonts w:hint="eastAsia"/>
        </w:rPr>
        <w:t>训练步骤答案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线程包含以下几个状态：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 新建状态：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调用构造方法创建线程对象后，线程就会处于新建状态。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2.就绪状态：</w:t>
      </w:r>
    </w:p>
    <w:p>
      <w:pPr>
        <w:spacing w:line="240" w:lineRule="auto"/>
        <w:rPr>
          <w:rFonts w:hint="eastAsia" w:ascii="Times New Roman" w:hAnsi="Times New Roman"/>
          <w:color w:val="000000"/>
          <w:spacing w:val="-8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color w:val="000000"/>
          <w:szCs w:val="21"/>
        </w:rPr>
        <w:t>一个新创建的线程并不自动开始运行，要执行线程，必须调用线程的</w:t>
      </w:r>
      <w:r>
        <w:rPr>
          <w:rFonts w:ascii="Times New Roman" w:hAnsi="Times New Roman"/>
          <w:color w:val="000000"/>
          <w:spacing w:val="-8"/>
          <w:szCs w:val="21"/>
        </w:rPr>
        <w:t>start()</w:t>
      </w:r>
    </w:p>
    <w:p>
      <w:pPr>
        <w:spacing w:line="240" w:lineRule="auto"/>
        <w:rPr>
          <w:rFonts w:hint="eastAsia"/>
          <w:color w:val="000000"/>
          <w:szCs w:val="21"/>
        </w:rPr>
      </w:pPr>
      <w:r>
        <w:rPr>
          <w:rFonts w:hint="eastAsia" w:ascii="Times New Roman" w:hAnsi="Times New Roman"/>
          <w:color w:val="000000"/>
          <w:spacing w:val="-8"/>
          <w:szCs w:val="21"/>
        </w:rPr>
        <w:tab/>
      </w:r>
      <w:r>
        <w:rPr>
          <w:rFonts w:hint="eastAsia" w:ascii="Times New Roman" w:hAnsi="Times New Roman"/>
          <w:color w:val="000000"/>
          <w:spacing w:val="-8"/>
          <w:szCs w:val="21"/>
        </w:rPr>
        <w:tab/>
      </w:r>
      <w:r>
        <w:rPr>
          <w:rFonts w:hint="eastAsia" w:ascii="Times New Roman" w:hAnsi="Times New Roman"/>
          <w:color w:val="000000"/>
          <w:spacing w:val="-8"/>
          <w:szCs w:val="21"/>
        </w:rPr>
        <w:tab/>
      </w:r>
      <w:r>
        <w:rPr>
          <w:rFonts w:hint="eastAsia" w:ascii="Times New Roman" w:hAnsi="Times New Roman"/>
          <w:color w:val="000000"/>
          <w:spacing w:val="-8"/>
          <w:szCs w:val="21"/>
        </w:rPr>
        <w:t xml:space="preserve">   </w:t>
      </w:r>
      <w:r>
        <w:rPr>
          <w:rFonts w:hint="eastAsia"/>
          <w:color w:val="000000"/>
          <w:szCs w:val="21"/>
        </w:rPr>
        <w:t>方法。在调用start()方法后，运行run()方法之前，线程就会处于就绪状态。</w:t>
      </w:r>
    </w:p>
    <w:p>
      <w:pPr>
        <w:spacing w:line="24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>3.运行状态：</w:t>
      </w:r>
    </w:p>
    <w:p>
      <w:pPr>
        <w:spacing w:line="240" w:lineRule="auto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 xml:space="preserve">  当线程获得CPU的资源后，才会进入运行状态，调用run方法。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4.阻塞状态：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当正在运行的线程还没有运行结束，暂时让出CPU资源，让其它处于就绪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状态的线程获得CPU资源。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5.死亡状态：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当线程的run方法运行结束后，线程就结束了，此时线程就会死亡状态。</w: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请按如下要求编写多线程程序：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1.得到一个随机的整数n，创建n个子线程对象。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2.要求在子线程中把当前线程的名称作为元素添加一个集合中。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3.当n个线程的名称都添加到集合中，遍历集合打印每个线程的名称。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tbl>
      <w:tblPr>
        <w:tblStyle w:val="20"/>
        <w:tblW w:w="8556" w:type="dxa"/>
        <w:tblInd w:w="-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1.定义一个子任务类，实现Runnable接口。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AddThreadRunnable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1.1 定义一个ArrayList集合对象，用于存放线程的名称。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List&lt;String&gt;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1.2 定义一个变量，用来记录正在运行的线程个数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 定义一个构造方法，参数threadCount是用来传递线程总个数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AddThreadRunnable(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1.4 给正在运行的线程个数赋值为线程总数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1.5 重写Runnable接口的run方法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1.6 使用同步代码块，保证同一时间只能向集合中添加一个线程名称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1.7 让子线程睡眠1毫秒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1.8 把当前线程名称添加到集合中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.add(Thread.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1.9 正在运行的线程个数减1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1.10 所有的线程运行结束后遍历集合，打印所有线程的名称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threadCount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0)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"所有线程已经添加到集合中"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left="630" w:leftChars="300"/>
        <w:rPr>
          <w:kern w:val="0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2.定义一个测试类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AddThreadDemo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在main方法中使用Random得到一个随机数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Random();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.nextInt(10)+1;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创建子任务对象，并把线程总数传递过去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AddThreadRunnable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AddThreadRunnable(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2.3 循环创建n个子线程对象，并开启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请按要求编写多线程应用程序，模拟多个人通过一个山洞：</w:t>
      </w:r>
    </w:p>
    <w:p>
      <w:pPr>
        <w:rPr>
          <w:rFonts w:ascii="微软雅黑" w:hAnsi="微软雅黑" w:eastAsia="微软雅黑"/>
          <w:color w:val="3F3F3F"/>
          <w:szCs w:val="21"/>
        </w:rPr>
      </w:pP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>1.这个山洞每次只能通过一个人，每个人通过山洞的时间为5秒；</w:t>
      </w:r>
    </w:p>
    <w:p>
      <w:pPr>
        <w:rPr>
          <w:rFonts w:ascii="微软雅黑" w:hAnsi="微软雅黑" w:eastAsia="微软雅黑"/>
          <w:color w:val="3F3F3F"/>
          <w:szCs w:val="21"/>
        </w:rPr>
      </w:pP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ab/>
      </w:r>
      <w:r>
        <w:rPr>
          <w:rFonts w:hint="eastAsia" w:ascii="微软雅黑" w:hAnsi="微软雅黑" w:eastAsia="微软雅黑"/>
          <w:color w:val="3F3F3F"/>
          <w:szCs w:val="21"/>
        </w:rPr>
        <w:t>2.随机生成10个人，同时准备过此山洞，显示每次通过山洞人的姓名；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1.定义一个隧道类，实现Runnable接口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Tunnel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1.1 定义一个变量，用来记录通过隧道的人数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crossNum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1.2 重写Runnable的run方法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1.4 调用通过隧道的方法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cross();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1.3 定义一个同步方法，模拟每个人通过隧道需要5秒钟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cross(){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1.3.1 子线程睡眠5秒钟，模拟每个人通过隧道需要5秒钟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(5000);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1.3.2 改变通过的人次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crossNum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1.3.3 打印线程名称及其通过隧道的顺序，模拟人通过隧道及其顺序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"已经通过隧道，TA是第"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crossNum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"通过的！"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2.定义一个测试类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TunnelDemo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在main方法中创建一个隧道类对象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Tunnel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tul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Tunnel();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在main方法中，循环创建10个子线程对象，通过构造方法把隧道对象和线程名（作为人的姓名）传递进去，并开启子线程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&lt;= 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tul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"p"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编写线程同步模拟应用程序: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 大气环境数据为:温度,湿度,风速；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 一个大气环境传感器测量环境数据需要5秒时间；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 一个计算机读取传感器获得数据需要0.01秒时间；</w:t>
      </w:r>
    </w:p>
    <w:p>
      <w:pPr>
        <w:ind w:left="630" w:leftChars="300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4. 模拟100个计算机读取大气环境传感器获取的随机温度,湿度,风速；</w:t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rPr>
          <w:kern w:val="0"/>
        </w:rPr>
      </w:pPr>
      <w:r>
        <w:rPr>
          <w:rFonts w:hint="eastAsia"/>
          <w:kern w:val="0"/>
        </w:rPr>
        <w:tab/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1.定义一个传感器类,实现Runnable接口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Sensor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1.1 重写Runnable的run方法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1.2 子线程睡眠5秒钟,模拟传感器获得温度,湿度,风速需要的5秒钟时间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(5000);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 使用Random模拟得到随机的温度,湿度和风速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Random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Random();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温度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temperature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.nextInt(50)+1;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湿度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humidity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.nextInt(100)+1;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风速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windScale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.nextInt(40)+1;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1.4 子线程睡眠0.01秒,模拟计算机读取传感器的数据需要的0.01秒时间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sleep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(InterruptedException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 打印温度,湿度和风速, 模拟计算机读取传感器的数据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"-当前温度："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temperature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"度"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"-当前湿度："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humidity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"%"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"-当前风速："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windScale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"米/秒"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2.定义传感器的测试类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SensorDemo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在main方法中创建传感器类的对象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Sensor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Sensor();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在main方法中创建100个子线程对象,并把传感器对象传递给构造方法,模拟100个计算机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2.3 开启子线程,开启读取传感器的获取的大气环境数据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kern w:val="0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bookmarkStart w:id="0" w:name="_GoBack"/>
      <w:bookmarkEnd w:id="0"/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训练考核知识点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讲义2.2：线程同步。</w:t>
      </w:r>
    </w:p>
    <w:p>
      <w:pPr>
        <w:pStyle w:val="4"/>
        <w:rPr>
          <w:rFonts w:hint="eastAsia"/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请按如下要求编写多线程程序：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1. 创建两个类，一个是测试类，一个是Thread的子类；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 在测试类中，创建两个Thread类的子类对象，将其中的一个线程对象的优先级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设置10，另一个线程对象的优先级设置为6。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 让优先级为10的线程打印5次“线程1正在运行”，让优先级为6的线程打印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10次“线程2正在运行”；</w:t>
      </w:r>
    </w:p>
    <w:p>
      <w:pPr>
        <w:rPr>
          <w:rFonts w:hint="eastAsia"/>
          <w:b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b/>
          <w:lang w:val="zh-CN"/>
        </w:rPr>
        <w:t>提示：</w:t>
      </w:r>
    </w:p>
    <w:p>
      <w:pPr>
        <w:pStyle w:val="35"/>
        <w:numPr>
          <w:ilvl w:val="0"/>
          <w:numId w:val="6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设置线程优先级的方法为setPriority方法；</w:t>
      </w:r>
    </w:p>
    <w:p>
      <w:pPr>
        <w:pStyle w:val="35"/>
        <w:numPr>
          <w:ilvl w:val="0"/>
          <w:numId w:val="6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得到线程优先级的方法为getPriority方法；</w:t>
      </w:r>
    </w:p>
    <w:p>
      <w:pPr>
        <w:pStyle w:val="35"/>
        <w:ind w:left="1680" w:firstLine="0" w:firstLineChars="0"/>
        <w:rPr>
          <w:rFonts w:hint="eastAsia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训练步骤答案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1.定义一个子线程类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PrintRunnable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1.1 创建一个对象，用作锁对象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Object 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1.2 重写Thread类的run方法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1.3 使用同步代码块，保证每个线程能够按照要求连续打印语句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Cs w:val="21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1.4 获得当前线程的优先级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().getPriority();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1.5 如果线程的优先级为10,就打印5次“线程1正在运行”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10){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&lt;=5;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"正在运行"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6){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1.6 如果线程的优先级为6,就打印10次“线程2正在运行”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.println(Thread.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currentThread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().getName()+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"正在运行"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  <w:lang w:val="zh-CN"/>
        </w:rPr>
      </w:pP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 2.创建测试类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ThreadDemo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2.1 在main方法中创建线程任务类的对象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PrintRunnable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PrintRunnable();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2.2 创建两个线程对象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"线程1"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Thread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Thread(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pr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"线程2"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2.3 调用setPriority方法给线程对象设置优先级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.setPriority(10);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.setPriority(6);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2.4  开启线程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t1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t2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.start();</w:t>
            </w:r>
          </w:p>
          <w:p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>
            <w:pPr>
              <w:rPr>
                <w:lang w:val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9B0"/>
    <w:multiLevelType w:val="multilevel"/>
    <w:tmpl w:val="042369B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69959F8"/>
    <w:multiLevelType w:val="multilevel"/>
    <w:tmpl w:val="369959F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4D4C1207"/>
    <w:multiLevelType w:val="multilevel"/>
    <w:tmpl w:val="4D4C120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4">
    <w:nsid w:val="564F6B71"/>
    <w:multiLevelType w:val="multilevel"/>
    <w:tmpl w:val="564F6B71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56528ABF"/>
    <w:multiLevelType w:val="singleLevel"/>
    <w:tmpl w:val="56528ABF"/>
    <w:lvl w:ilvl="0" w:tentative="0">
      <w:start w:val="6"/>
      <w:numFmt w:val="decimal"/>
      <w:pStyle w:val="36"/>
      <w:suff w:val="nothing"/>
      <w:lvlText w:val="%1."/>
      <w:lvlJc w:val="left"/>
    </w:lvl>
  </w:abstractNum>
  <w:num w:numId="1">
    <w:abstractNumId w:val="1"/>
  </w:num>
  <w:num w:numId="2">
    <w:abstractNumId w:val="5"/>
    <w:lvlOverride w:ilvl="0">
      <w:startOverride w:val="6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0058A"/>
    <w:rsid w:val="000056A8"/>
    <w:rsid w:val="00007A01"/>
    <w:rsid w:val="000226E1"/>
    <w:rsid w:val="00022D7C"/>
    <w:rsid w:val="0003445F"/>
    <w:rsid w:val="0004172B"/>
    <w:rsid w:val="000417AA"/>
    <w:rsid w:val="00042C2F"/>
    <w:rsid w:val="00045D1C"/>
    <w:rsid w:val="000526E8"/>
    <w:rsid w:val="00060663"/>
    <w:rsid w:val="00067A6F"/>
    <w:rsid w:val="000768B9"/>
    <w:rsid w:val="0007693D"/>
    <w:rsid w:val="0009351E"/>
    <w:rsid w:val="000A057C"/>
    <w:rsid w:val="000B7241"/>
    <w:rsid w:val="000D5D70"/>
    <w:rsid w:val="000E0769"/>
    <w:rsid w:val="000E5A0C"/>
    <w:rsid w:val="000E7DF5"/>
    <w:rsid w:val="000F067D"/>
    <w:rsid w:val="00111147"/>
    <w:rsid w:val="001116C7"/>
    <w:rsid w:val="00113784"/>
    <w:rsid w:val="0012421F"/>
    <w:rsid w:val="00124C81"/>
    <w:rsid w:val="001470DF"/>
    <w:rsid w:val="00151A8C"/>
    <w:rsid w:val="0018522E"/>
    <w:rsid w:val="001935FD"/>
    <w:rsid w:val="0019383E"/>
    <w:rsid w:val="00194465"/>
    <w:rsid w:val="001A0FD2"/>
    <w:rsid w:val="001A12B7"/>
    <w:rsid w:val="001A316A"/>
    <w:rsid w:val="001C634D"/>
    <w:rsid w:val="001D7754"/>
    <w:rsid w:val="00203578"/>
    <w:rsid w:val="00222A28"/>
    <w:rsid w:val="00226333"/>
    <w:rsid w:val="00231791"/>
    <w:rsid w:val="002317E3"/>
    <w:rsid w:val="002409BA"/>
    <w:rsid w:val="00275875"/>
    <w:rsid w:val="00277ED4"/>
    <w:rsid w:val="002A397F"/>
    <w:rsid w:val="002A5D9B"/>
    <w:rsid w:val="002B3A9F"/>
    <w:rsid w:val="002C287E"/>
    <w:rsid w:val="002C2A94"/>
    <w:rsid w:val="002D0879"/>
    <w:rsid w:val="002D2A9B"/>
    <w:rsid w:val="002D3798"/>
    <w:rsid w:val="002D42E9"/>
    <w:rsid w:val="002D6B13"/>
    <w:rsid w:val="002E2D80"/>
    <w:rsid w:val="002E65B3"/>
    <w:rsid w:val="002F0C51"/>
    <w:rsid w:val="00305D55"/>
    <w:rsid w:val="00306C9D"/>
    <w:rsid w:val="00310732"/>
    <w:rsid w:val="00316A44"/>
    <w:rsid w:val="003369A9"/>
    <w:rsid w:val="003474FF"/>
    <w:rsid w:val="00347E92"/>
    <w:rsid w:val="00354D10"/>
    <w:rsid w:val="00363D2A"/>
    <w:rsid w:val="00365EBE"/>
    <w:rsid w:val="00387727"/>
    <w:rsid w:val="003954F3"/>
    <w:rsid w:val="003B0329"/>
    <w:rsid w:val="003C221F"/>
    <w:rsid w:val="003C3A82"/>
    <w:rsid w:val="003D1F7D"/>
    <w:rsid w:val="003D522F"/>
    <w:rsid w:val="003E551A"/>
    <w:rsid w:val="00414A6C"/>
    <w:rsid w:val="00422752"/>
    <w:rsid w:val="00440306"/>
    <w:rsid w:val="00446A89"/>
    <w:rsid w:val="00460949"/>
    <w:rsid w:val="004772B8"/>
    <w:rsid w:val="00477BBE"/>
    <w:rsid w:val="00482ECA"/>
    <w:rsid w:val="00483119"/>
    <w:rsid w:val="0048527A"/>
    <w:rsid w:val="00491001"/>
    <w:rsid w:val="00497D59"/>
    <w:rsid w:val="004A2A66"/>
    <w:rsid w:val="004A7365"/>
    <w:rsid w:val="004B4A5C"/>
    <w:rsid w:val="004D0DD3"/>
    <w:rsid w:val="004E2B05"/>
    <w:rsid w:val="00515855"/>
    <w:rsid w:val="00524547"/>
    <w:rsid w:val="005259AA"/>
    <w:rsid w:val="00543E69"/>
    <w:rsid w:val="0054526B"/>
    <w:rsid w:val="005520F4"/>
    <w:rsid w:val="00552CB4"/>
    <w:rsid w:val="00563A40"/>
    <w:rsid w:val="00563F41"/>
    <w:rsid w:val="0057053A"/>
    <w:rsid w:val="005705D2"/>
    <w:rsid w:val="00572137"/>
    <w:rsid w:val="005D56F7"/>
    <w:rsid w:val="005D7DE6"/>
    <w:rsid w:val="005F3E7E"/>
    <w:rsid w:val="005F7C60"/>
    <w:rsid w:val="00625B54"/>
    <w:rsid w:val="006547FE"/>
    <w:rsid w:val="0065568D"/>
    <w:rsid w:val="006845FB"/>
    <w:rsid w:val="00692C09"/>
    <w:rsid w:val="00692C8C"/>
    <w:rsid w:val="00692ED2"/>
    <w:rsid w:val="006B52DC"/>
    <w:rsid w:val="006B5A60"/>
    <w:rsid w:val="006B7E42"/>
    <w:rsid w:val="006B7E4E"/>
    <w:rsid w:val="006C37C5"/>
    <w:rsid w:val="006E4D9A"/>
    <w:rsid w:val="00707BC7"/>
    <w:rsid w:val="00711BEF"/>
    <w:rsid w:val="00746034"/>
    <w:rsid w:val="00746C0D"/>
    <w:rsid w:val="0077237C"/>
    <w:rsid w:val="007816CB"/>
    <w:rsid w:val="00784BEA"/>
    <w:rsid w:val="007871A7"/>
    <w:rsid w:val="007A7D6C"/>
    <w:rsid w:val="007C0984"/>
    <w:rsid w:val="007D66FF"/>
    <w:rsid w:val="007D7F56"/>
    <w:rsid w:val="007E1E60"/>
    <w:rsid w:val="007F2B64"/>
    <w:rsid w:val="00802245"/>
    <w:rsid w:val="008061B8"/>
    <w:rsid w:val="0081607D"/>
    <w:rsid w:val="008279F6"/>
    <w:rsid w:val="0083160A"/>
    <w:rsid w:val="008336F3"/>
    <w:rsid w:val="00843869"/>
    <w:rsid w:val="00855538"/>
    <w:rsid w:val="008717BF"/>
    <w:rsid w:val="00874950"/>
    <w:rsid w:val="00882AFC"/>
    <w:rsid w:val="008B2B1C"/>
    <w:rsid w:val="008B74E4"/>
    <w:rsid w:val="008C470B"/>
    <w:rsid w:val="008D6DB7"/>
    <w:rsid w:val="008E14AF"/>
    <w:rsid w:val="008F0DD7"/>
    <w:rsid w:val="008F11FD"/>
    <w:rsid w:val="008F6409"/>
    <w:rsid w:val="00906E56"/>
    <w:rsid w:val="00912581"/>
    <w:rsid w:val="009146F8"/>
    <w:rsid w:val="00927047"/>
    <w:rsid w:val="00927AEC"/>
    <w:rsid w:val="00940F6F"/>
    <w:rsid w:val="0096019F"/>
    <w:rsid w:val="009637F8"/>
    <w:rsid w:val="00980DE1"/>
    <w:rsid w:val="00981B7D"/>
    <w:rsid w:val="009857D1"/>
    <w:rsid w:val="00986A03"/>
    <w:rsid w:val="009B26F7"/>
    <w:rsid w:val="009B7BE7"/>
    <w:rsid w:val="009C2C00"/>
    <w:rsid w:val="009C53AE"/>
    <w:rsid w:val="009D2C95"/>
    <w:rsid w:val="009E12B7"/>
    <w:rsid w:val="009E2BC4"/>
    <w:rsid w:val="009E3D11"/>
    <w:rsid w:val="009E5D94"/>
    <w:rsid w:val="00A32795"/>
    <w:rsid w:val="00A432DB"/>
    <w:rsid w:val="00A46CCE"/>
    <w:rsid w:val="00A62406"/>
    <w:rsid w:val="00A6504C"/>
    <w:rsid w:val="00AA079B"/>
    <w:rsid w:val="00AB551A"/>
    <w:rsid w:val="00AB6918"/>
    <w:rsid w:val="00AC48EF"/>
    <w:rsid w:val="00AE06BC"/>
    <w:rsid w:val="00AE1725"/>
    <w:rsid w:val="00AF308E"/>
    <w:rsid w:val="00AF323C"/>
    <w:rsid w:val="00AF442F"/>
    <w:rsid w:val="00AF7B8C"/>
    <w:rsid w:val="00B17729"/>
    <w:rsid w:val="00B17B91"/>
    <w:rsid w:val="00B17DD1"/>
    <w:rsid w:val="00B24198"/>
    <w:rsid w:val="00B278EB"/>
    <w:rsid w:val="00B44BC4"/>
    <w:rsid w:val="00B8463E"/>
    <w:rsid w:val="00B95226"/>
    <w:rsid w:val="00B96C5E"/>
    <w:rsid w:val="00BA6A24"/>
    <w:rsid w:val="00BB31A1"/>
    <w:rsid w:val="00BC3186"/>
    <w:rsid w:val="00BD2571"/>
    <w:rsid w:val="00BE3FB1"/>
    <w:rsid w:val="00C061BD"/>
    <w:rsid w:val="00C156F1"/>
    <w:rsid w:val="00C20F9B"/>
    <w:rsid w:val="00C30059"/>
    <w:rsid w:val="00C3269F"/>
    <w:rsid w:val="00C33D53"/>
    <w:rsid w:val="00C3772F"/>
    <w:rsid w:val="00C4391E"/>
    <w:rsid w:val="00C53802"/>
    <w:rsid w:val="00C64FDC"/>
    <w:rsid w:val="00C73258"/>
    <w:rsid w:val="00C967CE"/>
    <w:rsid w:val="00CA43EE"/>
    <w:rsid w:val="00CB074E"/>
    <w:rsid w:val="00CC5CAF"/>
    <w:rsid w:val="00CD3CCC"/>
    <w:rsid w:val="00CE79AA"/>
    <w:rsid w:val="00CF0C6A"/>
    <w:rsid w:val="00D03751"/>
    <w:rsid w:val="00D35B9A"/>
    <w:rsid w:val="00D4066A"/>
    <w:rsid w:val="00D47616"/>
    <w:rsid w:val="00D5189D"/>
    <w:rsid w:val="00D53457"/>
    <w:rsid w:val="00D57CE4"/>
    <w:rsid w:val="00D752CA"/>
    <w:rsid w:val="00D766BB"/>
    <w:rsid w:val="00D976AF"/>
    <w:rsid w:val="00D97F6B"/>
    <w:rsid w:val="00DA3BC4"/>
    <w:rsid w:val="00DB1145"/>
    <w:rsid w:val="00DB6DCD"/>
    <w:rsid w:val="00DB6FA9"/>
    <w:rsid w:val="00DD10DA"/>
    <w:rsid w:val="00DD745A"/>
    <w:rsid w:val="00DD77B8"/>
    <w:rsid w:val="00DE0366"/>
    <w:rsid w:val="00DE42DE"/>
    <w:rsid w:val="00DE5CA5"/>
    <w:rsid w:val="00E00DE3"/>
    <w:rsid w:val="00E03037"/>
    <w:rsid w:val="00E06675"/>
    <w:rsid w:val="00E06A87"/>
    <w:rsid w:val="00E23221"/>
    <w:rsid w:val="00E3718C"/>
    <w:rsid w:val="00E651FF"/>
    <w:rsid w:val="00E7680A"/>
    <w:rsid w:val="00E926C9"/>
    <w:rsid w:val="00EA6E88"/>
    <w:rsid w:val="00EF6C42"/>
    <w:rsid w:val="00F17FFE"/>
    <w:rsid w:val="00F222B5"/>
    <w:rsid w:val="00F258A9"/>
    <w:rsid w:val="00F35852"/>
    <w:rsid w:val="00F40235"/>
    <w:rsid w:val="00F52BEE"/>
    <w:rsid w:val="00F57C25"/>
    <w:rsid w:val="00F65407"/>
    <w:rsid w:val="00FA4000"/>
    <w:rsid w:val="00FB0256"/>
    <w:rsid w:val="00FB1ADD"/>
    <w:rsid w:val="00FD2AE8"/>
    <w:rsid w:val="00FF0338"/>
    <w:rsid w:val="068B3A9D"/>
    <w:rsid w:val="083A2BF6"/>
    <w:rsid w:val="0CA54458"/>
    <w:rsid w:val="125E4185"/>
    <w:rsid w:val="147258E3"/>
    <w:rsid w:val="1C3E416F"/>
    <w:rsid w:val="1E8253DE"/>
    <w:rsid w:val="2CC8603F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2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脚 Char"/>
    <w:link w:val="10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9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11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6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7"/>
    <w:link w:val="15"/>
    <w:qFormat/>
    <w:uiPriority w:val="99"/>
    <w:rPr>
      <w:rFonts w:ascii="宋体" w:hAnsi="宋体"/>
      <w:sz w:val="24"/>
      <w:szCs w:val="24"/>
    </w:rPr>
  </w:style>
  <w:style w:type="character" w:customStyle="1" w:styleId="32">
    <w:name w:val="文档结构图 Char"/>
    <w:basedOn w:val="17"/>
    <w:link w:val="7"/>
    <w:semiHidden/>
    <w:qFormat/>
    <w:uiPriority w:val="99"/>
    <w:rPr>
      <w:rFonts w:ascii="宋体"/>
      <w:kern w:val="2"/>
      <w:sz w:val="18"/>
      <w:szCs w:val="18"/>
    </w:rPr>
  </w:style>
  <w:style w:type="paragraph" w:customStyle="1" w:styleId="33">
    <w:name w:val="例程代码（无行号）"/>
    <w:basedOn w:val="1"/>
    <w:qFormat/>
    <w:uiPriority w:val="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34">
    <w:name w:val="标题 5 Char"/>
    <w:basedOn w:val="17"/>
    <w:link w:val="6"/>
    <w:uiPriority w:val="9"/>
    <w:rPr>
      <w:b/>
      <w:bCs/>
      <w:kern w:val="2"/>
      <w:sz w:val="28"/>
      <w:szCs w:val="28"/>
    </w:rPr>
  </w:style>
  <w:style w:type="paragraph" w:customStyle="1" w:styleId="35">
    <w:name w:val="List Paragraph"/>
    <w:basedOn w:val="1"/>
    <w:uiPriority w:val="99"/>
    <w:pPr>
      <w:ind w:firstLine="420" w:firstLineChars="200"/>
    </w:pPr>
  </w:style>
  <w:style w:type="paragraph" w:customStyle="1" w:styleId="36">
    <w:name w:val="列举条目"/>
    <w:basedOn w:val="1"/>
    <w:uiPriority w:val="0"/>
    <w:pPr>
      <w:numPr>
        <w:ilvl w:val="0"/>
        <w:numId w:val="2"/>
      </w:numPr>
      <w:tabs>
        <w:tab w:val="left" w:pos="840"/>
      </w:tabs>
      <w:spacing w:line="240" w:lineRule="auto"/>
    </w:pPr>
    <w:rPr>
      <w:rFonts w:ascii="宋体" w:hAnsi="宋体"/>
      <w:kern w:val="0"/>
      <w:szCs w:val="21"/>
    </w:rPr>
  </w:style>
  <w:style w:type="paragraph" w:customStyle="1" w:styleId="37">
    <w:name w:val="reader-word-layer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20</Pages>
  <Words>1798</Words>
  <Characters>10253</Characters>
  <Lines>85</Lines>
  <Paragraphs>24</Paragraphs>
  <TotalTime>0</TotalTime>
  <ScaleCrop>false</ScaleCrop>
  <LinksUpToDate>false</LinksUpToDate>
  <CharactersWithSpaces>12027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gan</cp:lastModifiedBy>
  <dcterms:modified xsi:type="dcterms:W3CDTF">2017-08-21T02:41:16Z</dcterms:modified>
  <cp:revision>210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