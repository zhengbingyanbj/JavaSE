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JavaSE第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11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利用字节输出流一次写一个字节的方式向C盘的a.txt文件输出内容。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Test01_01 {</w:t>
      </w:r>
    </w:p>
    <w:p>
      <w:pPr>
        <w:shd w:val="clear" w:fill="BEBEBE" w:themeFill="background1" w:themeFillShade="BF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1.创建字节输出流FileOutputStream对象并指定文件路径。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"c:/a.txt"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2.调用字节输出流的write(</w:t>
      </w:r>
      <w:r>
        <w:rPr>
          <w:rFonts w:hint="eastAsia" w:ascii="Consolas" w:hAnsi="Consolas" w:eastAsia="Consolas"/>
          <w:color w:val="3F7F5F"/>
          <w:sz w:val="22"/>
          <w:u w:val="single"/>
        </w:rPr>
        <w:t>int</w:t>
      </w:r>
      <w:r>
        <w:rPr>
          <w:rFonts w:hint="eastAsia" w:ascii="Consolas" w:hAnsi="Consolas" w:eastAsia="Consolas"/>
          <w:color w:val="3F7F5F"/>
          <w:sz w:val="22"/>
        </w:rPr>
        <w:t xml:space="preserve"> byte)方法写出数据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.write(97);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3.关闭流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利用字节输出流一次写一个字节数组的方式向C盘的b.txt文件输出内容。</w:t>
      </w:r>
    </w:p>
    <w:p>
      <w:p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Test01_02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1.创建字节输出流FileOutputStream对象并指定文件路径。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"c:/b.txt"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// 2.调用字节输出流的write(byte[] </w:t>
      </w:r>
      <w:r>
        <w:rPr>
          <w:rFonts w:hint="eastAsia" w:ascii="Consolas" w:hAnsi="Consolas" w:eastAsia="Consolas"/>
          <w:color w:val="3F7F5F"/>
          <w:sz w:val="22"/>
          <w:u w:val="single"/>
        </w:rPr>
        <w:t>buf</w:t>
      </w:r>
      <w:r>
        <w:rPr>
          <w:rFonts w:hint="eastAsia" w:ascii="Consolas" w:hAnsi="Consolas" w:eastAsia="Consolas"/>
          <w:color w:val="3F7F5F"/>
          <w:sz w:val="22"/>
        </w:rPr>
        <w:t>)方法写出数据。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"i love java"</w:t>
      </w:r>
      <w:r>
        <w:rPr>
          <w:rFonts w:hint="eastAsia" w:ascii="Consolas" w:hAnsi="Consolas" w:eastAsia="Consolas"/>
          <w:color w:val="000000"/>
          <w:sz w:val="22"/>
        </w:rPr>
        <w:t>.getBytes();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buf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3.关闭资源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利用字节输出流对象往C盘下c.txt文件输出5句：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 love java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不能覆盖文件中原有的内容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每一句输出各占一行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Test01_03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1.创建字节输出流FileOutputStream对象并指定文件路径。以追加方式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"c:/c.txt"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2.调用字节输出流的write方法写出数据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2.1 要输出的字符串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content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"i love java \r\n"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 xml:space="preserve"> = 0;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 xml:space="preserve"> &lt; 5;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>++)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content</w:t>
      </w:r>
      <w:r>
        <w:rPr>
          <w:rFonts w:hint="eastAsia" w:ascii="Consolas" w:hAnsi="Consolas" w:eastAsia="Consolas"/>
          <w:color w:val="000000"/>
          <w:sz w:val="22"/>
        </w:rPr>
        <w:t>.getBytes());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3.关闭流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利用字节输入流读取C盘文件a.txt的内容，使用循环读取，一次读取一个字节，直到读取到文件末尾。将读取的字节输出到控制台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Test01_04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"c:/a.txt"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循环从流中读取数据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.read())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.print((</w:t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>)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利用字节输入流读取C盘文件b.txt的内容，使用循环读取，一次读取一个字节数组，直到读取到文件末尾，将读取到的字节数组转换成字符串输出到控制台。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Test01_05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"c:/b.txt"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定义字节数组存放读取的字节数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循环从流中读取数据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String(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,0,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利用字节流将C盘下的a.png图片复制到D盘下(文件名保存一致)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1.一次读写一个字节的方式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Test01_06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"c:/a.png"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创建字节输出流对象并关联文件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"d:/a.png"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定义变量接收读取的字节数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循环读取图片数据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.read())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每读取一个字节的数据就写出到目标文件中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用字节流将C盘下的a.png图片复制到D盘下(文件名保存一致)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要求：一次读写一个字节数组的方式进行复制</w:t>
      </w:r>
    </w:p>
    <w:p>
      <w:pPr>
        <w:spacing w:beforeLines="0" w:afterLines="0"/>
        <w:jc w:val="left"/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Test01_07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"c:/a.png"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创建字节输出流对象并关联文件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"d:/a.png"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定义数据接收读取的字节数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定义变量接收读取的字节数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循环读取图片数据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将字节数组中的数据写出到目标文件中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,0,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利用高效字节输出流往C盘下的d.txt文件输出一个字节数。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Test01_08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创建字节输出流FileOutputStream对象并指定文件路径。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"c:/d.txt"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利用字节输出流创建高效字节输出流对象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BufferedOutputStream </w:t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BufferedOutputStream(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调用高效字节输出流对象的write(</w:t>
      </w:r>
      <w:r>
        <w:rPr>
          <w:rFonts w:hint="eastAsia" w:ascii="Consolas" w:hAnsi="Consolas" w:eastAsia="Consolas"/>
          <w:color w:val="3F7F5F"/>
          <w:sz w:val="22"/>
          <w:u w:val="single"/>
        </w:rPr>
        <w:t>int</w:t>
      </w:r>
      <w:r>
        <w:rPr>
          <w:rFonts w:hint="eastAsia" w:ascii="Consolas" w:hAnsi="Consolas" w:eastAsia="Consolas"/>
          <w:color w:val="3F7F5F"/>
          <w:sz w:val="22"/>
        </w:rPr>
        <w:t xml:space="preserve"> byte)方法写出一个字节数据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.write(97);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训练案例9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利用高效字节输出流往C盘下的e.txt文件写出一个字节数组数据，如写出：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 love java</w:t>
      </w:r>
      <w:r>
        <w:rPr>
          <w:rFonts w:hint="default"/>
          <w:lang w:val="en-US" w:eastAsia="zh-CN"/>
        </w:rPr>
        <w:t>”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Test01_09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创建字节输出流FileOutputStream对象并指定文件路径。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"c:/e.txt"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利用字节输出流创建高效字节输出流对象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BufferedOutputStream </w:t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BufferedOutputStream(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调用高效字节输出流对象的write(byte[] buff)方法写出一个字节数据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2A00FF"/>
          <w:sz w:val="22"/>
        </w:rPr>
        <w:t>"i love java"</w:t>
      </w:r>
      <w:r>
        <w:rPr>
          <w:rFonts w:hint="eastAsia" w:ascii="Consolas" w:hAnsi="Consolas" w:eastAsia="Consolas"/>
          <w:color w:val="000000"/>
          <w:sz w:val="22"/>
        </w:rPr>
        <w:t>.getBytes());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利用高效字节输入流和高效字节输出流完成文件的复制。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将C盘下的b.png文件复制到D盘下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一次读写一个字节方式复制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Test01_10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"c:/b.png"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利用字节输出流对象创建高效字节输出流对象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BufferedInputStream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BufferedInputStream(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创建字节输出流对象并指定文件路径。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"d:/b.png"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利用字节输出流创建高效字节输出流对象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BufferedOutputStream </w:t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BufferedOutputStream(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定义变量接收读取的字节数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循环读取图片数据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.read())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每读取一个字节的数据就写出到目标文件中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利用高效字节输入流和高效字节输出流完成文件的复制。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将C盘下的c.png文件复制到D盘下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一次读写一个字节数组方式复制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Test01_10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"c:/c.png"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利用字节输出流对象创建高效字节输出流对象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BufferedInputStream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BufferedInputStream(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创建字节输出流对象并指定文件路径。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"d:/c.png"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利用字节输出流创建高效字节输出流对象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BufferedOutputStream </w:t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BufferedOutputStream(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定义字节数组接收读取的字节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定义变量接收读取的字节数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循环读取图片数据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每读取一个字节的数据就写出到目标文件中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,0,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四种复制文件方式比较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字节流复制文件一次读写一个字节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字节流复制文件一次读写一个字节数组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高效流复制文件一次读写一个字节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高效流复制文件一次读取一个字节数组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利用上面四种方式复制同一个文件，输出每一种复制方式花费的时间。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Test01_10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"字节流复制文件一次读写一个字节耗时："</w:t>
      </w:r>
      <w:r>
        <w:rPr>
          <w:rFonts w:hint="eastAsia" w:ascii="Consolas" w:hAnsi="Consolas" w:eastAsia="Consolas"/>
          <w:color w:val="000000"/>
          <w:sz w:val="22"/>
        </w:rPr>
        <w:t xml:space="preserve">+ </w:t>
      </w:r>
      <w:r>
        <w:rPr>
          <w:rFonts w:hint="eastAsia" w:ascii="Consolas" w:hAnsi="Consolas" w:eastAsia="Consolas"/>
          <w:i/>
          <w:color w:val="000000"/>
          <w:sz w:val="22"/>
        </w:rPr>
        <w:t>copy01</w:t>
      </w:r>
      <w:r>
        <w:rPr>
          <w:rFonts w:hint="eastAsia" w:ascii="Consolas" w:hAnsi="Consolas" w:eastAsia="Consolas"/>
          <w:color w:val="000000"/>
          <w:sz w:val="22"/>
        </w:rPr>
        <w:t>());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"字节流复制文件一次读写一个字节数组耗时："</w:t>
      </w:r>
      <w:r>
        <w:rPr>
          <w:rFonts w:hint="eastAsia" w:ascii="Consolas" w:hAnsi="Consolas" w:eastAsia="Consolas"/>
          <w:color w:val="000000"/>
          <w:sz w:val="22"/>
        </w:rPr>
        <w:t xml:space="preserve">+ </w:t>
      </w:r>
      <w:r>
        <w:rPr>
          <w:rFonts w:hint="eastAsia" w:ascii="Consolas" w:hAnsi="Consolas" w:eastAsia="Consolas"/>
          <w:i/>
          <w:color w:val="000000"/>
          <w:sz w:val="22"/>
        </w:rPr>
        <w:t>copy02</w:t>
      </w:r>
      <w:r>
        <w:rPr>
          <w:rFonts w:hint="eastAsia" w:ascii="Consolas" w:hAnsi="Consolas" w:eastAsia="Consolas"/>
          <w:color w:val="000000"/>
          <w:sz w:val="22"/>
        </w:rPr>
        <w:t>());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"高效流复制文件一次读写一个字节耗时："</w:t>
      </w:r>
      <w:r>
        <w:rPr>
          <w:rFonts w:hint="eastAsia" w:ascii="Consolas" w:hAnsi="Consolas" w:eastAsia="Consolas"/>
          <w:color w:val="000000"/>
          <w:sz w:val="22"/>
        </w:rPr>
        <w:t xml:space="preserve">+ </w:t>
      </w:r>
      <w:r>
        <w:rPr>
          <w:rFonts w:hint="eastAsia" w:ascii="Consolas" w:hAnsi="Consolas" w:eastAsia="Consolas"/>
          <w:i/>
          <w:color w:val="000000"/>
          <w:sz w:val="22"/>
        </w:rPr>
        <w:t>copy03</w:t>
      </w:r>
      <w:r>
        <w:rPr>
          <w:rFonts w:hint="eastAsia" w:ascii="Consolas" w:hAnsi="Consolas" w:eastAsia="Consolas"/>
          <w:color w:val="000000"/>
          <w:sz w:val="22"/>
        </w:rPr>
        <w:t>());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"高效流复制文件一次读取一个字节数组耗时："</w:t>
      </w:r>
      <w:r>
        <w:rPr>
          <w:rFonts w:hint="eastAsia" w:ascii="Consolas" w:hAnsi="Consolas" w:eastAsia="Consolas"/>
          <w:color w:val="000000"/>
          <w:sz w:val="22"/>
        </w:rPr>
        <w:t xml:space="preserve">+ </w:t>
      </w:r>
      <w:r>
        <w:rPr>
          <w:rFonts w:hint="eastAsia" w:ascii="Consolas" w:hAnsi="Consolas" w:eastAsia="Consolas"/>
          <w:i/>
          <w:color w:val="000000"/>
          <w:sz w:val="22"/>
        </w:rPr>
        <w:t>copy04</w:t>
      </w:r>
      <w:r>
        <w:rPr>
          <w:rFonts w:hint="eastAsia" w:ascii="Consolas" w:hAnsi="Consolas" w:eastAsia="Consolas"/>
          <w:color w:val="000000"/>
          <w:sz w:val="22"/>
        </w:rPr>
        <w:t>());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字节流复制文件一次读写一个字节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copy01()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获得当前时间毫秒值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startTime</w:t>
      </w:r>
      <w:r>
        <w:rPr>
          <w:rFonts w:hint="eastAsia" w:ascii="Consolas" w:hAnsi="Consolas" w:eastAsia="Consolas"/>
          <w:color w:val="000000"/>
          <w:sz w:val="22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"aaa.jpg"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创建字节输出流对象并关联文件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"ttt.jpg"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定义变量接收读取的字节数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循环读取图片数据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.read())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每读取一个字节的数据就写出到目标文件中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 xml:space="preserve">() - </w:t>
      </w:r>
      <w:r>
        <w:rPr>
          <w:rFonts w:hint="eastAsia" w:ascii="Consolas" w:hAnsi="Consolas" w:eastAsia="Consolas"/>
          <w:color w:val="6A3E3E"/>
          <w:sz w:val="22"/>
        </w:rPr>
        <w:t>startTime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字节流复制文件一次读写一个字节数组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copy02()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获得当前时间毫秒值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startTime</w:t>
      </w:r>
      <w:r>
        <w:rPr>
          <w:rFonts w:hint="eastAsia" w:ascii="Consolas" w:hAnsi="Consolas" w:eastAsia="Consolas"/>
          <w:color w:val="000000"/>
          <w:sz w:val="22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"aaa.jpg"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创建字节输出流对象并关联文件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"eee.jpg"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定义数据接收读取的字节数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定义变量接收读取的字节数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循环读取图片数据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将字节数组中的数据写出到目标文件中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,0,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 xml:space="preserve">() - </w:t>
      </w:r>
      <w:r>
        <w:rPr>
          <w:rFonts w:hint="eastAsia" w:ascii="Consolas" w:hAnsi="Consolas" w:eastAsia="Consolas"/>
          <w:color w:val="6A3E3E"/>
          <w:sz w:val="22"/>
        </w:rPr>
        <w:t>startTime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高效流复制文件一次读写一个字节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copy03()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获得当前时间毫秒值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startTime</w:t>
      </w:r>
      <w:r>
        <w:rPr>
          <w:rFonts w:hint="eastAsia" w:ascii="Consolas" w:hAnsi="Consolas" w:eastAsia="Consolas"/>
          <w:color w:val="000000"/>
          <w:sz w:val="22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"aaa.jpg"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利用字节输出流对象创建高效字节输出流对象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BufferedInputStream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BufferedInputStream(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创建字节输出流对象并指定文件路径。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"jjj.jpg"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利用字节输出流创建高效字节输出流对象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BufferedOutputStream </w:t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BufferedOutputStream(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定义变量接收读取的字节数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循环读取图片数据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.read())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每读取一个字节的数据就写出到目标文件中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 xml:space="preserve">() - </w:t>
      </w:r>
      <w:r>
        <w:rPr>
          <w:rFonts w:hint="eastAsia" w:ascii="Consolas" w:hAnsi="Consolas" w:eastAsia="Consolas"/>
          <w:color w:val="6A3E3E"/>
          <w:sz w:val="22"/>
        </w:rPr>
        <w:t>startTime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高效流复制文件一次读取一个字节数组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copy04()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获得当前时间毫秒值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startTime</w:t>
      </w:r>
      <w:r>
        <w:rPr>
          <w:rFonts w:hint="eastAsia" w:ascii="Consolas" w:hAnsi="Consolas" w:eastAsia="Consolas"/>
          <w:color w:val="000000"/>
          <w:sz w:val="22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"aaa.jpg"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利用字节输出流对象创建高效字节输出流对象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BufferedInputStream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BufferedInputStream(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创建字节输出流对象并指定文件路径。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"ddd.jpg"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利用字节输出流创建高效字节输出流对象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BufferedOutputStream </w:t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BufferedOutputStream(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定义字节数组接收读取的字节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定义变量接收读取的字节数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循环读取图片数据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每读取一个字节的数据就写出到目标文件中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,0,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 xml:space="preserve">() - </w:t>
      </w:r>
      <w:r>
        <w:rPr>
          <w:rFonts w:hint="eastAsia" w:ascii="Consolas" w:hAnsi="Consolas" w:eastAsia="Consolas"/>
          <w:color w:val="6A3E3E"/>
          <w:sz w:val="22"/>
        </w:rPr>
        <w:t>startTime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2"/>
        <w:numPr>
          <w:ilvl w:val="0"/>
          <w:numId w:val="0"/>
        </w:numPr>
        <w:ind w:leftChars="0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从控制台循环接收用户录入的学生信息，输入格式为：学号-学生名字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将学生信息保存到C盘下面的stu.txt文件中，一个学生信息占据一行数据。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当用户输入end时停止输入。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* 要求使用字节输出流写出数据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Test02_01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"c:/stu.txt"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创建键盘录入对象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  <w:u w:val="single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"请输入学生信息，格式：学号-姓名"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使用死循环不停的接收用户输入的学生数据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接收用户输入的学生数据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判断输入的内容是否是end，是则终止循环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>.equals(</w:t>
      </w:r>
      <w:r>
        <w:rPr>
          <w:rFonts w:hint="eastAsia" w:ascii="Consolas" w:hAnsi="Consolas" w:eastAsia="Consolas"/>
          <w:color w:val="2A00FF"/>
          <w:sz w:val="22"/>
        </w:rPr>
        <w:t>"end"</w:t>
      </w:r>
      <w:r>
        <w:rPr>
          <w:rFonts w:hint="eastAsia" w:ascii="Consolas" w:hAnsi="Consolas" w:eastAsia="Consolas"/>
          <w:color w:val="000000"/>
          <w:sz w:val="22"/>
        </w:rPr>
        <w:t>)){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break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将数据写出到文件中。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>.getBytes());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写出换行符号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2A00FF"/>
          <w:sz w:val="22"/>
        </w:rPr>
        <w:t>"\n"</w:t>
      </w:r>
      <w:r>
        <w:rPr>
          <w:rFonts w:hint="eastAsia" w:ascii="Consolas" w:hAnsi="Consolas" w:eastAsia="Consolas"/>
          <w:color w:val="000000"/>
          <w:sz w:val="22"/>
        </w:rPr>
        <w:t>.getBytes());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释放资源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(IOException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.printStackTrace();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使用高效流字符输入读取上一题保存学生信息的文件，每次读取一行信息。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每读取到一行信息就创建一个学生对象并添加到集合中。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遍历集合打印学生信息到控制台。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Test02_02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创建高效流</w:t>
      </w:r>
      <w:r>
        <w:rPr>
          <w:rFonts w:hint="eastAsia" w:ascii="Consolas" w:hAnsi="Consolas"/>
          <w:color w:val="3F7F5F"/>
          <w:sz w:val="22"/>
          <w:lang w:val="en-US" w:eastAsia="zh-CN"/>
        </w:rPr>
        <w:t>字符流</w:t>
      </w:r>
      <w:r>
        <w:rPr>
          <w:rFonts w:hint="eastAsia" w:ascii="Consolas" w:hAnsi="Consolas" w:eastAsia="Consolas"/>
          <w:color w:val="3F7F5F"/>
          <w:sz w:val="22"/>
        </w:rPr>
        <w:t>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BufferedReader </w:t>
      </w:r>
      <w:r>
        <w:rPr>
          <w:rFonts w:hint="eastAsia" w:ascii="Consolas" w:hAnsi="Consolas" w:eastAsia="Consolas"/>
          <w:color w:val="6A3E3E"/>
          <w:sz w:val="22"/>
        </w:rPr>
        <w:t>br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FileReader(</w:t>
      </w:r>
      <w:r>
        <w:rPr>
          <w:rFonts w:hint="eastAsia" w:ascii="Consolas" w:hAnsi="Consolas" w:eastAsia="Consolas"/>
          <w:color w:val="2A00FF"/>
          <w:sz w:val="22"/>
        </w:rPr>
        <w:t>"c:/stu.txt"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定义集合存放学生对象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List&lt;Student&gt; </w:t>
      </w:r>
      <w:r>
        <w:rPr>
          <w:rFonts w:hint="eastAsia" w:ascii="Consolas" w:hAnsi="Consolas" w:eastAsia="Consolas"/>
          <w:color w:val="6A3E3E"/>
          <w:sz w:val="22"/>
        </w:rPr>
        <w:t>stus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ArrayList&lt;Student&gt;();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定义字符串接收读取的数据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使用循环从文件中读取数据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br</w:t>
      </w:r>
      <w:r>
        <w:rPr>
          <w:rFonts w:hint="eastAsia" w:ascii="Consolas" w:hAnsi="Consolas" w:eastAsia="Consolas"/>
          <w:color w:val="000000"/>
          <w:sz w:val="22"/>
        </w:rPr>
        <w:t xml:space="preserve">.readLine()) !=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使用-分隔字符串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String[] </w:t>
      </w:r>
      <w:r>
        <w:rPr>
          <w:rFonts w:hint="eastAsia" w:ascii="Consolas" w:hAnsi="Consolas" w:eastAsia="Consolas"/>
          <w:color w:val="6A3E3E"/>
          <w:sz w:val="22"/>
        </w:rPr>
        <w:t>strs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>.split(</w:t>
      </w:r>
      <w:r>
        <w:rPr>
          <w:rFonts w:hint="eastAsia" w:ascii="Consolas" w:hAnsi="Consolas" w:eastAsia="Consolas"/>
          <w:color w:val="2A00FF"/>
          <w:sz w:val="22"/>
        </w:rPr>
        <w:t>"-"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创建学生对象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Student </w:t>
      </w:r>
      <w:r>
        <w:rPr>
          <w:rFonts w:hint="eastAsia" w:ascii="Consolas" w:hAnsi="Consolas" w:eastAsia="Consolas"/>
          <w:color w:val="6A3E3E"/>
          <w:sz w:val="22"/>
        </w:rPr>
        <w:t>stu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Student(</w:t>
      </w:r>
      <w:r>
        <w:rPr>
          <w:rFonts w:hint="eastAsia" w:ascii="Consolas" w:hAnsi="Consolas" w:eastAsia="Consolas"/>
          <w:color w:val="6A3E3E"/>
          <w:sz w:val="22"/>
        </w:rPr>
        <w:t>strs</w:t>
      </w:r>
      <w:r>
        <w:rPr>
          <w:rFonts w:hint="eastAsia" w:ascii="Consolas" w:hAnsi="Consolas" w:eastAsia="Consolas"/>
          <w:color w:val="000000"/>
          <w:sz w:val="22"/>
        </w:rPr>
        <w:t>[0],</w:t>
      </w:r>
      <w:r>
        <w:rPr>
          <w:rFonts w:hint="eastAsia" w:ascii="Consolas" w:hAnsi="Consolas" w:eastAsia="Consolas"/>
          <w:color w:val="6A3E3E"/>
          <w:sz w:val="22"/>
        </w:rPr>
        <w:t>strs</w:t>
      </w:r>
      <w:r>
        <w:rPr>
          <w:rFonts w:hint="eastAsia" w:ascii="Consolas" w:hAnsi="Consolas" w:eastAsia="Consolas"/>
          <w:color w:val="000000"/>
          <w:sz w:val="22"/>
        </w:rPr>
        <w:t>[1]);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将学生添加到集合中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stus</w:t>
      </w:r>
      <w:r>
        <w:rPr>
          <w:rFonts w:hint="eastAsia" w:ascii="Consolas" w:hAnsi="Consolas" w:eastAsia="Consolas"/>
          <w:color w:val="000000"/>
          <w:sz w:val="22"/>
        </w:rPr>
        <w:t>.add(</w:t>
      </w:r>
      <w:r>
        <w:rPr>
          <w:rFonts w:hint="eastAsia" w:ascii="Consolas" w:hAnsi="Consolas" w:eastAsia="Consolas"/>
          <w:color w:val="6A3E3E"/>
          <w:sz w:val="22"/>
        </w:rPr>
        <w:t>stu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关流释放资源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br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遍历集合打印学生信息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(Student </w:t>
      </w:r>
      <w:r>
        <w:rPr>
          <w:rFonts w:hint="eastAsia" w:ascii="Consolas" w:hAnsi="Consolas" w:eastAsia="Consolas"/>
          <w:color w:val="6A3E3E"/>
          <w:sz w:val="22"/>
        </w:rPr>
        <w:t>student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stus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student</w:t>
      </w:r>
      <w:r>
        <w:rPr>
          <w:rFonts w:hint="eastAsia" w:ascii="Consolas" w:hAnsi="Consolas" w:eastAsia="Consolas"/>
          <w:color w:val="000000"/>
          <w:sz w:val="22"/>
        </w:rPr>
        <w:t>.getId()+</w:t>
      </w:r>
      <w:r>
        <w:rPr>
          <w:rFonts w:hint="eastAsia" w:ascii="Consolas" w:hAnsi="Consolas" w:eastAsia="Consolas"/>
          <w:color w:val="2A00FF"/>
          <w:sz w:val="22"/>
        </w:rPr>
        <w:t>"="</w:t>
      </w:r>
      <w:r>
        <w:rPr>
          <w:rFonts w:hint="eastAsia" w:ascii="Consolas" w:hAnsi="Consolas" w:eastAsia="Consolas"/>
          <w:color w:val="000000"/>
          <w:sz w:val="22"/>
        </w:rPr>
        <w:t>+</w:t>
      </w:r>
      <w:r>
        <w:rPr>
          <w:rFonts w:hint="eastAsia" w:ascii="Consolas" w:hAnsi="Consolas" w:eastAsia="Consolas"/>
          <w:color w:val="6A3E3E"/>
          <w:sz w:val="22"/>
        </w:rPr>
        <w:t>student</w:t>
      </w:r>
      <w:r>
        <w:rPr>
          <w:rFonts w:hint="eastAsia" w:ascii="Consolas" w:hAnsi="Consolas" w:eastAsia="Consolas"/>
          <w:color w:val="000000"/>
          <w:sz w:val="22"/>
        </w:rPr>
        <w:t>.getName());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在C盘下创建一个目录d1,在目录d1下创建创建若干个文本文件，并在每一个文本文件中添加若干内容。利用字节高效流将该目录下的所有文件复制到C盘下的d2目录下。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Test02_03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"c:/d1"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获得该文件下的所有文件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File[]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.listFiles();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创建目标文件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destDir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"c:/d2"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遍历文件数组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创建高效字节输入流对象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BufferedInputStream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BufferedInputStream(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创建高效字节输出流对象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BufferedOutputStream </w:t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BufferedOutputStream(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6A3E3E"/>
          <w:sz w:val="22"/>
        </w:rPr>
        <w:t>destDir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.getName())));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定义字节数组接收读取的字节数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定义变量接收实际读取的字节数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从输入流中循环读取数据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利用输入流将数据写出到目标文件中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, 0,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在C盘下创建一个目录d1,在目录d1下创建若干个txt文件，并在每一个txt文件中添加若干内容。将所有txt文件的内容复制到D盘下的copy.txt中。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* 要求所有txt的文件内容都复制到同一个文件中</w:t>
      </w:r>
    </w:p>
    <w:p>
      <w:p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Test02_04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"c:/d1"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获得该文件下的所有文件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File[]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.listFiles();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创建目标文件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destFile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"d:/copy.txt"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遍历文件数组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创建高效字节输入流对象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BufferedInputStream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BufferedInputStream(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创建高效字节输出流对象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BufferedOutputStream </w:t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BufferedOutputStream(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6A3E3E"/>
          <w:sz w:val="22"/>
        </w:rPr>
        <w:t>destFile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定义字节数组接收读取的字节数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定义变量接收实际读取的字节数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从输入流中循环读取数据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利用输入流将数据写出到目标文件中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, 0,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在C盘下有一个文本文件test.txt(里面的内容由数字和字母组成)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定义一个方法</w:t>
      </w:r>
      <w:r>
        <w:rPr>
          <w:rFonts w:hint="default"/>
          <w:lang w:val="en-US" w:eastAsia="zh-CN"/>
        </w:rPr>
        <w:t>统计</w:t>
      </w:r>
      <w:r>
        <w:rPr>
          <w:rFonts w:hint="eastAsia"/>
          <w:lang w:val="en-US" w:eastAsia="zh-CN"/>
        </w:rPr>
        <w:t>test.txt文件中指定字符出现的次数。</w:t>
      </w:r>
    </w:p>
    <w:p>
      <w:pPr>
        <w:spacing w:beforeLines="0" w:afterLines="0"/>
        <w:jc w:val="left"/>
        <w:rPr>
          <w:lang w:val="zh-CN"/>
        </w:rPr>
      </w:pPr>
      <w:r>
        <w:rPr>
          <w:rFonts w:hint="eastAsia"/>
          <w:lang w:val="en-US" w:eastAsia="zh-CN"/>
        </w:rPr>
        <w:t>比如a字符在文件中出现了10次则调用方法传入a后，方法内部输出：a出现10次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Test02_05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调用方法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calcuteCount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'a'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统计字符在文件中出现的次数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calcuteCount(</w:t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ch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定义一个计数变量，统计字符出现的次数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count</w:t>
      </w:r>
      <w:r>
        <w:rPr>
          <w:rFonts w:hint="eastAsia" w:ascii="Consolas" w:hAnsi="Consolas" w:eastAsia="Consolas"/>
          <w:color w:val="000000"/>
          <w:sz w:val="22"/>
        </w:rPr>
        <w:t xml:space="preserve"> = 0;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"test.txt"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 xml:space="preserve"> 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.read())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将读取的字节转换成字符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c</w:t>
      </w:r>
      <w:r>
        <w:rPr>
          <w:rFonts w:hint="eastAsia" w:ascii="Consolas" w:hAnsi="Consolas" w:eastAsia="Consolas"/>
          <w:color w:val="000000"/>
          <w:sz w:val="22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判断字符c和外界传入的字符是否相同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c</w:t>
      </w:r>
      <w:r>
        <w:rPr>
          <w:rFonts w:hint="eastAsia" w:ascii="Consolas" w:hAnsi="Consolas" w:eastAsia="Consolas"/>
          <w:color w:val="000000"/>
          <w:sz w:val="22"/>
        </w:rPr>
        <w:t xml:space="preserve"> == </w:t>
      </w:r>
      <w:r>
        <w:rPr>
          <w:rFonts w:hint="eastAsia" w:ascii="Consolas" w:hAnsi="Consolas" w:eastAsia="Consolas"/>
          <w:color w:val="6A3E3E"/>
          <w:sz w:val="22"/>
        </w:rPr>
        <w:t>ch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count</w:t>
      </w:r>
      <w:r>
        <w:rPr>
          <w:rFonts w:hint="eastAsia" w:ascii="Consolas" w:hAnsi="Consolas" w:eastAsia="Consolas"/>
          <w:color w:val="000000"/>
          <w:sz w:val="22"/>
        </w:rPr>
        <w:t xml:space="preserve"> ++;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ch</w:t>
      </w:r>
      <w:r>
        <w:rPr>
          <w:rFonts w:hint="eastAsia" w:ascii="Consolas" w:hAnsi="Consolas" w:eastAsia="Consolas"/>
          <w:color w:val="000000"/>
          <w:sz w:val="22"/>
        </w:rPr>
        <w:t>+</w:t>
      </w:r>
      <w:r>
        <w:rPr>
          <w:rFonts w:hint="eastAsia" w:ascii="Consolas" w:hAnsi="Consolas" w:eastAsia="Consolas"/>
          <w:color w:val="2A00FF"/>
          <w:sz w:val="22"/>
        </w:rPr>
        <w:t>"出现了"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count</w:t>
      </w:r>
      <w:r>
        <w:rPr>
          <w:rFonts w:hint="eastAsia" w:ascii="Consolas" w:hAnsi="Consolas" w:eastAsia="Consolas"/>
          <w:color w:val="000000"/>
          <w:sz w:val="22"/>
        </w:rPr>
        <w:t xml:space="preserve"> +</w:t>
      </w:r>
      <w:r>
        <w:rPr>
          <w:rFonts w:hint="eastAsia" w:ascii="Consolas" w:hAnsi="Consolas" w:eastAsia="Consolas"/>
          <w:color w:val="2A00FF"/>
          <w:sz w:val="22"/>
        </w:rPr>
        <w:t>"次"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(IOException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.printStackTrace();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finally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(IOException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.printStackTrace();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使用集合</w:t>
      </w:r>
      <w:r>
        <w:rPr>
          <w:rFonts w:hint="eastAsia"/>
          <w:lang w:val="zh-CN" w:eastAsia="zh-CN"/>
        </w:rPr>
        <w:t>存储10个1-50(含50)的随机偶数元素,要求数字不能重复,按指定格式输出到</w:t>
      </w:r>
      <w:r>
        <w:rPr>
          <w:rFonts w:hint="eastAsia"/>
          <w:lang w:val="en-US" w:eastAsia="zh-CN"/>
        </w:rPr>
        <w:t>C盘</w:t>
      </w:r>
      <w:r>
        <w:rPr>
          <w:rFonts w:hint="eastAsia"/>
          <w:lang w:val="zh-CN" w:eastAsia="zh-CN"/>
        </w:rPr>
        <w:t>的num.txt中,例如: 48,44,40,38,34,30,26...... 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Test02_06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1.创建集合对象HashSet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HashSet&lt;Integer&gt; </w:t>
      </w:r>
      <w:r>
        <w:rPr>
          <w:rFonts w:hint="eastAsia" w:ascii="Consolas" w:hAnsi="Consolas" w:eastAsia="Consolas"/>
          <w:color w:val="6A3E3E"/>
          <w:sz w:val="22"/>
        </w:rPr>
        <w:t>set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HashSet&lt;Integer&gt;();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2.创建随机数对象Random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Random </w:t>
      </w:r>
      <w:r>
        <w:rPr>
          <w:rFonts w:hint="eastAsia" w:ascii="Consolas" w:hAnsi="Consolas" w:eastAsia="Consolas"/>
          <w:color w:val="6A3E3E"/>
          <w:sz w:val="22"/>
        </w:rPr>
        <w:t>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Random();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3.使用循环随机生成10个1-50(含50)的偶数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set</w:t>
      </w:r>
      <w:r>
        <w:rPr>
          <w:rFonts w:hint="eastAsia" w:ascii="Consolas" w:hAnsi="Consolas" w:eastAsia="Consolas"/>
          <w:color w:val="000000"/>
          <w:sz w:val="22"/>
        </w:rPr>
        <w:t>.size() &lt; 10)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4.随机生成一个整数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r</w:t>
      </w:r>
      <w:r>
        <w:rPr>
          <w:rFonts w:hint="eastAsia" w:ascii="Consolas" w:hAnsi="Consolas" w:eastAsia="Consolas"/>
          <w:color w:val="000000"/>
          <w:sz w:val="22"/>
        </w:rPr>
        <w:t>.nextInt(50) + 1;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5.判断是否偶数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 xml:space="preserve"> % 2 == 0)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6.将生成的偶数添加到集合中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set</w:t>
      </w:r>
      <w:r>
        <w:rPr>
          <w:rFonts w:hint="eastAsia" w:ascii="Consolas" w:hAnsi="Consolas" w:eastAsia="Consolas"/>
          <w:color w:val="000000"/>
          <w:sz w:val="22"/>
        </w:rPr>
        <w:t>.add(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将集中的元素按指定格式拼接成字符串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StringBuilder </w:t>
      </w:r>
      <w:r>
        <w:rPr>
          <w:rFonts w:hint="eastAsia" w:ascii="Consolas" w:hAnsi="Consolas" w:eastAsia="Consolas"/>
          <w:color w:val="6A3E3E"/>
          <w:sz w:val="22"/>
        </w:rPr>
        <w:t>sb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StringBuilder();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(Integer 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set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sb</w:t>
      </w:r>
      <w:r>
        <w:rPr>
          <w:rFonts w:hint="eastAsia" w:ascii="Consolas" w:hAnsi="Consolas" w:eastAsia="Consolas"/>
          <w:color w:val="000000"/>
          <w:sz w:val="22"/>
        </w:rPr>
        <w:t>.append(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>).append(</w:t>
      </w:r>
      <w:r>
        <w:rPr>
          <w:rFonts w:hint="eastAsia" w:ascii="Consolas" w:hAnsi="Consolas" w:eastAsia="Consolas"/>
          <w:color w:val="2A00FF"/>
          <w:sz w:val="22"/>
        </w:rPr>
        <w:t>","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删除最后一个分号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sb</w:t>
      </w:r>
      <w:r>
        <w:rPr>
          <w:rFonts w:hint="eastAsia" w:ascii="Consolas" w:hAnsi="Consolas" w:eastAsia="Consolas"/>
          <w:color w:val="000000"/>
          <w:sz w:val="22"/>
        </w:rPr>
        <w:t>.deleteCharAt(</w:t>
      </w:r>
      <w:r>
        <w:rPr>
          <w:rFonts w:hint="eastAsia" w:ascii="Consolas" w:hAnsi="Consolas" w:eastAsia="Consolas"/>
          <w:color w:val="6A3E3E"/>
          <w:sz w:val="22"/>
        </w:rPr>
        <w:t>sb</w:t>
      </w:r>
      <w:r>
        <w:rPr>
          <w:rFonts w:hint="eastAsia" w:ascii="Consolas" w:hAnsi="Consolas" w:eastAsia="Consolas"/>
          <w:color w:val="000000"/>
          <w:sz w:val="22"/>
        </w:rPr>
        <w:t>.length() - 1);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创建高效流关联目标文件，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BufferedOutputStream </w:t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BufferedOutputStream(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/>
          <w:color w:val="2A00FF"/>
          <w:sz w:val="22"/>
          <w:lang w:val="en-US" w:eastAsia="zh-CN"/>
        </w:rPr>
        <w:t>c:/</w:t>
      </w:r>
      <w:r>
        <w:rPr>
          <w:rFonts w:hint="eastAsia" w:ascii="Consolas" w:hAnsi="Consolas" w:eastAsia="Consolas"/>
          <w:color w:val="2A00FF"/>
          <w:sz w:val="22"/>
        </w:rPr>
        <w:t>num.txt"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sb</w:t>
      </w:r>
      <w:r>
        <w:rPr>
          <w:rFonts w:hint="eastAsia" w:ascii="Consolas" w:hAnsi="Consolas" w:eastAsia="Consolas"/>
          <w:color w:val="000000"/>
          <w:sz w:val="22"/>
        </w:rPr>
        <w:t>.toString().getBytes());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关闭流释放资源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模拟用户登录和注册功能实现。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接收用户输入的用户名和密码，然后和文件中存储的用户名、密码匹配。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如果文件已经存在用户名并且密码也是正确的，提示登录成功，否则提示登录失败。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如果文件中不存在该用户名，则使用该用户名和密码注册一个新的账号，并提示注册成功。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Test03_01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创建键盘流入对象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  <w:u w:val="single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请输入用户名和密码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"请输入用户名："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username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"请输入密码："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password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调用登录方法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login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username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6A3E3E"/>
          <w:sz w:val="22"/>
        </w:rPr>
        <w:t>password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 登录方法：判断用户名和密码是否正确，正确返回true,否则返回false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boolean</w:t>
      </w:r>
      <w:r>
        <w:rPr>
          <w:rFonts w:hint="eastAsia" w:ascii="Consolas" w:hAnsi="Consolas" w:eastAsia="Consolas"/>
          <w:color w:val="000000"/>
          <w:sz w:val="22"/>
        </w:rPr>
        <w:t xml:space="preserve"> login(String </w:t>
      </w:r>
      <w:r>
        <w:rPr>
          <w:rFonts w:hint="eastAsia" w:ascii="Consolas" w:hAnsi="Consolas" w:eastAsia="Consolas"/>
          <w:color w:val="6A3E3E"/>
          <w:sz w:val="22"/>
        </w:rPr>
        <w:t>username</w:t>
      </w:r>
      <w:r>
        <w:rPr>
          <w:rFonts w:hint="eastAsia" w:ascii="Consolas" w:hAnsi="Consolas" w:eastAsia="Consolas"/>
          <w:color w:val="000000"/>
          <w:sz w:val="22"/>
        </w:rPr>
        <w:t xml:space="preserve">,String </w:t>
      </w:r>
      <w:r>
        <w:rPr>
          <w:rFonts w:hint="eastAsia" w:ascii="Consolas" w:hAnsi="Consolas" w:eastAsia="Consolas"/>
          <w:color w:val="6A3E3E"/>
          <w:sz w:val="22"/>
        </w:rPr>
        <w:t>password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声明高效字符输入流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BufferedReader </w:t>
      </w:r>
      <w:r>
        <w:rPr>
          <w:rFonts w:hint="eastAsia" w:ascii="Consolas" w:hAnsi="Consolas" w:eastAsia="Consolas"/>
          <w:color w:val="6A3E3E"/>
          <w:sz w:val="22"/>
        </w:rPr>
        <w:t>br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"user.txt"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判断文件是否存在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.exists())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.createNewFile();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登录失败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创建高效字符输入流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FileReader(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定义变量接收读取的每一行数据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定义标记记录用户名是否存在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boolean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exist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循环读取每一行数据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br</w:t>
      </w:r>
      <w:r>
        <w:rPr>
          <w:rFonts w:hint="eastAsia" w:ascii="Consolas" w:hAnsi="Consolas" w:eastAsia="Consolas"/>
          <w:color w:val="000000"/>
          <w:sz w:val="22"/>
        </w:rPr>
        <w:t xml:space="preserve">.readLine())!=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使用-分隔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String[] </w:t>
      </w:r>
      <w:r>
        <w:rPr>
          <w:rFonts w:hint="eastAsia" w:ascii="Consolas" w:hAnsi="Consolas" w:eastAsia="Consolas"/>
          <w:color w:val="6A3E3E"/>
          <w:sz w:val="22"/>
        </w:rPr>
        <w:t>strs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>.split(</w:t>
      </w:r>
      <w:r>
        <w:rPr>
          <w:rFonts w:hint="eastAsia" w:ascii="Consolas" w:hAnsi="Consolas" w:eastAsia="Consolas"/>
          <w:color w:val="2A00FF"/>
          <w:sz w:val="22"/>
        </w:rPr>
        <w:t>"="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判断用户名是否正确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strs</w:t>
      </w:r>
      <w:r>
        <w:rPr>
          <w:rFonts w:hint="eastAsia" w:ascii="Consolas" w:hAnsi="Consolas" w:eastAsia="Consolas"/>
          <w:color w:val="000000"/>
          <w:sz w:val="22"/>
        </w:rPr>
        <w:t>[0].equals(</w:t>
      </w:r>
      <w:r>
        <w:rPr>
          <w:rFonts w:hint="eastAsia" w:ascii="Consolas" w:hAnsi="Consolas" w:eastAsia="Consolas"/>
          <w:color w:val="6A3E3E"/>
          <w:sz w:val="22"/>
        </w:rPr>
        <w:t>username</w:t>
      </w:r>
      <w:r>
        <w:rPr>
          <w:rFonts w:hint="eastAsia" w:ascii="Consolas" w:hAnsi="Consolas" w:eastAsia="Consolas"/>
          <w:color w:val="000000"/>
          <w:sz w:val="22"/>
        </w:rPr>
        <w:t>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exist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strs</w:t>
      </w:r>
      <w:r>
        <w:rPr>
          <w:rFonts w:hint="eastAsia" w:ascii="Consolas" w:hAnsi="Consolas" w:eastAsia="Consolas"/>
          <w:color w:val="000000"/>
          <w:sz w:val="22"/>
        </w:rPr>
        <w:t>[1].equals(</w:t>
      </w:r>
      <w:r>
        <w:rPr>
          <w:rFonts w:hint="eastAsia" w:ascii="Consolas" w:hAnsi="Consolas" w:eastAsia="Consolas"/>
          <w:color w:val="6A3E3E"/>
          <w:sz w:val="22"/>
        </w:rPr>
        <w:t>password</w:t>
      </w:r>
      <w:r>
        <w:rPr>
          <w:rFonts w:hint="eastAsia" w:ascii="Consolas" w:hAnsi="Consolas" w:eastAsia="Consolas"/>
          <w:color w:val="000000"/>
          <w:sz w:val="22"/>
        </w:rPr>
        <w:t>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"登录成功"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"密码错误，登录失败"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</w:t>
      </w:r>
      <w:r>
        <w:rPr>
          <w:rFonts w:hint="eastAsia" w:ascii="Consolas" w:hAnsi="Consolas" w:eastAsia="Consolas"/>
          <w:color w:val="6A3E3E"/>
          <w:sz w:val="22"/>
        </w:rPr>
        <w:t>exist</w:t>
      </w:r>
      <w:r>
        <w:rPr>
          <w:rFonts w:hint="eastAsia" w:ascii="Consolas" w:hAnsi="Consolas" w:eastAsia="Consolas"/>
          <w:color w:val="000000"/>
          <w:sz w:val="22"/>
        </w:rPr>
        <w:t xml:space="preserve">) { </w:t>
      </w:r>
      <w:r>
        <w:rPr>
          <w:rFonts w:hint="eastAsia" w:ascii="Consolas" w:hAnsi="Consolas" w:eastAsia="Consolas"/>
          <w:color w:val="3F7F5F"/>
          <w:sz w:val="22"/>
        </w:rPr>
        <w:t>// 用户名不存在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"用户名不存在"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注册账号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register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username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6A3E3E"/>
          <w:sz w:val="22"/>
        </w:rPr>
        <w:t>password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.printStackTrace();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finally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关闭流并释放资源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br</w:t>
      </w:r>
      <w:r>
        <w:rPr>
          <w:rFonts w:hint="eastAsia" w:ascii="Consolas" w:hAnsi="Consolas" w:eastAsia="Consolas"/>
          <w:color w:val="000000"/>
          <w:sz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color w:val="6A3E3E"/>
          <w:sz w:val="22"/>
        </w:rPr>
        <w:t>br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(IOException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.printStackTrace();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注册用户方法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register(String </w:t>
      </w:r>
      <w:r>
        <w:rPr>
          <w:rFonts w:hint="eastAsia" w:ascii="Consolas" w:hAnsi="Consolas" w:eastAsia="Consolas"/>
          <w:color w:val="6A3E3E"/>
          <w:sz w:val="22"/>
        </w:rPr>
        <w:t>username</w:t>
      </w:r>
      <w:r>
        <w:rPr>
          <w:rFonts w:hint="eastAsia" w:ascii="Consolas" w:hAnsi="Consolas" w:eastAsia="Consolas"/>
          <w:color w:val="000000"/>
          <w:sz w:val="22"/>
        </w:rPr>
        <w:t xml:space="preserve">,String </w:t>
      </w:r>
      <w:r>
        <w:rPr>
          <w:rFonts w:hint="eastAsia" w:ascii="Consolas" w:hAnsi="Consolas" w:eastAsia="Consolas"/>
          <w:color w:val="6A3E3E"/>
          <w:sz w:val="22"/>
        </w:rPr>
        <w:t>password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创建字符输出流对象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BufferedWriter </w:t>
      </w:r>
      <w:r>
        <w:rPr>
          <w:rFonts w:hint="eastAsia" w:ascii="Consolas" w:hAnsi="Consolas" w:eastAsia="Consolas"/>
          <w:color w:val="6A3E3E"/>
          <w:sz w:val="22"/>
        </w:rPr>
        <w:t>bw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BufferedWriter(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FileWriter(</w:t>
      </w:r>
      <w:r>
        <w:rPr>
          <w:rFonts w:hint="eastAsia" w:ascii="Consolas" w:hAnsi="Consolas" w:eastAsia="Consolas"/>
          <w:color w:val="2A00FF"/>
          <w:sz w:val="22"/>
        </w:rPr>
        <w:t>"user.txt"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保存用户名和I密码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bw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username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bw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2A00FF"/>
          <w:sz w:val="22"/>
        </w:rPr>
        <w:t>"="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bw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password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写换行符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bw</w:t>
      </w:r>
      <w:r>
        <w:rPr>
          <w:rFonts w:hint="eastAsia" w:ascii="Consolas" w:hAnsi="Consolas" w:eastAsia="Consolas"/>
          <w:color w:val="000000"/>
          <w:sz w:val="22"/>
        </w:rPr>
        <w:t>.newLine();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bw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在d盘目录下有一个加密文件a.txt（文件里只有英文和数字），密码是“heima”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当密码输入正确时才能读取文件里的数据。现要求用代码来模拟读取文件的过程，并统计文件里各个字母出现的次数，并把统计结果按照如下格式输出到d盘的count.txt中。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a：2个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b：3个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c：4个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</w:t>
      </w:r>
    </w:p>
    <w:p>
      <w:p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Test03_02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创建键盘流入对象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  <w:u w:val="single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请输入密码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"请输入密码："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判断密码是否正确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password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password</w:t>
      </w:r>
      <w:r>
        <w:rPr>
          <w:rFonts w:hint="eastAsia" w:ascii="Consolas" w:hAnsi="Consolas" w:eastAsia="Consolas"/>
          <w:color w:val="000000"/>
          <w:sz w:val="22"/>
        </w:rPr>
        <w:t>.equals(</w:t>
      </w:r>
      <w:r>
        <w:rPr>
          <w:rFonts w:hint="eastAsia" w:ascii="Consolas" w:hAnsi="Consolas" w:eastAsia="Consolas"/>
          <w:color w:val="2A00FF"/>
          <w:sz w:val="22"/>
        </w:rPr>
        <w:t>"heima"</w:t>
      </w:r>
      <w:r>
        <w:rPr>
          <w:rFonts w:hint="eastAsia" w:ascii="Consolas" w:hAnsi="Consolas" w:eastAsia="Consolas"/>
          <w:color w:val="000000"/>
          <w:sz w:val="22"/>
        </w:rPr>
        <w:t>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break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"密码错误，请重新输入："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创建map集合存放数据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Map&lt;Character,Integer&gt; 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HashMap&lt;&gt;();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统计每个字符出现的次数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calCuteCharCount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将统计结果保存到文件中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saveResult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将统计结果保存到文件中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saveResult(Map&lt;Character,Integer&gt; 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创建字符输出流对象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BufferedWriter </w:t>
      </w:r>
      <w:r>
        <w:rPr>
          <w:rFonts w:hint="eastAsia" w:ascii="Consolas" w:hAnsi="Consolas" w:eastAsia="Consolas"/>
          <w:color w:val="6A3E3E"/>
          <w:sz w:val="22"/>
        </w:rPr>
        <w:t>bw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BufferedWriter(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FileWriter(</w:t>
      </w:r>
      <w:r>
        <w:rPr>
          <w:rFonts w:hint="eastAsia" w:ascii="Consolas" w:hAnsi="Consolas" w:eastAsia="Consolas"/>
          <w:color w:val="2A00FF"/>
          <w:sz w:val="22"/>
        </w:rPr>
        <w:t>"result.txt"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遍历map集合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(Entry&lt;Character,Integer&gt; </w:t>
      </w:r>
      <w:r>
        <w:rPr>
          <w:rFonts w:hint="eastAsia" w:ascii="Consolas" w:hAnsi="Consolas" w:eastAsia="Consolas"/>
          <w:color w:val="6A3E3E"/>
          <w:sz w:val="22"/>
        </w:rPr>
        <w:t>entry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.entrySet())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a：2个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bw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entry</w:t>
      </w:r>
      <w:r>
        <w:rPr>
          <w:rFonts w:hint="eastAsia" w:ascii="Consolas" w:hAnsi="Consolas" w:eastAsia="Consolas"/>
          <w:color w:val="000000"/>
          <w:sz w:val="22"/>
        </w:rPr>
        <w:t>.getKey()+</w:t>
      </w:r>
      <w:r>
        <w:rPr>
          <w:rFonts w:hint="eastAsia" w:ascii="Consolas" w:hAnsi="Consolas" w:eastAsia="Consolas"/>
          <w:color w:val="2A00FF"/>
          <w:sz w:val="22"/>
        </w:rPr>
        <w:t>":"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entry</w:t>
      </w:r>
      <w:r>
        <w:rPr>
          <w:rFonts w:hint="eastAsia" w:ascii="Consolas" w:hAnsi="Consolas" w:eastAsia="Consolas"/>
          <w:color w:val="000000"/>
          <w:sz w:val="22"/>
        </w:rPr>
        <w:t>.getValue()+</w:t>
      </w:r>
      <w:r>
        <w:rPr>
          <w:rFonts w:hint="eastAsia" w:ascii="Consolas" w:hAnsi="Consolas" w:eastAsia="Consolas"/>
          <w:color w:val="2A00FF"/>
          <w:sz w:val="22"/>
        </w:rPr>
        <w:t>"个"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写换行符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bw</w:t>
      </w:r>
      <w:r>
        <w:rPr>
          <w:rFonts w:hint="eastAsia" w:ascii="Consolas" w:hAnsi="Consolas" w:eastAsia="Consolas"/>
          <w:color w:val="000000"/>
          <w:sz w:val="22"/>
        </w:rPr>
        <w:t>.newLine();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bw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统计每个字符出现的次数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calCuteCharCount(Map&lt;Character,Integer&gt; 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创建字输入符高效流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BufferedReader </w:t>
      </w:r>
      <w:r>
        <w:rPr>
          <w:rFonts w:hint="eastAsia" w:ascii="Consolas" w:hAnsi="Consolas" w:eastAsia="Consolas"/>
          <w:color w:val="6A3E3E"/>
          <w:sz w:val="22"/>
        </w:rPr>
        <w:t>br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FileReader(</w:t>
      </w:r>
      <w:r>
        <w:rPr>
          <w:rFonts w:hint="eastAsia" w:ascii="Consolas" w:hAnsi="Consolas" w:eastAsia="Consolas"/>
          <w:color w:val="2A00FF"/>
          <w:sz w:val="22"/>
        </w:rPr>
        <w:t>"c.txt"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br</w:t>
      </w:r>
      <w:r>
        <w:rPr>
          <w:rFonts w:hint="eastAsia" w:ascii="Consolas" w:hAnsi="Consolas" w:eastAsia="Consolas"/>
          <w:color w:val="000000"/>
          <w:sz w:val="22"/>
        </w:rPr>
        <w:t xml:space="preserve">.readLine()) !=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遍历字符串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index</w:t>
      </w:r>
      <w:r>
        <w:rPr>
          <w:rFonts w:hint="eastAsia" w:ascii="Consolas" w:hAnsi="Consolas" w:eastAsia="Consolas"/>
          <w:color w:val="000000"/>
          <w:sz w:val="22"/>
        </w:rPr>
        <w:t xml:space="preserve"> = 0; 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index</w:t>
      </w:r>
      <w:r>
        <w:rPr>
          <w:rFonts w:hint="eastAsia" w:ascii="Consolas" w:hAnsi="Consolas" w:eastAsia="Consolas"/>
          <w:color w:val="000000"/>
          <w:sz w:val="22"/>
        </w:rPr>
        <w:t xml:space="preserve"> &lt; 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 xml:space="preserve">.length(); 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index</w:t>
      </w:r>
      <w:r>
        <w:rPr>
          <w:rFonts w:hint="eastAsia" w:ascii="Consolas" w:hAnsi="Consolas" w:eastAsia="Consolas"/>
          <w:color w:val="000000"/>
          <w:sz w:val="22"/>
        </w:rPr>
        <w:t>++)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获得每一个字符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Character </w:t>
      </w:r>
      <w:r>
        <w:rPr>
          <w:rFonts w:hint="eastAsia" w:ascii="Consolas" w:hAnsi="Consolas" w:eastAsia="Consolas"/>
          <w:color w:val="6A3E3E"/>
          <w:sz w:val="22"/>
        </w:rPr>
        <w:t>ch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>.charAt(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index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判断map集合是否有该字符对应的键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.containsKey(</w:t>
      </w:r>
      <w:r>
        <w:rPr>
          <w:rFonts w:hint="eastAsia" w:ascii="Consolas" w:hAnsi="Consolas" w:eastAsia="Consolas"/>
          <w:color w:val="6A3E3E"/>
          <w:sz w:val="22"/>
        </w:rPr>
        <w:t>ch</w:t>
      </w:r>
      <w:r>
        <w:rPr>
          <w:rFonts w:hint="eastAsia" w:ascii="Consolas" w:hAnsi="Consolas" w:eastAsia="Consolas"/>
          <w:color w:val="000000"/>
          <w:sz w:val="22"/>
        </w:rPr>
        <w:t>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.put(</w:t>
      </w:r>
      <w:r>
        <w:rPr>
          <w:rFonts w:hint="eastAsia" w:ascii="Consolas" w:hAnsi="Consolas" w:eastAsia="Consolas"/>
          <w:color w:val="6A3E3E"/>
          <w:sz w:val="22"/>
        </w:rPr>
        <w:t>ch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.get(</w:t>
      </w:r>
      <w:r>
        <w:rPr>
          <w:rFonts w:hint="eastAsia" w:ascii="Consolas" w:hAnsi="Consolas" w:eastAsia="Consolas"/>
          <w:color w:val="6A3E3E"/>
          <w:sz w:val="22"/>
        </w:rPr>
        <w:t>ch</w:t>
      </w:r>
      <w:r>
        <w:rPr>
          <w:rFonts w:hint="eastAsia" w:ascii="Consolas" w:hAnsi="Consolas" w:eastAsia="Consolas"/>
          <w:color w:val="000000"/>
          <w:sz w:val="22"/>
        </w:rPr>
        <w:t>) + 1);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.put(</w:t>
      </w:r>
      <w:r>
        <w:rPr>
          <w:rFonts w:hint="eastAsia" w:ascii="Consolas" w:hAnsi="Consolas" w:eastAsia="Consolas"/>
          <w:color w:val="6A3E3E"/>
          <w:sz w:val="22"/>
        </w:rPr>
        <w:t>ch</w:t>
      </w:r>
      <w:r>
        <w:rPr>
          <w:rFonts w:hint="eastAsia" w:ascii="Consolas" w:hAnsi="Consolas" w:eastAsia="Consolas"/>
          <w:color w:val="000000"/>
          <w:sz w:val="22"/>
        </w:rPr>
        <w:t>, 1);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br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从控制台获取输入的文件目录然后将该目录(包含子目录)下的.java文件复制到D:/java文件夹中,并统计java文件的个数.</w:t>
      </w:r>
    </w:p>
    <w:p>
      <w:pPr>
        <w:rPr>
          <w:lang w:val="zh-CN"/>
        </w:rPr>
      </w:pPr>
      <w:r>
        <w:rPr>
          <w:rFonts w:hint="eastAsia"/>
          <w:lang w:val="zh-CN"/>
        </w:rPr>
        <w:t>提示:如果有相同的名称的文件,如果两个Test01.java,则拷贝到目标文件夹时只能有一个Test01.java,另一个Test01.java要修改为另一个名称:该名称可随机生成,只要不重复即可.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Test03_03 {</w:t>
      </w:r>
    </w:p>
    <w:p>
      <w:pPr>
        <w:shd w:val="clear" w:fill="BEBEBE" w:themeFill="background1" w:themeFillShade="BF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bookmarkStart w:id="0" w:name="_GoBack"/>
      <w:bookmarkEnd w:id="0"/>
      <w:r>
        <w:rPr>
          <w:rFonts w:hint="eastAsia" w:ascii="Consolas" w:hAnsi="Consolas" w:eastAsia="Consolas"/>
          <w:color w:val="3F7F5F"/>
          <w:sz w:val="22"/>
        </w:rPr>
        <w:t>// 定义统计变量记录Java文件的总数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2"/>
        </w:rPr>
        <w:t>count</w:t>
      </w:r>
      <w:r>
        <w:rPr>
          <w:rFonts w:hint="eastAsia" w:ascii="Consolas" w:hAnsi="Consolas" w:eastAsia="Consolas"/>
          <w:color w:val="000000"/>
          <w:sz w:val="22"/>
        </w:rPr>
        <w:t xml:space="preserve"> = 0;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获得源文件夹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srcDir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2"/>
        </w:rPr>
        <w:t>inputFile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创建目标文件夹对象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destDir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"d:/java"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destDir</w:t>
      </w:r>
      <w:r>
        <w:rPr>
          <w:rFonts w:hint="eastAsia" w:ascii="Consolas" w:hAnsi="Consolas" w:eastAsia="Consolas"/>
          <w:color w:val="000000"/>
          <w:sz w:val="22"/>
        </w:rPr>
        <w:t>.mkdirs();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拷贝Java文件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copyJavaFile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srcDir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destDir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"count = 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i/>
          <w:color w:val="0000C0"/>
          <w:sz w:val="22"/>
        </w:rPr>
        <w:t>count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将srcDir文件夹下的所有.Java文件拷贝到destDir文件夹下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copyJavaFile(File </w:t>
      </w:r>
      <w:r>
        <w:rPr>
          <w:rFonts w:hint="eastAsia" w:ascii="Consolas" w:hAnsi="Consolas" w:eastAsia="Consolas"/>
          <w:color w:val="6A3E3E"/>
          <w:sz w:val="22"/>
        </w:rPr>
        <w:t>srcDir</w:t>
      </w:r>
      <w:r>
        <w:rPr>
          <w:rFonts w:hint="eastAsia" w:ascii="Consolas" w:hAnsi="Consolas" w:eastAsia="Consolas"/>
          <w:color w:val="000000"/>
          <w:sz w:val="22"/>
        </w:rPr>
        <w:t xml:space="preserve">,File </w:t>
      </w:r>
      <w:r>
        <w:rPr>
          <w:rFonts w:hint="eastAsia" w:ascii="Consolas" w:hAnsi="Consolas" w:eastAsia="Consolas"/>
          <w:color w:val="6A3E3E"/>
          <w:sz w:val="22"/>
        </w:rPr>
        <w:t>destDir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获得源文件夹下所有的.java文件和子文件夹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File[]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srcDir</w:t>
      </w:r>
      <w:r>
        <w:rPr>
          <w:rFonts w:hint="eastAsia" w:ascii="Consolas" w:hAnsi="Consolas" w:eastAsia="Consolas"/>
          <w:color w:val="000000"/>
          <w:sz w:val="22"/>
        </w:rPr>
        <w:t>.listFiles(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FileFilter()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@Override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boolean</w:t>
      </w:r>
      <w:r>
        <w:rPr>
          <w:rFonts w:hint="eastAsia" w:ascii="Consolas" w:hAnsi="Consolas" w:eastAsia="Consolas"/>
          <w:color w:val="000000"/>
          <w:sz w:val="22"/>
        </w:rPr>
        <w:t xml:space="preserve"> accept(File </w:t>
      </w:r>
      <w:r>
        <w:rPr>
          <w:rFonts w:hint="eastAsia" w:ascii="Consolas" w:hAnsi="Consolas" w:eastAsia="Consolas"/>
          <w:color w:val="6A3E3E"/>
          <w:sz w:val="22"/>
        </w:rPr>
        <w:t>pathname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pathname</w:t>
      </w:r>
      <w:r>
        <w:rPr>
          <w:rFonts w:hint="eastAsia" w:ascii="Consolas" w:hAnsi="Consolas" w:eastAsia="Consolas"/>
          <w:color w:val="000000"/>
          <w:sz w:val="22"/>
        </w:rPr>
        <w:t xml:space="preserve">.isDirectory() || </w:t>
      </w:r>
      <w:r>
        <w:rPr>
          <w:rFonts w:hint="eastAsia" w:ascii="Consolas" w:hAnsi="Consolas" w:eastAsia="Consolas"/>
          <w:color w:val="6A3E3E"/>
          <w:sz w:val="22"/>
        </w:rPr>
        <w:t>pathname</w:t>
      </w:r>
      <w:r>
        <w:rPr>
          <w:rFonts w:hint="eastAsia" w:ascii="Consolas" w:hAnsi="Consolas" w:eastAsia="Consolas"/>
          <w:color w:val="000000"/>
          <w:sz w:val="22"/>
        </w:rPr>
        <w:t>.getName().endsWith(</w:t>
      </w:r>
      <w:r>
        <w:rPr>
          <w:rFonts w:hint="eastAsia" w:ascii="Consolas" w:hAnsi="Consolas" w:eastAsia="Consolas"/>
          <w:color w:val="2A00FF"/>
          <w:sz w:val="22"/>
        </w:rPr>
        <w:t>".java"</w:t>
      </w:r>
      <w:r>
        <w:rPr>
          <w:rFonts w:hint="eastAsia" w:ascii="Consolas" w:hAnsi="Consolas" w:eastAsia="Consolas"/>
          <w:color w:val="000000"/>
          <w:sz w:val="22"/>
        </w:rPr>
        <w:t>))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遍历文件数组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判断file是否是文件夹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.isDirectory())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递归调用当前方法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copyJavaFile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destDir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 </w:t>
      </w:r>
      <w:r>
        <w:rPr>
          <w:rFonts w:hint="eastAsia" w:ascii="Consolas" w:hAnsi="Consolas" w:eastAsia="Consolas"/>
          <w:color w:val="3F7F5F"/>
          <w:sz w:val="22"/>
        </w:rPr>
        <w:t>// 如果是文件,拷贝到目标文件夹destDir下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获得要拷贝的文件名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fileName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.getName(); 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在目标文件夹destDir下创建一个同名文件名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destFile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6A3E3E"/>
          <w:sz w:val="22"/>
        </w:rPr>
        <w:t>destDir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6A3E3E"/>
          <w:sz w:val="22"/>
        </w:rPr>
        <w:t>fileName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判断目标文件是否存在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destFile</w:t>
      </w:r>
      <w:r>
        <w:rPr>
          <w:rFonts w:hint="eastAsia" w:ascii="Consolas" w:hAnsi="Consolas" w:eastAsia="Consolas"/>
          <w:color w:val="000000"/>
          <w:sz w:val="22"/>
        </w:rPr>
        <w:t>.exists())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// 重命名目标文件名 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destFile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6A3E3E"/>
          <w:sz w:val="22"/>
        </w:rPr>
        <w:t>destDir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Random().nextInt(100000) + </w:t>
      </w:r>
      <w:r>
        <w:rPr>
          <w:rFonts w:hint="eastAsia" w:ascii="Consolas" w:hAnsi="Consolas" w:eastAsia="Consolas"/>
          <w:color w:val="6A3E3E"/>
          <w:sz w:val="22"/>
        </w:rPr>
        <w:t>fileName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destFile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copyFile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destFile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字节流缓冲区流读写字节数组 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copyFile(File </w:t>
      </w:r>
      <w:r>
        <w:rPr>
          <w:rFonts w:hint="eastAsia" w:ascii="Consolas" w:hAnsi="Consolas" w:eastAsia="Consolas"/>
          <w:color w:val="6A3E3E"/>
          <w:sz w:val="22"/>
        </w:rPr>
        <w:t>srcFile</w:t>
      </w:r>
      <w:r>
        <w:rPr>
          <w:rFonts w:hint="eastAsia" w:ascii="Consolas" w:hAnsi="Consolas" w:eastAsia="Consolas"/>
          <w:color w:val="000000"/>
          <w:sz w:val="22"/>
        </w:rPr>
        <w:t xml:space="preserve">, File </w:t>
      </w:r>
      <w:r>
        <w:rPr>
          <w:rFonts w:hint="eastAsia" w:ascii="Consolas" w:hAnsi="Consolas" w:eastAsia="Consolas"/>
          <w:color w:val="6A3E3E"/>
          <w:sz w:val="22"/>
        </w:rPr>
        <w:t>destFile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计数器加一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C0"/>
          <w:sz w:val="22"/>
        </w:rPr>
        <w:t>count</w:t>
      </w:r>
      <w:r>
        <w:rPr>
          <w:rFonts w:hint="eastAsia" w:ascii="Consolas" w:hAnsi="Consolas" w:eastAsia="Consolas"/>
          <w:color w:val="000000"/>
          <w:sz w:val="22"/>
        </w:rPr>
        <w:t xml:space="preserve"> ++;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创建字节缓冲输入流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BufferedInputStream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BufferedInputStream(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6A3E3E"/>
          <w:sz w:val="22"/>
        </w:rPr>
        <w:t>srcFile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创建字节缓冲输出流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BufferedOutputStream </w:t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BufferedOutputStream(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6A3E3E"/>
          <w:sz w:val="22"/>
        </w:rPr>
        <w:t>destFile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0;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利用输出流往输出目的写数据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,0,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根据用户输入的路径字符串创建文件对象 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File inputFile()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创建键盘输入对象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  <w:u w:val="single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"请输入一个文件夹路径："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接收用户输入的路径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根据路径字符串创建文件对象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.exists()) </w:t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RuntimeException(</w:t>
      </w:r>
      <w:r>
        <w:rPr>
          <w:rFonts w:hint="eastAsia" w:ascii="Consolas" w:hAnsi="Consolas" w:eastAsia="Consolas"/>
          <w:color w:val="2A00FF"/>
          <w:sz w:val="22"/>
        </w:rPr>
        <w:t>"你输入的文件路径不存在！！！"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判断是否是文件夹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.isDirectory()){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RuntimeException(</w:t>
      </w:r>
      <w:r>
        <w:rPr>
          <w:rFonts w:hint="eastAsia" w:ascii="Consolas" w:hAnsi="Consolas" w:eastAsia="Consolas"/>
          <w:color w:val="2A00FF"/>
          <w:sz w:val="22"/>
        </w:rPr>
        <w:t>"输入的路径不是文件夹路径！！！"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姚体">
    <w:altName w:val="Microsoft YaHei UI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THeit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Songti-SC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117C91"/>
    <w:multiLevelType w:val="singleLevel"/>
    <w:tmpl w:val="59117C9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1183DC"/>
    <w:multiLevelType w:val="singleLevel"/>
    <w:tmpl w:val="591183DC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118587"/>
    <w:multiLevelType w:val="singleLevel"/>
    <w:tmpl w:val="59118587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1186BA"/>
    <w:multiLevelType w:val="singleLevel"/>
    <w:tmpl w:val="591186B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34D"/>
    <w:rsid w:val="000152A1"/>
    <w:rsid w:val="000223BE"/>
    <w:rsid w:val="0002760D"/>
    <w:rsid w:val="0005118F"/>
    <w:rsid w:val="000647A1"/>
    <w:rsid w:val="000730EA"/>
    <w:rsid w:val="0008191B"/>
    <w:rsid w:val="0008433B"/>
    <w:rsid w:val="00086296"/>
    <w:rsid w:val="0009264A"/>
    <w:rsid w:val="000934DA"/>
    <w:rsid w:val="0009546C"/>
    <w:rsid w:val="000A0A5F"/>
    <w:rsid w:val="000A2E44"/>
    <w:rsid w:val="000E6BF0"/>
    <w:rsid w:val="001063B1"/>
    <w:rsid w:val="001116C7"/>
    <w:rsid w:val="00113784"/>
    <w:rsid w:val="00115E0F"/>
    <w:rsid w:val="00117FE1"/>
    <w:rsid w:val="00120F7B"/>
    <w:rsid w:val="0012446F"/>
    <w:rsid w:val="001328C8"/>
    <w:rsid w:val="00180E3C"/>
    <w:rsid w:val="00181DB6"/>
    <w:rsid w:val="0018522E"/>
    <w:rsid w:val="0019523D"/>
    <w:rsid w:val="001A097B"/>
    <w:rsid w:val="001A12B7"/>
    <w:rsid w:val="001B3BA4"/>
    <w:rsid w:val="001B77F6"/>
    <w:rsid w:val="001E3F7D"/>
    <w:rsid w:val="001F1952"/>
    <w:rsid w:val="002014A3"/>
    <w:rsid w:val="00203578"/>
    <w:rsid w:val="00216CAD"/>
    <w:rsid w:val="0022250C"/>
    <w:rsid w:val="00244B26"/>
    <w:rsid w:val="0027688B"/>
    <w:rsid w:val="00277762"/>
    <w:rsid w:val="00282FDF"/>
    <w:rsid w:val="00285F56"/>
    <w:rsid w:val="00296D6F"/>
    <w:rsid w:val="002A1B82"/>
    <w:rsid w:val="002A1FEA"/>
    <w:rsid w:val="002A5D9B"/>
    <w:rsid w:val="002C2A94"/>
    <w:rsid w:val="002C6BA0"/>
    <w:rsid w:val="002E5838"/>
    <w:rsid w:val="002E65B3"/>
    <w:rsid w:val="00306C9D"/>
    <w:rsid w:val="00306DE0"/>
    <w:rsid w:val="00310732"/>
    <w:rsid w:val="00311436"/>
    <w:rsid w:val="00312F07"/>
    <w:rsid w:val="003250C7"/>
    <w:rsid w:val="0032593D"/>
    <w:rsid w:val="003278E8"/>
    <w:rsid w:val="003357E3"/>
    <w:rsid w:val="003369A9"/>
    <w:rsid w:val="003474FF"/>
    <w:rsid w:val="00347E92"/>
    <w:rsid w:val="00354D10"/>
    <w:rsid w:val="00391D7F"/>
    <w:rsid w:val="00391D83"/>
    <w:rsid w:val="003B0329"/>
    <w:rsid w:val="003C58C2"/>
    <w:rsid w:val="003D5825"/>
    <w:rsid w:val="003E551A"/>
    <w:rsid w:val="00400BB3"/>
    <w:rsid w:val="00405F76"/>
    <w:rsid w:val="00414276"/>
    <w:rsid w:val="0042163A"/>
    <w:rsid w:val="00422752"/>
    <w:rsid w:val="00422892"/>
    <w:rsid w:val="00422FD7"/>
    <w:rsid w:val="00424833"/>
    <w:rsid w:val="00433A90"/>
    <w:rsid w:val="00460949"/>
    <w:rsid w:val="004814C9"/>
    <w:rsid w:val="00483119"/>
    <w:rsid w:val="00485BA2"/>
    <w:rsid w:val="004A2451"/>
    <w:rsid w:val="004A7365"/>
    <w:rsid w:val="004C406A"/>
    <w:rsid w:val="004C4371"/>
    <w:rsid w:val="004E0A28"/>
    <w:rsid w:val="004F6995"/>
    <w:rsid w:val="005206B8"/>
    <w:rsid w:val="005259AA"/>
    <w:rsid w:val="0053773C"/>
    <w:rsid w:val="005403B6"/>
    <w:rsid w:val="005520F4"/>
    <w:rsid w:val="00555315"/>
    <w:rsid w:val="005571F3"/>
    <w:rsid w:val="00563A40"/>
    <w:rsid w:val="00563F41"/>
    <w:rsid w:val="00565829"/>
    <w:rsid w:val="0057053A"/>
    <w:rsid w:val="0059344A"/>
    <w:rsid w:val="00597293"/>
    <w:rsid w:val="005A4F0B"/>
    <w:rsid w:val="005A5C98"/>
    <w:rsid w:val="005A6FA5"/>
    <w:rsid w:val="005C7D62"/>
    <w:rsid w:val="00604871"/>
    <w:rsid w:val="0062093F"/>
    <w:rsid w:val="00640C32"/>
    <w:rsid w:val="006415F1"/>
    <w:rsid w:val="00675B49"/>
    <w:rsid w:val="00682183"/>
    <w:rsid w:val="0068242E"/>
    <w:rsid w:val="006B7E4E"/>
    <w:rsid w:val="006C6D30"/>
    <w:rsid w:val="006D118D"/>
    <w:rsid w:val="006E065B"/>
    <w:rsid w:val="006E5BFC"/>
    <w:rsid w:val="00704CFE"/>
    <w:rsid w:val="00707BC7"/>
    <w:rsid w:val="0072624F"/>
    <w:rsid w:val="007355BF"/>
    <w:rsid w:val="00746034"/>
    <w:rsid w:val="007535AC"/>
    <w:rsid w:val="00756782"/>
    <w:rsid w:val="00760379"/>
    <w:rsid w:val="00771274"/>
    <w:rsid w:val="0077237C"/>
    <w:rsid w:val="00774827"/>
    <w:rsid w:val="00780CE6"/>
    <w:rsid w:val="007A06A7"/>
    <w:rsid w:val="007B488C"/>
    <w:rsid w:val="007C0984"/>
    <w:rsid w:val="007C2D64"/>
    <w:rsid w:val="007D66FF"/>
    <w:rsid w:val="007E1E60"/>
    <w:rsid w:val="007E1F12"/>
    <w:rsid w:val="007E6071"/>
    <w:rsid w:val="00806152"/>
    <w:rsid w:val="0081607D"/>
    <w:rsid w:val="00833FCA"/>
    <w:rsid w:val="0083544D"/>
    <w:rsid w:val="00841B21"/>
    <w:rsid w:val="00841B65"/>
    <w:rsid w:val="00843869"/>
    <w:rsid w:val="00851697"/>
    <w:rsid w:val="00855538"/>
    <w:rsid w:val="00855854"/>
    <w:rsid w:val="008561A9"/>
    <w:rsid w:val="00882AFC"/>
    <w:rsid w:val="00895EE6"/>
    <w:rsid w:val="008B00FF"/>
    <w:rsid w:val="008B2B1C"/>
    <w:rsid w:val="008B49B5"/>
    <w:rsid w:val="008B504D"/>
    <w:rsid w:val="008C7EA8"/>
    <w:rsid w:val="008D6DB7"/>
    <w:rsid w:val="00905F92"/>
    <w:rsid w:val="00906E86"/>
    <w:rsid w:val="00915B9F"/>
    <w:rsid w:val="00917538"/>
    <w:rsid w:val="009256B7"/>
    <w:rsid w:val="0092657B"/>
    <w:rsid w:val="00927047"/>
    <w:rsid w:val="00935FB6"/>
    <w:rsid w:val="00954212"/>
    <w:rsid w:val="00956F37"/>
    <w:rsid w:val="0096019F"/>
    <w:rsid w:val="00987ADA"/>
    <w:rsid w:val="0099314E"/>
    <w:rsid w:val="009A1343"/>
    <w:rsid w:val="009B17BE"/>
    <w:rsid w:val="009B7BE7"/>
    <w:rsid w:val="009D2C95"/>
    <w:rsid w:val="009E2BC4"/>
    <w:rsid w:val="009E3D11"/>
    <w:rsid w:val="009F5DFB"/>
    <w:rsid w:val="00A22672"/>
    <w:rsid w:val="00A46E49"/>
    <w:rsid w:val="00A60E24"/>
    <w:rsid w:val="00A71282"/>
    <w:rsid w:val="00A72915"/>
    <w:rsid w:val="00A77EA2"/>
    <w:rsid w:val="00A87BBE"/>
    <w:rsid w:val="00A9080B"/>
    <w:rsid w:val="00A9359D"/>
    <w:rsid w:val="00AB551A"/>
    <w:rsid w:val="00AC15C0"/>
    <w:rsid w:val="00AE06BC"/>
    <w:rsid w:val="00AF0B3B"/>
    <w:rsid w:val="00B00BA9"/>
    <w:rsid w:val="00B03966"/>
    <w:rsid w:val="00B03B03"/>
    <w:rsid w:val="00B05BCC"/>
    <w:rsid w:val="00B07948"/>
    <w:rsid w:val="00B10A4B"/>
    <w:rsid w:val="00B24198"/>
    <w:rsid w:val="00B27034"/>
    <w:rsid w:val="00B3314C"/>
    <w:rsid w:val="00B466DE"/>
    <w:rsid w:val="00B5187F"/>
    <w:rsid w:val="00B72447"/>
    <w:rsid w:val="00B74A79"/>
    <w:rsid w:val="00B7592C"/>
    <w:rsid w:val="00B77C64"/>
    <w:rsid w:val="00B8112C"/>
    <w:rsid w:val="00B948CF"/>
    <w:rsid w:val="00B96C5E"/>
    <w:rsid w:val="00BA394B"/>
    <w:rsid w:val="00BD115F"/>
    <w:rsid w:val="00BD1CD7"/>
    <w:rsid w:val="00BD2571"/>
    <w:rsid w:val="00BF3D23"/>
    <w:rsid w:val="00C061BD"/>
    <w:rsid w:val="00C20782"/>
    <w:rsid w:val="00C243C9"/>
    <w:rsid w:val="00C276BC"/>
    <w:rsid w:val="00C30059"/>
    <w:rsid w:val="00C32F39"/>
    <w:rsid w:val="00C33D53"/>
    <w:rsid w:val="00C44D2D"/>
    <w:rsid w:val="00C6300E"/>
    <w:rsid w:val="00C732AC"/>
    <w:rsid w:val="00C84C81"/>
    <w:rsid w:val="00C96A0C"/>
    <w:rsid w:val="00CB5687"/>
    <w:rsid w:val="00CC4F57"/>
    <w:rsid w:val="00CD4BD0"/>
    <w:rsid w:val="00CE1C11"/>
    <w:rsid w:val="00D03751"/>
    <w:rsid w:val="00D04ADC"/>
    <w:rsid w:val="00D079F3"/>
    <w:rsid w:val="00D17193"/>
    <w:rsid w:val="00D21A60"/>
    <w:rsid w:val="00D21C31"/>
    <w:rsid w:val="00D4066A"/>
    <w:rsid w:val="00D45F1C"/>
    <w:rsid w:val="00D71E53"/>
    <w:rsid w:val="00D752CA"/>
    <w:rsid w:val="00D97232"/>
    <w:rsid w:val="00D976AF"/>
    <w:rsid w:val="00DA3BC4"/>
    <w:rsid w:val="00DA4EC1"/>
    <w:rsid w:val="00DB1095"/>
    <w:rsid w:val="00DC1563"/>
    <w:rsid w:val="00DC39EF"/>
    <w:rsid w:val="00DC7189"/>
    <w:rsid w:val="00DD745A"/>
    <w:rsid w:val="00DF36F1"/>
    <w:rsid w:val="00E12790"/>
    <w:rsid w:val="00E2070C"/>
    <w:rsid w:val="00E45D0D"/>
    <w:rsid w:val="00E61564"/>
    <w:rsid w:val="00E651FF"/>
    <w:rsid w:val="00E65C72"/>
    <w:rsid w:val="00E909AE"/>
    <w:rsid w:val="00E926C9"/>
    <w:rsid w:val="00EA6E88"/>
    <w:rsid w:val="00EE2F45"/>
    <w:rsid w:val="00EE5752"/>
    <w:rsid w:val="00EF0E87"/>
    <w:rsid w:val="00EF161A"/>
    <w:rsid w:val="00EF6265"/>
    <w:rsid w:val="00F10914"/>
    <w:rsid w:val="00F11C75"/>
    <w:rsid w:val="00F17FFE"/>
    <w:rsid w:val="00F3233D"/>
    <w:rsid w:val="00F429D5"/>
    <w:rsid w:val="00F467A3"/>
    <w:rsid w:val="00F63541"/>
    <w:rsid w:val="00F64409"/>
    <w:rsid w:val="00F815A7"/>
    <w:rsid w:val="00F84F8C"/>
    <w:rsid w:val="00F90D15"/>
    <w:rsid w:val="00F95F45"/>
    <w:rsid w:val="00F97CDE"/>
    <w:rsid w:val="00FA6C23"/>
    <w:rsid w:val="00FB0256"/>
    <w:rsid w:val="00FB1ADD"/>
    <w:rsid w:val="00FB2346"/>
    <w:rsid w:val="00FB2B30"/>
    <w:rsid w:val="00FC2069"/>
    <w:rsid w:val="00FF1E32"/>
    <w:rsid w:val="021636CF"/>
    <w:rsid w:val="03265C2E"/>
    <w:rsid w:val="043778AE"/>
    <w:rsid w:val="04CC294C"/>
    <w:rsid w:val="05303056"/>
    <w:rsid w:val="05905CCB"/>
    <w:rsid w:val="06273B8A"/>
    <w:rsid w:val="068B3A9D"/>
    <w:rsid w:val="0711631B"/>
    <w:rsid w:val="07193107"/>
    <w:rsid w:val="08192770"/>
    <w:rsid w:val="083A2BF6"/>
    <w:rsid w:val="0858456D"/>
    <w:rsid w:val="08DA160E"/>
    <w:rsid w:val="08F60715"/>
    <w:rsid w:val="094756AA"/>
    <w:rsid w:val="09891E33"/>
    <w:rsid w:val="0B062C3E"/>
    <w:rsid w:val="0C4D0070"/>
    <w:rsid w:val="0CA54458"/>
    <w:rsid w:val="0D3D707F"/>
    <w:rsid w:val="0E325ECE"/>
    <w:rsid w:val="0E686238"/>
    <w:rsid w:val="0FA106B4"/>
    <w:rsid w:val="0FF02EAA"/>
    <w:rsid w:val="10FD4C07"/>
    <w:rsid w:val="125E4185"/>
    <w:rsid w:val="13D45DBA"/>
    <w:rsid w:val="14651B34"/>
    <w:rsid w:val="147258E3"/>
    <w:rsid w:val="1633435C"/>
    <w:rsid w:val="1637196A"/>
    <w:rsid w:val="169330FE"/>
    <w:rsid w:val="1696390F"/>
    <w:rsid w:val="178527A3"/>
    <w:rsid w:val="17DB6C78"/>
    <w:rsid w:val="193A3525"/>
    <w:rsid w:val="19591267"/>
    <w:rsid w:val="1A166B0E"/>
    <w:rsid w:val="1C3E416F"/>
    <w:rsid w:val="1CCA5EC6"/>
    <w:rsid w:val="1DE86B8E"/>
    <w:rsid w:val="1E8253DE"/>
    <w:rsid w:val="1F1244A9"/>
    <w:rsid w:val="1FF01308"/>
    <w:rsid w:val="209C6A96"/>
    <w:rsid w:val="210749AE"/>
    <w:rsid w:val="21A6449E"/>
    <w:rsid w:val="22292A3E"/>
    <w:rsid w:val="23DD433D"/>
    <w:rsid w:val="24C179E6"/>
    <w:rsid w:val="277629D8"/>
    <w:rsid w:val="28DA5677"/>
    <w:rsid w:val="28E61A09"/>
    <w:rsid w:val="2A150BF3"/>
    <w:rsid w:val="2A796439"/>
    <w:rsid w:val="2B7448D0"/>
    <w:rsid w:val="2D722A21"/>
    <w:rsid w:val="2DA66793"/>
    <w:rsid w:val="2EA07039"/>
    <w:rsid w:val="2F281077"/>
    <w:rsid w:val="2F9F44B6"/>
    <w:rsid w:val="30EB100F"/>
    <w:rsid w:val="30F11B3C"/>
    <w:rsid w:val="316D613F"/>
    <w:rsid w:val="322768D8"/>
    <w:rsid w:val="332554E0"/>
    <w:rsid w:val="3456762B"/>
    <w:rsid w:val="34B32C51"/>
    <w:rsid w:val="37007623"/>
    <w:rsid w:val="37BA4BCD"/>
    <w:rsid w:val="38DD545E"/>
    <w:rsid w:val="39934EA1"/>
    <w:rsid w:val="3AF13B91"/>
    <w:rsid w:val="3C05600F"/>
    <w:rsid w:val="3C2F229B"/>
    <w:rsid w:val="45F60EE0"/>
    <w:rsid w:val="47721DED"/>
    <w:rsid w:val="492B05B6"/>
    <w:rsid w:val="4A6B4D6B"/>
    <w:rsid w:val="4A816415"/>
    <w:rsid w:val="4B0E6BBA"/>
    <w:rsid w:val="4D611135"/>
    <w:rsid w:val="4E005385"/>
    <w:rsid w:val="4EAE0820"/>
    <w:rsid w:val="4F5B66DE"/>
    <w:rsid w:val="50EC1FAC"/>
    <w:rsid w:val="52093C0D"/>
    <w:rsid w:val="528577EE"/>
    <w:rsid w:val="528F3047"/>
    <w:rsid w:val="535C236D"/>
    <w:rsid w:val="53EC25D6"/>
    <w:rsid w:val="55383A64"/>
    <w:rsid w:val="555D3D3E"/>
    <w:rsid w:val="563C5A53"/>
    <w:rsid w:val="5669027E"/>
    <w:rsid w:val="56776BEA"/>
    <w:rsid w:val="576505A8"/>
    <w:rsid w:val="59B310F1"/>
    <w:rsid w:val="5A625F0E"/>
    <w:rsid w:val="5B9A2302"/>
    <w:rsid w:val="5BF20493"/>
    <w:rsid w:val="5D6D3BBB"/>
    <w:rsid w:val="5DA437D4"/>
    <w:rsid w:val="6076361C"/>
    <w:rsid w:val="60904306"/>
    <w:rsid w:val="62877D6A"/>
    <w:rsid w:val="62E44812"/>
    <w:rsid w:val="638938CB"/>
    <w:rsid w:val="6405167C"/>
    <w:rsid w:val="648402F6"/>
    <w:rsid w:val="652D7A2E"/>
    <w:rsid w:val="66450047"/>
    <w:rsid w:val="67506713"/>
    <w:rsid w:val="67AD7EB5"/>
    <w:rsid w:val="68272649"/>
    <w:rsid w:val="6882114E"/>
    <w:rsid w:val="68895DA4"/>
    <w:rsid w:val="68C4367C"/>
    <w:rsid w:val="68C60056"/>
    <w:rsid w:val="6D1676F2"/>
    <w:rsid w:val="6E816E03"/>
    <w:rsid w:val="6F23226F"/>
    <w:rsid w:val="6FD500F7"/>
    <w:rsid w:val="700E15C7"/>
    <w:rsid w:val="701A6A98"/>
    <w:rsid w:val="70E16862"/>
    <w:rsid w:val="710C664F"/>
    <w:rsid w:val="717E69A9"/>
    <w:rsid w:val="734746E1"/>
    <w:rsid w:val="73F1393E"/>
    <w:rsid w:val="75814CF5"/>
    <w:rsid w:val="75CB3BDE"/>
    <w:rsid w:val="76BF6F7B"/>
    <w:rsid w:val="7A0206D8"/>
    <w:rsid w:val="7A260E47"/>
    <w:rsid w:val="7A993935"/>
    <w:rsid w:val="7B1C557C"/>
    <w:rsid w:val="7C5441F4"/>
    <w:rsid w:val="7CB73975"/>
    <w:rsid w:val="7DBA64FC"/>
    <w:rsid w:val="7E825551"/>
    <w:rsid w:val="7EDF1EAF"/>
    <w:rsid w:val="7F1D32AA"/>
    <w:rsid w:val="7F235211"/>
    <w:rsid w:val="7FC8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1263</Words>
  <Characters>7201</Characters>
  <Lines>60</Lines>
  <Paragraphs>16</Paragraphs>
  <ScaleCrop>false</ScaleCrop>
  <LinksUpToDate>false</LinksUpToDate>
  <CharactersWithSpaces>8448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pkxing</cp:lastModifiedBy>
  <dcterms:modified xsi:type="dcterms:W3CDTF">2017-05-15T11:59:50Z</dcterms:modified>
  <cp:revision>221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