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12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从键盘接收用户输入的一行字符串，将这行字符串写入到C盘下a.txt文件中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要求：一次写出一个字符。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"请输入一行字符串："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接收用户输入的内容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创建字符流输出流对象并关联目标文件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FileWriter </w:t>
      </w:r>
      <w:r>
        <w:rPr>
          <w:rFonts w:hint="eastAsia" w:ascii="Consolas" w:hAnsi="Consolas" w:eastAsia="Consolas"/>
          <w:color w:val="6A3E3E"/>
          <w:sz w:val="22"/>
        </w:rPr>
        <w:t>fw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FileWriter(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/>
          <w:color w:val="2A00FF"/>
          <w:sz w:val="22"/>
          <w:lang w:val="en-US" w:eastAsia="zh-CN"/>
        </w:rPr>
        <w:t>c:/a</w:t>
      </w:r>
      <w:r>
        <w:rPr>
          <w:rFonts w:hint="eastAsia" w:ascii="Consolas" w:hAnsi="Consolas" w:eastAsia="Consolas"/>
          <w:color w:val="2A00FF"/>
          <w:sz w:val="22"/>
        </w:rPr>
        <w:t>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使用循环一次写出一个字符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= 0; </w:t>
      </w:r>
      <w:r>
        <w:rPr>
          <w:rFonts w:hint="eastAsia" w:ascii="Consolas" w:hAnsi="Consolas" w:eastAsia="Consolas"/>
          <w:color w:val="6A3E3E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&lt;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.length(); </w:t>
      </w:r>
      <w:r>
        <w:rPr>
          <w:rFonts w:hint="eastAsia" w:ascii="Consolas" w:hAnsi="Consolas" w:eastAsia="Consolas"/>
          <w:color w:val="6A3E3E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.charAt(</w:t>
      </w:r>
      <w:r>
        <w:rPr>
          <w:rFonts w:hint="eastAsia" w:ascii="Consolas" w:hAnsi="Consolas" w:eastAsia="Consolas"/>
          <w:color w:val="6A3E3E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键盘接收用户输入的一行字符串，将这行字符串写入到C盘下b.txt文件中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要求：一次写出一个字符数组。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"请输入一行字符串："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接收用户输入的内容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创建字符流输出流对象并关联目标文件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FileWriter </w:t>
      </w:r>
      <w:r>
        <w:rPr>
          <w:rFonts w:hint="eastAsia" w:ascii="Consolas" w:hAnsi="Consolas" w:eastAsia="Consolas"/>
          <w:color w:val="6A3E3E"/>
          <w:sz w:val="22"/>
        </w:rPr>
        <w:t>fw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FileWriter(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/>
          <w:color w:val="2A00FF"/>
          <w:sz w:val="22"/>
          <w:lang w:val="en-US" w:eastAsia="zh-CN"/>
        </w:rPr>
        <w:t>c:/</w:t>
      </w:r>
      <w:r>
        <w:rPr>
          <w:rFonts w:hint="eastAsia" w:ascii="Consolas" w:hAnsi="Consolas" w:eastAsia="Consolas"/>
          <w:color w:val="2A00FF"/>
          <w:sz w:val="22"/>
        </w:rPr>
        <w:t>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将字符串写入到文件中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.toCharArray());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在C盘下创建一个c.txt文件，往该文件中输入多行文本数据，利用字符输入流读取该文件的内容并输入到控制台上。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要求使用两种方式读取：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一次读取一个字符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一次读取一个字符数组。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一次读取一个字符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2"/>
        </w:rPr>
        <w:t>readChar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 一次读取一个字符数组。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2"/>
        </w:rPr>
        <w:t>readCharArray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一次读取一个字符数组。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readCharArray()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创建字符串输入流对象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FileReader </w:t>
      </w:r>
      <w:r>
        <w:rPr>
          <w:rFonts w:hint="eastAsia" w:ascii="Consolas" w:hAnsi="Consolas" w:eastAsia="Consolas"/>
          <w:color w:val="6A3E3E"/>
          <w:sz w:val="22"/>
        </w:rPr>
        <w:t>fr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FileReader(</w:t>
      </w:r>
      <w:r>
        <w:rPr>
          <w:rFonts w:hint="eastAsia" w:ascii="Consolas" w:hAnsi="Consolas" w:eastAsia="Consolas"/>
          <w:color w:val="2A00FF"/>
          <w:sz w:val="22"/>
        </w:rPr>
        <w:t>"c.txt"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定义变量接收实际读取的字符数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定义字符数组存放读取的字符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循环读取内容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fr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一次读取一个字符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readChar()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创建字符串输入流对象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FileReader </w:t>
      </w:r>
      <w:r>
        <w:rPr>
          <w:rFonts w:hint="eastAsia" w:ascii="Consolas" w:hAnsi="Consolas" w:eastAsia="Consolas"/>
          <w:color w:val="6A3E3E"/>
          <w:sz w:val="22"/>
        </w:rPr>
        <w:t>fr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FileReader(</w:t>
      </w:r>
      <w:r>
        <w:rPr>
          <w:rFonts w:hint="eastAsia" w:ascii="Consolas" w:hAnsi="Consolas" w:eastAsia="Consolas"/>
          <w:color w:val="2A00FF"/>
          <w:sz w:val="22"/>
        </w:rPr>
        <w:t>"c.txt"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定义变量接收读取的字符数据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循环读取内容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fr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.print((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)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现有一字符串：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我爱Java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。将该字符串保存到当前项目根目录下的a.txt文件中。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要求：使用utf8编码保存。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要保存的字符串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"我爱Java"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OutputStreamWriter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osw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OutputStreamWriter(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"utf8"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调用方法写出数据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利用转换输入流将当前项目根目录下使用utf8编码的a.txt文件的内容读取出来，并打印在控制台上。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要求：不能出现乱码的情况。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"utf8"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定义字符数组存放读取的内容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定义变量接收读取的字符个数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定义一个学生类，包含姓名，年龄，性别等成员变量，提供setters和getters方法以及构造方法。在测试类中创建一个学生对象，给学生对象的三个成员变量赋值。然后将该对象保存到当前项目根目录下的stu.txt文件中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2A00FF"/>
          <w:sz w:val="22"/>
        </w:rPr>
        <w:t>"jack"</w:t>
      </w:r>
      <w:r>
        <w:rPr>
          <w:rFonts w:hint="eastAsia" w:ascii="Consolas" w:hAnsi="Consolas" w:eastAsia="Consolas"/>
          <w:color w:val="000000"/>
          <w:sz w:val="22"/>
        </w:rPr>
        <w:t>,20,</w:t>
      </w:r>
      <w:r>
        <w:rPr>
          <w:rFonts w:hint="eastAsia" w:ascii="Consolas" w:hAnsi="Consolas" w:eastAsia="Consolas"/>
          <w:color w:val="2A00FF"/>
          <w:sz w:val="22"/>
        </w:rPr>
        <w:t>"男"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ObjectOutputStream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ObjectOutputStream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"stu.txt"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将学生对象保存文件中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.writeObject(</w:t>
      </w:r>
      <w:r>
        <w:rPr>
          <w:rFonts w:hint="eastAsia" w:ascii="Consolas" w:hAnsi="Consolas" w:eastAsia="Consolas"/>
          <w:color w:val="6A3E3E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关闭流并释放资源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</w:rPr>
        <w:t>serialVersionUID</w:t>
      </w:r>
      <w:r>
        <w:rPr>
          <w:rFonts w:hint="eastAsia" w:ascii="Consolas" w:hAnsi="Consolas" w:eastAsia="Consolas"/>
          <w:color w:val="000000"/>
          <w:sz w:val="22"/>
        </w:rPr>
        <w:t xml:space="preserve"> = 4983659706961705248L;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Student()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Student(String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getName()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setName(String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getAge()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getGender()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setGender(String </w:t>
      </w:r>
      <w:r>
        <w:rPr>
          <w:rFonts w:hint="eastAsia" w:ascii="Consolas" w:hAnsi="Consolas" w:eastAsia="Consolas"/>
          <w:color w:val="6A3E3E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将上一题保存到stu.txt文件中的学生对象读取出来。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"stu.txt"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ObjectInputStream </w:t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ObjectInputStream(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读取学生对象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 xml:space="preserve"> = (Student) </w:t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>.readObject();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从键盘录入一行字符串，利用字节打印流将该行字符串保存到当前项目根目录下的d.txt文件中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Test01_08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"请输入一行字符串："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创建字节打印流对象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PrintStream </w:t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PrintStream(</w:t>
      </w:r>
      <w:r>
        <w:rPr>
          <w:rFonts w:hint="eastAsia" w:ascii="Consolas" w:hAnsi="Consolas" w:eastAsia="Consolas"/>
          <w:color w:val="2A00FF"/>
          <w:sz w:val="22"/>
        </w:rPr>
        <w:t>"d.txt"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将字符串写出到文件中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利用字符打印流将字符串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我爱Java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保存到当前项目的根目录下的e.txt文件中。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Test01_09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创建字符打印流对象并关联文件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PrintWriter(</w:t>
      </w:r>
      <w:r>
        <w:rPr>
          <w:rFonts w:hint="eastAsia" w:ascii="Consolas" w:hAnsi="Consolas" w:eastAsia="Consolas"/>
          <w:color w:val="2A00FF"/>
          <w:sz w:val="22"/>
        </w:rPr>
        <w:t>"e.txt"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要保存的内容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"我爱Java"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调用打印流的方法保存字符串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刷新缓冲区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.flush();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定义一个集合用户存放多个字符串，利用打印流将集合中的字符串输出到当前项目根目录下的array.txt文件中，要求一个字符串占据一行。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创建集合存放字符串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ArrayList&lt;String&gt; 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ArrayList&lt;String&gt;();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添加多个字符串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color w:val="2A00FF"/>
          <w:sz w:val="22"/>
        </w:rPr>
        <w:t>"zhangsan"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color w:val="2A00FF"/>
          <w:sz w:val="22"/>
        </w:rPr>
        <w:t>"lisi"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color w:val="2A00FF"/>
          <w:sz w:val="22"/>
        </w:rPr>
        <w:t>"wangwu"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创建打印流对象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PrintWriter(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"array.txt"</w:t>
      </w:r>
      <w:r>
        <w:rPr>
          <w:rFonts w:hint="eastAsia" w:ascii="Consolas" w:hAnsi="Consolas" w:eastAsia="Consolas"/>
          <w:color w:val="000000"/>
          <w:sz w:val="22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遍历集合，将集合元素输出到文件中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在当前项目根目录下准备好一个test.txt 的文本文件，要求该文本文件是使用GBK编码，其内容如下：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窗前明月光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疑是地上霜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举头望明月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低头思故乡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利用字节流+桥转换读入这个文本文件，以UTF8的编码方式将读取的内容写到test2.txt文件中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创建字节输入流对象关联要读取的文件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"test.txt"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创建字节输出流对象关联要保存的文件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"test2.txt"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OutputStreamWriter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OutputStreamWriter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os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"utf8"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定义字符数组存放读取数据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定义变量接收读取的字符数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利用输出流将读取内容保存到文件中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, 0,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.close();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ind w:firstLine="42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  <w:lang w:val="en-US" w:eastAsia="zh-CN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定义一个学生类，成员变量有姓名，年龄，性别，提供setters和getters方法以及构造方法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定义一个测试类，在测试类创建多个学生对象保存到集合中，然后将集合存储到当前项目根目录下的stus.txt文件中。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创建集合对象，存放学生对象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List&lt;Student&gt; 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ArrayList&lt;Student&gt;();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添加学生对象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2A00FF"/>
          <w:sz w:val="22"/>
        </w:rPr>
        <w:t>"jack"</w:t>
      </w:r>
      <w:r>
        <w:rPr>
          <w:rFonts w:hint="eastAsia" w:ascii="Consolas" w:hAnsi="Consolas" w:eastAsia="Consolas"/>
          <w:color w:val="000000"/>
          <w:sz w:val="22"/>
        </w:rPr>
        <w:t>,20,</w:t>
      </w:r>
      <w:r>
        <w:rPr>
          <w:rFonts w:hint="eastAsia" w:ascii="Consolas" w:hAnsi="Consolas" w:eastAsia="Consolas"/>
          <w:color w:val="2A00FF"/>
          <w:sz w:val="22"/>
        </w:rPr>
        <w:t>"男"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2A00FF"/>
          <w:sz w:val="22"/>
        </w:rPr>
        <w:t>"rose"</w:t>
      </w:r>
      <w:r>
        <w:rPr>
          <w:rFonts w:hint="eastAsia" w:ascii="Consolas" w:hAnsi="Consolas" w:eastAsia="Consolas"/>
          <w:color w:val="000000"/>
          <w:sz w:val="22"/>
        </w:rPr>
        <w:t>,18,</w:t>
      </w:r>
      <w:r>
        <w:rPr>
          <w:rFonts w:hint="eastAsia" w:ascii="Consolas" w:hAnsi="Consolas" w:eastAsia="Consolas"/>
          <w:color w:val="2A00FF"/>
          <w:sz w:val="22"/>
        </w:rPr>
        <w:t>"女"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2A00FF"/>
          <w:sz w:val="22"/>
        </w:rPr>
        <w:t>"laowang"</w:t>
      </w:r>
      <w:r>
        <w:rPr>
          <w:rFonts w:hint="eastAsia" w:ascii="Consolas" w:hAnsi="Consolas" w:eastAsia="Consolas"/>
          <w:color w:val="000000"/>
          <w:sz w:val="22"/>
        </w:rPr>
        <w:t>,20,</w:t>
      </w:r>
      <w:r>
        <w:rPr>
          <w:rFonts w:hint="eastAsia" w:ascii="Consolas" w:hAnsi="Consolas" w:eastAsia="Consolas"/>
          <w:color w:val="2A00FF"/>
          <w:sz w:val="22"/>
        </w:rPr>
        <w:t>"男"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ObjectOutputStream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ObjectOutputStream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"stus.txt"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将学生对象保存文件中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.writeObject(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关闭流并释放资源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ind w:firstLine="42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将上一题保存到stus.txt文件中集合对象读取出来并遍历集合将学生对象输出在控制台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"stus.txt"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ObjectInputStream </w:t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ObjectInputStream(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读取集合对象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List&lt;Student&gt; 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00"/>
          <w:sz w:val="22"/>
          <w:u w:val="single"/>
        </w:rPr>
        <w:t xml:space="preserve">(List&lt;Student&gt;) </w:t>
      </w:r>
      <w:r>
        <w:rPr>
          <w:rFonts w:hint="eastAsia" w:ascii="Consolas" w:hAnsi="Consolas" w:eastAsia="Consolas"/>
          <w:color w:val="6A3E3E"/>
          <w:sz w:val="22"/>
          <w:u w:val="single"/>
        </w:rPr>
        <w:t>ois</w:t>
      </w:r>
      <w:r>
        <w:rPr>
          <w:rFonts w:hint="eastAsia" w:ascii="Consolas" w:hAnsi="Consolas" w:eastAsia="Consolas"/>
          <w:color w:val="000000"/>
          <w:sz w:val="22"/>
          <w:u w:val="single"/>
        </w:rPr>
        <w:t>.readObject()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遍历集合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(Student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利用字符打印流将C盘下的ccc.txt文件复制到d盘下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创建字符打印流对象关联目标文件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PrintWriter(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/>
          <w:color w:val="2A00FF"/>
          <w:sz w:val="22"/>
          <w:lang w:val="en-US" w:eastAsia="zh-CN"/>
        </w:rPr>
        <w:t>d:/</w:t>
      </w:r>
      <w:r>
        <w:rPr>
          <w:rFonts w:hint="eastAsia" w:ascii="Consolas" w:hAnsi="Consolas" w:eastAsia="Consolas"/>
          <w:color w:val="2A00FF"/>
          <w:sz w:val="22"/>
        </w:rPr>
        <w:t>ccc.txt"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创建高效字符输出流对象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BufferedReader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FileReader(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/>
          <w:color w:val="2A00FF"/>
          <w:sz w:val="22"/>
          <w:lang w:val="en-US" w:eastAsia="zh-CN"/>
        </w:rPr>
        <w:t>c:/ccc</w:t>
      </w:r>
      <w:r>
        <w:rPr>
          <w:rFonts w:hint="eastAsia" w:ascii="Consolas" w:hAnsi="Consolas" w:eastAsia="Consolas"/>
          <w:color w:val="2A00FF"/>
          <w:sz w:val="22"/>
        </w:rPr>
        <w:t>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定义字符串接收读取的数据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从输入流中循环读取数据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利用打印流将数据写出到目标文件中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/>
          <w:lang w:val="en-US" w:eastAsia="zh-CN"/>
        </w:rPr>
        <w:t>将C盘下的a.png图片复制到D盘下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创建字节打印流对象关联目标文件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PrintStream </w:t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PrintStream(</w:t>
      </w:r>
      <w:r>
        <w:rPr>
          <w:rFonts w:hint="eastAsia" w:ascii="Consolas" w:hAnsi="Consolas" w:eastAsia="Consolas"/>
          <w:color w:val="2A00FF"/>
          <w:sz w:val="22"/>
        </w:rPr>
        <w:t>"b.png"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"a.png"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定义字节数组接收读取的数据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从输入流中循环读取数据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利用打印流将数据写出到目标文件中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已知数组int arr[] = {2,3,4,2,4};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(1)计算出该数组的平均分、最大值、最小值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(2)并将大于平均分的元素放到当前根目录下number.txt中(使用打印流,以追加的方式添加)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已知数组i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[] = { 2, 3, 4, 2, 4 };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计算平均分需要先算出总分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统计总分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sum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记录最大值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max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[0];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记录最小值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min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[0];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求和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sum</w:t>
      </w:r>
      <w:r>
        <w:rPr>
          <w:rFonts w:hint="eastAsia" w:ascii="Consolas" w:hAnsi="Consolas" w:eastAsia="Consolas"/>
          <w:color w:val="000000"/>
          <w:sz w:val="22"/>
        </w:rPr>
        <w:t xml:space="preserve"> +=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如果</w:t>
      </w:r>
      <w:r>
        <w:rPr>
          <w:rFonts w:hint="eastAsia" w:ascii="Consolas" w:hAnsi="Consolas" w:eastAsia="Consolas"/>
          <w:color w:val="3F7F5F"/>
          <w:sz w:val="22"/>
          <w:u w:val="single"/>
        </w:rPr>
        <w:t>num</w:t>
      </w:r>
      <w:r>
        <w:rPr>
          <w:rFonts w:hint="eastAsia" w:ascii="Consolas" w:hAnsi="Consolas" w:eastAsia="Consolas"/>
          <w:color w:val="3F7F5F"/>
          <w:sz w:val="22"/>
        </w:rPr>
        <w:t>比max大,修改max为</w:t>
      </w:r>
      <w:r>
        <w:rPr>
          <w:rFonts w:hint="eastAsia" w:ascii="Consolas" w:hAnsi="Consolas" w:eastAsia="Consolas"/>
          <w:color w:val="3F7F5F"/>
          <w:sz w:val="22"/>
          <w:u w:val="single"/>
        </w:rPr>
        <w:t>num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max</w:t>
      </w:r>
      <w:r>
        <w:rPr>
          <w:rFonts w:hint="eastAsia" w:ascii="Consolas" w:hAnsi="Consolas" w:eastAsia="Consolas"/>
          <w:color w:val="000000"/>
          <w:sz w:val="22"/>
        </w:rPr>
        <w:t xml:space="preserve"> &lt;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max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如果</w:t>
      </w:r>
      <w:r>
        <w:rPr>
          <w:rFonts w:hint="eastAsia" w:ascii="Consolas" w:hAnsi="Consolas" w:eastAsia="Consolas"/>
          <w:color w:val="3F7F5F"/>
          <w:sz w:val="22"/>
          <w:u w:val="single"/>
        </w:rPr>
        <w:t>min</w:t>
      </w:r>
      <w:r>
        <w:rPr>
          <w:rFonts w:hint="eastAsia" w:ascii="Consolas" w:hAnsi="Consolas" w:eastAsia="Consolas"/>
          <w:color w:val="3F7F5F"/>
          <w:sz w:val="22"/>
        </w:rPr>
        <w:t xml:space="preserve"> &gt; </w:t>
      </w:r>
      <w:r>
        <w:rPr>
          <w:rFonts w:hint="eastAsia" w:ascii="Consolas" w:hAnsi="Consolas" w:eastAsia="Consolas"/>
          <w:color w:val="3F7F5F"/>
          <w:sz w:val="22"/>
          <w:u w:val="single"/>
        </w:rPr>
        <w:t>num</w:t>
      </w:r>
      <w:r>
        <w:rPr>
          <w:rFonts w:hint="eastAsia" w:ascii="Consolas" w:hAnsi="Consolas" w:eastAsia="Consolas"/>
          <w:color w:val="3F7F5F"/>
          <w:sz w:val="22"/>
        </w:rPr>
        <w:t>, 修改</w:t>
      </w:r>
      <w:r>
        <w:rPr>
          <w:rFonts w:hint="eastAsia" w:ascii="Consolas" w:hAnsi="Consolas" w:eastAsia="Consolas"/>
          <w:color w:val="3F7F5F"/>
          <w:sz w:val="22"/>
          <w:u w:val="single"/>
        </w:rPr>
        <w:t>min</w:t>
      </w:r>
      <w:r>
        <w:rPr>
          <w:rFonts w:hint="eastAsia" w:ascii="Consolas" w:hAnsi="Consolas" w:eastAsia="Consolas"/>
          <w:color w:val="3F7F5F"/>
          <w:sz w:val="22"/>
        </w:rPr>
        <w:t>为</w:t>
      </w:r>
      <w:r>
        <w:rPr>
          <w:rFonts w:hint="eastAsia" w:ascii="Consolas" w:hAnsi="Consolas" w:eastAsia="Consolas"/>
          <w:color w:val="3F7F5F"/>
          <w:sz w:val="22"/>
          <w:u w:val="single"/>
        </w:rPr>
        <w:t>num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min</w:t>
      </w:r>
      <w:r>
        <w:rPr>
          <w:rFonts w:hint="eastAsia" w:ascii="Consolas" w:hAnsi="Consolas" w:eastAsia="Consolas"/>
          <w:color w:val="000000"/>
          <w:sz w:val="22"/>
        </w:rPr>
        <w:t xml:space="preserve"> &gt;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min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计算平均值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avg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sum</w:t>
      </w:r>
      <w:r>
        <w:rPr>
          <w:rFonts w:hint="eastAsia" w:ascii="Consolas" w:hAnsi="Consolas" w:eastAsia="Consolas"/>
          <w:color w:val="000000"/>
          <w:sz w:val="22"/>
        </w:rPr>
        <w:t xml:space="preserve"> / </w:t>
      </w:r>
      <w:r>
        <w:rPr>
          <w:rFonts w:hint="eastAsia" w:ascii="Consolas" w:hAnsi="Consolas" w:eastAsia="Consolas"/>
          <w:color w:val="6A3E3E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"平均值="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avg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",最大值="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max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",最小值="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min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(2)并将大于平均分的元素放到当前根目录下number.txt中(使用打印流,以追加的方式添加)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创建打印流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PrintWriter(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FileWriter(</w:t>
      </w:r>
      <w:r>
        <w:rPr>
          <w:rFonts w:hint="eastAsia" w:ascii="Consolas" w:hAnsi="Consolas" w:eastAsia="Consolas"/>
          <w:color w:val="2A00FF"/>
          <w:sz w:val="22"/>
        </w:rPr>
        <w:t>"number.txt"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&gt; </w:t>
      </w:r>
      <w:r>
        <w:rPr>
          <w:rFonts w:hint="eastAsia" w:ascii="Consolas" w:hAnsi="Consolas" w:eastAsia="Consolas"/>
          <w:color w:val="6A3E3E"/>
          <w:sz w:val="22"/>
        </w:rPr>
        <w:t>avg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关闭流,释放资源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有学生类包含学号，姓名，省份证号，Java成绩，数学成绩，英语成绩等成员变量，提供构造方法和setter和getter方法。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学生信息及成绩保存到C盘的save.txt文件中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学生身份证号码不能保存到文件中。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程序运行时如果save.txt不存在，则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从键盘录入1个学生信息，信息录入格式如下：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***** 录入学生信息 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请输入学号：9527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请输入姓名：华安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请输入身份证号：2203919831234543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请输入Java成绩：90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请输入数学成绩：80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请输入英语成绩：88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根据录入的信息创建学生对象并将学生对象保存到C盘下的save.txt文件中。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如果程序运行时，save.txt文件已经存在，则显示学生信息。格式如下：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 学生基本信息 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  姓名 省份证号  Java成绩  数学成绩  英语成绩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9527  华安   null      90        80        88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Test03_01 {</w:t>
      </w: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根据文件路径创建文件对象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/>
          <w:color w:val="2A00FF"/>
          <w:sz w:val="22"/>
          <w:lang w:val="en-US" w:eastAsia="zh-CN"/>
        </w:rPr>
        <w:t>c:/</w:t>
      </w:r>
      <w:r>
        <w:rPr>
          <w:rFonts w:hint="eastAsia" w:ascii="Consolas" w:hAnsi="Consolas" w:eastAsia="Consolas"/>
          <w:color w:val="2A00FF"/>
          <w:sz w:val="22"/>
        </w:rPr>
        <w:t>save.txt"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.exists()) { </w:t>
      </w:r>
      <w:r>
        <w:rPr>
          <w:rFonts w:hint="eastAsia" w:ascii="Consolas" w:hAnsi="Consolas" w:eastAsia="Consolas"/>
          <w:color w:val="3F7F5F"/>
          <w:sz w:val="22"/>
        </w:rPr>
        <w:t>// 文件存在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"************ 学生基本信息 ************"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ObjectInputStream </w:t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ObjectInputStream(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 xml:space="preserve"> = (Student) </w:t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>.readObject();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"学号\t姓名\t省份证号\tJava成绩\t数学成绩\t英语成绩"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.getId()+</w:t>
      </w:r>
      <w:r>
        <w:rPr>
          <w:rFonts w:hint="eastAsia" w:ascii="Consolas" w:hAnsi="Consolas" w:eastAsia="Consolas"/>
          <w:color w:val="2A00FF"/>
          <w:sz w:val="22"/>
        </w:rPr>
        <w:t>"\t"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"\t"</w:t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.getIdCard()+</w:t>
      </w:r>
      <w:r>
        <w:rPr>
          <w:rFonts w:hint="eastAsia" w:ascii="Consolas" w:hAnsi="Consolas" w:eastAsia="Consolas"/>
          <w:color w:val="2A00FF"/>
          <w:sz w:val="22"/>
        </w:rPr>
        <w:t>"\t  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.getJavaScore()+</w:t>
      </w:r>
      <w:r>
        <w:rPr>
          <w:rFonts w:hint="eastAsia" w:ascii="Consolas" w:hAnsi="Consolas" w:eastAsia="Consolas"/>
          <w:color w:val="2A00FF"/>
          <w:sz w:val="22"/>
        </w:rPr>
        <w:t>"\t  "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.getMathScore()+</w:t>
      </w:r>
      <w:r>
        <w:rPr>
          <w:rFonts w:hint="eastAsia" w:ascii="Consolas" w:hAnsi="Consolas" w:eastAsia="Consolas"/>
          <w:color w:val="2A00FF"/>
          <w:sz w:val="22"/>
        </w:rPr>
        <w:t>"\t  "</w:t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.getEnglishScore()+</w:t>
      </w:r>
      <w:r>
        <w:rPr>
          <w:rFonts w:hint="eastAsia" w:ascii="Consolas" w:hAnsi="Consolas" w:eastAsia="Consolas"/>
          <w:color w:val="2A00FF"/>
          <w:sz w:val="22"/>
        </w:rPr>
        <w:t>"\t  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 </w:t>
      </w:r>
      <w:r>
        <w:rPr>
          <w:rFonts w:hint="eastAsia" w:ascii="Consolas" w:hAnsi="Consolas" w:eastAsia="Consolas"/>
          <w:color w:val="3F7F5F"/>
          <w:sz w:val="22"/>
        </w:rPr>
        <w:t>// 文件不存在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.createNewFile();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录入学生信息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"************ 录入学生信息 ************"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"请输入学号："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"请输入姓名："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"请输入身份证号："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"请输入Java成绩："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"请输入数学成绩："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"请输入英语成绩："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创建对象输出流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ObjectOutputStream </w:t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ObjectOutputStream(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.writeObject(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</w:rPr>
        <w:t>serialVersionUID</w:t>
      </w:r>
      <w:r>
        <w:rPr>
          <w:rFonts w:hint="eastAsia" w:ascii="Consolas" w:hAnsi="Consolas" w:eastAsia="Consolas"/>
          <w:color w:val="000000"/>
          <w:sz w:val="22"/>
        </w:rPr>
        <w:t xml:space="preserve"> = 1L;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transient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Student(String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Student()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getId()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setId(String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getName()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setName(String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getIdCard()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setIdCard(String </w:t>
      </w:r>
      <w:r>
        <w:rPr>
          <w:rFonts w:hint="eastAsia" w:ascii="Consolas" w:hAnsi="Consolas" w:eastAsia="Consolas"/>
          <w:color w:val="6A3E3E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getJavaScore()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setJavaScore(String </w:t>
      </w:r>
      <w:r>
        <w:rPr>
          <w:rFonts w:hint="eastAsia" w:ascii="Consolas" w:hAnsi="Consolas" w:eastAsia="Consolas"/>
          <w:color w:val="6A3E3E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getMathScore()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setMathScore(String </w:t>
      </w:r>
      <w:r>
        <w:rPr>
          <w:rFonts w:hint="eastAsia" w:ascii="Consolas" w:hAnsi="Consolas" w:eastAsia="Consolas"/>
          <w:color w:val="6A3E3E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getEnglishScore()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setEnglishScore(String </w:t>
      </w:r>
      <w:r>
        <w:rPr>
          <w:rFonts w:hint="eastAsia" w:ascii="Consolas" w:hAnsi="Consolas" w:eastAsia="Consolas"/>
          <w:color w:val="6A3E3E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toString()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"Student [id="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", name="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", idCard="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", javaScore="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</w:rPr>
        <w:t>javaScore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color w:val="2A00FF"/>
          <w:sz w:val="22"/>
        </w:rPr>
        <w:t>", mathScore="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", englishScore="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"]"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从键盘输入一个文件夹路径，利用打印流将该文件夹下的所有文件(包括子文件夹)复制到D盘下temp文件夹下。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Test03_02 {</w:t>
      </w: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inputFile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创建目标文件夹对象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"d:/temp"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copyDir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利用打印流将该文件夹下的所有文件(包括子文件夹)复制到D盘下</w:t>
      </w:r>
      <w:r>
        <w:rPr>
          <w:rFonts w:hint="eastAsia" w:ascii="Consolas" w:hAnsi="Consolas" w:eastAsia="Consolas"/>
          <w:color w:val="3F7F5F"/>
          <w:sz w:val="22"/>
          <w:u w:val="single"/>
        </w:rPr>
        <w:t>temp</w:t>
      </w:r>
      <w:r>
        <w:rPr>
          <w:rFonts w:hint="eastAsia" w:ascii="Consolas" w:hAnsi="Consolas" w:eastAsia="Consolas"/>
          <w:color w:val="3F7F5F"/>
          <w:sz w:val="22"/>
        </w:rPr>
        <w:t>文件夹下。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copyDir(File </w:t>
      </w:r>
      <w:r>
        <w:rPr>
          <w:rFonts w:hint="eastAsia" w:ascii="Consolas" w:hAnsi="Consolas" w:eastAsia="Consolas"/>
          <w:color w:val="6A3E3E"/>
          <w:sz w:val="22"/>
        </w:rPr>
        <w:t>srcDir</w:t>
      </w:r>
      <w:r>
        <w:rPr>
          <w:rFonts w:hint="eastAsia" w:ascii="Consolas" w:hAnsi="Consolas" w:eastAsia="Consolas"/>
          <w:color w:val="000000"/>
          <w:sz w:val="22"/>
        </w:rPr>
        <w:t xml:space="preserve">,File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.mkdirs();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获得源文件夹下所有的文件和子文件夹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srcDir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.getName());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判断file是否是文件夹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递归调用当前方法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copyDir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 </w:t>
      </w:r>
      <w:r>
        <w:rPr>
          <w:rFonts w:hint="eastAsia" w:ascii="Consolas" w:hAnsi="Consolas" w:eastAsia="Consolas"/>
          <w:color w:val="3F7F5F"/>
          <w:sz w:val="22"/>
        </w:rPr>
        <w:t>// 如果是文件,拷贝到目标文件夹destDir下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字节流缓冲区流读写字节数组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copyFile(File </w:t>
      </w:r>
      <w:r>
        <w:rPr>
          <w:rFonts w:hint="eastAsia" w:ascii="Consolas" w:hAnsi="Consolas" w:eastAsia="Consolas"/>
          <w:color w:val="6A3E3E"/>
          <w:sz w:val="22"/>
        </w:rPr>
        <w:t>srcFile</w:t>
      </w:r>
      <w:r>
        <w:rPr>
          <w:rFonts w:hint="eastAsia" w:ascii="Consolas" w:hAnsi="Consolas" w:eastAsia="Consolas"/>
          <w:color w:val="000000"/>
          <w:sz w:val="22"/>
        </w:rPr>
        <w:t xml:space="preserve">, File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创建字节缓冲输入流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2"/>
        </w:rPr>
        <w:t>srcFile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创建打印流对象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PrintStream </w:t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PrintStream(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利用输出流往输出目的写数据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根据用户输入的路径字符串创建文件对象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File inputFile()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创建键盘输入对象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.exists())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"你输入的文件路径不存在！！！"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.isDirectory()){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"输入的路径不是文件夹路径！！！"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C盘下有两个文本文件，分别为a.txt和b.txt，其中a.txt编码方式是gbk,而b.txt的编码方式是utf8。要求将使用转换流实现如下功能：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* 将a.txt和b.txt文件的内容复制到c.txt文件中，保证内容不乱码。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Test03_03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bookmarkStart w:id="0" w:name="_GoBack"/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将a.txt文件的内容复制到c.txt文件中，使用</w:t>
      </w:r>
      <w:r>
        <w:rPr>
          <w:rFonts w:hint="eastAsia" w:ascii="Consolas" w:hAnsi="Consolas" w:eastAsia="Consolas"/>
          <w:color w:val="3F7F5F"/>
          <w:sz w:val="22"/>
          <w:u w:val="single"/>
        </w:rPr>
        <w:t>gbk</w:t>
      </w:r>
      <w:r>
        <w:rPr>
          <w:rFonts w:hint="eastAsia" w:ascii="Consolas" w:hAnsi="Consolas" w:eastAsia="Consolas"/>
          <w:color w:val="3F7F5F"/>
          <w:sz w:val="22"/>
        </w:rPr>
        <w:t>方法读取a.txt文件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"c:/a.txt"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"c:/c.txt"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"gbk"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将b.txt文件的内容复制到c.txt文件中，使用utf8方法读取b.txt文件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2"/>
        </w:rPr>
        <w:t>copyFile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"c:/b.txt"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"c:/c.txt"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"utf8"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bookmarkEnd w:id="0"/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copyFile(String </w:t>
      </w:r>
      <w:r>
        <w:rPr>
          <w:rFonts w:hint="eastAsia" w:ascii="Consolas" w:hAnsi="Consolas" w:eastAsia="Consolas"/>
          <w:color w:val="6A3E3E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 xml:space="preserve">,String </w:t>
      </w:r>
      <w:r>
        <w:rPr>
          <w:rFonts w:hint="eastAsia" w:ascii="Consolas" w:hAnsi="Consolas" w:eastAsia="Consolas"/>
          <w:color w:val="6A3E3E"/>
          <w:sz w:val="22"/>
        </w:rPr>
        <w:t>dest</w:t>
      </w:r>
      <w:r>
        <w:rPr>
          <w:rFonts w:hint="eastAsia" w:ascii="Consolas" w:hAnsi="Consolas" w:eastAsia="Consolas"/>
          <w:color w:val="000000"/>
          <w:sz w:val="22"/>
        </w:rPr>
        <w:t xml:space="preserve">,String </w:t>
      </w:r>
      <w:r>
        <w:rPr>
          <w:rFonts w:hint="eastAsia" w:ascii="Consolas" w:hAnsi="Consolas" w:eastAsia="Consolas"/>
          <w:color w:val="6A3E3E"/>
          <w:sz w:val="22"/>
        </w:rPr>
        <w:t>encoding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FileNotFoundException,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创建转换输入流对象：使用默认的编码方式</w:t>
      </w:r>
      <w:r>
        <w:rPr>
          <w:rFonts w:hint="eastAsia" w:ascii="Consolas" w:hAnsi="Consolas" w:eastAsia="Consolas"/>
          <w:color w:val="3F7F5F"/>
          <w:sz w:val="22"/>
          <w:u w:val="single"/>
        </w:rPr>
        <w:t>gbk</w:t>
      </w:r>
      <w:r>
        <w:rPr>
          <w:rFonts w:hint="eastAsia" w:ascii="Consolas" w:hAnsi="Consolas" w:eastAsia="Consolas"/>
          <w:color w:val="3F7F5F"/>
          <w:sz w:val="22"/>
        </w:rPr>
        <w:t>读取a.txt文件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InputStreamReader(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>),</w:t>
      </w:r>
      <w:r>
        <w:rPr>
          <w:rFonts w:hint="eastAsia" w:ascii="Consolas" w:hAnsi="Consolas" w:eastAsia="Consolas"/>
          <w:color w:val="6A3E3E"/>
          <w:sz w:val="22"/>
        </w:rPr>
        <w:t>encoding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创建转换输出流对象:使用默认的编码方式：</w:t>
      </w:r>
      <w:r>
        <w:rPr>
          <w:rFonts w:hint="eastAsia" w:ascii="Consolas" w:hAnsi="Consolas" w:eastAsia="Consolas"/>
          <w:color w:val="3F7F5F"/>
          <w:sz w:val="22"/>
          <w:u w:val="single"/>
        </w:rPr>
        <w:t>gbk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OutputStreamWriter </w:t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OutputStreamWriter(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2"/>
        </w:rPr>
        <w:t>dest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cbuf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cbuf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cbuf</w:t>
      </w:r>
      <w:r>
        <w:rPr>
          <w:rFonts w:hint="eastAsia" w:ascii="Consolas" w:hAnsi="Consolas" w:eastAsia="Consolas"/>
          <w:color w:val="000000"/>
          <w:sz w:val="22"/>
        </w:rPr>
        <w:t xml:space="preserve">, 0,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2A00FF"/>
          <w:sz w:val="22"/>
        </w:rPr>
        <w:t>"\n"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Microsoft YaHei UI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THei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ti-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34D"/>
    <w:rsid w:val="000152A1"/>
    <w:rsid w:val="000223BE"/>
    <w:rsid w:val="0002760D"/>
    <w:rsid w:val="0005118F"/>
    <w:rsid w:val="000647A1"/>
    <w:rsid w:val="000730EA"/>
    <w:rsid w:val="0008191B"/>
    <w:rsid w:val="0008433B"/>
    <w:rsid w:val="00086296"/>
    <w:rsid w:val="0009264A"/>
    <w:rsid w:val="000934DA"/>
    <w:rsid w:val="0009546C"/>
    <w:rsid w:val="000A0A5F"/>
    <w:rsid w:val="000A2E44"/>
    <w:rsid w:val="000E6BF0"/>
    <w:rsid w:val="001063B1"/>
    <w:rsid w:val="001116C7"/>
    <w:rsid w:val="00113784"/>
    <w:rsid w:val="00115E0F"/>
    <w:rsid w:val="00117FE1"/>
    <w:rsid w:val="00120F7B"/>
    <w:rsid w:val="0012446F"/>
    <w:rsid w:val="001328C8"/>
    <w:rsid w:val="00180E3C"/>
    <w:rsid w:val="00181DB6"/>
    <w:rsid w:val="0018522E"/>
    <w:rsid w:val="0019523D"/>
    <w:rsid w:val="001A097B"/>
    <w:rsid w:val="001A12B7"/>
    <w:rsid w:val="001B3BA4"/>
    <w:rsid w:val="001B77F6"/>
    <w:rsid w:val="001E3F7D"/>
    <w:rsid w:val="001F1952"/>
    <w:rsid w:val="002014A3"/>
    <w:rsid w:val="00203578"/>
    <w:rsid w:val="00216CAD"/>
    <w:rsid w:val="0022250C"/>
    <w:rsid w:val="00244B26"/>
    <w:rsid w:val="0027688B"/>
    <w:rsid w:val="00277762"/>
    <w:rsid w:val="00282FDF"/>
    <w:rsid w:val="00285F56"/>
    <w:rsid w:val="00296D6F"/>
    <w:rsid w:val="002A1B82"/>
    <w:rsid w:val="002A1FEA"/>
    <w:rsid w:val="002A5D9B"/>
    <w:rsid w:val="002C2A94"/>
    <w:rsid w:val="002C6BA0"/>
    <w:rsid w:val="002E5838"/>
    <w:rsid w:val="002E65B3"/>
    <w:rsid w:val="00306C9D"/>
    <w:rsid w:val="00306DE0"/>
    <w:rsid w:val="00310732"/>
    <w:rsid w:val="00311436"/>
    <w:rsid w:val="00312F07"/>
    <w:rsid w:val="003250C7"/>
    <w:rsid w:val="0032593D"/>
    <w:rsid w:val="003278E8"/>
    <w:rsid w:val="003357E3"/>
    <w:rsid w:val="003369A9"/>
    <w:rsid w:val="003474FF"/>
    <w:rsid w:val="00347E92"/>
    <w:rsid w:val="00354D10"/>
    <w:rsid w:val="00391D7F"/>
    <w:rsid w:val="00391D83"/>
    <w:rsid w:val="003B0329"/>
    <w:rsid w:val="003C58C2"/>
    <w:rsid w:val="003D5825"/>
    <w:rsid w:val="003E551A"/>
    <w:rsid w:val="00400BB3"/>
    <w:rsid w:val="00405F76"/>
    <w:rsid w:val="00414276"/>
    <w:rsid w:val="0042163A"/>
    <w:rsid w:val="00422752"/>
    <w:rsid w:val="00422892"/>
    <w:rsid w:val="00422FD7"/>
    <w:rsid w:val="00424833"/>
    <w:rsid w:val="00433A90"/>
    <w:rsid w:val="00460949"/>
    <w:rsid w:val="004814C9"/>
    <w:rsid w:val="00483119"/>
    <w:rsid w:val="00485BA2"/>
    <w:rsid w:val="004A2451"/>
    <w:rsid w:val="004A7365"/>
    <w:rsid w:val="004C406A"/>
    <w:rsid w:val="004C4371"/>
    <w:rsid w:val="004E0A28"/>
    <w:rsid w:val="004F6995"/>
    <w:rsid w:val="005206B8"/>
    <w:rsid w:val="005259AA"/>
    <w:rsid w:val="0053773C"/>
    <w:rsid w:val="005403B6"/>
    <w:rsid w:val="005520F4"/>
    <w:rsid w:val="00555315"/>
    <w:rsid w:val="005571F3"/>
    <w:rsid w:val="00563A40"/>
    <w:rsid w:val="00563F41"/>
    <w:rsid w:val="00565829"/>
    <w:rsid w:val="0057053A"/>
    <w:rsid w:val="0059344A"/>
    <w:rsid w:val="00597293"/>
    <w:rsid w:val="005A4F0B"/>
    <w:rsid w:val="005A5C98"/>
    <w:rsid w:val="005A6FA5"/>
    <w:rsid w:val="005C7D62"/>
    <w:rsid w:val="00604871"/>
    <w:rsid w:val="0062093F"/>
    <w:rsid w:val="00640C32"/>
    <w:rsid w:val="006415F1"/>
    <w:rsid w:val="00675B49"/>
    <w:rsid w:val="00682183"/>
    <w:rsid w:val="0068242E"/>
    <w:rsid w:val="006B7E4E"/>
    <w:rsid w:val="006C6D30"/>
    <w:rsid w:val="006D118D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0CE6"/>
    <w:rsid w:val="007A06A7"/>
    <w:rsid w:val="007B488C"/>
    <w:rsid w:val="007C0984"/>
    <w:rsid w:val="007C2D64"/>
    <w:rsid w:val="007D66FF"/>
    <w:rsid w:val="007E1E60"/>
    <w:rsid w:val="007E1F12"/>
    <w:rsid w:val="007E6071"/>
    <w:rsid w:val="00806152"/>
    <w:rsid w:val="0081607D"/>
    <w:rsid w:val="00833FCA"/>
    <w:rsid w:val="0083544D"/>
    <w:rsid w:val="00841B21"/>
    <w:rsid w:val="00841B65"/>
    <w:rsid w:val="00843869"/>
    <w:rsid w:val="00851697"/>
    <w:rsid w:val="00855538"/>
    <w:rsid w:val="00855854"/>
    <w:rsid w:val="008561A9"/>
    <w:rsid w:val="00882AFC"/>
    <w:rsid w:val="00895EE6"/>
    <w:rsid w:val="008B00FF"/>
    <w:rsid w:val="008B2B1C"/>
    <w:rsid w:val="008B49B5"/>
    <w:rsid w:val="008B504D"/>
    <w:rsid w:val="008C7EA8"/>
    <w:rsid w:val="008D6DB7"/>
    <w:rsid w:val="00905F92"/>
    <w:rsid w:val="00906E86"/>
    <w:rsid w:val="00915B9F"/>
    <w:rsid w:val="00917538"/>
    <w:rsid w:val="009256B7"/>
    <w:rsid w:val="0092657B"/>
    <w:rsid w:val="00927047"/>
    <w:rsid w:val="00935FB6"/>
    <w:rsid w:val="00954212"/>
    <w:rsid w:val="00956F37"/>
    <w:rsid w:val="0096019F"/>
    <w:rsid w:val="00987ADA"/>
    <w:rsid w:val="0099314E"/>
    <w:rsid w:val="009A1343"/>
    <w:rsid w:val="009B17BE"/>
    <w:rsid w:val="009B7BE7"/>
    <w:rsid w:val="009D2C95"/>
    <w:rsid w:val="009E2BC4"/>
    <w:rsid w:val="009E3D11"/>
    <w:rsid w:val="009F5DFB"/>
    <w:rsid w:val="00A22672"/>
    <w:rsid w:val="00A46E49"/>
    <w:rsid w:val="00A60E24"/>
    <w:rsid w:val="00A71282"/>
    <w:rsid w:val="00A72915"/>
    <w:rsid w:val="00A77EA2"/>
    <w:rsid w:val="00A87BBE"/>
    <w:rsid w:val="00A9080B"/>
    <w:rsid w:val="00A9359D"/>
    <w:rsid w:val="00AB551A"/>
    <w:rsid w:val="00AC15C0"/>
    <w:rsid w:val="00AE06BC"/>
    <w:rsid w:val="00AF0B3B"/>
    <w:rsid w:val="00B00BA9"/>
    <w:rsid w:val="00B03966"/>
    <w:rsid w:val="00B03B03"/>
    <w:rsid w:val="00B05BCC"/>
    <w:rsid w:val="00B07948"/>
    <w:rsid w:val="00B10A4B"/>
    <w:rsid w:val="00B24198"/>
    <w:rsid w:val="00B27034"/>
    <w:rsid w:val="00B3314C"/>
    <w:rsid w:val="00B466DE"/>
    <w:rsid w:val="00B5187F"/>
    <w:rsid w:val="00B72447"/>
    <w:rsid w:val="00B74A79"/>
    <w:rsid w:val="00B7592C"/>
    <w:rsid w:val="00B77C64"/>
    <w:rsid w:val="00B8112C"/>
    <w:rsid w:val="00B948CF"/>
    <w:rsid w:val="00B96C5E"/>
    <w:rsid w:val="00BA394B"/>
    <w:rsid w:val="00BD115F"/>
    <w:rsid w:val="00BD1CD7"/>
    <w:rsid w:val="00BD2571"/>
    <w:rsid w:val="00BF3D23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84C81"/>
    <w:rsid w:val="00C96A0C"/>
    <w:rsid w:val="00CB5687"/>
    <w:rsid w:val="00CC4F57"/>
    <w:rsid w:val="00CD4BD0"/>
    <w:rsid w:val="00CE1C11"/>
    <w:rsid w:val="00D03751"/>
    <w:rsid w:val="00D04ADC"/>
    <w:rsid w:val="00D079F3"/>
    <w:rsid w:val="00D17193"/>
    <w:rsid w:val="00D21A60"/>
    <w:rsid w:val="00D21C31"/>
    <w:rsid w:val="00D4066A"/>
    <w:rsid w:val="00D45F1C"/>
    <w:rsid w:val="00D71E53"/>
    <w:rsid w:val="00D752CA"/>
    <w:rsid w:val="00D97232"/>
    <w:rsid w:val="00D976AF"/>
    <w:rsid w:val="00DA3BC4"/>
    <w:rsid w:val="00DA4EC1"/>
    <w:rsid w:val="00DB1095"/>
    <w:rsid w:val="00DC1563"/>
    <w:rsid w:val="00DC39EF"/>
    <w:rsid w:val="00DC7189"/>
    <w:rsid w:val="00DD745A"/>
    <w:rsid w:val="00DF36F1"/>
    <w:rsid w:val="00E12790"/>
    <w:rsid w:val="00E2070C"/>
    <w:rsid w:val="00E45D0D"/>
    <w:rsid w:val="00E61564"/>
    <w:rsid w:val="00E651FF"/>
    <w:rsid w:val="00E65C72"/>
    <w:rsid w:val="00E909AE"/>
    <w:rsid w:val="00E926C9"/>
    <w:rsid w:val="00EA6E88"/>
    <w:rsid w:val="00EE2F45"/>
    <w:rsid w:val="00EE5752"/>
    <w:rsid w:val="00EF0E87"/>
    <w:rsid w:val="00EF161A"/>
    <w:rsid w:val="00EF6265"/>
    <w:rsid w:val="00F10914"/>
    <w:rsid w:val="00F11C75"/>
    <w:rsid w:val="00F17FFE"/>
    <w:rsid w:val="00F3233D"/>
    <w:rsid w:val="00F429D5"/>
    <w:rsid w:val="00F467A3"/>
    <w:rsid w:val="00F63541"/>
    <w:rsid w:val="00F64409"/>
    <w:rsid w:val="00F815A7"/>
    <w:rsid w:val="00F84F8C"/>
    <w:rsid w:val="00F90D15"/>
    <w:rsid w:val="00F95F45"/>
    <w:rsid w:val="00F97CDE"/>
    <w:rsid w:val="00FA6C23"/>
    <w:rsid w:val="00FB0256"/>
    <w:rsid w:val="00FB1ADD"/>
    <w:rsid w:val="00FB2346"/>
    <w:rsid w:val="00FB2B30"/>
    <w:rsid w:val="00FC2069"/>
    <w:rsid w:val="00FF1E32"/>
    <w:rsid w:val="011942BB"/>
    <w:rsid w:val="01EB231A"/>
    <w:rsid w:val="021636CF"/>
    <w:rsid w:val="0310769E"/>
    <w:rsid w:val="03265C2E"/>
    <w:rsid w:val="03CD32C7"/>
    <w:rsid w:val="043778AE"/>
    <w:rsid w:val="04A92443"/>
    <w:rsid w:val="04CC294C"/>
    <w:rsid w:val="05303056"/>
    <w:rsid w:val="05905CCB"/>
    <w:rsid w:val="05937B4B"/>
    <w:rsid w:val="06273B8A"/>
    <w:rsid w:val="068B3A9D"/>
    <w:rsid w:val="0711631B"/>
    <w:rsid w:val="07193107"/>
    <w:rsid w:val="08192770"/>
    <w:rsid w:val="083A2BF6"/>
    <w:rsid w:val="0858456D"/>
    <w:rsid w:val="08DA160E"/>
    <w:rsid w:val="08F60715"/>
    <w:rsid w:val="094756AA"/>
    <w:rsid w:val="09891E33"/>
    <w:rsid w:val="0AD03610"/>
    <w:rsid w:val="0B062C3E"/>
    <w:rsid w:val="0BEA1AE4"/>
    <w:rsid w:val="0C4D0070"/>
    <w:rsid w:val="0C673F6C"/>
    <w:rsid w:val="0C674DD7"/>
    <w:rsid w:val="0CA54458"/>
    <w:rsid w:val="0D1C0BE0"/>
    <w:rsid w:val="0D3D707F"/>
    <w:rsid w:val="0D877F68"/>
    <w:rsid w:val="0E325ECE"/>
    <w:rsid w:val="0E686238"/>
    <w:rsid w:val="0EEC7641"/>
    <w:rsid w:val="0FA106B4"/>
    <w:rsid w:val="0FF02EAA"/>
    <w:rsid w:val="102170ED"/>
    <w:rsid w:val="10FD4C07"/>
    <w:rsid w:val="113F2237"/>
    <w:rsid w:val="11732B47"/>
    <w:rsid w:val="11964081"/>
    <w:rsid w:val="11E73FC6"/>
    <w:rsid w:val="125E4185"/>
    <w:rsid w:val="138B5466"/>
    <w:rsid w:val="13D45DBA"/>
    <w:rsid w:val="14651B34"/>
    <w:rsid w:val="147258E3"/>
    <w:rsid w:val="159A11DC"/>
    <w:rsid w:val="1633435C"/>
    <w:rsid w:val="1637196A"/>
    <w:rsid w:val="169330FE"/>
    <w:rsid w:val="1696390F"/>
    <w:rsid w:val="16EC408D"/>
    <w:rsid w:val="178527A3"/>
    <w:rsid w:val="17DB6C78"/>
    <w:rsid w:val="193A3525"/>
    <w:rsid w:val="19591267"/>
    <w:rsid w:val="1A166B0E"/>
    <w:rsid w:val="1AA05DC2"/>
    <w:rsid w:val="1C3E416F"/>
    <w:rsid w:val="1CCA5EC6"/>
    <w:rsid w:val="1D2479FC"/>
    <w:rsid w:val="1DE86B8E"/>
    <w:rsid w:val="1E712320"/>
    <w:rsid w:val="1E8253DE"/>
    <w:rsid w:val="1E84289E"/>
    <w:rsid w:val="1F1244A9"/>
    <w:rsid w:val="1FF01308"/>
    <w:rsid w:val="209C6A96"/>
    <w:rsid w:val="210749AE"/>
    <w:rsid w:val="21A6449E"/>
    <w:rsid w:val="22292A3E"/>
    <w:rsid w:val="22904B66"/>
    <w:rsid w:val="2342461C"/>
    <w:rsid w:val="23DD433D"/>
    <w:rsid w:val="24C179E6"/>
    <w:rsid w:val="24CE4C7F"/>
    <w:rsid w:val="277629D8"/>
    <w:rsid w:val="28DA5677"/>
    <w:rsid w:val="28E61A09"/>
    <w:rsid w:val="29842F1E"/>
    <w:rsid w:val="2A150BF3"/>
    <w:rsid w:val="2A4560D7"/>
    <w:rsid w:val="2A796439"/>
    <w:rsid w:val="2B133F7C"/>
    <w:rsid w:val="2B7448D0"/>
    <w:rsid w:val="2D722A21"/>
    <w:rsid w:val="2DA66793"/>
    <w:rsid w:val="2EA07039"/>
    <w:rsid w:val="2F281077"/>
    <w:rsid w:val="2F9F44B6"/>
    <w:rsid w:val="30EB100F"/>
    <w:rsid w:val="30F11B3C"/>
    <w:rsid w:val="316D613F"/>
    <w:rsid w:val="322768D8"/>
    <w:rsid w:val="332554E0"/>
    <w:rsid w:val="3456762B"/>
    <w:rsid w:val="34B32C51"/>
    <w:rsid w:val="37007623"/>
    <w:rsid w:val="374A79D6"/>
    <w:rsid w:val="37BA4BCD"/>
    <w:rsid w:val="38DD545E"/>
    <w:rsid w:val="39934EA1"/>
    <w:rsid w:val="3AF13B91"/>
    <w:rsid w:val="3C05600F"/>
    <w:rsid w:val="3C2F229B"/>
    <w:rsid w:val="3D33288C"/>
    <w:rsid w:val="3D623258"/>
    <w:rsid w:val="41D32F17"/>
    <w:rsid w:val="44D73869"/>
    <w:rsid w:val="452768D8"/>
    <w:rsid w:val="45F60EE0"/>
    <w:rsid w:val="47721DED"/>
    <w:rsid w:val="492B05B6"/>
    <w:rsid w:val="49E914A9"/>
    <w:rsid w:val="4A6961D9"/>
    <w:rsid w:val="4A6B4D6B"/>
    <w:rsid w:val="4A816415"/>
    <w:rsid w:val="4B094A42"/>
    <w:rsid w:val="4B0E6BBA"/>
    <w:rsid w:val="4D611135"/>
    <w:rsid w:val="4E005385"/>
    <w:rsid w:val="4EAE0820"/>
    <w:rsid w:val="4F5B66DE"/>
    <w:rsid w:val="50EC1FAC"/>
    <w:rsid w:val="52093C0D"/>
    <w:rsid w:val="528577EE"/>
    <w:rsid w:val="528F3047"/>
    <w:rsid w:val="535C236D"/>
    <w:rsid w:val="53EC25D6"/>
    <w:rsid w:val="55383A64"/>
    <w:rsid w:val="555D3D3E"/>
    <w:rsid w:val="563C5A53"/>
    <w:rsid w:val="563D2474"/>
    <w:rsid w:val="5669027E"/>
    <w:rsid w:val="56776BEA"/>
    <w:rsid w:val="576505A8"/>
    <w:rsid w:val="59B310F1"/>
    <w:rsid w:val="5A4A638F"/>
    <w:rsid w:val="5A625F0E"/>
    <w:rsid w:val="5B9A2302"/>
    <w:rsid w:val="5BF20493"/>
    <w:rsid w:val="5C77352E"/>
    <w:rsid w:val="5D6D3BBB"/>
    <w:rsid w:val="5DA437D4"/>
    <w:rsid w:val="6076361C"/>
    <w:rsid w:val="60904306"/>
    <w:rsid w:val="61D22EC9"/>
    <w:rsid w:val="62877D6A"/>
    <w:rsid w:val="62E44812"/>
    <w:rsid w:val="638938CB"/>
    <w:rsid w:val="6405167C"/>
    <w:rsid w:val="648402F6"/>
    <w:rsid w:val="652D7A2E"/>
    <w:rsid w:val="65533AB7"/>
    <w:rsid w:val="66450047"/>
    <w:rsid w:val="668C1FE7"/>
    <w:rsid w:val="67506713"/>
    <w:rsid w:val="676353B0"/>
    <w:rsid w:val="67AD7EB5"/>
    <w:rsid w:val="68272649"/>
    <w:rsid w:val="6882114E"/>
    <w:rsid w:val="68895DA4"/>
    <w:rsid w:val="68C4367C"/>
    <w:rsid w:val="68C60056"/>
    <w:rsid w:val="6D1676F2"/>
    <w:rsid w:val="6E2A104B"/>
    <w:rsid w:val="6E816E03"/>
    <w:rsid w:val="6F23226F"/>
    <w:rsid w:val="6FD500F7"/>
    <w:rsid w:val="700E15C7"/>
    <w:rsid w:val="701A6A98"/>
    <w:rsid w:val="70E16862"/>
    <w:rsid w:val="710C664F"/>
    <w:rsid w:val="717E69A9"/>
    <w:rsid w:val="734746E1"/>
    <w:rsid w:val="73F1393E"/>
    <w:rsid w:val="75814CF5"/>
    <w:rsid w:val="75CB3BDE"/>
    <w:rsid w:val="76BF6F7B"/>
    <w:rsid w:val="77AE3CC8"/>
    <w:rsid w:val="79C042FF"/>
    <w:rsid w:val="7A0206D8"/>
    <w:rsid w:val="7A260E47"/>
    <w:rsid w:val="7A993935"/>
    <w:rsid w:val="7B1C557C"/>
    <w:rsid w:val="7C5441F4"/>
    <w:rsid w:val="7CB73975"/>
    <w:rsid w:val="7DAB1280"/>
    <w:rsid w:val="7DBA64FC"/>
    <w:rsid w:val="7E825551"/>
    <w:rsid w:val="7EDF1EAF"/>
    <w:rsid w:val="7F1D32AA"/>
    <w:rsid w:val="7F235211"/>
    <w:rsid w:val="7FC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1263</Words>
  <Characters>7201</Characters>
  <Lines>60</Lines>
  <Paragraphs>16</Paragraphs>
  <ScaleCrop>false</ScaleCrop>
  <LinksUpToDate>false</LinksUpToDate>
  <CharactersWithSpaces>8448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pkxing</cp:lastModifiedBy>
  <dcterms:modified xsi:type="dcterms:W3CDTF">2017-05-18T03:28:30Z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