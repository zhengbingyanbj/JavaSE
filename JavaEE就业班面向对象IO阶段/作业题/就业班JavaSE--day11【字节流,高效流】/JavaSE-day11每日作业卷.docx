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字节输出流写出字节数据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利用字节输出流一次写一个字节的方式向C盘的a.txt文件输出内容。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创建字节输出流FileOutputStream对象并指定文件路径。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调用字节输出流的write(int byte)方法写出数据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字节输出流写出字节数组数据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利用字节输出流一次写一个字节数组的方式向C盘的b.txt文件输出内容。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创建字节输出流FileOutputStream对象并指定文件路径。</w:t>
      </w:r>
    </w:p>
    <w:p>
      <w:pPr>
        <w:pStyle w:val="29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调用字节输出流的write(byte[] buf)方法写出数据。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文件的续写和换行</w:t>
      </w:r>
      <w:bookmarkStart w:id="0" w:name="_GoBack"/>
      <w:bookmarkEnd w:id="0"/>
      <w:r>
        <w:rPr>
          <w:rFonts w:hint="eastAsia"/>
          <w:lang w:val="en-US" w:eastAsia="zh-CN"/>
        </w:rPr>
        <w:t>输出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利用字节输出流对象往C盘下c.txt文件输出5句：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不能覆盖文件中原有的内容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每一句输出各占一行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利用两个参数的构造方法创建字节输出流对象，参数一指定文件路径，参数二指定为true</w:t>
      </w:r>
    </w:p>
    <w:p>
      <w:pPr>
        <w:pStyle w:val="29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调用字节输出流的write()方法写入数据，在每一行后面加上换行符: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\r\n</w:t>
      </w:r>
      <w:r>
        <w:rPr>
          <w:rFonts w:hint="default"/>
          <w:lang w:val="en-US" w:eastAsia="zh-CN"/>
        </w:rPr>
        <w:t>”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字节输入流一次读取一个字节数据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利用字节输入流读取C盘文件a.txt的内容，使用循环读取，一次读取一个字节，直到读取到文件末尾。将读取的字节输出到控制台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创建字节输入流对象指定文件路径。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调用read(byte b)方法循环读取文件中的数据</w:t>
      </w:r>
    </w:p>
    <w:p>
      <w:pPr>
        <w:pStyle w:val="29"/>
        <w:numPr>
          <w:ilvl w:val="0"/>
          <w:numId w:val="7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直到读取到-1时结束读取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8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字节输入一次读取一个字节数组数据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利用字节输入流读取C盘文件b.txt的内容，使用循环读取，一次读取一个字节数组，直到读取到文件末尾，将读取到的字节数组转换成字符串输出到控制台。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创建字节输入流对象指定文件路径。</w:t>
      </w:r>
    </w:p>
    <w:p>
      <w:pPr>
        <w:pStyle w:val="29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定义一个字节数数组，用来存放读取的字节数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调用read(byte[] buf)方法传入字节数组，循环读取文件中的数据</w:t>
      </w:r>
    </w:p>
    <w:p>
      <w:pPr>
        <w:pStyle w:val="29"/>
        <w:numPr>
          <w:ilvl w:val="0"/>
          <w:numId w:val="9"/>
        </w:numPr>
        <w:ind w:left="264" w:leftChars="0" w:hanging="2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直到读取到-1时结束读取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0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字节流复制文件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1.一次读写一个字节的方式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创建字节输入流对象关联文件路径：C盘下的a.png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创建字节输出流对象关联文件路径：D盘下的a.png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使用循环不断从字节输入流读取一个字节，每读取一个字节就利用输出流写出一个字节。</w:t>
      </w:r>
    </w:p>
    <w:p>
      <w:pPr>
        <w:pStyle w:val="29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关闭流，释放资源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字节流复制文件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要求：一次读写一个字节数组的方式进行复制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创建字节输入流对象关联文件路径：C盘下的a.png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创建字节输出流对象关联文件路径：D盘下的a.png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定义一个字节数组，用来存放读取到文件字节数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使用循环不断从字节输入流读取一个字节数组，每读取一个字节数组就利用输出流写出一个字节数组。</w:t>
      </w:r>
    </w:p>
    <w:p>
      <w:pPr>
        <w:pStyle w:val="29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关闭流，释放资源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en-US" w:eastAsia="zh-CN"/>
        </w:rPr>
        <w:t>高效字节输出流写出字节数据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利用高效字节输出流往C盘下的d.txt文件输出一个字节数。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调用高效字节输出流对象的write方法写出一个字节</w:t>
      </w:r>
    </w:p>
    <w:p>
      <w:pPr>
        <w:pStyle w:val="29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关闭高效流，释放资源。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14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高效字节输出流写出字节数组数据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利用高效字节输出流往C盘下的e.txt文件写出一个字节数组数据，如写出：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创建字节输出流对象关联文件路径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定义字符串存放要输出的数据，然后将字符串转换为字节数组。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调用高效字节输出流对象的write方法将字节数组输出。</w:t>
      </w:r>
    </w:p>
    <w:p>
      <w:pPr>
        <w:pStyle w:val="29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1.高效流文件复制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10.2</w:t>
      </w: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将C盘下的b.png文件复制到D盘下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一次读写一个字节方式复制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10.3</w:t>
      </w: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创建字节输入流对象并关联文件路径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利用字节输入流对象创建高效字节输入流对象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创建字节输出流对象并关联文件路径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利用高效字节输入流循环读取文件数据，每读取到一个字节，利用高效字节输出流对象将读取到字节输出到目标文件中。直到读取到文件末尾。</w:t>
      </w:r>
    </w:p>
    <w:p>
      <w:pPr>
        <w:pStyle w:val="29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11.1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1.高效流文件复制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11.2</w:t>
      </w: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将C盘下的c.png文件复制到D盘下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一次读写一个字节数组方式复制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11.3</w:t>
      </w: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创建字节输入流对象并关联文件路径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利用字节输入流对象创建高效字节输入流对象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创建字节输出流对象并关联文件路径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利用字节输出流对象创建高效字节输出流对象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创建字节数组用来存放读取的字节数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利用高效字节输入流循环读取文件数据，每读取一个字节数组，利用高效字节输出流对象将字节数组的内容输出到目标文件中。直到读取到文件末尾。</w:t>
      </w:r>
    </w:p>
    <w:p>
      <w:pPr>
        <w:pStyle w:val="29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关闭高效流对象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12.1</w:t>
      </w: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1.文件复制效率比较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12.2</w:t>
      </w:r>
      <w:r>
        <w:rPr>
          <w:rFonts w:hint="eastAsia"/>
          <w:lang w:val="zh-CN"/>
        </w:rPr>
        <w:t>训练描述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四种复制文件方式比较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字节流复制文件一次读写一个字节数组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高效流复制文件一次读写一个字节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高效流复制文件一次读取一个字节数组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利用上面四种方式复制同一个文件，输出每一种复制方式花费的时间。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12.3</w:t>
      </w:r>
      <w:r>
        <w:rPr>
          <w:rFonts w:hint="eastAsia"/>
          <w:lang w:val="zh-CN"/>
        </w:rPr>
        <w:t>操作步骤描述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1.在复制开始前记录开始时间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2.在复制完成后记录结束时间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3.两个时间相减即可</w:t>
      </w:r>
    </w:p>
    <w:p>
      <w:pPr>
        <w:pStyle w:val="2"/>
        <w:numPr>
          <w:ilvl w:val="0"/>
          <w:numId w:val="21"/>
        </w:numPr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numPr>
          <w:ilvl w:val="1"/>
          <w:numId w:val="2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键盘录入数据</w:t>
      </w:r>
    </w:p>
    <w:p>
      <w:pPr>
        <w:pStyle w:val="29"/>
        <w:numPr>
          <w:ilvl w:val="0"/>
          <w:numId w:val="22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字节输出流使用</w:t>
      </w:r>
    </w:p>
    <w:p>
      <w:pPr>
        <w:pStyle w:val="4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从控制台循环接收用户录入的学生信息，输入格式为：学号-学生名字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将学生信息保存到C盘下面的stu.txt文件中，一个学生信息占据一行数据。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当用户输入end时停止输入。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要求使用字节输出流写出数据</w:t>
      </w:r>
    </w:p>
    <w:p>
      <w:pPr>
        <w:pStyle w:val="4"/>
        <w:numPr>
          <w:ilvl w:val="2"/>
          <w:numId w:val="2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使用Scanner类进行键盘录入数据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创建字节输入流对象关联目标文件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使用死循环不停的接收用户输入的学生数据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接收用户输入的学生数据</w:t>
      </w:r>
    </w:p>
    <w:p>
      <w:pPr>
        <w:pStyle w:val="29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判断输入的内容是否是end，是则终止循环，停止输入。否则就数据写出到文件中。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4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高效输入流的使用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使用高效流输入读取上一题保存学生信息的文件，每次读取一行信息。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每读取到一行信息就创建一个学生对象并添加到集合中。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遍历集合打印学生信息到控制台。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创建高效流字符输入流对象关联到C盘的stu.txt文件中。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定义一个学生类，包含姓名和学号两个属性。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创建一个集合对象用来存放学生对象。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循环读取文件中内容，一次读取一行数据。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每读取一行数据使用-符合分隔字符串，根据字符串数组的内容创建一个学生对象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将学生对象添加到集合中</w:t>
      </w:r>
    </w:p>
    <w:p>
      <w:pPr>
        <w:pStyle w:val="29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遍历集合打印学生信息。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6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字节输入输出流复制文件(不能使用高效流)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在C盘下创建一个目录d1,在目录d1下创建创建若干个文本文件，并在每一个文本文件中添加若干内容。利用字节高效流将该目录下的所有文件复制到C盘下的d2目录下。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创建文件对象关联路径C:/d1。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通过文件对象获得该目录下的所有文件，得到一个文件数组对象。</w:t>
      </w:r>
    </w:p>
    <w:p>
      <w:pPr>
        <w:pStyle w:val="29"/>
        <w:numPr>
          <w:ilvl w:val="0"/>
          <w:numId w:val="27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遍历文件数组，每得到一个文件就将该文件复制C:/d2目录下。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28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高效流复制文件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在C盘下创建一个目录d1,在目录d1下创建若干个txt文件，并在每一个txt文件中添加若干内容。将所有txt文件的内容复制到D盘下的copy.txt中。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 要求所有txt的文件内容都复制到同一个文件中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创建文件对象关联目录C:/d1</w:t>
      </w:r>
    </w:p>
    <w:p>
      <w:pPr>
        <w:pStyle w:val="29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通过文件对象获得文件数组</w:t>
      </w:r>
    </w:p>
    <w:p>
      <w:pPr>
        <w:pStyle w:val="29"/>
        <w:numPr>
          <w:ilvl w:val="0"/>
          <w:numId w:val="29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遍历文件数组获得每一个文件，每获取一个就文件就将其内容以追加的形式复制到D盘下copy.txt文件中。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0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字节流读取文件数据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在C盘下有一个文本文件test.txt(里面的内容由数字和字母组成)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定义一个方法</w:t>
      </w:r>
      <w:r>
        <w:rPr>
          <w:rFonts w:hint="default"/>
          <w:lang w:val="en-US" w:eastAsia="zh-CN"/>
        </w:rPr>
        <w:t>统计</w:t>
      </w:r>
      <w:r>
        <w:rPr>
          <w:rFonts w:hint="eastAsia"/>
          <w:lang w:val="en-US" w:eastAsia="zh-CN"/>
        </w:rPr>
        <w:t>test.txt文件中指定字符出现的次数。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比如a字符在文件中出现了10次则调用方法传入a后，方法内部输出：a出现10次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定义一个方法接收一个参数，参数类型为char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创建字节输入流对象，循环从文件中读取一个字节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定义一个整数变量用来统计字符出现的次数。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将读取的字节转换字符跟传入的字符进行比较，相同则计数加一。</w:t>
      </w:r>
    </w:p>
    <w:p>
      <w:pPr>
        <w:pStyle w:val="29"/>
        <w:numPr>
          <w:ilvl w:val="0"/>
          <w:numId w:val="3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输出结果。</w:t>
      </w:r>
    </w:p>
    <w:p>
      <w:pPr>
        <w:pStyle w:val="29"/>
        <w:widowControl w:val="0"/>
        <w:numPr>
          <w:ilvl w:val="0"/>
          <w:numId w:val="0"/>
        </w:numPr>
        <w:spacing w:line="360" w:lineRule="exact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集合的使用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随机数的生成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使用集合</w:t>
      </w:r>
      <w:r>
        <w:rPr>
          <w:rFonts w:hint="eastAsia"/>
          <w:lang w:val="zh-CN" w:eastAsia="zh-CN"/>
        </w:rPr>
        <w:t>存储10个1-50(含50)的随机偶数元素,要求数字不能重复,按指定格式输出到</w:t>
      </w:r>
      <w:r>
        <w:rPr>
          <w:rFonts w:hint="eastAsia"/>
          <w:lang w:val="en-US" w:eastAsia="zh-CN"/>
        </w:rPr>
        <w:t>C盘</w:t>
      </w:r>
      <w:r>
        <w:rPr>
          <w:rFonts w:hint="eastAsia"/>
          <w:lang w:val="zh-CN" w:eastAsia="zh-CN"/>
        </w:rPr>
        <w:t>的num.txt中,例如: 48,44,40,38,34,30,26...... 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创建集合对象HashSet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创建随机数对象Random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使用循环随机生成10个</w:t>
      </w:r>
      <w:r>
        <w:rPr>
          <w:rFonts w:hint="eastAsia"/>
          <w:lang w:val="zh-CN" w:eastAsia="zh-CN"/>
        </w:rPr>
        <w:t>1-50(含50)</w:t>
      </w:r>
      <w:r>
        <w:rPr>
          <w:rFonts w:hint="eastAsia"/>
          <w:lang w:val="en-US" w:eastAsia="zh-CN"/>
        </w:rPr>
        <w:t>的偶数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将生成的偶数添加到集合中</w:t>
      </w:r>
    </w:p>
    <w:p>
      <w:pPr>
        <w:pStyle w:val="2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创建高效流关联目标文件，将集中的元素按指定格式拼接成字符串输出到文件中。</w:t>
      </w:r>
    </w:p>
    <w:p>
      <w:pPr>
        <w:pStyle w:val="2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1.键盘录入数据</w:t>
      </w:r>
    </w:p>
    <w:p>
      <w:pPr>
        <w:pStyle w:val="2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2.文件内容的读取</w:t>
      </w:r>
    </w:p>
    <w:p>
      <w:pPr>
        <w:pStyle w:val="29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3.保存内容到文件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模拟用户登录和注册功能实现。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接收用户输入的用户名和密码，然后和文件中存储的用户名、密码匹配。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如果文件已经存在用户名并且密码也是正确的，提示登录成功，否则提示登录失败。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如果文件中不存在该用户名，则使用该用户名和密码注册一个新的账号，并提示注册成功。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pStyle w:val="29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文件的读写操作</w:t>
      </w:r>
    </w:p>
    <w:p>
      <w:pPr>
        <w:pStyle w:val="29"/>
        <w:numPr>
          <w:ilvl w:val="0"/>
          <w:numId w:val="34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Map集合的使用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在d盘目录下有一个加密文件a.txt（文件里只有英文和数字），密码是“heima”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当密码输入正确时才能读取文件里的数据。现要求用代码来模拟读取文件的过程，并统计文件里各个字母出现的次数，并把统计结果按照如下格式输出到d盘的count.txt中。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b：3个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c：4个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</w:t>
      </w:r>
    </w:p>
    <w:p>
      <w:pPr>
        <w:pStyle w:val="3"/>
        <w:numPr>
          <w:ilvl w:val="1"/>
          <w:numId w:val="1"/>
        </w:numPr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训练知识点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文件的获取</w:t>
      </w:r>
    </w:p>
    <w:p>
      <w:pPr>
        <w:numPr>
          <w:ilvl w:val="0"/>
          <w:numId w:val="3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文件过滤器</w:t>
      </w:r>
    </w:p>
    <w:p>
      <w:pPr>
        <w:numPr>
          <w:ilvl w:val="0"/>
          <w:numId w:val="3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递归的使用</w:t>
      </w:r>
    </w:p>
    <w:p>
      <w:pPr>
        <w:numPr>
          <w:ilvl w:val="0"/>
          <w:numId w:val="35"/>
        </w:numPr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字节流的使用</w:t>
      </w:r>
    </w:p>
    <w:p>
      <w:pPr>
        <w:pStyle w:val="4"/>
        <w:numPr>
          <w:ilvl w:val="2"/>
          <w:numId w:val="1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从控制台获取输入的文件目录然后将该目录(包含子目录)下的.java文件复制到D:/java文件夹中,并统计java文件的个数.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提示:如果有相同的名称的文件,如果两个Test01.java,则拷贝到目标文件夹时只能有一个Test01.java,另一个Test01.java要修改为另一个名称:该名称可随机生成,只要不重复即可.</w:t>
      </w:r>
    </w:p>
    <w:p>
      <w:pPr>
        <w:rPr>
          <w:rFonts w:hint="eastAsia"/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Microsoft YaHei UI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THe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DD8"/>
    <w:multiLevelType w:val="multilevel"/>
    <w:tmpl w:val="09C44DD8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1168D"/>
    <w:multiLevelType w:val="multilevel"/>
    <w:tmpl w:val="1001168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52A7F"/>
    <w:multiLevelType w:val="multilevel"/>
    <w:tmpl w:val="13252A7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41502B"/>
    <w:multiLevelType w:val="multilevel"/>
    <w:tmpl w:val="1341502B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825AE"/>
    <w:multiLevelType w:val="multilevel"/>
    <w:tmpl w:val="15D825AE"/>
    <w:lvl w:ilvl="0" w:tentative="0">
      <w:start w:val="1"/>
      <w:numFmt w:val="decimal"/>
      <w:lvlText w:val="%1."/>
      <w:lvlJc w:val="left"/>
      <w:pPr>
        <w:ind w:left="37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17803779"/>
    <w:multiLevelType w:val="multilevel"/>
    <w:tmpl w:val="17803779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A242D1"/>
    <w:multiLevelType w:val="multilevel"/>
    <w:tmpl w:val="18A242D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A7265"/>
    <w:multiLevelType w:val="multilevel"/>
    <w:tmpl w:val="1C9A726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2D07E5"/>
    <w:multiLevelType w:val="multilevel"/>
    <w:tmpl w:val="1D2D07E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6E5FEF"/>
    <w:multiLevelType w:val="multilevel"/>
    <w:tmpl w:val="2E6E5FEF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251023E"/>
    <w:multiLevelType w:val="multilevel"/>
    <w:tmpl w:val="3251023E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8F49F6"/>
    <w:multiLevelType w:val="multilevel"/>
    <w:tmpl w:val="368F49F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183F6E"/>
    <w:multiLevelType w:val="multilevel"/>
    <w:tmpl w:val="3F183F6E"/>
    <w:lvl w:ilvl="0" w:tentative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31202D"/>
    <w:multiLevelType w:val="multilevel"/>
    <w:tmpl w:val="4531202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54E00"/>
    <w:multiLevelType w:val="multilevel"/>
    <w:tmpl w:val="4BA54E00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1C4416"/>
    <w:multiLevelType w:val="multilevel"/>
    <w:tmpl w:val="561C4416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0DB304"/>
    <w:multiLevelType w:val="singleLevel"/>
    <w:tmpl w:val="590DB304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90DBFFB"/>
    <w:multiLevelType w:val="multilevel"/>
    <w:tmpl w:val="590DBFF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0DE4B6"/>
    <w:multiLevelType w:val="singleLevel"/>
    <w:tmpl w:val="590DE4B6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0DEBE5"/>
    <w:multiLevelType w:val="multilevel"/>
    <w:tmpl w:val="590DEBE5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0DED66"/>
    <w:multiLevelType w:val="singleLevel"/>
    <w:tmpl w:val="590DED66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0DEE59"/>
    <w:multiLevelType w:val="singleLevel"/>
    <w:tmpl w:val="590DEE5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0DEE86"/>
    <w:multiLevelType w:val="multilevel"/>
    <w:tmpl w:val="590DEE8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117BC1"/>
    <w:multiLevelType w:val="multilevel"/>
    <w:tmpl w:val="59117BC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17C91"/>
    <w:multiLevelType w:val="singleLevel"/>
    <w:tmpl w:val="59117C91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9117E24"/>
    <w:multiLevelType w:val="multilevel"/>
    <w:tmpl w:val="59117E24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11809D"/>
    <w:multiLevelType w:val="multilevel"/>
    <w:tmpl w:val="5911809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1182EB"/>
    <w:multiLevelType w:val="multilevel"/>
    <w:tmpl w:val="591182EB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1183DC"/>
    <w:multiLevelType w:val="singleLevel"/>
    <w:tmpl w:val="591183DC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118587"/>
    <w:multiLevelType w:val="singleLevel"/>
    <w:tmpl w:val="59118587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91185AE"/>
    <w:multiLevelType w:val="multilevel"/>
    <w:tmpl w:val="591185AE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1186BA"/>
    <w:multiLevelType w:val="singleLevel"/>
    <w:tmpl w:val="591186BA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60555B31"/>
    <w:multiLevelType w:val="multilevel"/>
    <w:tmpl w:val="60555B31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4"/>
  </w:num>
  <w:num w:numId="5">
    <w:abstractNumId w:val="25"/>
  </w:num>
  <w:num w:numId="6">
    <w:abstractNumId w:val="7"/>
  </w:num>
  <w:num w:numId="7">
    <w:abstractNumId w:val="12"/>
  </w:num>
  <w:num w:numId="8">
    <w:abstractNumId w:val="4"/>
  </w:num>
  <w:num w:numId="9">
    <w:abstractNumId w:val="26"/>
  </w:num>
  <w:num w:numId="10">
    <w:abstractNumId w:val="3"/>
  </w:num>
  <w:num w:numId="11">
    <w:abstractNumId w:val="33"/>
  </w:num>
  <w:num w:numId="12">
    <w:abstractNumId w:val="27"/>
  </w:num>
  <w:num w:numId="13">
    <w:abstractNumId w:val="8"/>
  </w:num>
  <w:num w:numId="14">
    <w:abstractNumId w:val="2"/>
  </w:num>
  <w:num w:numId="15">
    <w:abstractNumId w:val="28"/>
  </w:num>
  <w:num w:numId="16">
    <w:abstractNumId w:val="29"/>
  </w:num>
  <w:num w:numId="17">
    <w:abstractNumId w:val="18"/>
  </w:num>
  <w:num w:numId="18">
    <w:abstractNumId w:val="30"/>
  </w:num>
  <w:num w:numId="19">
    <w:abstractNumId w:val="31"/>
  </w:num>
  <w:num w:numId="20">
    <w:abstractNumId w:val="3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3"/>
  </w:num>
  <w:num w:numId="24">
    <w:abstractNumId w:val="5"/>
  </w:num>
  <w:num w:numId="25">
    <w:abstractNumId w:val="14"/>
  </w:num>
  <w:num w:numId="26">
    <w:abstractNumId w:val="16"/>
  </w:num>
  <w:num w:numId="27">
    <w:abstractNumId w:val="1"/>
  </w:num>
  <w:num w:numId="28">
    <w:abstractNumId w:val="9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3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152A1"/>
    <w:rsid w:val="000223BE"/>
    <w:rsid w:val="0002760D"/>
    <w:rsid w:val="00033512"/>
    <w:rsid w:val="000647A1"/>
    <w:rsid w:val="000730EA"/>
    <w:rsid w:val="0008433B"/>
    <w:rsid w:val="00086296"/>
    <w:rsid w:val="0009264A"/>
    <w:rsid w:val="000934DA"/>
    <w:rsid w:val="0009546C"/>
    <w:rsid w:val="000A0A5F"/>
    <w:rsid w:val="000C2C0E"/>
    <w:rsid w:val="000E6BF0"/>
    <w:rsid w:val="001063B1"/>
    <w:rsid w:val="001108AA"/>
    <w:rsid w:val="001116C7"/>
    <w:rsid w:val="00113784"/>
    <w:rsid w:val="00115E0F"/>
    <w:rsid w:val="0011610F"/>
    <w:rsid w:val="00117FE1"/>
    <w:rsid w:val="00123A55"/>
    <w:rsid w:val="0012446F"/>
    <w:rsid w:val="0012504B"/>
    <w:rsid w:val="001328C8"/>
    <w:rsid w:val="00137E0B"/>
    <w:rsid w:val="00180E3C"/>
    <w:rsid w:val="00181DB6"/>
    <w:rsid w:val="00182752"/>
    <w:rsid w:val="0018522E"/>
    <w:rsid w:val="0019523D"/>
    <w:rsid w:val="001A097B"/>
    <w:rsid w:val="001A12B7"/>
    <w:rsid w:val="001B3BA4"/>
    <w:rsid w:val="001E3F7D"/>
    <w:rsid w:val="001F1952"/>
    <w:rsid w:val="002014A3"/>
    <w:rsid w:val="00202520"/>
    <w:rsid w:val="00203578"/>
    <w:rsid w:val="00216CAD"/>
    <w:rsid w:val="00244B26"/>
    <w:rsid w:val="0027688B"/>
    <w:rsid w:val="00277762"/>
    <w:rsid w:val="00282FDF"/>
    <w:rsid w:val="00285F56"/>
    <w:rsid w:val="00296D6F"/>
    <w:rsid w:val="002A1B82"/>
    <w:rsid w:val="002A1FEA"/>
    <w:rsid w:val="002A5023"/>
    <w:rsid w:val="002A5D9B"/>
    <w:rsid w:val="002C2A94"/>
    <w:rsid w:val="002C6BA0"/>
    <w:rsid w:val="002E5838"/>
    <w:rsid w:val="002E65B3"/>
    <w:rsid w:val="00306C9D"/>
    <w:rsid w:val="00306DE0"/>
    <w:rsid w:val="00310732"/>
    <w:rsid w:val="003250C7"/>
    <w:rsid w:val="0032593D"/>
    <w:rsid w:val="003357E3"/>
    <w:rsid w:val="003369A9"/>
    <w:rsid w:val="003474FF"/>
    <w:rsid w:val="00347E92"/>
    <w:rsid w:val="00354D10"/>
    <w:rsid w:val="00380854"/>
    <w:rsid w:val="003864CF"/>
    <w:rsid w:val="00391D83"/>
    <w:rsid w:val="003B0329"/>
    <w:rsid w:val="003C58C2"/>
    <w:rsid w:val="003E551A"/>
    <w:rsid w:val="00405F76"/>
    <w:rsid w:val="00414276"/>
    <w:rsid w:val="0042147F"/>
    <w:rsid w:val="0042163A"/>
    <w:rsid w:val="00422752"/>
    <w:rsid w:val="00422FD7"/>
    <w:rsid w:val="00433A90"/>
    <w:rsid w:val="00446417"/>
    <w:rsid w:val="00460949"/>
    <w:rsid w:val="00476A1A"/>
    <w:rsid w:val="00483119"/>
    <w:rsid w:val="00485BA2"/>
    <w:rsid w:val="00491E52"/>
    <w:rsid w:val="004A2451"/>
    <w:rsid w:val="004A7365"/>
    <w:rsid w:val="004C406A"/>
    <w:rsid w:val="004C4371"/>
    <w:rsid w:val="004E0A28"/>
    <w:rsid w:val="004F6995"/>
    <w:rsid w:val="00513E55"/>
    <w:rsid w:val="00521300"/>
    <w:rsid w:val="005259AA"/>
    <w:rsid w:val="00534F3D"/>
    <w:rsid w:val="0053773C"/>
    <w:rsid w:val="005403B6"/>
    <w:rsid w:val="005520F4"/>
    <w:rsid w:val="00555315"/>
    <w:rsid w:val="005571F3"/>
    <w:rsid w:val="005577A6"/>
    <w:rsid w:val="00563A40"/>
    <w:rsid w:val="00563F41"/>
    <w:rsid w:val="00565829"/>
    <w:rsid w:val="0057053A"/>
    <w:rsid w:val="00571FE8"/>
    <w:rsid w:val="0057284C"/>
    <w:rsid w:val="0059344A"/>
    <w:rsid w:val="005A4F0B"/>
    <w:rsid w:val="005A5C98"/>
    <w:rsid w:val="005A6FA5"/>
    <w:rsid w:val="005B5991"/>
    <w:rsid w:val="005F3F6C"/>
    <w:rsid w:val="00600923"/>
    <w:rsid w:val="00604871"/>
    <w:rsid w:val="0062093F"/>
    <w:rsid w:val="00640C32"/>
    <w:rsid w:val="006415F1"/>
    <w:rsid w:val="00661BBB"/>
    <w:rsid w:val="00667DD0"/>
    <w:rsid w:val="00675B49"/>
    <w:rsid w:val="00682183"/>
    <w:rsid w:val="0068242E"/>
    <w:rsid w:val="006A61CB"/>
    <w:rsid w:val="006B7E4E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A06A7"/>
    <w:rsid w:val="007B2B26"/>
    <w:rsid w:val="007B488C"/>
    <w:rsid w:val="007C0984"/>
    <w:rsid w:val="007D66FF"/>
    <w:rsid w:val="007D7AB2"/>
    <w:rsid w:val="007E1E60"/>
    <w:rsid w:val="007E1F12"/>
    <w:rsid w:val="007E6071"/>
    <w:rsid w:val="007F5D5E"/>
    <w:rsid w:val="00811C99"/>
    <w:rsid w:val="00815785"/>
    <w:rsid w:val="0081607D"/>
    <w:rsid w:val="0081705E"/>
    <w:rsid w:val="00833FCA"/>
    <w:rsid w:val="0083544D"/>
    <w:rsid w:val="00841B65"/>
    <w:rsid w:val="00842FC7"/>
    <w:rsid w:val="00843869"/>
    <w:rsid w:val="00851697"/>
    <w:rsid w:val="00855538"/>
    <w:rsid w:val="00855854"/>
    <w:rsid w:val="008561A9"/>
    <w:rsid w:val="00882AFC"/>
    <w:rsid w:val="008841A8"/>
    <w:rsid w:val="00895EE6"/>
    <w:rsid w:val="008B00FF"/>
    <w:rsid w:val="008B2B1C"/>
    <w:rsid w:val="008B49B5"/>
    <w:rsid w:val="008B504D"/>
    <w:rsid w:val="008C7EA8"/>
    <w:rsid w:val="008D6DB7"/>
    <w:rsid w:val="008E4692"/>
    <w:rsid w:val="00904C23"/>
    <w:rsid w:val="00905F92"/>
    <w:rsid w:val="00906E86"/>
    <w:rsid w:val="00915B9F"/>
    <w:rsid w:val="009256B7"/>
    <w:rsid w:val="0092657B"/>
    <w:rsid w:val="00927047"/>
    <w:rsid w:val="00935FB6"/>
    <w:rsid w:val="00937B5B"/>
    <w:rsid w:val="00954212"/>
    <w:rsid w:val="00956F37"/>
    <w:rsid w:val="0096019F"/>
    <w:rsid w:val="00985E98"/>
    <w:rsid w:val="00987ADA"/>
    <w:rsid w:val="009A1343"/>
    <w:rsid w:val="009B17BE"/>
    <w:rsid w:val="009B7BE7"/>
    <w:rsid w:val="009D2C95"/>
    <w:rsid w:val="009E2BC4"/>
    <w:rsid w:val="009E3D11"/>
    <w:rsid w:val="009F5DFB"/>
    <w:rsid w:val="00A07BB5"/>
    <w:rsid w:val="00A22672"/>
    <w:rsid w:val="00A30A13"/>
    <w:rsid w:val="00A46E49"/>
    <w:rsid w:val="00A60E24"/>
    <w:rsid w:val="00A71282"/>
    <w:rsid w:val="00A72915"/>
    <w:rsid w:val="00A9359D"/>
    <w:rsid w:val="00A97FFC"/>
    <w:rsid w:val="00AA2CF9"/>
    <w:rsid w:val="00AB551A"/>
    <w:rsid w:val="00AB65BB"/>
    <w:rsid w:val="00AC15C0"/>
    <w:rsid w:val="00AD3F2B"/>
    <w:rsid w:val="00AE06BC"/>
    <w:rsid w:val="00AF0B3B"/>
    <w:rsid w:val="00B00BA9"/>
    <w:rsid w:val="00B03966"/>
    <w:rsid w:val="00B03B03"/>
    <w:rsid w:val="00B05BCC"/>
    <w:rsid w:val="00B10A4B"/>
    <w:rsid w:val="00B24198"/>
    <w:rsid w:val="00B26F90"/>
    <w:rsid w:val="00B27034"/>
    <w:rsid w:val="00B466DE"/>
    <w:rsid w:val="00B5187F"/>
    <w:rsid w:val="00B72447"/>
    <w:rsid w:val="00B74A79"/>
    <w:rsid w:val="00B8112C"/>
    <w:rsid w:val="00B948CF"/>
    <w:rsid w:val="00B96C5E"/>
    <w:rsid w:val="00BA394B"/>
    <w:rsid w:val="00BD115F"/>
    <w:rsid w:val="00BD1CD7"/>
    <w:rsid w:val="00BD2571"/>
    <w:rsid w:val="00BF3D23"/>
    <w:rsid w:val="00C02015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903A5"/>
    <w:rsid w:val="00C96A0C"/>
    <w:rsid w:val="00CB5687"/>
    <w:rsid w:val="00CC0011"/>
    <w:rsid w:val="00CD4BD0"/>
    <w:rsid w:val="00CE1C11"/>
    <w:rsid w:val="00D03751"/>
    <w:rsid w:val="00D079F3"/>
    <w:rsid w:val="00D17193"/>
    <w:rsid w:val="00D21A60"/>
    <w:rsid w:val="00D21C31"/>
    <w:rsid w:val="00D30BD2"/>
    <w:rsid w:val="00D36A56"/>
    <w:rsid w:val="00D4066A"/>
    <w:rsid w:val="00D45F1C"/>
    <w:rsid w:val="00D752CA"/>
    <w:rsid w:val="00D97232"/>
    <w:rsid w:val="00D976AF"/>
    <w:rsid w:val="00DA0AE3"/>
    <w:rsid w:val="00DA3BC4"/>
    <w:rsid w:val="00DA4EC1"/>
    <w:rsid w:val="00DC1563"/>
    <w:rsid w:val="00DC39EF"/>
    <w:rsid w:val="00DD745A"/>
    <w:rsid w:val="00DE2B4C"/>
    <w:rsid w:val="00DF36F1"/>
    <w:rsid w:val="00E12790"/>
    <w:rsid w:val="00E410DE"/>
    <w:rsid w:val="00E61564"/>
    <w:rsid w:val="00E651FF"/>
    <w:rsid w:val="00E65C72"/>
    <w:rsid w:val="00E86BF8"/>
    <w:rsid w:val="00E909AE"/>
    <w:rsid w:val="00E926C9"/>
    <w:rsid w:val="00EA6E88"/>
    <w:rsid w:val="00EC7B89"/>
    <w:rsid w:val="00EE20DE"/>
    <w:rsid w:val="00EE2F45"/>
    <w:rsid w:val="00EE5752"/>
    <w:rsid w:val="00EF0E87"/>
    <w:rsid w:val="00EF161A"/>
    <w:rsid w:val="00EF6265"/>
    <w:rsid w:val="00F17FFE"/>
    <w:rsid w:val="00F3233D"/>
    <w:rsid w:val="00F429D5"/>
    <w:rsid w:val="00F467A3"/>
    <w:rsid w:val="00F64409"/>
    <w:rsid w:val="00F815A7"/>
    <w:rsid w:val="00F84F8C"/>
    <w:rsid w:val="00F95F45"/>
    <w:rsid w:val="00F97CDE"/>
    <w:rsid w:val="00FA6C23"/>
    <w:rsid w:val="00FB0256"/>
    <w:rsid w:val="00FB1ADD"/>
    <w:rsid w:val="00FB2B30"/>
    <w:rsid w:val="00FC2069"/>
    <w:rsid w:val="00FE397E"/>
    <w:rsid w:val="00FF1E32"/>
    <w:rsid w:val="00FF36F7"/>
    <w:rsid w:val="01337A76"/>
    <w:rsid w:val="01BA17F9"/>
    <w:rsid w:val="020A44C6"/>
    <w:rsid w:val="03336269"/>
    <w:rsid w:val="04D84FE5"/>
    <w:rsid w:val="05AE7774"/>
    <w:rsid w:val="068B3A9D"/>
    <w:rsid w:val="075F176D"/>
    <w:rsid w:val="07605A4E"/>
    <w:rsid w:val="07BD0781"/>
    <w:rsid w:val="08080B7F"/>
    <w:rsid w:val="081C3298"/>
    <w:rsid w:val="083A2BF6"/>
    <w:rsid w:val="08545F7A"/>
    <w:rsid w:val="08AD240A"/>
    <w:rsid w:val="0A614514"/>
    <w:rsid w:val="0A7533FC"/>
    <w:rsid w:val="0AE527DD"/>
    <w:rsid w:val="0C1E0B24"/>
    <w:rsid w:val="0C7B3359"/>
    <w:rsid w:val="0CA54458"/>
    <w:rsid w:val="0CFB0E78"/>
    <w:rsid w:val="0DA60916"/>
    <w:rsid w:val="0E7B6805"/>
    <w:rsid w:val="0FBA71FC"/>
    <w:rsid w:val="103C2471"/>
    <w:rsid w:val="10F6366F"/>
    <w:rsid w:val="1219430C"/>
    <w:rsid w:val="124B6326"/>
    <w:rsid w:val="125E4185"/>
    <w:rsid w:val="130D5093"/>
    <w:rsid w:val="13D6302A"/>
    <w:rsid w:val="1463241D"/>
    <w:rsid w:val="147258E3"/>
    <w:rsid w:val="148B38F4"/>
    <w:rsid w:val="14D961ED"/>
    <w:rsid w:val="14ED7341"/>
    <w:rsid w:val="165342C5"/>
    <w:rsid w:val="16817AA3"/>
    <w:rsid w:val="17E45923"/>
    <w:rsid w:val="182C395F"/>
    <w:rsid w:val="198F6435"/>
    <w:rsid w:val="1A4B73D6"/>
    <w:rsid w:val="1B18555A"/>
    <w:rsid w:val="1C3E416F"/>
    <w:rsid w:val="1DB5571E"/>
    <w:rsid w:val="1E8253DE"/>
    <w:rsid w:val="1E8C21F8"/>
    <w:rsid w:val="1F09548F"/>
    <w:rsid w:val="1F4A230E"/>
    <w:rsid w:val="20550477"/>
    <w:rsid w:val="20706E35"/>
    <w:rsid w:val="214346D8"/>
    <w:rsid w:val="23045B34"/>
    <w:rsid w:val="23F449DC"/>
    <w:rsid w:val="2608674A"/>
    <w:rsid w:val="273621D1"/>
    <w:rsid w:val="2C383F12"/>
    <w:rsid w:val="2D3E4EE0"/>
    <w:rsid w:val="2D6F1003"/>
    <w:rsid w:val="2D814EC7"/>
    <w:rsid w:val="2E0465B8"/>
    <w:rsid w:val="2E7E768C"/>
    <w:rsid w:val="2EAD6E32"/>
    <w:rsid w:val="2F0367CC"/>
    <w:rsid w:val="2F281077"/>
    <w:rsid w:val="2F2A3449"/>
    <w:rsid w:val="2F6D2231"/>
    <w:rsid w:val="2F6D784A"/>
    <w:rsid w:val="300426D2"/>
    <w:rsid w:val="307643A7"/>
    <w:rsid w:val="31447C51"/>
    <w:rsid w:val="31804907"/>
    <w:rsid w:val="32637924"/>
    <w:rsid w:val="332045B6"/>
    <w:rsid w:val="33AF40F4"/>
    <w:rsid w:val="33B23B4D"/>
    <w:rsid w:val="344548D3"/>
    <w:rsid w:val="34B32C51"/>
    <w:rsid w:val="35A246B4"/>
    <w:rsid w:val="36786C6B"/>
    <w:rsid w:val="36B15BAB"/>
    <w:rsid w:val="36DE2D48"/>
    <w:rsid w:val="372D10DC"/>
    <w:rsid w:val="382D5720"/>
    <w:rsid w:val="38954B30"/>
    <w:rsid w:val="39AD706F"/>
    <w:rsid w:val="39D4690D"/>
    <w:rsid w:val="39DB4B84"/>
    <w:rsid w:val="39F705DA"/>
    <w:rsid w:val="3AEB26C5"/>
    <w:rsid w:val="3B8A2CE8"/>
    <w:rsid w:val="3BA34DAF"/>
    <w:rsid w:val="3CB371AC"/>
    <w:rsid w:val="3D756A22"/>
    <w:rsid w:val="3D997397"/>
    <w:rsid w:val="3DCE6E96"/>
    <w:rsid w:val="3E31374D"/>
    <w:rsid w:val="3E9E4FE2"/>
    <w:rsid w:val="40027642"/>
    <w:rsid w:val="412A6F62"/>
    <w:rsid w:val="421F5CB2"/>
    <w:rsid w:val="42FD7046"/>
    <w:rsid w:val="4362311C"/>
    <w:rsid w:val="442E5F1A"/>
    <w:rsid w:val="44AB2F6B"/>
    <w:rsid w:val="453923B1"/>
    <w:rsid w:val="46456495"/>
    <w:rsid w:val="466F4EF4"/>
    <w:rsid w:val="4756138D"/>
    <w:rsid w:val="47692A32"/>
    <w:rsid w:val="47837D39"/>
    <w:rsid w:val="484D3C2B"/>
    <w:rsid w:val="485E13F8"/>
    <w:rsid w:val="49F2533D"/>
    <w:rsid w:val="4A816415"/>
    <w:rsid w:val="4BAD7020"/>
    <w:rsid w:val="4BE81B7A"/>
    <w:rsid w:val="4C050122"/>
    <w:rsid w:val="4C5C3191"/>
    <w:rsid w:val="4CFA36F7"/>
    <w:rsid w:val="4D051101"/>
    <w:rsid w:val="4D4E67FD"/>
    <w:rsid w:val="4E8E6DFB"/>
    <w:rsid w:val="4EA5783A"/>
    <w:rsid w:val="51937076"/>
    <w:rsid w:val="52110AF7"/>
    <w:rsid w:val="531B3575"/>
    <w:rsid w:val="5349156B"/>
    <w:rsid w:val="53D831C9"/>
    <w:rsid w:val="53F17D77"/>
    <w:rsid w:val="53FB6D34"/>
    <w:rsid w:val="542E64F5"/>
    <w:rsid w:val="55424EDB"/>
    <w:rsid w:val="559918AE"/>
    <w:rsid w:val="55CD0CCE"/>
    <w:rsid w:val="563C5A53"/>
    <w:rsid w:val="564A7E76"/>
    <w:rsid w:val="56951CB9"/>
    <w:rsid w:val="57220030"/>
    <w:rsid w:val="57C03212"/>
    <w:rsid w:val="57C11F76"/>
    <w:rsid w:val="580A685F"/>
    <w:rsid w:val="584870A2"/>
    <w:rsid w:val="584C67A6"/>
    <w:rsid w:val="58DE3CB8"/>
    <w:rsid w:val="5AE86280"/>
    <w:rsid w:val="5B6462C3"/>
    <w:rsid w:val="5C070616"/>
    <w:rsid w:val="5C655BF8"/>
    <w:rsid w:val="5CED1E37"/>
    <w:rsid w:val="5E2C59CE"/>
    <w:rsid w:val="5EC26295"/>
    <w:rsid w:val="5F2008FB"/>
    <w:rsid w:val="5F7F68CE"/>
    <w:rsid w:val="5FC832CE"/>
    <w:rsid w:val="60400451"/>
    <w:rsid w:val="60416D80"/>
    <w:rsid w:val="606D4549"/>
    <w:rsid w:val="60B67D2D"/>
    <w:rsid w:val="61385824"/>
    <w:rsid w:val="62E44812"/>
    <w:rsid w:val="642E7544"/>
    <w:rsid w:val="64AF0BE4"/>
    <w:rsid w:val="6558672F"/>
    <w:rsid w:val="655E680E"/>
    <w:rsid w:val="65890F49"/>
    <w:rsid w:val="66C31559"/>
    <w:rsid w:val="66D55465"/>
    <w:rsid w:val="66F52990"/>
    <w:rsid w:val="68815C50"/>
    <w:rsid w:val="69156B70"/>
    <w:rsid w:val="6B654EAE"/>
    <w:rsid w:val="6BC806B2"/>
    <w:rsid w:val="6C814F5C"/>
    <w:rsid w:val="6D1676F2"/>
    <w:rsid w:val="6DB4586E"/>
    <w:rsid w:val="6DB934F6"/>
    <w:rsid w:val="6F4856AD"/>
    <w:rsid w:val="6F6A7B13"/>
    <w:rsid w:val="70525B87"/>
    <w:rsid w:val="71BB4E5F"/>
    <w:rsid w:val="71BE0FCF"/>
    <w:rsid w:val="71CE31F4"/>
    <w:rsid w:val="71EE0A02"/>
    <w:rsid w:val="72975139"/>
    <w:rsid w:val="733427BC"/>
    <w:rsid w:val="73347AC2"/>
    <w:rsid w:val="73371A4C"/>
    <w:rsid w:val="734746E1"/>
    <w:rsid w:val="746B79F0"/>
    <w:rsid w:val="752C012A"/>
    <w:rsid w:val="75A872A2"/>
    <w:rsid w:val="781C59A0"/>
    <w:rsid w:val="78DE5A6F"/>
    <w:rsid w:val="7AA64A0A"/>
    <w:rsid w:val="7B8D1855"/>
    <w:rsid w:val="7BD32026"/>
    <w:rsid w:val="7C4F742C"/>
    <w:rsid w:val="7D080D28"/>
    <w:rsid w:val="7D4A24FE"/>
    <w:rsid w:val="7DB4545A"/>
    <w:rsid w:val="7E011200"/>
    <w:rsid w:val="7E482DE1"/>
    <w:rsid w:val="7E497F52"/>
    <w:rsid w:val="7E8C5E82"/>
    <w:rsid w:val="7EDA08A9"/>
    <w:rsid w:val="7FF9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12</Pages>
  <Words>418</Words>
  <Characters>2387</Characters>
  <Lines>19</Lines>
  <Paragraphs>5</Paragraphs>
  <ScaleCrop>false</ScaleCrop>
  <LinksUpToDate>false</LinksUpToDate>
  <CharactersWithSpaces>2800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2017-04-24T07:18:00Z</dcterms:created>
  <dc:creator>wangsenfeng</dc:creator>
  <cp:lastModifiedBy>pkxing</cp:lastModifiedBy>
  <dcterms:modified xsi:type="dcterms:W3CDTF">2017-05-15T12:03:17Z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