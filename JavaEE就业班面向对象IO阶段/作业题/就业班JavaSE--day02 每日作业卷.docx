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jc w:val="both"/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</w:pPr>
    </w:p>
    <w:p>
      <w:pPr>
        <w:spacing w:line="276" w:lineRule="auto"/>
        <w:jc w:val="both"/>
        <w:rPr>
          <w:rFonts w:ascii="方正姚体" w:hAnsi="方正姚体" w:eastAsia="方正姚体" w:cs="方正姚体"/>
          <w:b/>
          <w:bCs/>
          <w:sz w:val="32"/>
          <w:szCs w:val="32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32"/>
          <w:szCs w:val="32"/>
          <w:lang w:val="en-US" w:eastAsia="zh-CN"/>
        </w:rPr>
        <w:t>就业班JavaSE 第二天【方法重写、this、super、抽象类】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重写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请阐述你对重写的理解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请问什么是重写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请问什么时候需要重写,并举例说明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 请问重写有哪些注意事项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子类的成员与父类的成员变量重名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请阐述当子类的成员与父类的成员变量重名时,如何访问成员变量 ?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请说出当子类的成员与父类的成员变量重名时,在子类中,如何访问子类的成员变量?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请说出当子类的成员与父类的成员变量重名时,在子类中,如何访问父类的成员变量?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this与super关键字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请阐述this与super关键字的作用和注意事项.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请说如何使用this关键字访问本类的成员变量?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请说如何使用this关键字访问本类的成员方法?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请说如何使用this关键字在构造方法中,调用本类的其他构造方法?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请说如何使用super关键字访问父类的成员变量?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请说如何使用super关键字访问父类的成员方法?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请说如何使用super关键字在构造方法中,调用父类的构造方法?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请说如果在构造方法中我们没有this调用父类的构造方法,也没有super调用父类的构造方法,会怎么样?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请问在构造方法中可以同时使用this调用本类构造方法,super调用父类构造方法吗?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请阐述你对抽象方法和抽象类的理解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请说出什么抽象方法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请说出什么抽象类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请说出抽象方法的特点是什么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请问什么时候需要使用抽象方法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请抽象类可以直接创建对象吗? 为什么?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请问什么是方法实现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请问抽象类可以有构造方法吗,构造方法在抽象类有意义吗?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请问抽象类一定是父类吗?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请问抽象类中可以没有抽象方法吗 ?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请问是先有抽象类还是先有子类?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子类访问父类的成员变量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子类访问父类的方法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在子类中使用super关键调用父类构造方法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一只黄色的加菲猫和一条白色名称为洛洛的哈士奇狗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把猫和狗共性抽取到动物类中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 名称(name), 颜色(color)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要求:成员变量私有,提供空参和有参的构造方法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定义猫类(Cat),继承Animal类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品种(breed)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提供空参,有参构造方法,在有参构造中调用父类的构造方法</w:t>
      </w:r>
    </w:p>
    <w:p>
      <w:pPr>
        <w:numPr>
          <w:ilvl w:val="0"/>
          <w:numId w:val="6"/>
        </w:numPr>
        <w:tabs>
          <w:tab w:val="left" w:pos="840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使用Cat类的带参构造创建猫对象 c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Dog 类的带参构造创建狗对象 d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继承后对象的内存图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请绘制Dog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这句代码的内存图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 这里Dog类是第5题中的Dog类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在画布的左上角写上: 继承后对象的内存图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在左边写上: Dog d =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在这句代码右边,绘制大长方形方块,在左上角标注 栈内存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在这个长方形方块的右侧,在绘制一个更大的方块标注为: 堆内存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在栈内存的方块内部,绘制一个小方块, 在左上角标注为Dog d; 表示为局部变量d开辟的存储空间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在堆内存的方法内部,绘制一个大一点方块,用于描述创建对象分配的存储空间,在这个方块,上面写 new Dog(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表示创建对象分配的存储空间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在这个对象的方块内,右边绘制一个比较大方块,这个方法左上角标注为super表为父类开辟的存储空间.  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在父类的存储空间,绘制一个小方块,左上角标注为String name; 表示父类的name的成员变量; 小方块内部写上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,表示该成员变量的值为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洛洛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再在父类的方块中绘制一个小方块,左上角标注为color,表示为成员变量color分配的存储空间,方块内部写上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,表示该成员变量的值为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白色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在当前对象的方块内部,父类存储空间外部,绘制一个小方块,左上角标注为breed,表示为子类成员变量breed分配的存储空间,方块内部写上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哈士奇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,表示成员变量breed的值为哈士奇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在对象方块的左上角,标注0x001, 表示该对象的内存地址</w:t>
      </w:r>
    </w:p>
    <w:p>
      <w:pPr>
        <w:numPr>
          <w:ilvl w:val="0"/>
          <w:numId w:val="7"/>
        </w:num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在栈内存中,代表局部变量d的小方块中写上0x001,表示局部变量d中存储是对象的地址; 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绘制一条从栈内存局部变量d中0x001到堆内存对象的0x001带有箭头的线,表示栈内存的变量,指向堆内存的对象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工资为8000元的30岁的王小平老师,会吃饭(吃工作餐)和讲课.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成绩为90分的15岁的李小乐学生,会吃饭(吃学生餐)和学习.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把老师和学生的共性抽取人类中,人类不使用抽象类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名称(name),年龄(age)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30岁的王小平在吃饭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定义老师类(Teacher),继承Person类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 salary(工资)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工资为8000元的30岁的王小平老师在吃工作餐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lecture() 讲课方法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工资为8000元的30岁的王小平老师在讲课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定义学生类(Student),继承Person类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score(成绩)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成绩为90分的15岁的李小乐学生在吃学生餐</w:t>
      </w:r>
    </w:p>
    <w:p>
      <w:pPr>
        <w:numPr>
          <w:ilvl w:val="3"/>
          <w:numId w:val="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study() 学习方法</w:t>
      </w:r>
    </w:p>
    <w:p>
      <w:pPr>
        <w:numPr>
          <w:ilvl w:val="4"/>
          <w:numId w:val="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成绩为90分的15岁的李小乐学生在学习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8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创建老师对象t,并把名称赋值为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王小平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,年龄赋值为30,工资赋值为8000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调用老师对象t的讲解方法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创建学生对象 s,并把名称赋值为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李小乐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,年龄赋值为14,成绩赋值为90分.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调用学生对象 s 的学习方法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2岁的红色的公鸡会吃饭(啄米)和打鸣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1岁的黑色的鸭子会吃饭(吃鱼)和游泳.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把公鸡和鸭子的共性抽取家禽类中,家禽类不使用抽象类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定义家禽类(Poultry)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颜色(color),年龄(age)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吃饭(void eat())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2岁的红色家禽在吃饭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定义公鸡类(Cock),继承Poultry类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2岁的红色公鸡在啄米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打鸣(crow)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2岁的红色公鸡在打鸣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定义鸭子类(Duck),继承Poultry类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1岁的黑色的鸭子在吃鱼</w:t>
      </w:r>
    </w:p>
    <w:p>
      <w:pPr>
        <w:numPr>
          <w:ilvl w:val="3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swim()  游泳方法</w:t>
      </w:r>
    </w:p>
    <w:p>
      <w:pPr>
        <w:numPr>
          <w:ilvl w:val="4"/>
          <w:numId w:val="10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1岁的黑色的鸭子在游泳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0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创建公鸡对象c,并把颜色赋值为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红色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,年龄赋值为2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调用公鸡对象c的打鸣方法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创建鸭子对象 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,年龄赋值为1.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的吃饭方法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调用鸭子对象 d 的游泳方法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18岁的演员景甜会吃饭(吃小龙虾)和跳舞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30岁的歌手薛之谦会吃饭(吃大闸蟹)和唱歌.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把演员和歌手的共性抽取人类中,使用抽象类和抽象方法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人类(Person)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姓名(name),年龄(age)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定义演员类(Actor),继承Person类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18岁的演员景甜在吃小龙虾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跳舞(dance)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18岁的演员景甜在跳白天鹅.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定义歌手类(Singer),继承Person类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30岁的歌手薛之谦在吃大闸蟹</w:t>
      </w:r>
    </w:p>
    <w:p>
      <w:pPr>
        <w:numPr>
          <w:ilvl w:val="3"/>
          <w:numId w:val="1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sing()  唱歌</w:t>
      </w:r>
    </w:p>
    <w:p>
      <w:pPr>
        <w:numPr>
          <w:ilvl w:val="4"/>
          <w:numId w:val="1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  30岁的歌手薛之谦在演唱丑八怪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创建演员对象a,并把名称赋值为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,年龄赋值为18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调用演员对象a的跳舞方法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创建歌手对象 s,并把姓名赋值为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薛之谦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,年龄赋值为30.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的吃饭方法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调用歌手对象 s 的唱歌方法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请使用代码描述: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四条腿黑色的狗会吃饭(吃骨头)和看家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两条腿的绿色鹦鹉吃饭(吃小米)和说话.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把狗和鹦鹉的共性抽取动物类中,使用抽象类和抽象方法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 动物类(Animal)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成员变量(私有):  颜色(color),腿的个数(numOfLegs)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 吃饭(void eat())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定义狗类(Dog),继承Animal类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4条腿黑色的狗在啃骨头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 看家(lookHome)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4条腿黑色的狗在看家.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定义鹦鹉类(Parrot),继承Animal类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重写父类的 eat()方法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2条腿的绿色鹦鹉在吃小米</w:t>
      </w:r>
    </w:p>
    <w:p>
      <w:pPr>
        <w:numPr>
          <w:ilvl w:val="3"/>
          <w:numId w:val="13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特有方法: say()  说明</w:t>
      </w:r>
    </w:p>
    <w:p>
      <w:pPr>
        <w:numPr>
          <w:ilvl w:val="4"/>
          <w:numId w:val="13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输出格式::  2条腿的绿色鹦鹉在说你好,丑八怪</w:t>
      </w:r>
    </w:p>
    <w:p>
      <w:pPr>
        <w:numPr>
          <w:ilvl w:val="2"/>
          <w:numId w:val="1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0"/>
          <w:numId w:val="13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创建Dog对象d,并把颜色赋值为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黑色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,腿的个数赋值为4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调用Dog对象d的看家方法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创建Porrot对象 p,并把颜色赋值为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绿色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,腿的个数赋值为2.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的吃饭方法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调用Porrot对象 p 的说话方法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在动物园中有多种动物,每种动物都年龄和腿的个数,按吃的不同分为食肉动物和食草动物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食肉动物: 有老虎,啄木鸟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食草动物: 有长颈鹿,兔子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吃的东西: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老虎: 年龄为 2的4条腿的老虎在吃羊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啄木鸟:  年龄为 1岁的2条腿的啄木鸟的在吃昆虫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长颈鹿:  年龄为 3 岁的4条腿的长颈鹿在吃树叶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兔子: 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一. 分析继承关系: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98425</wp:posOffset>
                </wp:positionV>
                <wp:extent cx="1143000" cy="441960"/>
                <wp:effectExtent l="12700" t="12700" r="1778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345" y="5287645"/>
                          <a:ext cx="114300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动物类(Animal)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95pt;margin-top:7.75pt;height:34.8pt;width:90pt;z-index:251658240;v-text-anchor:middle;mso-width-relative:page;mso-height-relative:page;" fillcolor="#DCE6F2 [660]" filled="t" stroked="t" coordsize="21600,21600" o:gfxdata="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SPdKtYAAAAJAQAADwAAAAAAAAABACAA&#10;AAAiAAAAZHJzL2Rvd25yZXYueG1sUEsBAhQAFAAAAAgAh07iQFmxJuaBAgAAAAUAAA4AAAAAAAAA&#10;AQAgAAAAJQEAAGRycy9lMm9Eb2MueG1sUEsFBgAAAAAGAAYAWQEAABg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动物类(Animal)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83185</wp:posOffset>
                </wp:positionV>
                <wp:extent cx="1055370" cy="304800"/>
                <wp:effectExtent l="1270" t="23495" r="10160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5" idx="2"/>
                      </wps:cNvCnPr>
                      <wps:spPr>
                        <a:xfrm flipV="1">
                          <a:off x="3185795" y="5721985"/>
                          <a:ext cx="105537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85pt;margin-top:6.55pt;height:24pt;width:83.1pt;z-index:251669504;mso-width-relative:page;mso-height-relative:page;" filled="f" stroked="t" coordsize="21600,21600" o:gfxdata="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6ZyZ2gAAAAkBAAAPAAAAAAAAAAEAIAAAACIAAABkcnMvZG93bnJldi54bWxQ&#10;SwECFAAUAAAACACHTuJAF//+iC4CAAAPBAAADgAAAAAAAAABACAAAAApAQAAZHJzL2Uyb0RvYy54&#10;bWxQSwUGAAAAAAYABgBZAQAAy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570865</wp:posOffset>
                </wp:positionV>
                <wp:extent cx="610235" cy="381000"/>
                <wp:effectExtent l="2540" t="0" r="12065" b="152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  <a:endCxn id="7" idx="2"/>
                      </wps:cNvCnPr>
                      <wps:spPr>
                        <a:xfrm flipV="1">
                          <a:off x="0" y="0"/>
                          <a:ext cx="61023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0.55pt;margin-top:44.95pt;height:30pt;width:48.05pt;z-index:251718656;mso-width-relative:page;mso-height-relative:page;" filled="f" stroked="t" coordsize="21600,21600" o:gfxdata="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7ig/2gAA&#10;AAoBAAAPAAAAAAAAAAEAIAAAACIAAABkcnMvZG93bnJldi54bWxQSwECFAAUAAAACACHTuJAgcmD&#10;oBwCAAADBA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586105</wp:posOffset>
                </wp:positionV>
                <wp:extent cx="476250" cy="403860"/>
                <wp:effectExtent l="0" t="0" r="11430" b="762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0"/>
                        <a:endCxn id="6" idx="2"/>
                      </wps:cNvCnPr>
                      <wps:spPr>
                        <a:xfrm flipH="1" flipV="1">
                          <a:off x="0" y="0"/>
                          <a:ext cx="47625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0.85pt;margin-top:46.15pt;height:31.8pt;width:37.5pt;z-index:251706368;mso-width-relative:page;mso-height-relative:page;" filled="f" stroked="t" coordsize="21600,21600" o:gfxdata="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8A&#10;fWHYAAAACgEAAA8AAAAAAAAAAQAgAAAAIgAAAGRycy9kb3ducmV2LnhtbFBLAQIUABQAAAAIAIdO&#10;4kDJBmLnIwIAAA0EAAAOAAAAAAAAAAEAIAAAACc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586105</wp:posOffset>
                </wp:positionV>
                <wp:extent cx="941070" cy="365760"/>
                <wp:effectExtent l="1905" t="15240" r="1905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6" idx="2"/>
                      </wps:cNvCnPr>
                      <wps:spPr>
                        <a:xfrm flipV="1">
                          <a:off x="0" y="0"/>
                          <a:ext cx="94107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6.75pt;margin-top:46.15pt;height:28.8pt;width:74.1pt;z-index:251694080;mso-width-relative:page;mso-height-relative:page;" filled="f" stroked="t" coordsize="21600,21600" o:gfxdata="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v+D39oA&#10;AAAKAQAADwAAAAAAAAABACAAAAAiAAAAZHJzL2Rvd25yZXYueG1sUEsBAhQAFAAAAAgAh07iQNVb&#10;/ZIdAgAAAwQAAA4AAAAAAAAAAQAgAAAAKQEAAGRycy9lMm9Eb2MueG1sUEsFBgAAAAAGAAYAWQEA&#10;AL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-145415</wp:posOffset>
                </wp:positionV>
                <wp:extent cx="1456055" cy="289560"/>
                <wp:effectExtent l="0" t="31750" r="6985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5" idx="2"/>
                      </wps:cNvCnPr>
                      <wps:spPr>
                        <a:xfrm flipH="1" flipV="1">
                          <a:off x="0" y="0"/>
                          <a:ext cx="1456055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95pt;margin-top:-11.45pt;height:22.8pt;width:114.65pt;z-index:251681792;mso-width-relative:page;mso-height-relative:page;" filled="f" stroked="t" coordsize="21600,21600" o:gfxdata="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XpiCm&#10;2AAAAAoBAAAPAAAAAAAAAAEAIAAAACIAAABkcnMvZG93bnJldi54bWxQSwECFAAUAAAACACHTuJA&#10;H/M5UCECAAANBAAADgAAAAAAAAABACAAAAAn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144145</wp:posOffset>
                </wp:positionV>
                <wp:extent cx="1570355" cy="426720"/>
                <wp:effectExtent l="12700" t="12700" r="17145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食草类动物(Herbivore)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75pt;margin-top:11.35pt;height:33.6pt;width:123.65pt;z-index:251660288;v-text-anchor:middle;mso-width-relative:page;mso-height-relative:page;" fillcolor="#DCE6F2 [660]" filled="t" stroked="t" coordsize="21600,21600" o:gfxdata="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oUkL9gAAAAJAQAADwAAAAAAAAABACAAAAAiAAAA&#10;ZHJzL2Rvd25yZXYueG1sUEsBAhQAFAAAAAgAh07iQBWaLPF5AgAA9AQAAA4AAAAAAAAAAQAgAAAA&#10;JwEAAGRycy9lMm9Eb2MueG1sUEsFBgAAAAAGAAYAWQEAABI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食草类动物(Herbivore)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159385</wp:posOffset>
                </wp:positionV>
                <wp:extent cx="1409700" cy="426720"/>
                <wp:effectExtent l="12700" t="12700" r="2540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食肉动物(Carnivore)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35pt;margin-top:12.55pt;height:33.6pt;width:111pt;z-index:251659264;v-text-anchor:middle;mso-width-relative:page;mso-height-relative:page;" fillcolor="#DCE6F2 [660]" filled="t" stroked="t" coordsize="21600,21600" o:gfxdata="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AHvzNcAAAAJAQAADwAAAAAAAAABACAAAAAiAAAAZHJz&#10;L2Rvd25yZXYueG1sUEsBAhQAFAAAAAgAh07iQHNzp6V3AgAA9AQAAA4AAAAAAAAAAQAgAAAAJg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食肉动物(Carnivore)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4542155</wp:posOffset>
                </wp:positionH>
                <wp:positionV relativeFrom="paragraph">
                  <wp:posOffset>115570</wp:posOffset>
                </wp:positionV>
                <wp:extent cx="902970" cy="409575"/>
                <wp:effectExtent l="0" t="9525" r="11430" b="762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0" y="0"/>
                          <a:ext cx="90297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7.65pt;margin-top:9.1pt;height:32.25pt;width:71.1pt;z-index:251730944;mso-width-relative:page;mso-height-relative:page;" filled="f" stroked="t" coordsize="21600,21600" o:gfxdata="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jrb4dcAAAAJAQAA&#10;DwAAAAAAAAABACAAAAAiAAAAZHJzL2Rvd25yZXYueG1sUEsBAhQAFAAAAAgAh07iQD6iVekaAgAA&#10;8wMAAA4AAAAAAAAAAQAgAAAAJgEAAGRycy9lMm9Eb2MueG1sUEsFBgAAAAAGAAYAWQEAALIFAAAA&#10;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老虎(Tiger)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75pt;margin-top:2.95pt;height:33.6pt;width:90pt;z-index:251662336;v-text-anchor:middle;mso-width-relative:page;mso-height-relative:page;" fillcolor="#DCE6F2 [660]" filled="t" stroked="t" coordsize="21600,21600" o:gfxdata="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iUaRXVAAAABwEAAA8AAAAAAAAAAQAgAAAAIgAAAGRycy9k&#10;b3ducmV2LnhtbFBLAQIUABQAAAAIAIdO4kDyeUzzdwIAAPYEAAAOAAAAAAAAAAEAIAAAACQ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老虎(Tiger)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75565</wp:posOffset>
                </wp:positionV>
                <wp:extent cx="1143000" cy="426720"/>
                <wp:effectExtent l="12700" t="12700" r="1778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 xml:space="preserve">啄木鸟(Pecker)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3.35pt;margin-top:5.95pt;height:33.6pt;width:90pt;z-index:251664384;v-text-anchor:middle;mso-width-relative:page;mso-height-relative:page;" fillcolor="#DCE6F2 [660]" filled="t" stroked="t" coordsize="21600,21600" o:gfxdata="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1A2G7WAAAACQEAAA8AAAAAAAAAAQAgAAAAIgAAAGRy&#10;cy9kb3ducmV2LnhtbFBLAQIUABQAAAAIAIdO4kAzfvqyeQIAAPYEAAAOAAAAAAAAAAEAIAAAACUB&#10;AABkcnMvZTJvRG9jLnhtbFBLBQYAAAAABgAGAFkBAAAQ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 xml:space="preserve">啄木鸟(Pecker)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37465</wp:posOffset>
                </wp:positionV>
                <wp:extent cx="1143000" cy="426720"/>
                <wp:effectExtent l="12700" t="12700" r="1778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长颈鹿(Giraffe)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5pt;margin-top:2.95pt;height:33.6pt;width:90pt;z-index:251666432;v-text-anchor:middle;mso-width-relative:page;mso-height-relative:page;" fillcolor="#DCE6F2 [660]" filled="t" stroked="t" coordsize="21600,21600" o:gfxdata="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O5qu11QAAAAgBAAAPAAAAAAAAAAEAIAAAACIAAABkcnMv&#10;ZG93bnJldi54bWxQSwECFAAUAAAACACHTuJA8/6Zf3gCAAD2BAAADgAAAAAAAAABACAAAAAkAQAA&#10;ZHJzL2Uyb0RvYy54bWxQSwUGAAAAAAYABgBZAQAAD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长颈鹿(Giraffe)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67945</wp:posOffset>
                </wp:positionV>
                <wp:extent cx="1143000" cy="426720"/>
                <wp:effectExtent l="12700" t="12700" r="17780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9"/>
                                <w:szCs w:val="19"/>
                                <w:shd w:val="clear" w:fill="FFFFFF"/>
                                <w:lang w:val="en-US" w:eastAsia="zh-CN"/>
                              </w:rPr>
                              <w:t>兔子(Rabbit)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75pt;margin-top:5.35pt;height:33.6pt;width:90pt;z-index:251668480;v-text-anchor:middle;mso-width-relative:page;mso-height-relative:page;" fillcolor="#DCE6F2 [660]" filled="t" stroked="t" coordsize="21600,21600" o:gfxdata="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XYMxdUAAAAJAQAADwAAAAAAAAABACAAAAAiAAAAZHJz&#10;L2Rvd25yZXYueG1sUEsBAhQAFAAAAAgAh07iQHB2IHB5AgAA9gQAAA4AAAAAAAAAAQAgAAAAJAEA&#10;AGRycy9lMm9Eb2MueG1sUEsFBgAAAAAGAAYAWQEAAA8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19"/>
                          <w:szCs w:val="19"/>
                          <w:shd w:val="clear" w:fill="FFFFFF"/>
                          <w:lang w:val="en-US" w:eastAsia="zh-CN"/>
                        </w:rPr>
                        <w:t>兔子(Rabbit)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最顶层父类: 动物类(Animal)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食肉类动物(Carnivore)和食草类动物(Herbivore)继承自动物类(Animal)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老虎(Tiger)和啄木鸟(Pecker)继承食肉类动物(Carnivore)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长颈鹿(Giraffe)和兔子(Rabbit)继承食草动物(Herbivore)</w:t>
      </w:r>
    </w:p>
    <w:p>
      <w:pPr>
        <w:numPr>
          <w:ilvl w:val="0"/>
          <w:numId w:val="15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代码实现步骤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成员变量:年龄(age),腿的个数(numOfLegs)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抽象方法: void eat()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提供空参和有参构造方法和setXxx和getXxx方法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定义抽象类食肉类动物(Carnivore)继承自动物类(Animal)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定义抽象类食草类动物(Herbivore)继承自动物类(Animal)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定义老虎类(Tiger)继承食肉类动物(Carnivore)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2的4条腿的老虎在吃羊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定义啄木鸟(Pecker)继承食肉类动物(Carnivore)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1岁的2条腿的啄木鸟的在吃昆虫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定义长颈鹿(Giraffe)继承食草动物(Herbivore)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3 岁的4条腿的长颈鹿在吃树叶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定义兔子(Rabbit)继承食草动物(Herbivore)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重写eat()方法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输出格式: </w:t>
      </w:r>
      <w:r>
        <w:rPr>
          <w:rFonts w:hint="eastAsia"/>
          <w:lang w:val="en-US" w:eastAsia="zh-CN"/>
        </w:rPr>
        <w:t>年龄为 1岁的4条腿的兔子在吃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狗尾草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定义测试类Test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提供main方法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在main方法中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创建老虎对象 t,年龄赋值为2,腿的个数赋值为4;调用老虎对象t的eat()方法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创建啄木鸟对象 p,年龄赋值为1,腿的个数赋值为2;调用啄木鸟对象p的eat()方法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创建长颈鹿对象 g,年龄赋值为3,腿的个数赋值为4;调用长颈鹿对象g的eat()方法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创建兔子对象 r,年龄赋值为1,,腿的个数赋值为4;调用兔子对象r的eat()方法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子类调用父类的构造方法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类名做参数类型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20岁1.75米的男孩慕容紫英有一个18岁1.6米瓜子脸女朋友欧阳青青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欧阳青青在洗一件白色的李宁牌子的衣服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慕容紫英去散步(和欧阳青青)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慕容紫英用带有阳刚之气的声音对欧阳青青说:我会守护你一生一世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欧阳青青微笑着用于甜美的声音对慕容紫英说:有你在我就安心.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男孩和女孩的共有成员提取到人类中,使用抽象类和抽象方法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定义衣服类(Clothes)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颜色(color)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品牌(brand)</w:t>
      </w:r>
    </w:p>
    <w:p>
      <w:pPr>
        <w:numPr>
          <w:ilvl w:val="1"/>
          <w:numId w:val="1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 无参,带参构造和setXxx和getXxx方法</w:t>
      </w:r>
    </w:p>
    <w:p>
      <w:pPr>
        <w:numPr>
          <w:ilvl w:val="0"/>
          <w:numId w:val="17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抽象类(Person)</w:t>
      </w:r>
    </w:p>
    <w:p>
      <w:pPr>
        <w:numPr>
          <w:ilvl w:val="1"/>
          <w:numId w:val="1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姓名 name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年龄 age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身高 height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抽象方法  void say(String content)</w:t>
      </w:r>
    </w:p>
    <w:p>
      <w:pPr>
        <w:numPr>
          <w:ilvl w:val="1"/>
          <w:numId w:val="1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tabs>
          <w:tab w:val="left" w:pos="1260"/>
        </w:tabs>
        <w:ind w:leftChars="0"/>
        <w:rPr>
          <w:lang w:val="zh-CN"/>
        </w:rPr>
      </w:pPr>
      <w:r>
        <w:rPr>
          <w:rFonts w:hint="eastAsia"/>
          <w:lang w:val="en-US" w:eastAsia="zh-CN"/>
        </w:rPr>
        <w:t>3. 定义Girl类,继承Person类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脸型(String face)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numPr>
          <w:ilvl w:val="3"/>
          <w:numId w:val="19"/>
        </w:numPr>
        <w:tabs>
          <w:tab w:val="left" w:pos="840"/>
          <w:tab w:val="clear" w:pos="1680"/>
        </w:tabs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欧阳青青微笑着用于甜美的声音对慕容紫英说:有你在我就安心.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洗衣服 wash(Clothes c)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欧阳青青在洗一件白色的李宁牌子的衣服</w:t>
      </w:r>
    </w:p>
    <w:p>
      <w:pPr>
        <w:numPr>
          <w:ilvl w:val="1"/>
          <w:numId w:val="1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20"/>
        </w:numPr>
        <w:tabs>
          <w:tab w:val="left" w:pos="1260"/>
        </w:tabs>
        <w:ind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定义Boy类,继承Person类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女朋友 (</w:t>
      </w:r>
      <w:r>
        <w:rPr>
          <w:rFonts w:hint="eastAsia" w:ascii="Consolas" w:hAnsi="Consolas" w:eastAsia="Consolas"/>
          <w:color w:val="auto"/>
          <w:sz w:val="24"/>
          <w:highlight w:val="white"/>
        </w:rPr>
        <w:t>girlFriend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成员方法: 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重写父类的  void say(String content) 方法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输出格式:容紫英用带有阳刚之气的声音对欧阳青青说:我会守护你一生一世</w:t>
      </w:r>
    </w:p>
    <w:p>
      <w:pPr>
        <w:numPr>
          <w:ilvl w:val="2"/>
          <w:numId w:val="21"/>
        </w:numPr>
        <w:tabs>
          <w:tab w:val="left" w:pos="840"/>
          <w:tab w:val="clear" w:pos="1260"/>
        </w:tabs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特有方法: 散步 walking() 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输出格式: 慕容紫英和欧阳青青在河边的林荫小道上手牵着手散步</w:t>
      </w:r>
    </w:p>
    <w:p>
      <w:pPr>
        <w:numPr>
          <w:ilvl w:val="1"/>
          <w:numId w:val="21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21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1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5. 定义测试类Test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22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创建衣服对象 c,品牌初始化为李宁,颜色初始化为白色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创建女孩对象 girl,姓名赋值为欧阳青青,年龄赋值为18,身高赋值为1.6,脸型赋值为瓜子脸</w:t>
      </w:r>
    </w:p>
    <w:p>
      <w:pPr>
        <w:numPr>
          <w:ilvl w:val="2"/>
          <w:numId w:val="22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创建男孩对象 boy,姓名赋值为慕容紫英,年龄赋值以为20,身高赋值1.75,女朋友赋值为girl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调用对象girl的洗衣服方法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调用对象boy的散步方法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调用对象boy的说话方法,传入: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我会守护你一生一世</w:t>
      </w:r>
      <w:r>
        <w:rPr>
          <w:rFonts w:hint="default"/>
          <w:lang w:val="en-US" w:eastAsia="zh-CN"/>
        </w:rPr>
        <w:t>”</w:t>
      </w:r>
    </w:p>
    <w:p>
      <w:pPr>
        <w:numPr>
          <w:ilvl w:val="2"/>
          <w:numId w:val="22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调用对象 girl 的说话方法,传入: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有你在我就安心.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白色四条腿的北极熊(Bear)会吃(吃蜂蜜)和抓鱼(catchFish)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黑色四条腿的大熊猫(Panda)会吃(吃竹子)和爬树(climbTree)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把北极熊和大熊猫的共性提取动物类(Animal)中,不使用抽象类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4个轮子的白色的汽车可以跑(开着跑)和加油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2个轮子的红色电动自行车可以跑(骑着跑)和充电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把汽车和电动自行车的共性抽取到交通工具类中,使用抽象类和抽象方法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继承格式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子类调用父类的构造方法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在传智播客有很多员工(Employee),按照工作内容不同分教研部员工(Teacher)和行政部员工(AdminStaff)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教研部根据教学的方式不同又分为讲师(Lecturer)和助教(Tutor)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行政部根据负责事项不同,有分为维护专员(Maintainer),采购专员(Buyer)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公司的每一个员工都编号,姓名和其负责的工作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讲师: 工号为 666 的讲师 傅红雪 在讲课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助教: 工号为 668的助教 顾棋 在帮助学生解决问题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维护专员: 工号为 686 的维护专员 庖丁 在解决不能共享屏幕问题</w:t>
      </w:r>
    </w:p>
    <w:p>
      <w:pPr>
        <w:ind w:left="840" w:leftChars="0" w:firstLine="420" w:firstLineChars="0"/>
        <w:rPr>
          <w:lang w:val="zh-CN"/>
        </w:rPr>
      </w:pPr>
      <w:r>
        <w:rPr>
          <w:rFonts w:hint="eastAsia"/>
          <w:lang w:val="en-US" w:eastAsia="zh-CN"/>
        </w:rPr>
        <w:t>采购专员: 工号为 888 的采购专员 景甜 在采购音响设备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参考今天的综合案例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55DE4"/>
    <w:multiLevelType w:val="singleLevel"/>
    <w:tmpl w:val="58F55DE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0FDC07"/>
    <w:multiLevelType w:val="singleLevel"/>
    <w:tmpl w:val="590FDC0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0FDDF0"/>
    <w:multiLevelType w:val="singleLevel"/>
    <w:tmpl w:val="590FDD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0FDE0F"/>
    <w:multiLevelType w:val="singleLevel"/>
    <w:tmpl w:val="590FDE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0FE91C"/>
    <w:multiLevelType w:val="multilevel"/>
    <w:tmpl w:val="590FE9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02752"/>
    <w:multiLevelType w:val="multilevel"/>
    <w:tmpl w:val="591027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031E9"/>
    <w:multiLevelType w:val="multilevel"/>
    <w:tmpl w:val="591031E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0336C"/>
    <w:multiLevelType w:val="multilevel"/>
    <w:tmpl w:val="591033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03973"/>
    <w:multiLevelType w:val="multilevel"/>
    <w:tmpl w:val="591039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03B8C"/>
    <w:multiLevelType w:val="multilevel"/>
    <w:tmpl w:val="59103B8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03B9C"/>
    <w:multiLevelType w:val="multilevel"/>
    <w:tmpl w:val="59103B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03C90"/>
    <w:multiLevelType w:val="multilevel"/>
    <w:tmpl w:val="59103C90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06141"/>
    <w:multiLevelType w:val="singleLevel"/>
    <w:tmpl w:val="59106141"/>
    <w:lvl w:ilvl="0" w:tentative="0">
      <w:start w:val="2"/>
      <w:numFmt w:val="chineseCounting"/>
      <w:suff w:val="space"/>
      <w:lvlText w:val="%1."/>
      <w:lvlJc w:val="left"/>
    </w:lvl>
  </w:abstractNum>
  <w:abstractNum w:abstractNumId="18">
    <w:nsid w:val="59106174"/>
    <w:multiLevelType w:val="multilevel"/>
    <w:tmpl w:val="5910617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1161C2"/>
    <w:multiLevelType w:val="multilevel"/>
    <w:tmpl w:val="591161C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16BB9"/>
    <w:multiLevelType w:val="multilevel"/>
    <w:tmpl w:val="59116BB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91178B6"/>
    <w:multiLevelType w:val="multilevel"/>
    <w:tmpl w:val="591178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19"/>
  </w:num>
  <w:num w:numId="13">
    <w:abstractNumId w:val="12"/>
  </w:num>
  <w:num w:numId="14">
    <w:abstractNumId w:val="20"/>
  </w:num>
  <w:num w:numId="15">
    <w:abstractNumId w:val="17"/>
  </w:num>
  <w:num w:numId="16">
    <w:abstractNumId w:val="18"/>
  </w:num>
  <w:num w:numId="17">
    <w:abstractNumId w:val="13"/>
  </w:num>
  <w:num w:numId="18">
    <w:abstractNumId w:val="1"/>
  </w:num>
  <w:num w:numId="19">
    <w:abstractNumId w:val="15"/>
  </w:num>
  <w:num w:numId="20">
    <w:abstractNumId w:val="16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5E2332"/>
    <w:rsid w:val="00666B0D"/>
    <w:rsid w:val="006B7E4E"/>
    <w:rsid w:val="006D2DE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4CAE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164B6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1E5CF6"/>
    <w:rsid w:val="01363CAB"/>
    <w:rsid w:val="01685581"/>
    <w:rsid w:val="017B455B"/>
    <w:rsid w:val="01A70836"/>
    <w:rsid w:val="01AF20E6"/>
    <w:rsid w:val="01B84D5C"/>
    <w:rsid w:val="01BD367A"/>
    <w:rsid w:val="01CD4ED8"/>
    <w:rsid w:val="01D90217"/>
    <w:rsid w:val="02233157"/>
    <w:rsid w:val="022E0738"/>
    <w:rsid w:val="02307D09"/>
    <w:rsid w:val="023A130D"/>
    <w:rsid w:val="024C4CAF"/>
    <w:rsid w:val="02733C28"/>
    <w:rsid w:val="02A666C3"/>
    <w:rsid w:val="0311265D"/>
    <w:rsid w:val="032B16E4"/>
    <w:rsid w:val="033232DE"/>
    <w:rsid w:val="03375B81"/>
    <w:rsid w:val="035E19EE"/>
    <w:rsid w:val="03890C15"/>
    <w:rsid w:val="041042A2"/>
    <w:rsid w:val="04806763"/>
    <w:rsid w:val="04FF58B7"/>
    <w:rsid w:val="053C314E"/>
    <w:rsid w:val="057300D5"/>
    <w:rsid w:val="05862D97"/>
    <w:rsid w:val="05C0674A"/>
    <w:rsid w:val="066B4E57"/>
    <w:rsid w:val="068B3A9D"/>
    <w:rsid w:val="06C43603"/>
    <w:rsid w:val="0719076C"/>
    <w:rsid w:val="072817BD"/>
    <w:rsid w:val="0742206A"/>
    <w:rsid w:val="074754BC"/>
    <w:rsid w:val="07FE205E"/>
    <w:rsid w:val="0821326C"/>
    <w:rsid w:val="08397DC4"/>
    <w:rsid w:val="083A2BF6"/>
    <w:rsid w:val="08546B89"/>
    <w:rsid w:val="085618D2"/>
    <w:rsid w:val="08665722"/>
    <w:rsid w:val="093D33BF"/>
    <w:rsid w:val="09AF1061"/>
    <w:rsid w:val="09C207EE"/>
    <w:rsid w:val="0A1B2672"/>
    <w:rsid w:val="0A60067F"/>
    <w:rsid w:val="0A967754"/>
    <w:rsid w:val="0AE8110C"/>
    <w:rsid w:val="0B5509DA"/>
    <w:rsid w:val="0BA00603"/>
    <w:rsid w:val="0BAA323D"/>
    <w:rsid w:val="0C0B6449"/>
    <w:rsid w:val="0C0D5181"/>
    <w:rsid w:val="0C404C41"/>
    <w:rsid w:val="0C824744"/>
    <w:rsid w:val="0CA54458"/>
    <w:rsid w:val="0CAD4F66"/>
    <w:rsid w:val="0CCD649F"/>
    <w:rsid w:val="0D805E8D"/>
    <w:rsid w:val="0D991A70"/>
    <w:rsid w:val="0DEE4F62"/>
    <w:rsid w:val="0DFE27FA"/>
    <w:rsid w:val="0E2259D5"/>
    <w:rsid w:val="0E701536"/>
    <w:rsid w:val="0E7F0679"/>
    <w:rsid w:val="0F88197A"/>
    <w:rsid w:val="0FC72597"/>
    <w:rsid w:val="0FE0699D"/>
    <w:rsid w:val="0FF961B8"/>
    <w:rsid w:val="10263C11"/>
    <w:rsid w:val="10274F40"/>
    <w:rsid w:val="103919EA"/>
    <w:rsid w:val="104E6A9B"/>
    <w:rsid w:val="10C124CA"/>
    <w:rsid w:val="1160642E"/>
    <w:rsid w:val="11613EFB"/>
    <w:rsid w:val="11B02B78"/>
    <w:rsid w:val="11E37729"/>
    <w:rsid w:val="123A67BF"/>
    <w:rsid w:val="125E4185"/>
    <w:rsid w:val="12F168DD"/>
    <w:rsid w:val="130D3051"/>
    <w:rsid w:val="133F1345"/>
    <w:rsid w:val="13642348"/>
    <w:rsid w:val="139E4F24"/>
    <w:rsid w:val="13A22CE0"/>
    <w:rsid w:val="13CE7059"/>
    <w:rsid w:val="13D07526"/>
    <w:rsid w:val="13F67E1C"/>
    <w:rsid w:val="14054914"/>
    <w:rsid w:val="147258E3"/>
    <w:rsid w:val="14B8055A"/>
    <w:rsid w:val="14D23005"/>
    <w:rsid w:val="14D31820"/>
    <w:rsid w:val="14F14BBC"/>
    <w:rsid w:val="14FE4547"/>
    <w:rsid w:val="15251477"/>
    <w:rsid w:val="155002B2"/>
    <w:rsid w:val="15A35740"/>
    <w:rsid w:val="15DA02AD"/>
    <w:rsid w:val="15F3191D"/>
    <w:rsid w:val="16315833"/>
    <w:rsid w:val="165C1059"/>
    <w:rsid w:val="1668456F"/>
    <w:rsid w:val="169E21DB"/>
    <w:rsid w:val="170540AB"/>
    <w:rsid w:val="17287661"/>
    <w:rsid w:val="17730D0E"/>
    <w:rsid w:val="17847CB4"/>
    <w:rsid w:val="179C06FB"/>
    <w:rsid w:val="179F41BF"/>
    <w:rsid w:val="17D82E26"/>
    <w:rsid w:val="1816699B"/>
    <w:rsid w:val="185A6C83"/>
    <w:rsid w:val="18865E2F"/>
    <w:rsid w:val="18E60C9E"/>
    <w:rsid w:val="18F90257"/>
    <w:rsid w:val="190017F2"/>
    <w:rsid w:val="19051045"/>
    <w:rsid w:val="190D79E3"/>
    <w:rsid w:val="190E6132"/>
    <w:rsid w:val="1996154A"/>
    <w:rsid w:val="1A212A2C"/>
    <w:rsid w:val="1A427B42"/>
    <w:rsid w:val="1A576A50"/>
    <w:rsid w:val="1B18254E"/>
    <w:rsid w:val="1B2F6F2E"/>
    <w:rsid w:val="1B7E00C0"/>
    <w:rsid w:val="1B873521"/>
    <w:rsid w:val="1BB63A36"/>
    <w:rsid w:val="1BFA419F"/>
    <w:rsid w:val="1C136437"/>
    <w:rsid w:val="1C3E416F"/>
    <w:rsid w:val="1C5C3CA5"/>
    <w:rsid w:val="1C605C22"/>
    <w:rsid w:val="1C9363E4"/>
    <w:rsid w:val="1C986430"/>
    <w:rsid w:val="1CE666DF"/>
    <w:rsid w:val="1CED6DD5"/>
    <w:rsid w:val="1DEE29B5"/>
    <w:rsid w:val="1E021FD5"/>
    <w:rsid w:val="1E0444BE"/>
    <w:rsid w:val="1E112F2E"/>
    <w:rsid w:val="1E6B6B64"/>
    <w:rsid w:val="1E757E8D"/>
    <w:rsid w:val="1E8253DE"/>
    <w:rsid w:val="1F6079D3"/>
    <w:rsid w:val="1F87407D"/>
    <w:rsid w:val="1F950587"/>
    <w:rsid w:val="1FC1615E"/>
    <w:rsid w:val="1FF054A6"/>
    <w:rsid w:val="20202CC6"/>
    <w:rsid w:val="20497911"/>
    <w:rsid w:val="20543F5C"/>
    <w:rsid w:val="206F16E1"/>
    <w:rsid w:val="20823089"/>
    <w:rsid w:val="20BA61CA"/>
    <w:rsid w:val="20F01717"/>
    <w:rsid w:val="20F94BBC"/>
    <w:rsid w:val="21015AB3"/>
    <w:rsid w:val="21292C45"/>
    <w:rsid w:val="21A20A07"/>
    <w:rsid w:val="21B01189"/>
    <w:rsid w:val="21EF2411"/>
    <w:rsid w:val="223D51EE"/>
    <w:rsid w:val="22DC5305"/>
    <w:rsid w:val="230735B4"/>
    <w:rsid w:val="23080984"/>
    <w:rsid w:val="23285E9C"/>
    <w:rsid w:val="239A6B88"/>
    <w:rsid w:val="24B1678B"/>
    <w:rsid w:val="24BD2F5A"/>
    <w:rsid w:val="24EA4191"/>
    <w:rsid w:val="24FE7E91"/>
    <w:rsid w:val="251F64B5"/>
    <w:rsid w:val="25852463"/>
    <w:rsid w:val="25EC23B7"/>
    <w:rsid w:val="260F6643"/>
    <w:rsid w:val="266F753B"/>
    <w:rsid w:val="26726486"/>
    <w:rsid w:val="26BA5364"/>
    <w:rsid w:val="26BF1770"/>
    <w:rsid w:val="271F28E9"/>
    <w:rsid w:val="274E317E"/>
    <w:rsid w:val="27BF38F3"/>
    <w:rsid w:val="2826401B"/>
    <w:rsid w:val="282F3D8C"/>
    <w:rsid w:val="289E5057"/>
    <w:rsid w:val="28AD407D"/>
    <w:rsid w:val="28C548C5"/>
    <w:rsid w:val="28DD3623"/>
    <w:rsid w:val="28F32538"/>
    <w:rsid w:val="295847D8"/>
    <w:rsid w:val="29A62D63"/>
    <w:rsid w:val="29E43271"/>
    <w:rsid w:val="2A1176CD"/>
    <w:rsid w:val="2A582997"/>
    <w:rsid w:val="2A910EB5"/>
    <w:rsid w:val="2AD72BF2"/>
    <w:rsid w:val="2ADB7701"/>
    <w:rsid w:val="2AF10B58"/>
    <w:rsid w:val="2B523B1D"/>
    <w:rsid w:val="2B7471A5"/>
    <w:rsid w:val="2B9357BC"/>
    <w:rsid w:val="2BD40B7E"/>
    <w:rsid w:val="2BEA2887"/>
    <w:rsid w:val="2C3A3115"/>
    <w:rsid w:val="2C73772C"/>
    <w:rsid w:val="2C746EB0"/>
    <w:rsid w:val="2D3547D5"/>
    <w:rsid w:val="2D414A97"/>
    <w:rsid w:val="2D4270C1"/>
    <w:rsid w:val="2E572034"/>
    <w:rsid w:val="2E5E292B"/>
    <w:rsid w:val="2E6744EC"/>
    <w:rsid w:val="2E8622B9"/>
    <w:rsid w:val="2E9F6F73"/>
    <w:rsid w:val="2EAA63F2"/>
    <w:rsid w:val="2F281077"/>
    <w:rsid w:val="2F9E21F8"/>
    <w:rsid w:val="2FA31260"/>
    <w:rsid w:val="2FD5567E"/>
    <w:rsid w:val="2FE20573"/>
    <w:rsid w:val="30334A26"/>
    <w:rsid w:val="311243AA"/>
    <w:rsid w:val="3129041B"/>
    <w:rsid w:val="314D4ADF"/>
    <w:rsid w:val="321F7313"/>
    <w:rsid w:val="323B4395"/>
    <w:rsid w:val="328F79E4"/>
    <w:rsid w:val="329D3072"/>
    <w:rsid w:val="32A01876"/>
    <w:rsid w:val="32A4498D"/>
    <w:rsid w:val="32F00D6D"/>
    <w:rsid w:val="33896BEA"/>
    <w:rsid w:val="33CC7DED"/>
    <w:rsid w:val="33F21F00"/>
    <w:rsid w:val="340E386E"/>
    <w:rsid w:val="341D3248"/>
    <w:rsid w:val="34886268"/>
    <w:rsid w:val="349C03AA"/>
    <w:rsid w:val="34A77759"/>
    <w:rsid w:val="34B32C51"/>
    <w:rsid w:val="351B6B96"/>
    <w:rsid w:val="35BF57E6"/>
    <w:rsid w:val="36053817"/>
    <w:rsid w:val="3614155C"/>
    <w:rsid w:val="36357F4D"/>
    <w:rsid w:val="36696C96"/>
    <w:rsid w:val="368D05A3"/>
    <w:rsid w:val="36DC5935"/>
    <w:rsid w:val="373F0B0F"/>
    <w:rsid w:val="37946C12"/>
    <w:rsid w:val="37A8744F"/>
    <w:rsid w:val="37CC5678"/>
    <w:rsid w:val="37D02EBE"/>
    <w:rsid w:val="383A73AD"/>
    <w:rsid w:val="38527F57"/>
    <w:rsid w:val="38714902"/>
    <w:rsid w:val="3884602D"/>
    <w:rsid w:val="38B10028"/>
    <w:rsid w:val="38E8512A"/>
    <w:rsid w:val="391578C4"/>
    <w:rsid w:val="39B86521"/>
    <w:rsid w:val="39D878C6"/>
    <w:rsid w:val="3A2A66EA"/>
    <w:rsid w:val="3A2B3345"/>
    <w:rsid w:val="3AA06E46"/>
    <w:rsid w:val="3ABF525C"/>
    <w:rsid w:val="3B153F0E"/>
    <w:rsid w:val="3B171E93"/>
    <w:rsid w:val="3B17211B"/>
    <w:rsid w:val="3B784165"/>
    <w:rsid w:val="3C2D4B4A"/>
    <w:rsid w:val="3C626F00"/>
    <w:rsid w:val="3CC303C8"/>
    <w:rsid w:val="3CE92666"/>
    <w:rsid w:val="3D25759E"/>
    <w:rsid w:val="3D375D6A"/>
    <w:rsid w:val="3D7D3D18"/>
    <w:rsid w:val="3DA47A86"/>
    <w:rsid w:val="3DB068C3"/>
    <w:rsid w:val="3DB65FC9"/>
    <w:rsid w:val="3DE72C94"/>
    <w:rsid w:val="3E7150FB"/>
    <w:rsid w:val="3E821CDC"/>
    <w:rsid w:val="3F1F3374"/>
    <w:rsid w:val="400C34DD"/>
    <w:rsid w:val="401255D3"/>
    <w:rsid w:val="402B7965"/>
    <w:rsid w:val="402E67D7"/>
    <w:rsid w:val="40455A80"/>
    <w:rsid w:val="404D6388"/>
    <w:rsid w:val="40590730"/>
    <w:rsid w:val="40712064"/>
    <w:rsid w:val="40A94320"/>
    <w:rsid w:val="414259E8"/>
    <w:rsid w:val="41820938"/>
    <w:rsid w:val="41855C69"/>
    <w:rsid w:val="41B94C43"/>
    <w:rsid w:val="41CE6C6C"/>
    <w:rsid w:val="432A4698"/>
    <w:rsid w:val="435D0578"/>
    <w:rsid w:val="436C039D"/>
    <w:rsid w:val="43CC58C5"/>
    <w:rsid w:val="44244DE2"/>
    <w:rsid w:val="44701E09"/>
    <w:rsid w:val="44741202"/>
    <w:rsid w:val="44BF1310"/>
    <w:rsid w:val="4544069D"/>
    <w:rsid w:val="45720087"/>
    <w:rsid w:val="45895DAA"/>
    <w:rsid w:val="45F5766B"/>
    <w:rsid w:val="462E5FDA"/>
    <w:rsid w:val="47447E29"/>
    <w:rsid w:val="47524F61"/>
    <w:rsid w:val="4776296A"/>
    <w:rsid w:val="47A12965"/>
    <w:rsid w:val="47AD16E9"/>
    <w:rsid w:val="47EB73D6"/>
    <w:rsid w:val="48B00DF3"/>
    <w:rsid w:val="48BE016E"/>
    <w:rsid w:val="48C513BD"/>
    <w:rsid w:val="49A51AD9"/>
    <w:rsid w:val="49CE5FD7"/>
    <w:rsid w:val="49D459B1"/>
    <w:rsid w:val="49F509C9"/>
    <w:rsid w:val="4A463767"/>
    <w:rsid w:val="4A816415"/>
    <w:rsid w:val="4A972690"/>
    <w:rsid w:val="4AA72778"/>
    <w:rsid w:val="4ACE197C"/>
    <w:rsid w:val="4AEB0419"/>
    <w:rsid w:val="4B8B0207"/>
    <w:rsid w:val="4BCE63B0"/>
    <w:rsid w:val="4BD91928"/>
    <w:rsid w:val="4C02510B"/>
    <w:rsid w:val="4C106F0B"/>
    <w:rsid w:val="4C576674"/>
    <w:rsid w:val="4CB47E64"/>
    <w:rsid w:val="4CBC74D2"/>
    <w:rsid w:val="4CE5580A"/>
    <w:rsid w:val="4CF15B21"/>
    <w:rsid w:val="4D21605F"/>
    <w:rsid w:val="4D267AA5"/>
    <w:rsid w:val="4D2C7473"/>
    <w:rsid w:val="4D892EDC"/>
    <w:rsid w:val="4DFF0E14"/>
    <w:rsid w:val="4EB27B3C"/>
    <w:rsid w:val="4EEA12F0"/>
    <w:rsid w:val="4F08227E"/>
    <w:rsid w:val="4F1A33F3"/>
    <w:rsid w:val="4F2A2D9B"/>
    <w:rsid w:val="4F530ACE"/>
    <w:rsid w:val="4F940842"/>
    <w:rsid w:val="4FA96D32"/>
    <w:rsid w:val="4FC07536"/>
    <w:rsid w:val="4FF80E12"/>
    <w:rsid w:val="50530812"/>
    <w:rsid w:val="5073394C"/>
    <w:rsid w:val="50933C50"/>
    <w:rsid w:val="50B23264"/>
    <w:rsid w:val="513C0EC6"/>
    <w:rsid w:val="51533D9B"/>
    <w:rsid w:val="51BA33A5"/>
    <w:rsid w:val="51F9310E"/>
    <w:rsid w:val="52050646"/>
    <w:rsid w:val="52977801"/>
    <w:rsid w:val="529B419F"/>
    <w:rsid w:val="535873BB"/>
    <w:rsid w:val="53E75DDF"/>
    <w:rsid w:val="54555083"/>
    <w:rsid w:val="5481194A"/>
    <w:rsid w:val="54B138BC"/>
    <w:rsid w:val="54D2173E"/>
    <w:rsid w:val="54F85EE2"/>
    <w:rsid w:val="55044BA6"/>
    <w:rsid w:val="551E42C6"/>
    <w:rsid w:val="55903395"/>
    <w:rsid w:val="55AC337C"/>
    <w:rsid w:val="563C5A53"/>
    <w:rsid w:val="56481394"/>
    <w:rsid w:val="56DD162D"/>
    <w:rsid w:val="56E85FCC"/>
    <w:rsid w:val="56F66739"/>
    <w:rsid w:val="572A6B61"/>
    <w:rsid w:val="57497354"/>
    <w:rsid w:val="57FC5C69"/>
    <w:rsid w:val="58351CF7"/>
    <w:rsid w:val="583831B6"/>
    <w:rsid w:val="58515861"/>
    <w:rsid w:val="58C852AF"/>
    <w:rsid w:val="58D92CAD"/>
    <w:rsid w:val="58F536AB"/>
    <w:rsid w:val="594353CC"/>
    <w:rsid w:val="59694D26"/>
    <w:rsid w:val="59706742"/>
    <w:rsid w:val="59D92351"/>
    <w:rsid w:val="5A862055"/>
    <w:rsid w:val="5ACA235E"/>
    <w:rsid w:val="5B7D7D0B"/>
    <w:rsid w:val="5BEC52C2"/>
    <w:rsid w:val="5C276D15"/>
    <w:rsid w:val="5C2A0588"/>
    <w:rsid w:val="5CBC0B2F"/>
    <w:rsid w:val="5CEF56D0"/>
    <w:rsid w:val="5D014CD0"/>
    <w:rsid w:val="5D0B21BC"/>
    <w:rsid w:val="5D16023D"/>
    <w:rsid w:val="5D1914A7"/>
    <w:rsid w:val="5D504D09"/>
    <w:rsid w:val="5DB2773F"/>
    <w:rsid w:val="5E21776D"/>
    <w:rsid w:val="5E4F25FE"/>
    <w:rsid w:val="5E6D4E64"/>
    <w:rsid w:val="5ECE73E8"/>
    <w:rsid w:val="5F105C00"/>
    <w:rsid w:val="5F165597"/>
    <w:rsid w:val="5F3B2446"/>
    <w:rsid w:val="5F8D0EF4"/>
    <w:rsid w:val="5FD53FC8"/>
    <w:rsid w:val="5FE8782E"/>
    <w:rsid w:val="600558DF"/>
    <w:rsid w:val="6013381E"/>
    <w:rsid w:val="608B1792"/>
    <w:rsid w:val="60DF7843"/>
    <w:rsid w:val="610E7B33"/>
    <w:rsid w:val="611374CB"/>
    <w:rsid w:val="611A02A8"/>
    <w:rsid w:val="61281A44"/>
    <w:rsid w:val="61691B19"/>
    <w:rsid w:val="61A17FB0"/>
    <w:rsid w:val="61BF076B"/>
    <w:rsid w:val="62037937"/>
    <w:rsid w:val="62155C30"/>
    <w:rsid w:val="62AA0499"/>
    <w:rsid w:val="62C464CA"/>
    <w:rsid w:val="62E44812"/>
    <w:rsid w:val="630879B0"/>
    <w:rsid w:val="635E64DC"/>
    <w:rsid w:val="637B79B8"/>
    <w:rsid w:val="63A70D3A"/>
    <w:rsid w:val="641306FB"/>
    <w:rsid w:val="64801163"/>
    <w:rsid w:val="64AE5E41"/>
    <w:rsid w:val="64B57C94"/>
    <w:rsid w:val="650126C0"/>
    <w:rsid w:val="6560770B"/>
    <w:rsid w:val="65AB2674"/>
    <w:rsid w:val="65AD35BA"/>
    <w:rsid w:val="65E45880"/>
    <w:rsid w:val="6613552D"/>
    <w:rsid w:val="66173D8D"/>
    <w:rsid w:val="661D52D4"/>
    <w:rsid w:val="663A3322"/>
    <w:rsid w:val="66AC0896"/>
    <w:rsid w:val="673459C2"/>
    <w:rsid w:val="6755461F"/>
    <w:rsid w:val="677A2429"/>
    <w:rsid w:val="67CD372A"/>
    <w:rsid w:val="67D46449"/>
    <w:rsid w:val="67D60E56"/>
    <w:rsid w:val="68160A72"/>
    <w:rsid w:val="68385645"/>
    <w:rsid w:val="684E76D2"/>
    <w:rsid w:val="688E19D0"/>
    <w:rsid w:val="68987579"/>
    <w:rsid w:val="6901620A"/>
    <w:rsid w:val="69091BC2"/>
    <w:rsid w:val="69F24457"/>
    <w:rsid w:val="6A3477CD"/>
    <w:rsid w:val="6A373ADE"/>
    <w:rsid w:val="6A3A0E8C"/>
    <w:rsid w:val="6A932A98"/>
    <w:rsid w:val="6AD25DA3"/>
    <w:rsid w:val="6AE05D1B"/>
    <w:rsid w:val="6B0079F7"/>
    <w:rsid w:val="6B197ED3"/>
    <w:rsid w:val="6B3D3DD5"/>
    <w:rsid w:val="6B654497"/>
    <w:rsid w:val="6B725F31"/>
    <w:rsid w:val="6C0456B8"/>
    <w:rsid w:val="6C581686"/>
    <w:rsid w:val="6C787E2A"/>
    <w:rsid w:val="6C967985"/>
    <w:rsid w:val="6CC500F1"/>
    <w:rsid w:val="6CC66242"/>
    <w:rsid w:val="6CE43489"/>
    <w:rsid w:val="6D1676F2"/>
    <w:rsid w:val="6E0121E8"/>
    <w:rsid w:val="6EC913D0"/>
    <w:rsid w:val="6ECC0609"/>
    <w:rsid w:val="6EDD0407"/>
    <w:rsid w:val="6EFE1A21"/>
    <w:rsid w:val="6F111E9B"/>
    <w:rsid w:val="6F2E6D48"/>
    <w:rsid w:val="6F3E68DF"/>
    <w:rsid w:val="6F5F66D0"/>
    <w:rsid w:val="70364F4E"/>
    <w:rsid w:val="70A90123"/>
    <w:rsid w:val="71172167"/>
    <w:rsid w:val="71391654"/>
    <w:rsid w:val="71D20FE6"/>
    <w:rsid w:val="725E6562"/>
    <w:rsid w:val="72B66695"/>
    <w:rsid w:val="72BC73FA"/>
    <w:rsid w:val="72C460EF"/>
    <w:rsid w:val="72E27705"/>
    <w:rsid w:val="7301403D"/>
    <w:rsid w:val="7309120B"/>
    <w:rsid w:val="73167726"/>
    <w:rsid w:val="734746E1"/>
    <w:rsid w:val="73775037"/>
    <w:rsid w:val="738962A4"/>
    <w:rsid w:val="73902029"/>
    <w:rsid w:val="744E3459"/>
    <w:rsid w:val="74705DEC"/>
    <w:rsid w:val="74B03897"/>
    <w:rsid w:val="7522527F"/>
    <w:rsid w:val="75351F46"/>
    <w:rsid w:val="754E21E1"/>
    <w:rsid w:val="756A0A7B"/>
    <w:rsid w:val="75761C67"/>
    <w:rsid w:val="75803CFD"/>
    <w:rsid w:val="75D02959"/>
    <w:rsid w:val="75FF5BE5"/>
    <w:rsid w:val="76234A8B"/>
    <w:rsid w:val="768D0E5F"/>
    <w:rsid w:val="769D195A"/>
    <w:rsid w:val="76B54703"/>
    <w:rsid w:val="76CE65FB"/>
    <w:rsid w:val="76D904F2"/>
    <w:rsid w:val="76F30FFB"/>
    <w:rsid w:val="77102616"/>
    <w:rsid w:val="78257E79"/>
    <w:rsid w:val="785D2D34"/>
    <w:rsid w:val="787417FF"/>
    <w:rsid w:val="789445A9"/>
    <w:rsid w:val="78C0435E"/>
    <w:rsid w:val="78C137FF"/>
    <w:rsid w:val="79073D44"/>
    <w:rsid w:val="793D5FC5"/>
    <w:rsid w:val="7973730C"/>
    <w:rsid w:val="79CD124E"/>
    <w:rsid w:val="7A204E9E"/>
    <w:rsid w:val="7A514EEA"/>
    <w:rsid w:val="7A8E5118"/>
    <w:rsid w:val="7AA75AE6"/>
    <w:rsid w:val="7AF24688"/>
    <w:rsid w:val="7B396AF1"/>
    <w:rsid w:val="7B7144CB"/>
    <w:rsid w:val="7B777A51"/>
    <w:rsid w:val="7B7A6744"/>
    <w:rsid w:val="7B8E6BEC"/>
    <w:rsid w:val="7BBD4386"/>
    <w:rsid w:val="7C012ADC"/>
    <w:rsid w:val="7C727EC0"/>
    <w:rsid w:val="7C853DEC"/>
    <w:rsid w:val="7C9E55A5"/>
    <w:rsid w:val="7D064273"/>
    <w:rsid w:val="7D293D36"/>
    <w:rsid w:val="7D9D02EB"/>
    <w:rsid w:val="7DB701A7"/>
    <w:rsid w:val="7DC00FE3"/>
    <w:rsid w:val="7DCA7DB7"/>
    <w:rsid w:val="7DEF2FEE"/>
    <w:rsid w:val="7DFC6A8E"/>
    <w:rsid w:val="7E431981"/>
    <w:rsid w:val="7F274BB0"/>
    <w:rsid w:val="7F682FC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2017-05-09T12:19:34Z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