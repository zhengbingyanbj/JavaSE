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就业班JavaSE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6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请说出你对Date类的理解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</w:t>
      </w:r>
      <w:r>
        <w:rPr>
          <w:rFonts w:hint="eastAsia"/>
          <w:lang w:val="en-US" w:eastAsia="zh-CN"/>
        </w:rPr>
        <w:t>答案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Date类表示特定的瞬间，精确到毫秒。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使用空参构造创建日期对象,表示的就是当前操作系统的日期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调用Date对象的getTime()方法,可以获得该Date对象对应的毫秒值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Date类有一个有参构造,可传入一个毫秒,创建一个这个毫秒值对应的日期对象.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请阐述如何实现日期对象与指定格式的字符串之间的转换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要完成日期对象与指定格式的字符串之间的转换核心类是SImpleDateFormat类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使用SimpleDateFormat,创建对象时需要传入指定的格式;这个格式的规则是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当出现y时，会将y替换成年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当出现M时，会将M替换成月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当出现d时，会将d替换成日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当出现H时，会将H替换成时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当出现m时，会将m替换成分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当出现s时，会将s替换成秒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把日期转换为指定格式的字符串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创建SimpleDateFormat对象 df,传入日期格式字符串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调用df对象的format方法,传入一个日期,返回格式化的字符串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把指定格式的字符串转换为日期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创建SimpleDateFormat对象 df,传入日期格式字符串;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调用df对象的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pars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  <w:lang w:val="en-US" w:eastAsia="zh-CN"/>
        </w:rPr>
        <w:t>e(String dateStr)方法,传入格式化字串,返回为日期对象</w:t>
      </w:r>
    </w:p>
    <w:p>
      <w:pPr>
        <w:pStyle w:val="3"/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请阐述Calendar的基本使用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调用Calendar的静态方法</w:t>
      </w:r>
      <w:r>
        <w:t>getInstance</w:t>
      </w:r>
      <w:r>
        <w:rPr>
          <w:rFonts w:hint="eastAsia"/>
          <w:lang w:val="en-US" w:eastAsia="zh-CN"/>
        </w:rPr>
        <w:t>() 获取Calendar对象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Calendar常见的方法: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int </w:t>
      </w:r>
      <w:r>
        <w:rPr>
          <w:b/>
          <w:bCs/>
        </w:rPr>
        <w:t>get</w:t>
      </w:r>
      <w:r>
        <w:t>(int field)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指定时间字段的值;这里的字段,都是Calendar的静态属性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年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 月，从0开始算起，最大11；0代表1月，11代表12月。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天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HOUR 时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MINUTE分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SECOND秒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final void </w:t>
      </w:r>
      <w:r>
        <w:rPr>
          <w:b/>
          <w:bCs/>
        </w:rPr>
        <w:t>set</w:t>
      </w:r>
      <w:r>
        <w:t xml:space="preserve">(int field,int </w:t>
      </w:r>
      <w:r>
        <w:rPr>
          <w:rFonts w:hint="eastAsia"/>
        </w:rPr>
        <w:t>value</w:t>
      </w:r>
      <w: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设置指定字段的值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</w:t>
      </w:r>
      <w:r>
        <w:rPr>
          <w:rFonts w:hint="eastAsia"/>
          <w:lang w:val="en-US" w:eastAsia="zh-CN"/>
        </w:rPr>
        <w:t xml:space="preserve">abstract </w:t>
      </w:r>
      <w:r>
        <w:t xml:space="preserve">void </w:t>
      </w:r>
      <w:r>
        <w:rPr>
          <w:rFonts w:hint="eastAsia"/>
          <w:lang w:val="en-US" w:eastAsia="zh-CN"/>
        </w:rPr>
        <w:t>add</w:t>
      </w:r>
      <w:r>
        <w:t xml:space="preserve">(int field,int </w:t>
      </w:r>
      <w:r>
        <w:rPr>
          <w:rFonts w:hint="eastAsia"/>
        </w:rPr>
        <w:t>value</w:t>
      </w:r>
      <w:r>
        <w:t>)</w:t>
      </w:r>
      <w:r>
        <w:rPr>
          <w:rFonts w:hint="eastAsia"/>
          <w:lang w:val="en-US" w:eastAsia="zh-CN"/>
        </w:rPr>
        <w:t xml:space="preserve"> 给定的日历字段添加或减去指定的时间值;正数表示加上指定的时间值,负数表示减去指定的时间值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t xml:space="preserve">public final Date </w:t>
      </w:r>
      <w:r>
        <w:rPr>
          <w:b/>
          <w:bCs/>
        </w:rPr>
        <w:t>getTime</w:t>
      </w:r>
      <w:r>
        <w:t>()</w:t>
      </w:r>
      <w:r>
        <w:rPr>
          <w:rFonts w:hint="eastAsia"/>
          <w:lang w:val="en-US" w:eastAsia="zh-CN"/>
        </w:rPr>
        <w:t xml:space="preserve"> 获取当前日历对用的日期对象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西方星期的开始为周日，中国为周一。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在Calendar类中，月份的表示是以0-11代表1-12月。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日期是有大小关系的，时间靠后，时间越大。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请阐述System类的理解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System类用于获取系统的属性信息,它的特点是: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构造方法私有,不能创建对象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所有方法都是静态的,直接可以通过类名调用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System类常见的方法有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currentTimeMillis()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获取当前系统时间与1970年01月01日00:00点之间的毫秒差值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exit(int status) 用来结束正在运行的Java程序。参数传入一个数字即可。通常传入0记为正常状态，其他为异常状态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gc() 用来运行JVM中的垃圾回收器，完成内存中垃圾的清除。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getProperty(String key) 用来获取指定键(字符串名称)中所记录的系统属性信息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请阐述你对Math类的理解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Math类是进行基本的数学运算的工具类; 工具类的特点是方法都是静态的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abs(double a) 方法,结果都为正数(绝对值);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ceil(double a)方法，结果为比参数值大的最小整数的double值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floor(double a)方法，结果为比参数值小的最大整数的double值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max(double a,double b)方法，返回两个参数值中较大的值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min(double a,double b)方法，返回两个参数值中较小的值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pow(double a,double b)方法，返回第一个参数的第二个参数次幂的值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round(double a)方法，返回参数值四舍五入的结果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random()方法，产生一个大于等于0.0且小于1.0的double小数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请阐述你对基本数据类型包装类的理解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包装类的作用是: </w:t>
      </w:r>
      <w:r>
        <w:rPr>
          <w:rFonts w:hint="eastAsia"/>
        </w:rPr>
        <w:t>提供更多的操作基本数值的功能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基本数据类型对应的八个包装类分别是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byte --&gt; Byte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short --&gt; Short</w:t>
      </w:r>
    </w:p>
    <w:p>
      <w:pPr>
        <w:numPr>
          <w:ilvl w:val="1"/>
          <w:numId w:val="7"/>
        </w:numPr>
        <w:ind w:left="840" w:leftChars="0" w:hanging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int--&gt;Integer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long--&gt;Long</w:t>
      </w:r>
    </w:p>
    <w:p>
      <w:pPr>
        <w:numPr>
          <w:ilvl w:val="1"/>
          <w:numId w:val="7"/>
        </w:numPr>
        <w:ind w:left="840" w:leftChars="0" w:hanging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char--&gt;Character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boolean--&gt;Boolean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float--&gt;Float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double--&gt;Double</w:t>
      </w:r>
    </w:p>
    <w:p>
      <w:pPr>
        <w:numPr>
          <w:ilvl w:val="0"/>
          <w:numId w:val="7"/>
        </w:numPr>
        <w:ind w:left="425" w:leftChars="0" w:hanging="425" w:firstLineChars="0"/>
      </w:pPr>
      <w:r>
        <w:rPr>
          <w:rFonts w:hint="eastAsia"/>
          <w:lang w:val="en-US" w:eastAsia="zh-CN"/>
        </w:rPr>
        <w:t>把字符串转换为对应的基本数据类型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调用需要转换的基本数据类型对应包装类的</w:t>
      </w:r>
      <w:r>
        <w:rPr>
          <w:rFonts w:hint="eastAsia"/>
        </w:rPr>
        <w:t>parseXXX(String s);其中XXX表示基本类型，参数为可以转成基本类型的字符串</w:t>
      </w:r>
    </w:p>
    <w:p>
      <w:pPr>
        <w:numPr>
          <w:ilvl w:val="1"/>
          <w:numId w:val="7"/>
        </w:numPr>
        <w:ind w:left="840" w:leftChars="0" w:hanging="420" w:firstLineChars="0"/>
      </w:pPr>
      <w:r>
        <w:rPr>
          <w:rFonts w:hint="eastAsia"/>
          <w:lang w:val="en-US" w:eastAsia="zh-CN"/>
        </w:rPr>
        <w:t>注意: 必须保证传入字符串可以转换为基本数据类型,不能包含空格.否则</w:t>
      </w:r>
      <w:r>
        <w:rPr>
          <w:rFonts w:hint="eastAsia"/>
        </w:rPr>
        <w:t>将会发生数字转换的问题</w:t>
      </w:r>
      <w:r>
        <w:fldChar w:fldCharType="begin"/>
      </w:r>
      <w:r>
        <w:instrText xml:space="preserve"> HYPERLINK "mk://../../java/lang/NumberFormatException.html" </w:instrText>
      </w:r>
      <w:r>
        <w:fldChar w:fldCharType="separate"/>
      </w:r>
      <w:r>
        <w:t>NumberFormatException</w:t>
      </w:r>
      <w:r>
        <w:fldChar w:fldCharType="end"/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请阐述你对自动装箱和自动拆箱的理解</w:t>
      </w:r>
    </w:p>
    <w:p>
      <w:pPr>
        <w:pStyle w:val="4"/>
        <w:numPr>
          <w:numId w:val="8"/>
        </w:numPr>
        <w:rPr>
          <w:rFonts w:hint="eastAsia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自动装箱和自动拆箱都是JDK1.5的新特性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自动装箱: 在需要的时候,系统会自动把</w:t>
      </w:r>
      <w:r>
        <w:rPr>
          <w:rFonts w:hint="eastAsia"/>
          <w:color w:val="FF0000"/>
          <w:lang w:val="en-US" w:eastAsia="zh-CN"/>
        </w:rPr>
        <w:t xml:space="preserve"> 基本数据类型转换为其对应的包装类型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>自动拆箱: 在需要的时候,系统会自动把</w:t>
      </w:r>
      <w:r>
        <w:rPr>
          <w:rFonts w:hint="eastAsia"/>
          <w:color w:val="FF0000"/>
          <w:lang w:val="en-US" w:eastAsia="zh-CN"/>
        </w:rPr>
        <w:t xml:space="preserve"> 包装类型转换为其对应的基本数据类型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请阐述你对正则表达式的理解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正则表达式是一个用于定义匹配规则的字符串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正则表达式的作用是验证,检索,替换符合某个规则的文本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字符串中关于正则表达式的常见方法?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boolean matches(String regex)  判断字符串是否匹配给定的规则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public String[] split(String regex)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根据给定正则表达式的匹配规则，拆分此字符串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请说出正则表达式的匹配规则是什么?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字符: 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x: 代表的是字符x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\\: 代表的是斜线字符'\' 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\t: 制表符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\n:换行符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\r:回车符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字符类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[abc]:  匹配 a、b 或 c中任意一个字符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[^abc]: 匹配除了 a、b 或 c以外的任意一个字符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[a-zA-Z] 匹配字母 中任意一个字符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[0-9]:  匹配任意一个数字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[a-zA-Z_0-9]: 匹配字母,数字,_中的任意一个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预定义字符类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 用于匹配除换行符以外的任意一个字符;如果要匹配"."号的话,需要使用"\\."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\d: 匹配任意一个数字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\w:匹配字母,数字,_中的任意一个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\s: 匹配任意一个空白符: 空格,制表符,换行符中的任意一个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边界匹配器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^: 代表行的开头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$: 代表行的结尾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\b: 代表单词边界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数量词: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X?: 代表的是X出现一次或一次也没有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X*: 代表的是X出现零次或多次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X+: 代表的是X出现一次或多次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X{n}:代表的是X出现恰好 n 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X{n,}: 代表的是X出现至少 n 次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X{n,m}: 代表的是X出现至少 n 次，但是不超过 m 次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逻辑符: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XY</w:t>
      </w:r>
      <w:r>
        <w:rPr>
          <w:rFonts w:hint="eastAsia"/>
          <w:lang w:val="en-US" w:eastAsia="zh-CN"/>
        </w:rPr>
        <w:t>: 代表的是X后跟Y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X|Y</w:t>
      </w:r>
      <w:r>
        <w:rPr>
          <w:rFonts w:hint="eastAsia"/>
          <w:lang w:val="en-US" w:eastAsia="zh-CN"/>
        </w:rPr>
        <w:t>: 代表的是X 或 Y</w:t>
      </w:r>
    </w:p>
    <w:p>
      <w:pPr>
        <w:numPr>
          <w:ilvl w:val="2"/>
          <w:numId w:val="10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(X): 代表的是（）括号内的数据作为一组数据出现，(X)的方式称为正则表达式中的组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请用代码实现: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获取当前的日期,并把这个日期转换为指定格式的字符串,如2088-08-08 08:08:08</w:t>
      </w:r>
    </w:p>
    <w:p>
      <w:pPr>
        <w:pStyle w:val="4"/>
        <w:numPr>
          <w:numId w:val="8"/>
        </w:numPr>
        <w:rPr>
          <w:rFonts w:hint="eastAsia" w:eastAsia="宋体"/>
          <w:lang w:val="en-US" w:eastAsia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1.创建包com.itheima.level1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2.定义类Test09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a)获取当前日期对象 now;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 date) 方法,传入now; 接收返回的字符串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d)打印这个字符串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Test09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a)获取当前日期对象 now;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b)创建SimpleDateFormat对象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 date) 方法,传入now; 接收返回的字符串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datestr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d)打印这个字符串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datestr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把你的生日字符串表示转换为对应的日期对象.      </w:t>
      </w:r>
    </w:p>
    <w:p>
      <w:pPr>
        <w:rPr>
          <w:lang w:val="zh-CN"/>
        </w:rPr>
      </w:pPr>
    </w:p>
    <w:p>
      <w:pPr>
        <w:pStyle w:val="4"/>
        <w:numPr>
          <w:numId w:val="8"/>
        </w:numPr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1.在com.itheima.level1包下创建Test10类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2.在Test10类中,提供main方法,在main方法中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)方法,传入你的生日字符串;结束返回的日期对象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c)打印这个日期对象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d)使用try...catch处理解析异常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Test10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)方法,传入你的生日字符串;结束返回的日期对象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2A00FF"/>
          <w:sz w:val="24"/>
        </w:rPr>
        <w:t>"1999-09-09"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c)打印这个日期对象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(ParseException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500天后是几几年几月几日.</w:t>
      </w:r>
    </w:p>
    <w:p>
      <w:pPr>
        <w:pStyle w:val="4"/>
        <w:numPr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1.创建包com.itheima.level1中创建Test11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2.在Test11类中,提供main方法,在main方法中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b)调用日期对象的add()方法,让当前日历向后移动500天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c)获取日历中的年,月,日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d)输出几几年几月几日.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a)获取当前日历对象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Calendar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 xml:space="preserve"> = Calendar.</w:t>
      </w:r>
      <w:r>
        <w:rPr>
          <w:rFonts w:hint="eastAsia" w:ascii="Consolas" w:hAnsi="Consolas" w:eastAsia="Consolas"/>
          <w:i/>
          <w:color w:val="000000"/>
          <w:sz w:val="24"/>
        </w:rPr>
        <w:t>getInstance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b)调用日期对象的add()方法,让当前日历向后移动500天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.add(Calendar.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, 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c)获取日历中的年,月,日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</w:t>
      </w:r>
      <w:r>
        <w:rPr>
          <w:rFonts w:hint="eastAsia" w:ascii="Consolas" w:hAnsi="Consolas" w:eastAsia="Consolas"/>
          <w:color w:val="000000"/>
          <w:sz w:val="24"/>
        </w:rPr>
        <w:t>.get(Calendar.</w:t>
      </w:r>
      <w:r>
        <w:rPr>
          <w:rFonts w:hint="eastAsia" w:ascii="Consolas" w:hAnsi="Consolas" w:eastAsia="Consolas"/>
          <w:b/>
          <w:i/>
          <w:color w:val="0000C0"/>
          <w:sz w:val="24"/>
        </w:rPr>
        <w:t>DAY_OF_MONTH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d)输出几几年几月几日.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year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"年"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"月"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编写一个校验用户名的程序,检测键盘录入的用户名是否合法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要求:必须以英文开头,只能包含英文,数字和`_`;最少6位,做多12位</w:t>
      </w:r>
      <w:r>
        <w:rPr>
          <w:rFonts w:hint="eastAsia"/>
          <w:lang w:val="zh-CN"/>
        </w:rPr>
        <w:tab/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1.在com.itheima.level1中创建Test12类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2.在Test12类中提供main方法,在main方法中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a)创建键盘录入对象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b)接收用户录入的用户名字符串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c)调用字符串的matches方法,判断用户名是否合法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d)如果合法就打印: 用户名合法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e)如果不合法就打印: 用户名不合法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Test12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a)创建键盘录入对象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b)接收用户录入的用户名字符串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"请录入登陆用户名"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c)调用字符串的matches方法,判断用户名是否合法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必须以英文开头,只能包含英文,数字和`_`;最少6位,做多12位</w:t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.matches(</w:t>
      </w:r>
      <w:r>
        <w:rPr>
          <w:rFonts w:hint="eastAsia" w:ascii="Consolas" w:hAnsi="Consolas" w:eastAsia="Consolas"/>
          <w:color w:val="2A00FF"/>
          <w:sz w:val="24"/>
        </w:rPr>
        <w:t>"[a-zA-Z]\\w{5,11}"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d)如果合法就打印: 用户名合法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"用户名合法"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e)如果不合法就打印: 用户名不合法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"用户名不合法"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lang w:val="zh-CN"/>
        </w:rPr>
      </w:pPr>
    </w:p>
    <w:p>
      <w:pPr>
        <w:pStyle w:val="2"/>
        <w:numPr>
          <w:numId w:val="8"/>
        </w:numPr>
        <w:tabs>
          <w:tab w:val="right" w:pos="7881"/>
        </w:tabs>
        <w:rPr>
          <w:lang w:val="zh-CN"/>
        </w:rPr>
      </w:pPr>
      <w:r>
        <w:rPr>
          <w:rFonts w:hint="eastAsia"/>
          <w:lang w:val="zh-CN"/>
        </w:rPr>
        <w:t>关卡2</w:t>
      </w:r>
      <w:r>
        <w:rPr>
          <w:rFonts w:hint="eastAsia"/>
          <w:lang w:val="zh-CN"/>
        </w:rPr>
        <w:tab/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计算你活了多少天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4"/>
        <w:numPr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1.创建包com.itheima.level2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2.在包中创建测试类Test13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3.在Test13类中,提供main方法,在main方法中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a)把你生日的字符串,转换为日期对象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b)把日期对象转换为对应的毫秒值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c)获取当前系统的毫秒值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d)当前系统毫秒值-出生时间对于的毫秒值计算你活的毫秒值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e)把你活毫秒值转换为天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f)输出天数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g)使用try...catch处理异常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Test13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a)把你生日的字符串,转换为日期对象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2A00FF"/>
          <w:sz w:val="24"/>
        </w:rPr>
        <w:t>"1999-09-09"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b)把日期对象转换为对应的毫秒值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birthTime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c)获取当前系统的毫秒值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d)当前系统毫秒值-出生时间对于的毫秒值计算你活的毫秒值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liveTime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birthTime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e)把你活毫秒值转换为天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liveTime</w:t>
      </w:r>
      <w:r>
        <w:rPr>
          <w:rFonts w:hint="eastAsia" w:ascii="Consolas" w:hAnsi="Consolas" w:eastAsia="Consolas"/>
          <w:color w:val="000000"/>
          <w:sz w:val="24"/>
        </w:rPr>
        <w:t xml:space="preserve"> / 1000 / 60 / 60 / 24;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f)输出天数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"活了"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day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"天"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(ParseException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写代码验证使用SimpleDateFormat把日期转换为字符串的时候;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创建SimpleDateFormat对象,比较消耗程序的执行性能</w:t>
      </w:r>
    </w:p>
    <w:p>
      <w:pPr>
        <w:pStyle w:val="4"/>
        <w:numPr>
          <w:numId w:val="8"/>
        </w:numPr>
        <w:rPr>
          <w:rFonts w:hint="eastAsia"/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1.在com.itheima.level2包下创建Test14类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2.在Test14类中提供main方法,在main方法中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a)使用System的currentTimeMillis()方法获取当前操作系统的毫秒值,作用程序执行的开始时间,使用start变量接收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b)需要测试执行性能的代码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c)使用System的currentTimeMillis()方法获取当前操作系统的毫秒值,作用程序执行的结束时间,使用end变量接收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d)计算代码执行花费的时间 end - start,输出代码执行消耗的时间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3.在Test14类中提供一个静态方法testSimpleDataFormatInLoop(),在方法中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a)创建日期(Date)对象 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b)写一个循环10000次的for循环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date),传入now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d)在main方法中,需要测试执行的性能的代码处调用testSimpleDataFormatInLoop()方法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e)记录程序执行的效率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4.在Test14类,完整复制testSimpleDataFormatInLoop()方法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a)改名为testSimpleDataFormatOutLoop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b)把创建SimpleDateFormat的代码移动到循环外部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c)在main方法中,注释调用testSimpleDataFormatInLoop();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d)在语句下一行调用testSimpleDataFormatOutLoop方法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e)运行程序,查看输出结果,并记录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5.得出结论: 创建日期格式对象,确实比较消耗程序性能,所以在实际开发一般会写一个工具类专门处理,日期的格式化与解析.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a)使用System的currentTimeMillis()方法获取当前操作系统的毫秒值,作用程序执行的开始时间,使用start变量接收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b)需要测试执行性能的代码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testSimpleDataFormatInLoop();//375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testSimpleDataFormatOutLoop</w:t>
      </w:r>
      <w:r>
        <w:rPr>
          <w:rFonts w:hint="eastAsia" w:ascii="Consolas" w:hAnsi="Consolas" w:eastAsia="Consolas"/>
          <w:color w:val="000000"/>
          <w:sz w:val="24"/>
        </w:rPr>
        <w:t>();</w:t>
      </w:r>
      <w:r>
        <w:rPr>
          <w:rFonts w:hint="eastAsia" w:ascii="Consolas" w:hAnsi="Consolas" w:eastAsia="Consolas"/>
          <w:color w:val="3F7F5F"/>
          <w:sz w:val="24"/>
        </w:rPr>
        <w:t>//80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c)使用System的currentTimeMillis()方法获取当前操作系统的毫秒值,作用程序执行的结束时间,使用end变量接收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d)计算代码执行花费的时间 end - start,输出代码执行消耗的时间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-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"花费的时间为:"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cost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创建SimpleDateFormat对象的代码在循环里面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testSimpleDataFormatInLoop(){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a)创建日期(Date)对象 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b)写一个循环10000次的for循环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=0;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&lt;100000;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i.创建SimpleDateFormat对象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date),传入now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创建SimpleDateFormat对象的代码在循环外边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testSimpleDataFormatOutLoop(){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a)创建日期(Date)对象 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b)写一个循环10000次的for循环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,并制定日期格式为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=0;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&lt;100000;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date),传入now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now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使用正则表达式切割字符串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192.168.105.27 按照  . 号切割字符串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18 22 40 65 按照空格切割字符串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由于</w:t>
      </w:r>
      <w:r>
        <w:rPr>
          <w:rFonts w:hint="eastAsia"/>
          <w:color w:val="FF0000"/>
          <w:lang w:val="en-US" w:eastAsia="zh-CN"/>
        </w:rPr>
        <w:t xml:space="preserve"> . </w:t>
      </w:r>
      <w:r>
        <w:rPr>
          <w:rFonts w:hint="eastAsia"/>
          <w:lang w:val="en-US" w:eastAsia="zh-CN"/>
        </w:rPr>
        <w:t xml:space="preserve">号 在正则表达式中用于匹配除换行符以外的任意字符,会把字符串切的连渣都不剩,此处使用 </w:t>
      </w:r>
      <w:r>
        <w:rPr>
          <w:rFonts w:hint="eastAsia"/>
          <w:color w:val="FF0000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号需要转义; 使用\\.作为切割使用正则表达式</w:t>
      </w:r>
    </w:p>
    <w:p>
      <w:pPr>
        <w:pStyle w:val="4"/>
        <w:numPr>
          <w:numId w:val="8"/>
        </w:numPr>
        <w:rPr>
          <w:rFonts w:hint="eastAsia" w:ascii="宋体" w:hAnsi="宋体" w:eastAsia="宋体"/>
          <w:color w:val="000000"/>
          <w:sz w:val="24"/>
          <w:highlight w:val="white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1.在com.itheima.level2包下创建Test15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2.在Test15类中提供main方法,在main方法中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a)定义字符串变量str1,赋值为192.168.105.27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b)调用str1的split的方法,传入 “\\.”,使用字符春数组strs1接收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c)遍历数组strs1,输出每一个元素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d)定义字符串变量str2,赋值为 18  22  40  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e)调用str1的split的方法,传入“\\s+”,使用字符春数组strs2接收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f)遍历数组strs2,输出每一个元素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a)定义字符串变量str1,赋值为192.168.105.27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"192.168.105.27"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b)调用str1的split的方法,传入 “\\.”,使用字符春数组strs1接收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str1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c)遍历数组strs1,输出每一个元素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strs1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strs1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d)定义字符串变量str2,赋值为 18  22  40  65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"18  22  40  65"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e)调用str1的split的方法,传入“\\s+”,使用字符春数组strs2接收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str2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"\\s+"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f)遍历数组strs2,输出每一个元素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strs2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strs2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]+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有一段文本 "  anglebaby 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女 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515151511  " 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分别描述一个人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zh-CN"/>
        </w:rPr>
        <w:t>姓名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性别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年龄(int)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lang w:val="zh-CN"/>
        </w:rPr>
        <w:t>QQ号码信息,完成如下需求: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1. 创建一个Person类,包含性别,性别,年龄和QQ号码属性,使用解析出来信息创建一个Person对象,并打印这个人信息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 xml:space="preserve">   2. 并判断QQ号是否合法,匹配规则,全部都是数字,第一位非0,长度为5到12位. 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2.创建Student类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姓名(name),性别(sex),年龄(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age),QQ号码(</w:t>
      </w:r>
      <w:r>
        <w:rPr>
          <w:rFonts w:hint="eastAsia" w:ascii="Consolas" w:hAnsi="Consolas" w:eastAsia="Consolas"/>
          <w:color w:val="3F7F5F"/>
          <w:sz w:val="24"/>
          <w:u w:val="single"/>
        </w:rPr>
        <w:t>qq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b)提供空参,有参构造方法以及setters与getters方法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c)重写toString()方法,返回属性值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性别(sex)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QQ号码(</w:t>
      </w:r>
      <w:r>
        <w:rPr>
          <w:rFonts w:hint="eastAsia" w:ascii="Consolas" w:hAnsi="Consolas" w:eastAsia="Consolas"/>
          <w:color w:val="3F7F5F"/>
          <w:sz w:val="24"/>
          <w:u w:val="single"/>
        </w:rPr>
        <w:t>qq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b)提供空参,有参构造方法以及setters与getters方法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getSex()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setSex(String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getQq()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setQq(String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c)重写toString()方法,返回属性值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"Student [name="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sex="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age="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qq="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qq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2.创建Student类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姓名(name),性别(sex),年龄(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age),QQ号码(</w:t>
      </w:r>
      <w:r>
        <w:rPr>
          <w:rFonts w:hint="eastAsia" w:ascii="Consolas" w:hAnsi="Consolas" w:eastAsia="Consolas"/>
          <w:color w:val="3F7F5F"/>
          <w:sz w:val="24"/>
          <w:u w:val="single"/>
        </w:rPr>
        <w:t>qq</w:t>
      </w:r>
      <w:r>
        <w:rPr>
          <w:rFonts w:hint="eastAsia" w:ascii="Consolas" w:hAnsi="Consolas" w:eastAsia="Consolas"/>
          <w:color w:val="3F7F5F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b)提供空参,有参构造方法以及setters与getters方法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c)重写toString()方法,返回属性值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3.创建Test16类,在Test16类中: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,赋值为:"  </w:t>
      </w:r>
      <w:r>
        <w:rPr>
          <w:rFonts w:hint="eastAsia" w:ascii="Consolas" w:hAnsi="Consolas" w:eastAsia="Consolas"/>
          <w:color w:val="3F7F5F"/>
          <w:sz w:val="24"/>
          <w:u w:val="single"/>
        </w:rPr>
        <w:t>anglebaby</w:t>
      </w: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女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18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515151511 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ii.取出字符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两端的空格,避免切割的时候,产生空字符串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iii.使用”\\s+”正则表达式切割字符串,因为中间的空格可能包含制表符,多个空格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iv.切割后,字符串数组0索引-&gt;姓名,1索引-&gt;性别,2索引-&gt;年龄,3索引-&gt;QQ号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v.把年龄字符串转换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类型,赋值给变量age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vi.使用满参构造创建Student对象s,传入对应的数据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vii.打印学生s信息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viii.判断该学生的QQ号码是否合法,如果合法输出QQ号码合法,否则输出QQ号码不合法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Test16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,赋值为:"  </w:t>
      </w:r>
      <w:r>
        <w:rPr>
          <w:rFonts w:hint="eastAsia" w:ascii="Consolas" w:hAnsi="Consolas" w:eastAsia="Consolas"/>
          <w:color w:val="3F7F5F"/>
          <w:sz w:val="24"/>
          <w:u w:val="single"/>
        </w:rPr>
        <w:t>anglebaby</w:t>
      </w:r>
      <w:r>
        <w:rPr>
          <w:rFonts w:hint="eastAsia" w:ascii="Consolas" w:hAnsi="Consolas" w:eastAsia="Consolas"/>
          <w:color w:val="3F7F5F"/>
          <w:sz w:val="24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女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18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515151511 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 xml:space="preserve">"  anglebaby  </w:t>
      </w:r>
      <w:r>
        <w:rPr>
          <w:rFonts w:hint="eastAsia" w:ascii="Consolas" w:hAnsi="Consolas" w:eastAsia="Consolas"/>
          <w:color w:val="2A00FF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 xml:space="preserve">女 </w:t>
      </w:r>
      <w:r>
        <w:rPr>
          <w:rFonts w:hint="eastAsia" w:ascii="Consolas" w:hAnsi="Consolas" w:eastAsia="Consolas"/>
          <w:color w:val="2A00FF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 xml:space="preserve"> 18</w:t>
      </w:r>
      <w:r>
        <w:rPr>
          <w:rFonts w:hint="eastAsia" w:ascii="Consolas" w:hAnsi="Consolas" w:eastAsia="Consolas"/>
          <w:color w:val="2A00FF"/>
          <w:sz w:val="24"/>
        </w:rPr>
        <w:tab/>
      </w:r>
      <w:r>
        <w:rPr>
          <w:rFonts w:hint="eastAsia" w:ascii="Consolas" w:hAnsi="Consolas" w:eastAsia="Consolas"/>
          <w:color w:val="2A00FF"/>
          <w:sz w:val="24"/>
        </w:rPr>
        <w:t xml:space="preserve">  515151511 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ii.取出字符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两端的空格,避免切割的时候,产生空字符串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iii.使用”\\s+”正则表达式切割字符串,因为中间的空格可能包含制表符,多个空格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"\\s+"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iv.切割后,字符串数组0索引-&gt;姓名,1索引-&gt;性别,2索引-&gt;年龄,3索引-&gt;QQ号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v.把年龄字符串转换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>类型,赋值给变量age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[2]);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vi.使用满参构造创建Student对象s,传入对应的数据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[0],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[1],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[3]);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vii.打印学生s信息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并判断QQ号是否合法,匹配规则,全部都是数字,第一位非0,长度为5到12位.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viii.判断该学生的QQ号码是否合法,如果合法输出QQ号码合法,否则输出QQ号码不合法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.getQq().matches(</w:t>
      </w:r>
      <w:r>
        <w:rPr>
          <w:rFonts w:hint="eastAsia" w:ascii="Consolas" w:hAnsi="Consolas" w:eastAsia="Consolas"/>
          <w:color w:val="2A00FF"/>
          <w:sz w:val="24"/>
        </w:rPr>
        <w:t>"[1-9][0-9]{4,11}"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"QQ号码合法"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"QQ号码不合法"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通过代码实现: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 xml:space="preserve">把字符串 "Hello12345World6789012" 中所有数字替换为 "#"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提示: 字符串类的replaceAll(String regex,string str)方法,使用str替换掉当前字符串中所有与正则表达式匹配的字符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1.在com.itheima.level2包中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2.创建Test17类,在Test17类中: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,赋值为:"Hello12345World6789012"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的replaceAll(String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regex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),第一个参数传入”\\d+”,第二个参数传入”#”,定义字符串变量newStr接收替换后的字符串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d)输出: newStr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Test17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b)定义字符串变量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,赋值为:"Hello12345World6789012"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"Hello12345World6789012"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的replaceAll(String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regex</w:t>
      </w:r>
      <w:r>
        <w:rPr>
          <w:rFonts w:hint="eastAsia" w:ascii="Consolas" w:hAnsi="Consolas" w:eastAsia="Consolas"/>
          <w:color w:val="3F7F5F"/>
          <w:sz w:val="24"/>
        </w:rPr>
        <w:t xml:space="preserve">,String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),第一个参数传入”\\d+”,第二个参数传入”#”,定义字符串变量newStr接收替换后的字符串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"#"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d)输出: newStr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2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使用SimpleDateFormat类,把2016-12-18转换为2016年12月18日. 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提示: SimpleDateFormat对象的日期格式字符串可以通过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instrText xml:space="preserve"> HYPERLINK "mk:@MSITStore:C:\\Users\\58334\\Desktop\\JDK_API_1_6_zh_CN.CHM::/java/text/../../java/text/SimpleDateFormat.html" \l "applyPattern(java.lang.String)" </w:instrTex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b/>
          <w:color w:val="auto"/>
          <w:sz w:val="21"/>
          <w:szCs w:val="21"/>
        </w:rPr>
        <w:t>applyPattern</w:t>
      </w:r>
      <w:r>
        <w:rPr>
          <w:rStyle w:val="17"/>
          <w:rFonts w:ascii="宋体" w:hAnsi="宋体" w:eastAsia="宋体" w:cs="宋体"/>
          <w:b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(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begin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instrText xml:space="preserve"> HYPERLINK "mk:@MSITStore:C:\\Users\\58334\\Desktop\\JDK_API_1_6_zh_CN.CHM::/java/text/../../java/lang/String.html" \o "java.lang 中的类" </w:instrTex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separate"/>
      </w:r>
      <w:r>
        <w:rPr>
          <w:rStyle w:val="16"/>
          <w:rFonts w:ascii="宋体" w:hAnsi="宋体" w:eastAsia="宋体" w:cs="宋体"/>
          <w:color w:val="auto"/>
          <w:sz w:val="21"/>
          <w:szCs w:val="21"/>
        </w:rPr>
        <w:t>String</w:t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fldChar w:fldCharType="end"/>
      </w:r>
      <w:r>
        <w:rPr>
          <w:rStyle w:val="17"/>
          <w:rFonts w:ascii="宋体" w:hAnsi="宋体" w:eastAsia="宋体" w:cs="宋体"/>
          <w:color w:val="auto"/>
          <w:sz w:val="21"/>
          <w:szCs w:val="21"/>
        </w:rPr>
        <w:t> pattern)</w:t>
      </w: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进行修改</w:t>
      </w:r>
    </w:p>
    <w:p>
      <w:pP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Style w:val="17"/>
          <w:rFonts w:hint="eastAsia" w:ascii="宋体" w:hAnsi="宋体" w:cs="宋体"/>
          <w:color w:val="auto"/>
          <w:sz w:val="21"/>
          <w:szCs w:val="21"/>
          <w:lang w:val="en-US" w:eastAsia="zh-CN"/>
        </w:rPr>
        <w:t>要求: 异常处理使用throws的方式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创建包:com.itheima.level3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创建类Test18,提供main方法,在main方法中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创建SimpleDateFormat对象 df,指定日期模式为yyyy-MM-dd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调用df的parse(String str) 方法传入2016-12-18,得到对应日期类型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修改df的日期模式为yyyy年MM月dd日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调用df的format(Date date) 传入刚才转换为日期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打印转换后的字符串</w:t>
      </w:r>
    </w:p>
    <w:p>
      <w:pPr>
        <w:pStyle w:val="4"/>
        <w:numPr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</w:p>
    <w:p>
      <w:pPr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1.创建包:com.itheima.level3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2.创建类Test18,提供main方法,在main方法中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,指定日期模式为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 方法传入2016-12-18,得到对应日期类型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c)修改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年MM月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  <w:r>
        <w:rPr>
          <w:rFonts w:hint="eastAsia" w:ascii="Consolas" w:hAnsi="Consolas" w:eastAsia="Consolas"/>
          <w:color w:val="3F7F5F"/>
          <w:sz w:val="24"/>
        </w:rPr>
        <w:t>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 传入刚才转换为日期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e)打印转换后的字符串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Test18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ParseException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a)创建SimpleDateFormat对象 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,指定日期模式为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-MM-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SimpleDateFormat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 xml:space="preserve">的parse(String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) 方法传入2016-12-18,得到对应日期类型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.parse(</w:t>
      </w:r>
      <w:r>
        <w:rPr>
          <w:rFonts w:hint="eastAsia" w:ascii="Consolas" w:hAnsi="Consolas" w:eastAsia="Consolas"/>
          <w:color w:val="2A00FF"/>
          <w:sz w:val="24"/>
        </w:rPr>
        <w:t>"2016-12-18"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c)修改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的日期模式为</w:t>
      </w:r>
      <w:r>
        <w:rPr>
          <w:rFonts w:hint="eastAsia" w:ascii="Consolas" w:hAnsi="Consolas" w:eastAsia="Consolas"/>
          <w:color w:val="3F7F5F"/>
          <w:sz w:val="24"/>
          <w:u w:val="single"/>
        </w:rPr>
        <w:t>yyyy</w:t>
      </w:r>
      <w:r>
        <w:rPr>
          <w:rFonts w:hint="eastAsia" w:ascii="Consolas" w:hAnsi="Consolas" w:eastAsia="Consolas"/>
          <w:color w:val="3F7F5F"/>
          <w:sz w:val="24"/>
        </w:rPr>
        <w:t>年MM月</w:t>
      </w:r>
      <w:r>
        <w:rPr>
          <w:rFonts w:hint="eastAsia" w:ascii="Consolas" w:hAnsi="Consolas" w:eastAsia="Consolas"/>
          <w:color w:val="3F7F5F"/>
          <w:sz w:val="24"/>
          <w:u w:val="single"/>
        </w:rPr>
        <w:t>dd</w:t>
      </w:r>
      <w:r>
        <w:rPr>
          <w:rFonts w:hint="eastAsia" w:ascii="Consolas" w:hAnsi="Consolas" w:eastAsia="Consolas"/>
          <w:color w:val="3F7F5F"/>
          <w:sz w:val="24"/>
        </w:rPr>
        <w:t>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.applyPattern(</w:t>
      </w:r>
      <w:r>
        <w:rPr>
          <w:rFonts w:hint="eastAsia" w:ascii="Consolas" w:hAnsi="Consolas" w:eastAsia="Consolas"/>
          <w:color w:val="2A00FF"/>
          <w:sz w:val="24"/>
        </w:rPr>
        <w:t>"yyyy年MM月dd日"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d)调用</w:t>
      </w:r>
      <w:r>
        <w:rPr>
          <w:rFonts w:hint="eastAsia" w:ascii="Consolas" w:hAnsi="Consolas" w:eastAsia="Consolas"/>
          <w:color w:val="3F7F5F"/>
          <w:sz w:val="24"/>
          <w:u w:val="single"/>
        </w:rPr>
        <w:t>df</w:t>
      </w:r>
      <w:r>
        <w:rPr>
          <w:rFonts w:hint="eastAsia" w:ascii="Consolas" w:hAnsi="Consolas" w:eastAsia="Consolas"/>
          <w:color w:val="3F7F5F"/>
          <w:sz w:val="24"/>
        </w:rPr>
        <w:t>的format(Date date) 传入刚才转换为日期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df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e)打印转换后的字符串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分别使用String的+= 和StringBuilder的append方法对字符串做100000次拼接,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计算String拼接100000次花费时间与StringBuilder拼接100000次所花费时间并打印</w:t>
      </w:r>
    </w:p>
    <w:p>
      <w:pPr>
        <w:rPr>
          <w:lang w:val="zh-CN"/>
        </w:rPr>
      </w:pP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在包com.itheima.level3中,创建类Test19类,在Test19类中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方法获取当前操作系统的毫秒值,作用程序执行的开始时间,使用start变量接收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需要测试执行性能的代码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使用System的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</w:rPr>
        <w:t>currentTimeMillis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highlight w:val="white"/>
          <w:lang w:val="en-US" w:eastAsia="zh-CN"/>
        </w:rPr>
        <w:t>()</w:t>
      </w:r>
      <w:r>
        <w:rPr>
          <w:rFonts w:hint="eastAsia" w:ascii="Consolas" w:hAnsi="Consolas"/>
          <w:i w:val="0"/>
          <w:iCs w:val="0"/>
          <w:color w:val="000000"/>
          <w:sz w:val="24"/>
          <w:highlight w:val="white"/>
          <w:lang w:val="en-US" w:eastAsia="zh-CN"/>
        </w:rPr>
        <w:t>方法获取当前操作系统的毫秒值,作用程序执行的结束时间,使用end变量接收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计算代码执行花费的时间 end - start,输出代码执行消耗的时间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写一个静态方法: testString(),在该方法中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定义一个字符串 str,内容随意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写一个循环100000次for循环,在循环中写上</w:t>
      </w:r>
    </w:p>
    <w:p>
      <w:pPr>
        <w:numPr>
          <w:ilvl w:val="2"/>
          <w:numId w:val="1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随机内容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; 这里不要写str += (str+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这样会导致堆内存溢出错误.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在mian方法中,需要测试性能的代码处,调用本方法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运行程序,记录执行的时间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注释掉这个调用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写一个静态方法:testStringBuilder(),在方法中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创建一个StringBuilder对象sb,初始内容与testString()中的字符串相同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写一个循环100000次for循环,在循环中写上</w:t>
      </w:r>
    </w:p>
    <w:p>
      <w:pPr>
        <w:numPr>
          <w:ilvl w:val="2"/>
          <w:numId w:val="1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调用sb.append()方法,传入的内容与testString()方法中+=后面的内容一样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循环结束调用sb.toString()方法转换为字符串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在mian方法中,需要测试性能的代码处,调用本方法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运行程序,记录执行的时间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numId w:val="8"/>
        </w:numPr>
        <w:rPr>
          <w:rFonts w:hint="eastAsia" w:ascii="Consolas" w:hAnsi="Consolas" w:eastAsia="Consolas"/>
          <w:sz w:val="24"/>
        </w:rPr>
      </w:pPr>
      <w:r>
        <w:rPr>
          <w:rFonts w:hint="eastAsia"/>
          <w:lang w:val="zh-CN"/>
        </w:rPr>
        <w:t>操作步骤答案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>1.在包com.itheima.level3中,创建类Test19类,在Test19类中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3F7F5F"/>
          <w:sz w:val="24"/>
        </w:rPr>
        <w:t>2.提供main方法,在main方法中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Test19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 使用System的currentTimeMillis()方法获取当前操作系统的毫秒值,作用程序执行的开始时间,使用start变量接收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 xml:space="preserve">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b)需要测试执行性能的代码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//testString(); //消耗时间: 29295毫秒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00"/>
          <w:sz w:val="24"/>
        </w:rPr>
        <w:t>testStringBuilder</w:t>
      </w:r>
      <w:r>
        <w:rPr>
          <w:rFonts w:hint="eastAsia" w:ascii="Consolas" w:hAnsi="Consolas" w:eastAsia="Consolas"/>
          <w:color w:val="000000"/>
          <w:sz w:val="24"/>
        </w:rPr>
        <w:t>();</w:t>
      </w:r>
      <w:r>
        <w:rPr>
          <w:rFonts w:hint="eastAsia" w:ascii="Consolas" w:hAnsi="Consolas" w:eastAsia="Consolas"/>
          <w:color w:val="3F7F5F"/>
          <w:sz w:val="24"/>
        </w:rPr>
        <w:t>//消耗时间:6毫秒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c)使用System的currentTimeMillis()方法获取当前操作系统的毫秒值,作用程序执行的结束时间,使用end变量接收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long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4"/>
        </w:rPr>
        <w:t>currentTimeMillis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d)计算代码执行花费的时间 end - start,输出代码执行消耗的时间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"所花费的时间为:"</w:t>
      </w:r>
      <w:r>
        <w:rPr>
          <w:rFonts w:hint="eastAsia" w:ascii="Consolas" w:hAnsi="Consolas" w:eastAsia="Consolas"/>
          <w:color w:val="000000"/>
          <w:sz w:val="24"/>
        </w:rPr>
        <w:t>+(</w:t>
      </w:r>
      <w:r>
        <w:rPr>
          <w:rFonts w:hint="eastAsia" w:ascii="Consolas" w:hAnsi="Consolas" w:eastAsia="Consolas"/>
          <w:color w:val="6A3E3E"/>
          <w:sz w:val="24"/>
        </w:rPr>
        <w:t>end</w:t>
      </w:r>
      <w:r>
        <w:rPr>
          <w:rFonts w:hint="eastAsia" w:ascii="Consolas" w:hAnsi="Consolas" w:eastAsia="Consolas"/>
          <w:color w:val="000000"/>
          <w:sz w:val="24"/>
        </w:rPr>
        <w:t>-</w:t>
      </w:r>
      <w:r>
        <w:rPr>
          <w:rFonts w:hint="eastAsia" w:ascii="Consolas" w:hAnsi="Consolas" w:eastAsia="Consolas"/>
          <w:color w:val="6A3E3E"/>
          <w:sz w:val="24"/>
        </w:rPr>
        <w:t>start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3.写一个静态方法: testString(),在该方法中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 testString(){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a)定义一个字符串 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,内容随意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b)写一个循环100000次for循环,在循环中写上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&lt;100000;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i.str +=”随机内容” ; 这里不要写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 xml:space="preserve"> += (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+”</w:t>
      </w:r>
      <w:r>
        <w:rPr>
          <w:rFonts w:hint="eastAsia" w:ascii="Consolas" w:hAnsi="Consolas" w:eastAsia="Consolas"/>
          <w:color w:val="3F7F5F"/>
          <w:sz w:val="24"/>
          <w:u w:val="single"/>
        </w:rPr>
        <w:t>xxx</w:t>
      </w:r>
      <w:r>
        <w:rPr>
          <w:rFonts w:hint="eastAsia" w:ascii="Consolas" w:hAnsi="Consolas" w:eastAsia="Consolas"/>
          <w:color w:val="3F7F5F"/>
          <w:sz w:val="24"/>
        </w:rPr>
        <w:t>”) 这样会导致堆内存溢出错误.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str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2A00FF"/>
          <w:sz w:val="24"/>
        </w:rPr>
        <w:t>"world"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4. 写一个静态方法:testStringBuilder(),在方法中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testStringBuilder(){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a)创建一个StringBuilder对象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sb</w:t>
      </w:r>
      <w:r>
        <w:rPr>
          <w:rFonts w:hint="eastAsia" w:ascii="Consolas" w:hAnsi="Consolas" w:eastAsia="Consolas"/>
          <w:color w:val="3F7F5F"/>
          <w:sz w:val="24"/>
        </w:rPr>
        <w:t>,初始内容与testString()中的字符串相同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StringBuilder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StringBuilder(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b)写一个循环100000次for循环,在循环中写上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&lt;100000;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i.调用sb.append()方法,传入的内容与testString()方法中+=后面的内容一样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.append(</w:t>
      </w:r>
      <w:r>
        <w:rPr>
          <w:rFonts w:hint="eastAsia" w:ascii="Consolas" w:hAnsi="Consolas" w:eastAsia="Consolas"/>
          <w:color w:val="2A00FF"/>
          <w:sz w:val="24"/>
        </w:rPr>
        <w:t>"world"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c)循环结束调用sb.toString()方法转换为字符串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newStr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sb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模拟验证手机号的过程，按照以下要求实现相关代码（友情提示：不一定要用正则）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提示用户在控制台输入手机号，用一个字符串对其进行保存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判断该手机号位数是否是11位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判断该手机号，是否都是数字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判断改手机号最后3为数字如果是相同数字则认为是靓号</w:t>
      </w:r>
    </w:p>
    <w:p>
      <w:pPr>
        <w:rPr>
          <w:lang w:val="zh-CN"/>
        </w:rPr>
      </w:pP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在包:com.itheima.level3中,创建类Test20,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在Test19类中提供main方法,在mian方法中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创建键盘录入对象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获取用户录入的手机号码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判断该手机号位数是否是11位,如果不是打印手机号码位数有误,方法结束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判断该手机号，是否都是数字; ,如果不是打印存在非法字符,方法结束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判断改手机号最后3为数字如果是相同数字则认为是靓号,输出手机号是靓号,否则输出手机号不是靓号</w:t>
      </w:r>
    </w:p>
    <w:p>
      <w:pPr>
        <w:pStyle w:val="4"/>
        <w:numPr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1.在包:com.itheima.level3中,创建类Test19,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2.在Test19类中提供main方法,在</w:t>
      </w:r>
      <w:r>
        <w:rPr>
          <w:rFonts w:hint="eastAsia" w:ascii="Consolas" w:hAnsi="Consolas" w:eastAsia="Consolas"/>
          <w:color w:val="3F7F5F"/>
          <w:sz w:val="24"/>
          <w:u w:val="single"/>
        </w:rPr>
        <w:t>mian</w:t>
      </w:r>
      <w:r>
        <w:rPr>
          <w:rFonts w:hint="eastAsia" w:ascii="Consolas" w:hAnsi="Consolas" w:eastAsia="Consolas"/>
          <w:color w:val="3F7F5F"/>
          <w:sz w:val="24"/>
        </w:rPr>
        <w:t>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Test20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a)创建键盘录入对象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b)获取用户录入的手机号码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"请录入一个手机号码"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c)判断该手机号位数是否是11位,如果不是打印手机号码位数有误,方法结束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 != 11){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"手机号码位数有误"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d)判断该手机号，是否都是数字; ,如果不是打印存在非法字符,方法结束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.matches(</w:t>
      </w:r>
      <w:r>
        <w:rPr>
          <w:rFonts w:hint="eastAsia" w:ascii="Consolas" w:hAnsi="Consolas" w:eastAsia="Consolas"/>
          <w:color w:val="2A00FF"/>
          <w:sz w:val="24"/>
        </w:rPr>
        <w:t>"\\d+"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"存在非法字符"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 判断改手机号最后3为数字如果是相同数字则认为是靓号,输出靓号,否则输出不是靓号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获取后三位的字符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.length()-1);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.length()-2);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char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last3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.charAt(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.length()-3);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如果后三位的字符相同,则认为是靓号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last1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last2</w:t>
      </w:r>
      <w:r>
        <w:rPr>
          <w:rFonts w:hint="eastAsia" w:ascii="Consolas" w:hAnsi="Consolas" w:eastAsia="Consolas"/>
          <w:color w:val="000000"/>
          <w:sz w:val="24"/>
        </w:rPr>
        <w:t xml:space="preserve"> &amp;&amp; </w:t>
      </w:r>
      <w:r>
        <w:rPr>
          <w:rFonts w:hint="eastAsia" w:ascii="Consolas" w:hAnsi="Consolas" w:eastAsia="Consolas"/>
          <w:color w:val="6A3E3E"/>
          <w:sz w:val="24"/>
        </w:rPr>
        <w:t>last2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last3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"手机号"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"是靓号"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"手机号"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2A00FF"/>
          <w:sz w:val="24"/>
        </w:rPr>
        <w:t>"不是是靓号"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numPr>
          <w:ilvl w:val="1"/>
          <w:numId w:val="8"/>
        </w:numPr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请使用实现: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已知项目的根目录下有一个student.txt,内容如下: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       郝婷婷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       赵鹏      男      35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      周强      男      38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4       李艳欣    女      37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5       朱可可    女      41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      张少荣    女      30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7       王小军    男      28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该文件中,每一行表示一个学生信息,从前往后依次是学号,姓名,姓名,年龄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要求: 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读取文件内容,把每一个学生信息封装为一个学生对象,存储到ArrayList集合中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打印集合中的学生信息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计算平均年分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异常处理使用throws的方式</w:t>
      </w:r>
    </w:p>
    <w:p>
      <w:pPr>
        <w:rPr>
          <w:lang w:val="zh-CN"/>
        </w:rPr>
      </w:pP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en-US" w:eastAsia="zh-CN"/>
        </w:rPr>
        <w:t>操作步骤描述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在项目的根目录下创建student.txt文件,把内容拷贝到这个文件中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在包:com.itheima.level3中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创建Student类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属性: 学号(id),姓名(name),性别(sex),年龄(int age)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提供空参,有参构造方法,setters和getters方法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重写toString()方法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创建Test21类,提供main方法,在main方法中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创建ArrayList集合对象 list,用于存储读取到的学生对象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创建BufferedReader对象br,绑定数据源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定义字符变量line;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使用while循环,每次读一行,在循环中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调用trim方法,取出读取到字符串两端的空格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\\s+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拆分内容,返回字符串数组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数组的元素0索引是学号,1索引是姓名,2索引是性别,3索引是年龄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把字符串的年龄转换为整数的年龄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创建有参构造Student对象s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把学生对象添加集合中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遍历list集合,打印每一个学生信息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统计学生的平均年龄</w:t>
      </w:r>
    </w:p>
    <w:p>
      <w:pPr>
        <w:pStyle w:val="4"/>
        <w:numPr>
          <w:ilvl w:val="2"/>
          <w:numId w:val="8"/>
        </w:numPr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1.在项目的根目录下创建student.txt文件,把内容拷贝到这个文件中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2.在包:com.itheima.level3中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3.创建Student类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a)属性: 学号(id),姓名(name),性别(sex),年龄(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学号(id)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姓名(name)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性别(sex)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年龄(</w:t>
      </w:r>
      <w:r>
        <w:rPr>
          <w:rFonts w:hint="eastAsia" w:ascii="Consolas" w:hAnsi="Consolas" w:eastAsia="Consolas"/>
          <w:color w:val="3F7F5F"/>
          <w:sz w:val="24"/>
          <w:u w:val="single"/>
        </w:rPr>
        <w:t>int</w:t>
      </w:r>
      <w:r>
        <w:rPr>
          <w:rFonts w:hint="eastAsia" w:ascii="Consolas" w:hAnsi="Consolas" w:eastAsia="Consolas"/>
          <w:color w:val="3F7F5F"/>
          <w:sz w:val="24"/>
        </w:rPr>
        <w:t xml:space="preserve"> age)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b)提供空参,有参构造方法,setters和getters方法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setId(String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getSex()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setSex(String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c)重写toString()方法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"Student [id="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name="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sex="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age="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3F7F5F"/>
          <w:sz w:val="24"/>
          <w:lang w:val="en-US" w:eastAsia="zh-CN"/>
        </w:rPr>
      </w:pPr>
      <w:r>
        <w:rPr>
          <w:rFonts w:hint="eastAsia" w:ascii="Consolas" w:hAnsi="Consolas"/>
          <w:color w:val="3F7F5F"/>
          <w:sz w:val="24"/>
          <w:lang w:val="en-US" w:eastAsia="zh-CN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bookmarkStart w:id="0" w:name="_GoBack"/>
      <w:bookmarkEnd w:id="0"/>
      <w:r>
        <w:rPr>
          <w:rFonts w:hint="eastAsia" w:ascii="Consolas" w:hAnsi="Consolas" w:eastAsia="Consolas"/>
          <w:color w:val="3F7F5F"/>
          <w:sz w:val="24"/>
        </w:rPr>
        <w:t>4.创建Test21类,提供main方法,在main方法中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 list,用于存储读取到的学生对象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b)创建BufferedReader对象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,绑定数据源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c)定义字符变量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d)使用while循环,每次读一行,在循环中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i.调用trim方法,取出读取到字符串两端的空格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ii.使用split(“\\s+”) 拆分内容,返回字符串数组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iii.数组的元素0索引是学号,1索引是姓名,2索引是性别,3索引是年龄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iv.把字符串的年龄转换为整数的年龄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v.创建有参构造Student对象s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vi.把学生对象添加集合中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e)遍历list集合,打印每一个学生信息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f)统计学生的平均年龄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Test21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a)创建ArrayList集合对象 list,用于存储读取到的学生对象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ArrayList&lt;Student&gt;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b)创建BufferedReader对象</w:t>
      </w:r>
      <w:r>
        <w:rPr>
          <w:rFonts w:hint="eastAsia" w:ascii="Consolas" w:hAnsi="Consolas" w:eastAsia="Consolas"/>
          <w:color w:val="3F7F5F"/>
          <w:sz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4"/>
        </w:rPr>
        <w:t>,绑定数据源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4"/>
          <w:u w:val="single"/>
        </w:rPr>
        <w:t>br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FileReader(</w:t>
      </w:r>
      <w:r>
        <w:rPr>
          <w:rFonts w:hint="eastAsia" w:ascii="Consolas" w:hAnsi="Consolas" w:eastAsia="Consolas"/>
          <w:color w:val="2A00FF"/>
          <w:sz w:val="24"/>
        </w:rPr>
        <w:t>"student.txt"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c)定义字符变量</w:t>
      </w:r>
      <w:r>
        <w:rPr>
          <w:rFonts w:hint="eastAsia" w:ascii="Consolas" w:hAnsi="Consolas" w:eastAsia="Consolas"/>
          <w:color w:val="3F7F5F"/>
          <w:sz w:val="24"/>
          <w:u w:val="single"/>
        </w:rPr>
        <w:t>str</w:t>
      </w:r>
      <w:r>
        <w:rPr>
          <w:rFonts w:hint="eastAsia" w:ascii="Consolas" w:hAnsi="Consolas" w:eastAsia="Consolas"/>
          <w:color w:val="3F7F5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d)使用while循环,每次读一行,在循环中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((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br</w:t>
      </w:r>
      <w:r>
        <w:rPr>
          <w:rFonts w:hint="eastAsia" w:ascii="Consolas" w:hAnsi="Consolas" w:eastAsia="Consolas"/>
          <w:color w:val="000000"/>
          <w:sz w:val="24"/>
        </w:rPr>
        <w:t>.readLine())!=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i.调用trim方法,取出读取到字符串两端的空格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.trim();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ii.使用split(“\\s+”) 拆分内容,返回字符串数组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String[] 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line</w:t>
      </w:r>
      <w:r>
        <w:rPr>
          <w:rFonts w:hint="eastAsia" w:ascii="Consolas" w:hAnsi="Consolas" w:eastAsia="Consolas"/>
          <w:color w:val="000000"/>
          <w:sz w:val="24"/>
        </w:rPr>
        <w:t>.split(</w:t>
      </w:r>
      <w:r>
        <w:rPr>
          <w:rFonts w:hint="eastAsia" w:ascii="Consolas" w:hAnsi="Consolas" w:eastAsia="Consolas"/>
          <w:color w:val="2A00FF"/>
          <w:sz w:val="24"/>
        </w:rPr>
        <w:t>"\\s+"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iii.数组的元素0索引是学号,1索引是姓名,2索引是性别,3索引是年龄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iv.把字符串的年龄转换为整数的年龄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[3]);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v.创建有参构造Student对象s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[0],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>[1],</w:t>
      </w:r>
      <w:r>
        <w:rPr>
          <w:rFonts w:hint="eastAsia" w:ascii="Consolas" w:hAnsi="Consolas" w:eastAsia="Consolas"/>
          <w:color w:val="6A3E3E"/>
          <w:sz w:val="24"/>
        </w:rPr>
        <w:t>strs</w:t>
      </w:r>
      <w:r>
        <w:rPr>
          <w:rFonts w:hint="eastAsia" w:ascii="Consolas" w:hAnsi="Consolas" w:eastAsia="Consolas"/>
          <w:color w:val="000000"/>
          <w:sz w:val="24"/>
        </w:rPr>
        <w:t xml:space="preserve">[2],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vi.把学生对象添加集合中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e)遍历list集合,打印每一个学生信息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f)统计学生的平均年龄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.size();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).getAge();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计算平均分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avg</w:t>
      </w:r>
      <w:r>
        <w:rPr>
          <w:rFonts w:hint="eastAsia" w:ascii="Consolas" w:hAnsi="Consolas" w:eastAsia="Consolas"/>
          <w:color w:val="000000"/>
          <w:sz w:val="24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6A3E3E"/>
          <w:sz w:val="24"/>
        </w:rPr>
        <w:t>sum</w:t>
      </w:r>
      <w:r>
        <w:rPr>
          <w:rFonts w:hint="eastAsia" w:ascii="Consolas" w:hAnsi="Consolas" w:eastAsia="Consolas"/>
          <w:color w:val="000000"/>
          <w:sz w:val="24"/>
        </w:rPr>
        <w:t xml:space="preserve"> / </w:t>
      </w:r>
      <w:r>
        <w:rPr>
          <w:rFonts w:hint="eastAsia" w:ascii="Consolas" w:hAnsi="Consolas" w:eastAsia="Consolas"/>
          <w:color w:val="6A3E3E"/>
          <w:sz w:val="24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"平均年龄为:"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avg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line="240" w:lineRule="auto"/>
        <w:rPr>
          <w:rFonts w:hint="eastAsia" w:ascii="Consolas" w:hAnsi="Consolas" w:eastAsia="Consolas"/>
          <w:color w:val="000000"/>
          <w:sz w:val="24"/>
          <w:lang w:val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6C079"/>
    <w:multiLevelType w:val="multilevel"/>
    <w:tmpl w:val="5916C0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6CA53"/>
    <w:multiLevelType w:val="multilevel"/>
    <w:tmpl w:val="5916CA5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9CB94"/>
    <w:multiLevelType w:val="singleLevel"/>
    <w:tmpl w:val="5919CB9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1A5E50"/>
    <w:multiLevelType w:val="multilevel"/>
    <w:tmpl w:val="591A5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A6038"/>
    <w:multiLevelType w:val="multilevel"/>
    <w:tmpl w:val="591A60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A63FE"/>
    <w:multiLevelType w:val="singleLevel"/>
    <w:tmpl w:val="591A63F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1A85BA"/>
    <w:multiLevelType w:val="multilevel"/>
    <w:tmpl w:val="591A8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1AA16A"/>
    <w:multiLevelType w:val="multilevel"/>
    <w:tmpl w:val="591AA16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AA4E8"/>
    <w:multiLevelType w:val="multilevel"/>
    <w:tmpl w:val="591AA4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BA3BE"/>
    <w:multiLevelType w:val="multilevel"/>
    <w:tmpl w:val="591BA3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BB360"/>
    <w:multiLevelType w:val="multilevel"/>
    <w:tmpl w:val="591BB3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BD2F8"/>
    <w:multiLevelType w:val="singleLevel"/>
    <w:tmpl w:val="591BD2F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1CF2F2"/>
    <w:multiLevelType w:val="multilevel"/>
    <w:tmpl w:val="591CF2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D217B"/>
    <w:multiLevelType w:val="multilevel"/>
    <w:tmpl w:val="591D217B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D2A43"/>
    <w:multiLevelType w:val="multilevel"/>
    <w:tmpl w:val="591D2A4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13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  <w:num w:numId="14">
    <w:abstractNumId w:val="14"/>
  </w:num>
  <w:num w:numId="15">
    <w:abstractNumId w:val="9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4CBD"/>
    <w:rsid w:val="001116C7"/>
    <w:rsid w:val="00113784"/>
    <w:rsid w:val="0018522E"/>
    <w:rsid w:val="001A12B7"/>
    <w:rsid w:val="00203578"/>
    <w:rsid w:val="00225600"/>
    <w:rsid w:val="00277ED4"/>
    <w:rsid w:val="002A5D9B"/>
    <w:rsid w:val="002C2A94"/>
    <w:rsid w:val="002E65B3"/>
    <w:rsid w:val="00306C9D"/>
    <w:rsid w:val="00310732"/>
    <w:rsid w:val="00316A44"/>
    <w:rsid w:val="003369A9"/>
    <w:rsid w:val="003474FF"/>
    <w:rsid w:val="00347E92"/>
    <w:rsid w:val="00354D10"/>
    <w:rsid w:val="00387727"/>
    <w:rsid w:val="003B0329"/>
    <w:rsid w:val="003E551A"/>
    <w:rsid w:val="00422752"/>
    <w:rsid w:val="00460949"/>
    <w:rsid w:val="00483119"/>
    <w:rsid w:val="004A7365"/>
    <w:rsid w:val="005259AA"/>
    <w:rsid w:val="005520F4"/>
    <w:rsid w:val="00552CB4"/>
    <w:rsid w:val="00563A40"/>
    <w:rsid w:val="00563F41"/>
    <w:rsid w:val="0057053A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86A03"/>
    <w:rsid w:val="009B7BE7"/>
    <w:rsid w:val="009D2C95"/>
    <w:rsid w:val="009E2BC4"/>
    <w:rsid w:val="009E3D11"/>
    <w:rsid w:val="00AB551A"/>
    <w:rsid w:val="00AE06BC"/>
    <w:rsid w:val="00AF7B8C"/>
    <w:rsid w:val="00B17DD1"/>
    <w:rsid w:val="00B24198"/>
    <w:rsid w:val="00B96C5E"/>
    <w:rsid w:val="00BD2571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DE0366"/>
    <w:rsid w:val="00E651FF"/>
    <w:rsid w:val="00E926C9"/>
    <w:rsid w:val="00EA6E88"/>
    <w:rsid w:val="00F17FFE"/>
    <w:rsid w:val="00FB0256"/>
    <w:rsid w:val="00FB1ADD"/>
    <w:rsid w:val="00FF030F"/>
    <w:rsid w:val="01125933"/>
    <w:rsid w:val="011F0F68"/>
    <w:rsid w:val="01264E4A"/>
    <w:rsid w:val="01370257"/>
    <w:rsid w:val="01CB0B4C"/>
    <w:rsid w:val="01CB4CD5"/>
    <w:rsid w:val="01FD77C5"/>
    <w:rsid w:val="02023721"/>
    <w:rsid w:val="02345202"/>
    <w:rsid w:val="023953CE"/>
    <w:rsid w:val="024A3414"/>
    <w:rsid w:val="02707085"/>
    <w:rsid w:val="027444AF"/>
    <w:rsid w:val="028E6F97"/>
    <w:rsid w:val="0299432C"/>
    <w:rsid w:val="029A1CA3"/>
    <w:rsid w:val="029E7436"/>
    <w:rsid w:val="02C86684"/>
    <w:rsid w:val="03077138"/>
    <w:rsid w:val="031139DD"/>
    <w:rsid w:val="0324141C"/>
    <w:rsid w:val="032519B2"/>
    <w:rsid w:val="032A6C60"/>
    <w:rsid w:val="03324C11"/>
    <w:rsid w:val="03385F35"/>
    <w:rsid w:val="03817A02"/>
    <w:rsid w:val="038745DF"/>
    <w:rsid w:val="03CD18DE"/>
    <w:rsid w:val="041B1BC5"/>
    <w:rsid w:val="04247A99"/>
    <w:rsid w:val="044D0BAB"/>
    <w:rsid w:val="04541719"/>
    <w:rsid w:val="04731EAF"/>
    <w:rsid w:val="048615E9"/>
    <w:rsid w:val="04C60590"/>
    <w:rsid w:val="04DC236C"/>
    <w:rsid w:val="04ED453A"/>
    <w:rsid w:val="059C368E"/>
    <w:rsid w:val="05AF1D25"/>
    <w:rsid w:val="05ED1CE1"/>
    <w:rsid w:val="05F12237"/>
    <w:rsid w:val="06246503"/>
    <w:rsid w:val="06481729"/>
    <w:rsid w:val="065330DF"/>
    <w:rsid w:val="06543335"/>
    <w:rsid w:val="06654E65"/>
    <w:rsid w:val="066F7C0A"/>
    <w:rsid w:val="067161BA"/>
    <w:rsid w:val="068B3A9D"/>
    <w:rsid w:val="06C742E3"/>
    <w:rsid w:val="0707193F"/>
    <w:rsid w:val="07380C8F"/>
    <w:rsid w:val="073A61D3"/>
    <w:rsid w:val="07FD469E"/>
    <w:rsid w:val="0809567B"/>
    <w:rsid w:val="083A2BF6"/>
    <w:rsid w:val="088B6D1C"/>
    <w:rsid w:val="08BE4F98"/>
    <w:rsid w:val="08D03870"/>
    <w:rsid w:val="08E209C4"/>
    <w:rsid w:val="08EF2269"/>
    <w:rsid w:val="08F9105B"/>
    <w:rsid w:val="094C0C86"/>
    <w:rsid w:val="095A6AD9"/>
    <w:rsid w:val="098429F4"/>
    <w:rsid w:val="099123FC"/>
    <w:rsid w:val="09DE5399"/>
    <w:rsid w:val="0A0C0E08"/>
    <w:rsid w:val="0A1E1DDA"/>
    <w:rsid w:val="0A8A1A81"/>
    <w:rsid w:val="0AAF2D6F"/>
    <w:rsid w:val="0AB50DA3"/>
    <w:rsid w:val="0AD77EA5"/>
    <w:rsid w:val="0AEA2A22"/>
    <w:rsid w:val="0B0F6A16"/>
    <w:rsid w:val="0B430516"/>
    <w:rsid w:val="0B5E3C9B"/>
    <w:rsid w:val="0B9B1852"/>
    <w:rsid w:val="0BCB626E"/>
    <w:rsid w:val="0BCD50A1"/>
    <w:rsid w:val="0BEF23FD"/>
    <w:rsid w:val="0C1A26E4"/>
    <w:rsid w:val="0C326906"/>
    <w:rsid w:val="0C3B5D3C"/>
    <w:rsid w:val="0C5537D9"/>
    <w:rsid w:val="0C5C4FF0"/>
    <w:rsid w:val="0C9E3CFD"/>
    <w:rsid w:val="0CA54458"/>
    <w:rsid w:val="0CD145E1"/>
    <w:rsid w:val="0CE72FFD"/>
    <w:rsid w:val="0D0853C8"/>
    <w:rsid w:val="0D480C6E"/>
    <w:rsid w:val="0DA15150"/>
    <w:rsid w:val="0DD164F3"/>
    <w:rsid w:val="0DFB193B"/>
    <w:rsid w:val="0E0F0FA6"/>
    <w:rsid w:val="0E10196D"/>
    <w:rsid w:val="0E1E3F5E"/>
    <w:rsid w:val="0E2540DF"/>
    <w:rsid w:val="0E626D74"/>
    <w:rsid w:val="0E6C7F6B"/>
    <w:rsid w:val="0E8107BF"/>
    <w:rsid w:val="0E8C7B8A"/>
    <w:rsid w:val="0EB92C43"/>
    <w:rsid w:val="0EC94B4E"/>
    <w:rsid w:val="0EE11E71"/>
    <w:rsid w:val="0EEC35E6"/>
    <w:rsid w:val="0F38216A"/>
    <w:rsid w:val="0F5E51BD"/>
    <w:rsid w:val="0F61557F"/>
    <w:rsid w:val="0FA42D02"/>
    <w:rsid w:val="0FCF793E"/>
    <w:rsid w:val="0FDF5738"/>
    <w:rsid w:val="10235A42"/>
    <w:rsid w:val="108C4392"/>
    <w:rsid w:val="108D2CF2"/>
    <w:rsid w:val="10993A1B"/>
    <w:rsid w:val="10D66628"/>
    <w:rsid w:val="10E8737C"/>
    <w:rsid w:val="1116061E"/>
    <w:rsid w:val="11410F95"/>
    <w:rsid w:val="11550050"/>
    <w:rsid w:val="116B3288"/>
    <w:rsid w:val="117E1776"/>
    <w:rsid w:val="11C6756A"/>
    <w:rsid w:val="11F72BF4"/>
    <w:rsid w:val="122D6854"/>
    <w:rsid w:val="1235485F"/>
    <w:rsid w:val="123611B8"/>
    <w:rsid w:val="12473124"/>
    <w:rsid w:val="12533C99"/>
    <w:rsid w:val="125E4185"/>
    <w:rsid w:val="1283379E"/>
    <w:rsid w:val="12930C94"/>
    <w:rsid w:val="12D064E5"/>
    <w:rsid w:val="12EB089D"/>
    <w:rsid w:val="12ED5E2A"/>
    <w:rsid w:val="12F335DE"/>
    <w:rsid w:val="12F65182"/>
    <w:rsid w:val="131A5FFC"/>
    <w:rsid w:val="138A7F3C"/>
    <w:rsid w:val="139A7BB0"/>
    <w:rsid w:val="13A2497E"/>
    <w:rsid w:val="13B93273"/>
    <w:rsid w:val="140C64F3"/>
    <w:rsid w:val="14162EBC"/>
    <w:rsid w:val="141C6629"/>
    <w:rsid w:val="14391234"/>
    <w:rsid w:val="146A677F"/>
    <w:rsid w:val="147258E3"/>
    <w:rsid w:val="14BB10DA"/>
    <w:rsid w:val="1529357C"/>
    <w:rsid w:val="15631DD9"/>
    <w:rsid w:val="1582576F"/>
    <w:rsid w:val="15AC2BC2"/>
    <w:rsid w:val="16392510"/>
    <w:rsid w:val="16722514"/>
    <w:rsid w:val="167D4CF4"/>
    <w:rsid w:val="168D7CDC"/>
    <w:rsid w:val="16981A93"/>
    <w:rsid w:val="16C873D8"/>
    <w:rsid w:val="16DB0903"/>
    <w:rsid w:val="16E17FA0"/>
    <w:rsid w:val="16EC0560"/>
    <w:rsid w:val="170232DC"/>
    <w:rsid w:val="17252EF0"/>
    <w:rsid w:val="17444851"/>
    <w:rsid w:val="17731D85"/>
    <w:rsid w:val="17766699"/>
    <w:rsid w:val="17772866"/>
    <w:rsid w:val="17BB7ACE"/>
    <w:rsid w:val="17C426E0"/>
    <w:rsid w:val="17D33860"/>
    <w:rsid w:val="17F72285"/>
    <w:rsid w:val="183062EB"/>
    <w:rsid w:val="18355C8F"/>
    <w:rsid w:val="188A180E"/>
    <w:rsid w:val="193D55AA"/>
    <w:rsid w:val="193E54AC"/>
    <w:rsid w:val="194E0430"/>
    <w:rsid w:val="1996579D"/>
    <w:rsid w:val="199D708E"/>
    <w:rsid w:val="19B33077"/>
    <w:rsid w:val="19DC7C3D"/>
    <w:rsid w:val="19F12EEF"/>
    <w:rsid w:val="1A5C1357"/>
    <w:rsid w:val="1A613AB8"/>
    <w:rsid w:val="1AB44162"/>
    <w:rsid w:val="1ACE0437"/>
    <w:rsid w:val="1AD23EF1"/>
    <w:rsid w:val="1AF360DC"/>
    <w:rsid w:val="1B0C6FB6"/>
    <w:rsid w:val="1B4E7E6B"/>
    <w:rsid w:val="1B6C7473"/>
    <w:rsid w:val="1B7146AB"/>
    <w:rsid w:val="1B742F62"/>
    <w:rsid w:val="1BB12A76"/>
    <w:rsid w:val="1BC2453B"/>
    <w:rsid w:val="1BCA7729"/>
    <w:rsid w:val="1BD4377F"/>
    <w:rsid w:val="1C011BF2"/>
    <w:rsid w:val="1C200C6F"/>
    <w:rsid w:val="1C3D20F8"/>
    <w:rsid w:val="1C3E416F"/>
    <w:rsid w:val="1C4C007A"/>
    <w:rsid w:val="1CBF1B8F"/>
    <w:rsid w:val="1D19781D"/>
    <w:rsid w:val="1D3731E0"/>
    <w:rsid w:val="1D5435E3"/>
    <w:rsid w:val="1DA64E6B"/>
    <w:rsid w:val="1DB00D84"/>
    <w:rsid w:val="1DB02A2D"/>
    <w:rsid w:val="1DB7303E"/>
    <w:rsid w:val="1DB73B46"/>
    <w:rsid w:val="1DC533DE"/>
    <w:rsid w:val="1DE601B3"/>
    <w:rsid w:val="1DF22D29"/>
    <w:rsid w:val="1E6A5A31"/>
    <w:rsid w:val="1E7970EA"/>
    <w:rsid w:val="1E8253DE"/>
    <w:rsid w:val="1EAE69DF"/>
    <w:rsid w:val="1EB161B6"/>
    <w:rsid w:val="1ECC0C8A"/>
    <w:rsid w:val="1ED23BA1"/>
    <w:rsid w:val="1EE4684F"/>
    <w:rsid w:val="1F28138D"/>
    <w:rsid w:val="1F341406"/>
    <w:rsid w:val="1F6B0700"/>
    <w:rsid w:val="1F8C7A59"/>
    <w:rsid w:val="200669F2"/>
    <w:rsid w:val="2007776A"/>
    <w:rsid w:val="2015619D"/>
    <w:rsid w:val="20241100"/>
    <w:rsid w:val="2049318E"/>
    <w:rsid w:val="206A64FB"/>
    <w:rsid w:val="209334F8"/>
    <w:rsid w:val="20D259CB"/>
    <w:rsid w:val="20FD3E2C"/>
    <w:rsid w:val="213E0D2F"/>
    <w:rsid w:val="21552EF8"/>
    <w:rsid w:val="217322AF"/>
    <w:rsid w:val="219E572F"/>
    <w:rsid w:val="21A91F71"/>
    <w:rsid w:val="21BC4B81"/>
    <w:rsid w:val="21D4796F"/>
    <w:rsid w:val="21D9715E"/>
    <w:rsid w:val="21FE6001"/>
    <w:rsid w:val="226E0E8D"/>
    <w:rsid w:val="22795B76"/>
    <w:rsid w:val="228270B0"/>
    <w:rsid w:val="228370BF"/>
    <w:rsid w:val="22C3638C"/>
    <w:rsid w:val="22EB6DAB"/>
    <w:rsid w:val="235D6051"/>
    <w:rsid w:val="23D62E00"/>
    <w:rsid w:val="23EC1B19"/>
    <w:rsid w:val="23EE45FE"/>
    <w:rsid w:val="24026CD9"/>
    <w:rsid w:val="241D14F8"/>
    <w:rsid w:val="242173F3"/>
    <w:rsid w:val="24280F84"/>
    <w:rsid w:val="245C4340"/>
    <w:rsid w:val="246134CA"/>
    <w:rsid w:val="24B10F2A"/>
    <w:rsid w:val="24C91C24"/>
    <w:rsid w:val="24CF3EAC"/>
    <w:rsid w:val="24D45F09"/>
    <w:rsid w:val="2521429A"/>
    <w:rsid w:val="25694065"/>
    <w:rsid w:val="25A56530"/>
    <w:rsid w:val="25B266E5"/>
    <w:rsid w:val="25EA00FD"/>
    <w:rsid w:val="260B241C"/>
    <w:rsid w:val="26411C88"/>
    <w:rsid w:val="267B464A"/>
    <w:rsid w:val="26CE4112"/>
    <w:rsid w:val="274257DA"/>
    <w:rsid w:val="276220E1"/>
    <w:rsid w:val="27CC6CE3"/>
    <w:rsid w:val="27D15740"/>
    <w:rsid w:val="27EA1C4B"/>
    <w:rsid w:val="281A2FD5"/>
    <w:rsid w:val="281D19D4"/>
    <w:rsid w:val="28396667"/>
    <w:rsid w:val="28596545"/>
    <w:rsid w:val="29296128"/>
    <w:rsid w:val="29530198"/>
    <w:rsid w:val="29601EC4"/>
    <w:rsid w:val="2996044C"/>
    <w:rsid w:val="29E16E42"/>
    <w:rsid w:val="29EC7F9C"/>
    <w:rsid w:val="2A304AD0"/>
    <w:rsid w:val="2A39040B"/>
    <w:rsid w:val="2A691B52"/>
    <w:rsid w:val="2A952465"/>
    <w:rsid w:val="2AAA5984"/>
    <w:rsid w:val="2AD348C3"/>
    <w:rsid w:val="2AD5652E"/>
    <w:rsid w:val="2AF569EE"/>
    <w:rsid w:val="2B053DE2"/>
    <w:rsid w:val="2B1A3800"/>
    <w:rsid w:val="2B3818FE"/>
    <w:rsid w:val="2B736D8E"/>
    <w:rsid w:val="2B787574"/>
    <w:rsid w:val="2B7A31F3"/>
    <w:rsid w:val="2B80063C"/>
    <w:rsid w:val="2B864E37"/>
    <w:rsid w:val="2B9F2755"/>
    <w:rsid w:val="2BA72541"/>
    <w:rsid w:val="2C383731"/>
    <w:rsid w:val="2C5B1108"/>
    <w:rsid w:val="2C6A61FD"/>
    <w:rsid w:val="2C871405"/>
    <w:rsid w:val="2C9A461D"/>
    <w:rsid w:val="2CA37E14"/>
    <w:rsid w:val="2CFA2205"/>
    <w:rsid w:val="2D066A1A"/>
    <w:rsid w:val="2D0959DD"/>
    <w:rsid w:val="2D84226D"/>
    <w:rsid w:val="2D8B038A"/>
    <w:rsid w:val="2DC13A95"/>
    <w:rsid w:val="2DCD59FF"/>
    <w:rsid w:val="2DD466F2"/>
    <w:rsid w:val="2DE1554E"/>
    <w:rsid w:val="2DEC54CD"/>
    <w:rsid w:val="2E19676B"/>
    <w:rsid w:val="2E212AD1"/>
    <w:rsid w:val="2E2E189E"/>
    <w:rsid w:val="2E6E3B57"/>
    <w:rsid w:val="2EAD1F68"/>
    <w:rsid w:val="2EBD0406"/>
    <w:rsid w:val="2EC47B99"/>
    <w:rsid w:val="2F2512EC"/>
    <w:rsid w:val="2F281077"/>
    <w:rsid w:val="2F434EEA"/>
    <w:rsid w:val="2F7412BD"/>
    <w:rsid w:val="2F871F7D"/>
    <w:rsid w:val="2FA6631A"/>
    <w:rsid w:val="2FB51195"/>
    <w:rsid w:val="2FEC55EA"/>
    <w:rsid w:val="2FF75AC0"/>
    <w:rsid w:val="2FFB6225"/>
    <w:rsid w:val="300842E2"/>
    <w:rsid w:val="3010572E"/>
    <w:rsid w:val="30655E29"/>
    <w:rsid w:val="30694270"/>
    <w:rsid w:val="30AF24CE"/>
    <w:rsid w:val="30EA1912"/>
    <w:rsid w:val="30F34E55"/>
    <w:rsid w:val="312E6CA7"/>
    <w:rsid w:val="313164FD"/>
    <w:rsid w:val="317469EA"/>
    <w:rsid w:val="317A2732"/>
    <w:rsid w:val="318A7789"/>
    <w:rsid w:val="31914EE0"/>
    <w:rsid w:val="31AC0A10"/>
    <w:rsid w:val="31B66D1B"/>
    <w:rsid w:val="31C87E42"/>
    <w:rsid w:val="31FC155B"/>
    <w:rsid w:val="32052194"/>
    <w:rsid w:val="32233D41"/>
    <w:rsid w:val="323562D4"/>
    <w:rsid w:val="323C7452"/>
    <w:rsid w:val="32543377"/>
    <w:rsid w:val="32764C38"/>
    <w:rsid w:val="32CD45C4"/>
    <w:rsid w:val="32E0134E"/>
    <w:rsid w:val="32E01FAB"/>
    <w:rsid w:val="32ED3D08"/>
    <w:rsid w:val="32F43345"/>
    <w:rsid w:val="32F86550"/>
    <w:rsid w:val="33303BF9"/>
    <w:rsid w:val="3349002D"/>
    <w:rsid w:val="334C3BCC"/>
    <w:rsid w:val="33636A8F"/>
    <w:rsid w:val="33901A55"/>
    <w:rsid w:val="33951C3C"/>
    <w:rsid w:val="33D71DA8"/>
    <w:rsid w:val="33DC74F1"/>
    <w:rsid w:val="342E34D5"/>
    <w:rsid w:val="342F293C"/>
    <w:rsid w:val="349470C7"/>
    <w:rsid w:val="34B20470"/>
    <w:rsid w:val="34B32C51"/>
    <w:rsid w:val="34B81BDE"/>
    <w:rsid w:val="34EE7FD0"/>
    <w:rsid w:val="351F6E56"/>
    <w:rsid w:val="35577502"/>
    <w:rsid w:val="35695D06"/>
    <w:rsid w:val="35955DB2"/>
    <w:rsid w:val="35A75149"/>
    <w:rsid w:val="35C80845"/>
    <w:rsid w:val="36191FE5"/>
    <w:rsid w:val="362B6F28"/>
    <w:rsid w:val="365466DC"/>
    <w:rsid w:val="366E163F"/>
    <w:rsid w:val="367A4FFF"/>
    <w:rsid w:val="36882A72"/>
    <w:rsid w:val="36C82559"/>
    <w:rsid w:val="36D0324A"/>
    <w:rsid w:val="36DE5FBC"/>
    <w:rsid w:val="36FC121F"/>
    <w:rsid w:val="37354BCF"/>
    <w:rsid w:val="37452656"/>
    <w:rsid w:val="375F03CB"/>
    <w:rsid w:val="377E5C0F"/>
    <w:rsid w:val="37A727E7"/>
    <w:rsid w:val="37B348A9"/>
    <w:rsid w:val="37C75FD7"/>
    <w:rsid w:val="37D46184"/>
    <w:rsid w:val="37F63D94"/>
    <w:rsid w:val="38133712"/>
    <w:rsid w:val="381F40CB"/>
    <w:rsid w:val="38232C7C"/>
    <w:rsid w:val="38335DA1"/>
    <w:rsid w:val="38596FF0"/>
    <w:rsid w:val="386D002D"/>
    <w:rsid w:val="38A0499F"/>
    <w:rsid w:val="38E5607B"/>
    <w:rsid w:val="390B0F3D"/>
    <w:rsid w:val="3967440D"/>
    <w:rsid w:val="397B5BB1"/>
    <w:rsid w:val="399D311A"/>
    <w:rsid w:val="39A1534E"/>
    <w:rsid w:val="39C30C85"/>
    <w:rsid w:val="39EB1FC7"/>
    <w:rsid w:val="3A0C6956"/>
    <w:rsid w:val="3A28527C"/>
    <w:rsid w:val="3A765711"/>
    <w:rsid w:val="3A786932"/>
    <w:rsid w:val="3A9733F4"/>
    <w:rsid w:val="3AA47F80"/>
    <w:rsid w:val="3AAC0F6D"/>
    <w:rsid w:val="3AEB22ED"/>
    <w:rsid w:val="3AFA1AC2"/>
    <w:rsid w:val="3B042708"/>
    <w:rsid w:val="3B1A3268"/>
    <w:rsid w:val="3B2C0D5A"/>
    <w:rsid w:val="3B837C8A"/>
    <w:rsid w:val="3BA27ADB"/>
    <w:rsid w:val="3BDD4B44"/>
    <w:rsid w:val="3BE02CE7"/>
    <w:rsid w:val="3BFC6764"/>
    <w:rsid w:val="3C033DC9"/>
    <w:rsid w:val="3C47633A"/>
    <w:rsid w:val="3C5D1238"/>
    <w:rsid w:val="3C750388"/>
    <w:rsid w:val="3C82422E"/>
    <w:rsid w:val="3C8461DD"/>
    <w:rsid w:val="3CFC4C89"/>
    <w:rsid w:val="3D6305B5"/>
    <w:rsid w:val="3D9213AB"/>
    <w:rsid w:val="3DD915A9"/>
    <w:rsid w:val="3DDA347E"/>
    <w:rsid w:val="3E5609D2"/>
    <w:rsid w:val="3EB15159"/>
    <w:rsid w:val="3EB82D11"/>
    <w:rsid w:val="3ED744D9"/>
    <w:rsid w:val="3EEB773D"/>
    <w:rsid w:val="3EED02D7"/>
    <w:rsid w:val="3EFD43EF"/>
    <w:rsid w:val="3FAA4150"/>
    <w:rsid w:val="3FD041E1"/>
    <w:rsid w:val="3FDF7866"/>
    <w:rsid w:val="40EE2DEC"/>
    <w:rsid w:val="410E06EE"/>
    <w:rsid w:val="411017CE"/>
    <w:rsid w:val="41871BD3"/>
    <w:rsid w:val="4195160A"/>
    <w:rsid w:val="41E53711"/>
    <w:rsid w:val="41FC1DA8"/>
    <w:rsid w:val="423D7FD9"/>
    <w:rsid w:val="425416D5"/>
    <w:rsid w:val="425B7FBC"/>
    <w:rsid w:val="42626A31"/>
    <w:rsid w:val="427204A9"/>
    <w:rsid w:val="42831830"/>
    <w:rsid w:val="429751EF"/>
    <w:rsid w:val="42B04A7B"/>
    <w:rsid w:val="42BA1AC3"/>
    <w:rsid w:val="42CF0529"/>
    <w:rsid w:val="42D5464D"/>
    <w:rsid w:val="42E8499B"/>
    <w:rsid w:val="42EF4040"/>
    <w:rsid w:val="433D6304"/>
    <w:rsid w:val="437B4C45"/>
    <w:rsid w:val="438F6934"/>
    <w:rsid w:val="43A60E2E"/>
    <w:rsid w:val="443A51E2"/>
    <w:rsid w:val="44513DA0"/>
    <w:rsid w:val="44720D71"/>
    <w:rsid w:val="44861D96"/>
    <w:rsid w:val="449C325B"/>
    <w:rsid w:val="44A37209"/>
    <w:rsid w:val="44B06892"/>
    <w:rsid w:val="44CF0ED4"/>
    <w:rsid w:val="44E528B9"/>
    <w:rsid w:val="45077085"/>
    <w:rsid w:val="451C07DD"/>
    <w:rsid w:val="451C3B94"/>
    <w:rsid w:val="455F5555"/>
    <w:rsid w:val="45DF5D0A"/>
    <w:rsid w:val="46073DC0"/>
    <w:rsid w:val="46221132"/>
    <w:rsid w:val="46274376"/>
    <w:rsid w:val="46333A0F"/>
    <w:rsid w:val="46462ED1"/>
    <w:rsid w:val="46464786"/>
    <w:rsid w:val="466E7F50"/>
    <w:rsid w:val="46A00500"/>
    <w:rsid w:val="46D91F29"/>
    <w:rsid w:val="46ED33C3"/>
    <w:rsid w:val="471366C4"/>
    <w:rsid w:val="47244323"/>
    <w:rsid w:val="47301D42"/>
    <w:rsid w:val="47351CDE"/>
    <w:rsid w:val="47AA7E6D"/>
    <w:rsid w:val="47B03692"/>
    <w:rsid w:val="47EC136B"/>
    <w:rsid w:val="48042E7B"/>
    <w:rsid w:val="48434FD5"/>
    <w:rsid w:val="48455ACA"/>
    <w:rsid w:val="48553872"/>
    <w:rsid w:val="48567D02"/>
    <w:rsid w:val="485D10FE"/>
    <w:rsid w:val="487C4B79"/>
    <w:rsid w:val="48854618"/>
    <w:rsid w:val="488C71DB"/>
    <w:rsid w:val="489B7B29"/>
    <w:rsid w:val="48C04F7A"/>
    <w:rsid w:val="48DE2956"/>
    <w:rsid w:val="48E868F1"/>
    <w:rsid w:val="49211F7B"/>
    <w:rsid w:val="492C4E09"/>
    <w:rsid w:val="494F46ED"/>
    <w:rsid w:val="49B20809"/>
    <w:rsid w:val="49DF6C2D"/>
    <w:rsid w:val="49FA42AF"/>
    <w:rsid w:val="4A6B0FE7"/>
    <w:rsid w:val="4A816415"/>
    <w:rsid w:val="4A8A16EC"/>
    <w:rsid w:val="4AD45585"/>
    <w:rsid w:val="4AD5273B"/>
    <w:rsid w:val="4AFF0F39"/>
    <w:rsid w:val="4B3B44B5"/>
    <w:rsid w:val="4B3F009C"/>
    <w:rsid w:val="4B636573"/>
    <w:rsid w:val="4B6A4A53"/>
    <w:rsid w:val="4B981437"/>
    <w:rsid w:val="4BE26B88"/>
    <w:rsid w:val="4C17429F"/>
    <w:rsid w:val="4C202392"/>
    <w:rsid w:val="4C250805"/>
    <w:rsid w:val="4C282430"/>
    <w:rsid w:val="4C2E61A9"/>
    <w:rsid w:val="4CB05ACF"/>
    <w:rsid w:val="4CC25B2C"/>
    <w:rsid w:val="4CCC49A1"/>
    <w:rsid w:val="4CDC027C"/>
    <w:rsid w:val="4CDD68A0"/>
    <w:rsid w:val="4CF1513F"/>
    <w:rsid w:val="4D126137"/>
    <w:rsid w:val="4D140777"/>
    <w:rsid w:val="4D2F26D0"/>
    <w:rsid w:val="4D33601B"/>
    <w:rsid w:val="4D6A744C"/>
    <w:rsid w:val="4DAE6731"/>
    <w:rsid w:val="4DB27969"/>
    <w:rsid w:val="4DB50552"/>
    <w:rsid w:val="4DC50D69"/>
    <w:rsid w:val="4E1143C9"/>
    <w:rsid w:val="4E2E6331"/>
    <w:rsid w:val="4E3477A2"/>
    <w:rsid w:val="4EDA5ECD"/>
    <w:rsid w:val="4EF30D93"/>
    <w:rsid w:val="4EFA782F"/>
    <w:rsid w:val="4F865964"/>
    <w:rsid w:val="4F8A3B70"/>
    <w:rsid w:val="4FB322A3"/>
    <w:rsid w:val="4FB915A8"/>
    <w:rsid w:val="4FC21F79"/>
    <w:rsid w:val="4FD779DF"/>
    <w:rsid w:val="502F6DA6"/>
    <w:rsid w:val="50854329"/>
    <w:rsid w:val="50A2238C"/>
    <w:rsid w:val="50AB3C8E"/>
    <w:rsid w:val="50AE5DD0"/>
    <w:rsid w:val="50B44E55"/>
    <w:rsid w:val="50B551B5"/>
    <w:rsid w:val="50FD36A7"/>
    <w:rsid w:val="50FD5DE1"/>
    <w:rsid w:val="51027CDB"/>
    <w:rsid w:val="515C7A26"/>
    <w:rsid w:val="517D3201"/>
    <w:rsid w:val="51F31E55"/>
    <w:rsid w:val="523814DF"/>
    <w:rsid w:val="528D77B7"/>
    <w:rsid w:val="52A9168B"/>
    <w:rsid w:val="52BD083D"/>
    <w:rsid w:val="52D6191E"/>
    <w:rsid w:val="52ED2D4C"/>
    <w:rsid w:val="532A0FC7"/>
    <w:rsid w:val="533025D3"/>
    <w:rsid w:val="53495C40"/>
    <w:rsid w:val="534A586E"/>
    <w:rsid w:val="538B6BE9"/>
    <w:rsid w:val="53BA24E9"/>
    <w:rsid w:val="53E57D1D"/>
    <w:rsid w:val="53FE6631"/>
    <w:rsid w:val="541D0E86"/>
    <w:rsid w:val="543231D4"/>
    <w:rsid w:val="548F4A7C"/>
    <w:rsid w:val="54954A6B"/>
    <w:rsid w:val="54B061B9"/>
    <w:rsid w:val="54BB5607"/>
    <w:rsid w:val="54CB5A4C"/>
    <w:rsid w:val="5504084F"/>
    <w:rsid w:val="55145FE1"/>
    <w:rsid w:val="551C3935"/>
    <w:rsid w:val="55511042"/>
    <w:rsid w:val="55AC2E60"/>
    <w:rsid w:val="55C757B6"/>
    <w:rsid w:val="55DD6A8C"/>
    <w:rsid w:val="55E329A7"/>
    <w:rsid w:val="5614285E"/>
    <w:rsid w:val="563B7B9A"/>
    <w:rsid w:val="563C5A53"/>
    <w:rsid w:val="569027BF"/>
    <w:rsid w:val="56F57269"/>
    <w:rsid w:val="56FA568D"/>
    <w:rsid w:val="57307589"/>
    <w:rsid w:val="5764282C"/>
    <w:rsid w:val="57805519"/>
    <w:rsid w:val="57B33B51"/>
    <w:rsid w:val="57C16E72"/>
    <w:rsid w:val="57F8184D"/>
    <w:rsid w:val="580C45CB"/>
    <w:rsid w:val="580D0087"/>
    <w:rsid w:val="58217F3F"/>
    <w:rsid w:val="583543D2"/>
    <w:rsid w:val="58520713"/>
    <w:rsid w:val="585F0CEB"/>
    <w:rsid w:val="58753496"/>
    <w:rsid w:val="589A5038"/>
    <w:rsid w:val="58AC6647"/>
    <w:rsid w:val="58C630C0"/>
    <w:rsid w:val="58DA143D"/>
    <w:rsid w:val="590D1920"/>
    <w:rsid w:val="592B46D7"/>
    <w:rsid w:val="592C7CF4"/>
    <w:rsid w:val="592E6840"/>
    <w:rsid w:val="59324F2B"/>
    <w:rsid w:val="59511CEB"/>
    <w:rsid w:val="59550845"/>
    <w:rsid w:val="595849CF"/>
    <w:rsid w:val="59836186"/>
    <w:rsid w:val="599E3FED"/>
    <w:rsid w:val="59A01CE9"/>
    <w:rsid w:val="59C82CF6"/>
    <w:rsid w:val="5A0615FC"/>
    <w:rsid w:val="5A167636"/>
    <w:rsid w:val="5A7B1397"/>
    <w:rsid w:val="5AD15559"/>
    <w:rsid w:val="5AD421DB"/>
    <w:rsid w:val="5AEC5DB7"/>
    <w:rsid w:val="5B0D23BF"/>
    <w:rsid w:val="5B1517BE"/>
    <w:rsid w:val="5B782721"/>
    <w:rsid w:val="5B7F56B4"/>
    <w:rsid w:val="5BA12121"/>
    <w:rsid w:val="5BA35E93"/>
    <w:rsid w:val="5BDD3C89"/>
    <w:rsid w:val="5BF503D0"/>
    <w:rsid w:val="5BF60C42"/>
    <w:rsid w:val="5BFB38A2"/>
    <w:rsid w:val="5C2B1BBE"/>
    <w:rsid w:val="5C2D21E5"/>
    <w:rsid w:val="5C3D250C"/>
    <w:rsid w:val="5C546479"/>
    <w:rsid w:val="5CB843B3"/>
    <w:rsid w:val="5CB92771"/>
    <w:rsid w:val="5CD511BD"/>
    <w:rsid w:val="5CE52EF2"/>
    <w:rsid w:val="5CEE6906"/>
    <w:rsid w:val="5D27228D"/>
    <w:rsid w:val="5D275138"/>
    <w:rsid w:val="5D612C7E"/>
    <w:rsid w:val="5D6B1E81"/>
    <w:rsid w:val="5D836A4B"/>
    <w:rsid w:val="5D9B7AA8"/>
    <w:rsid w:val="5DCF54BB"/>
    <w:rsid w:val="5E4917B6"/>
    <w:rsid w:val="5E4E0527"/>
    <w:rsid w:val="5EB02F9F"/>
    <w:rsid w:val="5F0E74B9"/>
    <w:rsid w:val="5F120CCE"/>
    <w:rsid w:val="5F195EDE"/>
    <w:rsid w:val="5F673698"/>
    <w:rsid w:val="5FF23A12"/>
    <w:rsid w:val="603769A7"/>
    <w:rsid w:val="605F600C"/>
    <w:rsid w:val="606B04D4"/>
    <w:rsid w:val="60703DB9"/>
    <w:rsid w:val="60867027"/>
    <w:rsid w:val="608973EE"/>
    <w:rsid w:val="609A110B"/>
    <w:rsid w:val="60C4081B"/>
    <w:rsid w:val="60E60979"/>
    <w:rsid w:val="60F41612"/>
    <w:rsid w:val="60FC3563"/>
    <w:rsid w:val="61253F8C"/>
    <w:rsid w:val="612D7950"/>
    <w:rsid w:val="61336D5D"/>
    <w:rsid w:val="61435F35"/>
    <w:rsid w:val="6160497C"/>
    <w:rsid w:val="616241DD"/>
    <w:rsid w:val="61B042F8"/>
    <w:rsid w:val="61C866EF"/>
    <w:rsid w:val="61E320A0"/>
    <w:rsid w:val="628F5801"/>
    <w:rsid w:val="62AB60E0"/>
    <w:rsid w:val="62B25920"/>
    <w:rsid w:val="62B2700E"/>
    <w:rsid w:val="62D56B43"/>
    <w:rsid w:val="62D72545"/>
    <w:rsid w:val="62E44812"/>
    <w:rsid w:val="62FE2142"/>
    <w:rsid w:val="6315368B"/>
    <w:rsid w:val="632F43F5"/>
    <w:rsid w:val="636311C0"/>
    <w:rsid w:val="636B4F48"/>
    <w:rsid w:val="63797B98"/>
    <w:rsid w:val="63AE0C39"/>
    <w:rsid w:val="63D0566A"/>
    <w:rsid w:val="63D97DCE"/>
    <w:rsid w:val="646D6253"/>
    <w:rsid w:val="647163A9"/>
    <w:rsid w:val="650238AC"/>
    <w:rsid w:val="651A37C0"/>
    <w:rsid w:val="653B6846"/>
    <w:rsid w:val="654A0C5D"/>
    <w:rsid w:val="65721D68"/>
    <w:rsid w:val="657D3965"/>
    <w:rsid w:val="65C11E12"/>
    <w:rsid w:val="65FE117C"/>
    <w:rsid w:val="660D0C36"/>
    <w:rsid w:val="662A057D"/>
    <w:rsid w:val="663449E1"/>
    <w:rsid w:val="66687418"/>
    <w:rsid w:val="666E4788"/>
    <w:rsid w:val="66870E8F"/>
    <w:rsid w:val="66930741"/>
    <w:rsid w:val="66B8435A"/>
    <w:rsid w:val="66CA5363"/>
    <w:rsid w:val="66D41131"/>
    <w:rsid w:val="66E66DCD"/>
    <w:rsid w:val="66F20D4F"/>
    <w:rsid w:val="66F316A2"/>
    <w:rsid w:val="66F9658C"/>
    <w:rsid w:val="670F2740"/>
    <w:rsid w:val="676E2EDD"/>
    <w:rsid w:val="67737E89"/>
    <w:rsid w:val="67B42359"/>
    <w:rsid w:val="67B524BD"/>
    <w:rsid w:val="67E2567C"/>
    <w:rsid w:val="680667D7"/>
    <w:rsid w:val="68212F90"/>
    <w:rsid w:val="68246CF5"/>
    <w:rsid w:val="685418FE"/>
    <w:rsid w:val="68572B2F"/>
    <w:rsid w:val="688C64FA"/>
    <w:rsid w:val="689F270D"/>
    <w:rsid w:val="68A028E1"/>
    <w:rsid w:val="68E32870"/>
    <w:rsid w:val="68E827D4"/>
    <w:rsid w:val="690A79FB"/>
    <w:rsid w:val="69220A82"/>
    <w:rsid w:val="6929102A"/>
    <w:rsid w:val="69445F82"/>
    <w:rsid w:val="694909AA"/>
    <w:rsid w:val="695E7545"/>
    <w:rsid w:val="696A562C"/>
    <w:rsid w:val="69746448"/>
    <w:rsid w:val="69A3416B"/>
    <w:rsid w:val="69E247D5"/>
    <w:rsid w:val="69FC440C"/>
    <w:rsid w:val="6A0E6140"/>
    <w:rsid w:val="6A8B4135"/>
    <w:rsid w:val="6AB07A9B"/>
    <w:rsid w:val="6B0058CD"/>
    <w:rsid w:val="6B16159C"/>
    <w:rsid w:val="6B5C4F68"/>
    <w:rsid w:val="6B8171FB"/>
    <w:rsid w:val="6B8D4376"/>
    <w:rsid w:val="6BAC3809"/>
    <w:rsid w:val="6BDF1327"/>
    <w:rsid w:val="6BF8607A"/>
    <w:rsid w:val="6BFC1A9B"/>
    <w:rsid w:val="6C076337"/>
    <w:rsid w:val="6C1D396C"/>
    <w:rsid w:val="6C993B60"/>
    <w:rsid w:val="6CA62100"/>
    <w:rsid w:val="6CCF514F"/>
    <w:rsid w:val="6CEF0E81"/>
    <w:rsid w:val="6CEF30AE"/>
    <w:rsid w:val="6D1676F2"/>
    <w:rsid w:val="6D33209D"/>
    <w:rsid w:val="6D40049A"/>
    <w:rsid w:val="6D637235"/>
    <w:rsid w:val="6D756A9A"/>
    <w:rsid w:val="6D9645AA"/>
    <w:rsid w:val="6DB013CA"/>
    <w:rsid w:val="6DB8208A"/>
    <w:rsid w:val="6DB97473"/>
    <w:rsid w:val="6DC673D6"/>
    <w:rsid w:val="6DD850F5"/>
    <w:rsid w:val="6DE23191"/>
    <w:rsid w:val="6DF82E62"/>
    <w:rsid w:val="6E065B15"/>
    <w:rsid w:val="6E0A11C6"/>
    <w:rsid w:val="6E401415"/>
    <w:rsid w:val="6E573021"/>
    <w:rsid w:val="6EA870F5"/>
    <w:rsid w:val="6EBE276B"/>
    <w:rsid w:val="6EEB60DE"/>
    <w:rsid w:val="6EEF013E"/>
    <w:rsid w:val="6F0C1E4A"/>
    <w:rsid w:val="6F373B90"/>
    <w:rsid w:val="6F4D6403"/>
    <w:rsid w:val="6F9255DB"/>
    <w:rsid w:val="6FDB460E"/>
    <w:rsid w:val="6FF37852"/>
    <w:rsid w:val="705856EA"/>
    <w:rsid w:val="705D4060"/>
    <w:rsid w:val="709F09CB"/>
    <w:rsid w:val="70AA5CA3"/>
    <w:rsid w:val="712701D6"/>
    <w:rsid w:val="712766A2"/>
    <w:rsid w:val="71653731"/>
    <w:rsid w:val="71895BC7"/>
    <w:rsid w:val="71B0751B"/>
    <w:rsid w:val="71D032F5"/>
    <w:rsid w:val="71EE17C2"/>
    <w:rsid w:val="71F13C78"/>
    <w:rsid w:val="720A4179"/>
    <w:rsid w:val="7225449F"/>
    <w:rsid w:val="723202B8"/>
    <w:rsid w:val="72393763"/>
    <w:rsid w:val="72516181"/>
    <w:rsid w:val="72AC42E4"/>
    <w:rsid w:val="72B36D75"/>
    <w:rsid w:val="73013D58"/>
    <w:rsid w:val="73072BAC"/>
    <w:rsid w:val="731A294D"/>
    <w:rsid w:val="734746E1"/>
    <w:rsid w:val="739F2491"/>
    <w:rsid w:val="73A06890"/>
    <w:rsid w:val="73B01248"/>
    <w:rsid w:val="73DB24E9"/>
    <w:rsid w:val="73EC5F3A"/>
    <w:rsid w:val="74020D8A"/>
    <w:rsid w:val="74643CEC"/>
    <w:rsid w:val="748D5375"/>
    <w:rsid w:val="75360C80"/>
    <w:rsid w:val="753D5449"/>
    <w:rsid w:val="75472D9C"/>
    <w:rsid w:val="75A90413"/>
    <w:rsid w:val="75D478AC"/>
    <w:rsid w:val="75E242A5"/>
    <w:rsid w:val="75F1785B"/>
    <w:rsid w:val="760307B6"/>
    <w:rsid w:val="766F2BDB"/>
    <w:rsid w:val="767B4F34"/>
    <w:rsid w:val="769672C7"/>
    <w:rsid w:val="76DB22FF"/>
    <w:rsid w:val="76F31479"/>
    <w:rsid w:val="76FF256D"/>
    <w:rsid w:val="77041304"/>
    <w:rsid w:val="772B4131"/>
    <w:rsid w:val="774C0CFA"/>
    <w:rsid w:val="774C677F"/>
    <w:rsid w:val="777C5C4B"/>
    <w:rsid w:val="77EC0D0B"/>
    <w:rsid w:val="782101AF"/>
    <w:rsid w:val="7829071F"/>
    <w:rsid w:val="782C468C"/>
    <w:rsid w:val="784B78BC"/>
    <w:rsid w:val="78605446"/>
    <w:rsid w:val="78644592"/>
    <w:rsid w:val="786E268B"/>
    <w:rsid w:val="78825272"/>
    <w:rsid w:val="78A61089"/>
    <w:rsid w:val="78BD6941"/>
    <w:rsid w:val="78F32952"/>
    <w:rsid w:val="78FD0ACF"/>
    <w:rsid w:val="79031CEE"/>
    <w:rsid w:val="792B4A33"/>
    <w:rsid w:val="796C5C90"/>
    <w:rsid w:val="7973615B"/>
    <w:rsid w:val="797A19FE"/>
    <w:rsid w:val="79E60493"/>
    <w:rsid w:val="7A0C3983"/>
    <w:rsid w:val="7A4A3466"/>
    <w:rsid w:val="7AC45431"/>
    <w:rsid w:val="7B0762B3"/>
    <w:rsid w:val="7B4A1F7E"/>
    <w:rsid w:val="7B540411"/>
    <w:rsid w:val="7B797F2C"/>
    <w:rsid w:val="7BB5539F"/>
    <w:rsid w:val="7BD1021F"/>
    <w:rsid w:val="7BE61C71"/>
    <w:rsid w:val="7BF00993"/>
    <w:rsid w:val="7C3137EC"/>
    <w:rsid w:val="7C3D4FCD"/>
    <w:rsid w:val="7C4521EA"/>
    <w:rsid w:val="7C6335E1"/>
    <w:rsid w:val="7C7537E0"/>
    <w:rsid w:val="7C817953"/>
    <w:rsid w:val="7C9D3F4D"/>
    <w:rsid w:val="7CCB6FAD"/>
    <w:rsid w:val="7CD1457B"/>
    <w:rsid w:val="7CD4495F"/>
    <w:rsid w:val="7CD75F6F"/>
    <w:rsid w:val="7CDE6B53"/>
    <w:rsid w:val="7D0E0A8C"/>
    <w:rsid w:val="7D1A7069"/>
    <w:rsid w:val="7DC077A2"/>
    <w:rsid w:val="7DC23933"/>
    <w:rsid w:val="7DC51511"/>
    <w:rsid w:val="7DD523FB"/>
    <w:rsid w:val="7E122F90"/>
    <w:rsid w:val="7E55487E"/>
    <w:rsid w:val="7E593650"/>
    <w:rsid w:val="7E6E15CA"/>
    <w:rsid w:val="7E947D27"/>
    <w:rsid w:val="7E966B7D"/>
    <w:rsid w:val="7EC32287"/>
    <w:rsid w:val="7F0E3DB4"/>
    <w:rsid w:val="7F245570"/>
    <w:rsid w:val="7F2B4750"/>
    <w:rsid w:val="7F4D5C50"/>
    <w:rsid w:val="7F6A4F83"/>
    <w:rsid w:val="7F78138A"/>
    <w:rsid w:val="7F7F3830"/>
    <w:rsid w:val="7F7F4039"/>
    <w:rsid w:val="7F8E319B"/>
    <w:rsid w:val="7FB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basedOn w:val="15"/>
    <w:unhideWhenUsed/>
    <w:uiPriority w:val="99"/>
    <w:rPr>
      <w:rFonts w:ascii="Courier New" w:hAnsi="Courier New"/>
      <w:sz w:val="20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character" w:customStyle="1" w:styleId="30">
    <w:name w:val="sc31"/>
    <w:basedOn w:val="15"/>
    <w:qFormat/>
    <w:uiPriority w:val="0"/>
    <w:rPr>
      <w:color w:val="008080"/>
    </w:rPr>
  </w:style>
  <w:style w:type="character" w:customStyle="1" w:styleId="31">
    <w:name w:val="sc161"/>
    <w:basedOn w:val="15"/>
    <w:qFormat/>
    <w:uiPriority w:val="0"/>
    <w:rPr>
      <w:color w:val="8000FF"/>
    </w:rPr>
  </w:style>
  <w:style w:type="character" w:customStyle="1" w:styleId="32">
    <w:name w:val="sc101"/>
    <w:basedOn w:val="15"/>
    <w:qFormat/>
    <w:uiPriority w:val="0"/>
    <w:rPr>
      <w:b/>
      <w:color w:val="000080"/>
    </w:rPr>
  </w:style>
  <w:style w:type="character" w:customStyle="1" w:styleId="33">
    <w:name w:val="sc21"/>
    <w:basedOn w:val="15"/>
    <w:qFormat/>
    <w:uiPriority w:val="0"/>
    <w:rPr>
      <w:color w:val="008000"/>
    </w:rPr>
  </w:style>
  <w:style w:type="character" w:customStyle="1" w:styleId="34">
    <w:name w:val="sc61"/>
    <w:basedOn w:val="15"/>
    <w:qFormat/>
    <w:uiPriority w:val="0"/>
    <w:rPr>
      <w:color w:val="808080"/>
    </w:rPr>
  </w:style>
  <w:style w:type="character" w:customStyle="1" w:styleId="35">
    <w:name w:val="sc11"/>
    <w:basedOn w:val="15"/>
    <w:qFormat/>
    <w:uiPriority w:val="0"/>
    <w:rPr>
      <w:color w:val="008000"/>
    </w:rPr>
  </w:style>
  <w:style w:type="character" w:customStyle="1" w:styleId="36">
    <w:name w:val="sc41"/>
    <w:basedOn w:val="15"/>
    <w:qFormat/>
    <w:uiPriority w:val="0"/>
    <w:rPr>
      <w:color w:val="FF8000"/>
    </w:rPr>
  </w:style>
  <w:style w:type="character" w:customStyle="1" w:styleId="37">
    <w:name w:val="sc71"/>
    <w:basedOn w:val="15"/>
    <w:qFormat/>
    <w:uiPriority w:val="0"/>
    <w:rPr>
      <w:color w:val="808080"/>
    </w:rPr>
  </w:style>
  <w:style w:type="character" w:customStyle="1" w:styleId="38">
    <w:name w:val="sc51"/>
    <w:basedOn w:val="15"/>
    <w:qFormat/>
    <w:uiPriority w:val="0"/>
    <w:rPr>
      <w:b/>
      <w:color w:val="0000FF"/>
    </w:rPr>
  </w:style>
  <w:style w:type="paragraph" w:customStyle="1" w:styleId="39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35</Words>
  <Characters>201</Characters>
  <Lines>1</Lines>
  <Paragraphs>1</Paragraphs>
  <ScaleCrop>false</ScaleCrop>
  <LinksUpToDate>false</LinksUpToDate>
  <CharactersWithSpaces>235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2017-05-18T05:57:54Z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