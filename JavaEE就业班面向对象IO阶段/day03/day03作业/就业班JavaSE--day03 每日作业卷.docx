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就业班JavaSE--day03【接口、多态】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接口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请阐述接口中成员的特点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 接口中成员方法的特点是什么 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 接口中变量特点是什么?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  接口可以直接创建对象吗? 为什么?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  实现接口的类可以创建对象吗 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left="420" w:leftChars="0" w:firstLine="420" w:firstLineChars="0"/>
        <w:rPr>
          <w:lang w:val="en-US"/>
        </w:rPr>
      </w:pPr>
      <w:r>
        <w:rPr>
          <w:rFonts w:hint="eastAsia"/>
          <w:lang w:val="en-US" w:eastAsia="zh-CN"/>
        </w:rPr>
        <w:t>接口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请阐述接口的特点.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Java中接口可以继承吗 ?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Java支持多继承吗 ?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Java支持继承父类的同时,再实现多个接口吗 ?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允许父类的与实现接口的有相同的功能吗 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抽象类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请阐述接口与抽象的区别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接口与抽象类的相同点是什么 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接口与抽象类的区别是什么 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 二者如何选用 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多态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请阐述一下你对多态理解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多态前提条件是什么?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多态有哪些注意事项?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多态的好处和弊端是分别是什么?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什么是多态的向上转型 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什么是多态的向下转型, 为什么要向下转型 , 向下转型需要注意什么?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接口定义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类实现接口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请使用代码描述：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使用6000元的雷神电脑,编程和玩游戏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使用3000元的华为手机打电话和玩游戏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定义玩游戏(PlayGame)接口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声明抽象 playGame()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定义手机类(Phone)类,实现玩游戏(PlayGame)接口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属性: 品牌(brand),价格(price)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功能: 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特有功能: 打电话(call())</w:t>
      </w:r>
    </w:p>
    <w:p>
      <w:pPr>
        <w:numPr>
          <w:ilvl w:val="3"/>
          <w:numId w:val="4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在使用3000 元 华为手机打电话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实现接口功能: 玩游戏()</w:t>
      </w:r>
    </w:p>
    <w:p>
      <w:pPr>
        <w:numPr>
          <w:ilvl w:val="3"/>
          <w:numId w:val="4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在使用3000 元 华为手机发短信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 空参,有参构造;setters和getters方法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定义电脑(Computer)类实现玩游戏接口(PlayGame())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属性: 品牌(brand)和价格(price)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实现playGame()方法</w:t>
      </w:r>
    </w:p>
    <w:p>
      <w:pPr>
        <w:numPr>
          <w:ilvl w:val="3"/>
          <w:numId w:val="4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使用6000元的雷神电脑玩游戏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特有功能: 编码(coding)</w:t>
      </w:r>
    </w:p>
    <w:p>
      <w:pPr>
        <w:numPr>
          <w:ilvl w:val="3"/>
          <w:numId w:val="4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使用6000元的雷神电脑开发JavaEE应用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提供空参,有参构造;setters和getters方法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定义main方法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创建手机对象 p,品牌赋值为华为,价格赋值为3000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调用手机对象 p的玩游戏功能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调用手机对象 p的打电话功能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创建电脑对象 c,品牌赋值为雷神,价格赋值为6000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调用电脑对象c的玩游戏功能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调用电脑对象c的编程功能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继承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类实现接口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多态(向上转型)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向下转型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请使用代码描述: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奥迪车(Audi)都具有跑的功能，但是智能奥迪车(SmartAudi)除了具有跑的功能外，还具有自动泊车(automaticParking)和无人驾驶(automaticDrive)的功能！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要求:在测试类中创建Audi车对象和智能奥迪车对象,分别调用各自方法; 然后测试向上转型(转换为父类类型和实现的接口类型)和向下转型.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定义奥迪车类(Audi)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成员方法: 跑(run())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输出格式: 奥迪车在跑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定义智能接口(Smart)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抽象方法: 自动泊车(automaticParking)和无人驾驶(automaticDrive)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定义智能奥迪车类(SmartAudi) 继承Audi实现Smart接口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成员方法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实现automaticParking方法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输出: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white"/>
        </w:rPr>
        <w:t>智能奥迪车在自动泊车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实现automaticDrive方法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输出: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white"/>
        </w:rPr>
        <w:t>智能奥迪车在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white"/>
          <w:lang w:val="en-US" w:eastAsia="zh-CN"/>
        </w:rPr>
        <w:t>无人驾驶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定义测试类Test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提供main方法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在main方法中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创建Audi车对象 a,调用跑方法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创建SmartAudi车对象 sa,调用跑,自动泊车,自动驾驶方法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定义Audi类型的变量 aa 把sa赋值aa; 测试aa只能调用run方法,不能调用其他方法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判断如果aa是SmartAudi的实例对象, 把aa强制转换为saa;使用saa调用自动泊车和自动驾驶方法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定义Smart类型的变量 s,把sa赋值给s,测试只能调用自动泊车和自动驾驶方法,不能调用run方法.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继承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接口定义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类实现接口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请使用代码描述：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100元诺基亚手机(Phone)可以打电话(call)和发短信(sendMessage)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3000元的华为智能手机可以打电话,发短信和玩游戏(playGame)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2000元的iPad 平板,可以听歌(listenMusic)和玩游戏.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要求: 把手机的共性提取到父类中,特性的功能放到接口. 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定义玩游戏(PlayGame)接口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声明抽象方法 playGame()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定义手机类(Phone)类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属性: 品牌(brand),价格(price)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功能: 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打电话(call(String name))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在使用100 元 诺基亚 手机 给 景甜 打电话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发短信(sendMessage(String name))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在使用100 元 诺基亚 手机 给 景甜 发短信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 空参,有参构造;setters和getters方法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定义智能手机(SmartPhone)类继承手机类(Phone),实现玩游戏接口(PlayGame())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实现playGame()方法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在使用3000元的 华为 手机玩游戏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提供空参,有参构造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定义平板(Pad)类,实现PlayGame接口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属性:品牌(brand),价格(price)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成员方法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实现playGame()方法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在使用2000元的iPad平板玩游戏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特有方法: 听音乐(listenMusic)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在使用2000元的iPad平板听音乐</w:t>
      </w:r>
    </w:p>
    <w:p>
      <w:pPr>
        <w:numPr>
          <w:ilvl w:val="1"/>
          <w:numId w:val="6"/>
        </w:numPr>
        <w:tabs>
          <w:tab w:val="left" w:pos="1680"/>
          <w:tab w:val="clear" w:pos="840"/>
        </w:tabs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提供空参,有参构造,setters和getters方法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创建手机对象 njy,品牌赋值为诺基亚,价格赋值为100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调用手机对象 njy的打印电话和发短信功能,传入 景甜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创建智能手机对象 sp,品牌赋值为华为,价格赋值为3000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调用智能数据对象sp的打电话,发短信功能都传入林思意, 调用玩游戏功能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创建平板对象 p,品牌赋值为iPad,价格赋值为2000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调用平板p对象的听歌和玩游戏功能.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抽象类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多态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类名作为参数类型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接口作为参数类型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请使用代码描述: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所有的学生都有年龄和姓名,都会吃饭(学生餐)和学习,但是有部分学生会打篮球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所有的老师都有年龄和姓名,都会吃饭(工作餐)和讲课,但有部分老师会打篮球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去打篮球,会打篮球的老师和学生可以. (提示通过在测试类中的静态方法实现)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去食堂吃饭,所有人都可以去(提示通过在测试类中的静态方法实现)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定义抽象人类(Person)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 姓名(name),年龄(age)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抽象方法: eat()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提供:无参,有参构造方法和setters和getters方法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定义运动接口(Sport)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抽象方法: </w:t>
      </w:r>
      <w:r>
        <w:rPr>
          <w:rFonts w:hint="eastAsia"/>
          <w:sz w:val="24"/>
          <w:szCs w:val="24"/>
          <w:lang w:val="en-US" w:eastAsia="zh-CN"/>
        </w:rPr>
        <w:t>play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asketball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定义老师类(Teacher)继承Person类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成员方法:: 实现抽象方法eat()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年龄为30岁周晓斌老师,正在吃工作餐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提供: 无参,有参构造方法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定义运动老师类(SportTeacher)继承老师类(Teacher)实现运动接口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 实现</w:t>
      </w:r>
      <w:r>
        <w:rPr>
          <w:rFonts w:hint="eastAsia"/>
          <w:sz w:val="24"/>
          <w:szCs w:val="24"/>
          <w:lang w:val="en-US" w:eastAsia="zh-CN"/>
        </w:rPr>
        <w:t>play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asketball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的抽象方法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输出格式: 年龄为30岁 周晓斌 老师在打篮球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提供: 无参,有参构造方法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定义学生类(Student),继承人类(Person)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成员方法:现抽象方法eat()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年龄18岁的 叶知秋 在吃学生餐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提供: 无参,有参构造方法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定义运动学生类(SportStudent类),继承Student类,实现Sport接口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 实现</w:t>
      </w:r>
      <w:r>
        <w:rPr>
          <w:rFonts w:hint="eastAsia"/>
          <w:sz w:val="24"/>
          <w:szCs w:val="24"/>
          <w:lang w:val="en-US" w:eastAsia="zh-CN"/>
        </w:rPr>
        <w:t>play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asketball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的抽象方法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输出格式: 年龄为18岁 叶知秋 学生在打篮球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提供: 无参,有参构造方法</w:t>
      </w:r>
    </w:p>
    <w:p>
      <w:pPr>
        <w:numPr>
          <w:ilvl w:val="0"/>
          <w:numId w:val="7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提供静态方法去运动goToSport(Sport  s) ,在方法中调用s的打篮球功能</w:t>
      </w:r>
    </w:p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思考这里为什么要传入Sport接口类型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提供静态方法去餐馆goToRestaurant(Person p),在方法中调用p对象的吃方法</w:t>
      </w:r>
    </w:p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思考这里为什么要传入顶层父类类型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创建运动老师对象sp,年龄赋值为30,姓名赋值为周晓斌</w:t>
      </w:r>
    </w:p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创建运动学生对象ss,年龄赋值为18,姓名赋值为叶知秋</w:t>
      </w:r>
    </w:p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调用去运动goToSport方法传入对象sp</w:t>
      </w:r>
    </w:p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调用去运动goToSport方法,传入对象ss</w:t>
      </w:r>
    </w:p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调用去食堂goToRestaurant方法,传入sp</w:t>
      </w:r>
    </w:p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调用去食堂goToRestaurant方法,传入ss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父类名作为参数类型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接口名作为参数类型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向下转型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请用代码描述: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在动物园每一个动物都有颜色和年龄,都会吃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所有老虎都吃肉,但是有的老虎会表演(钻火圈)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所有的大猩猩都吃香蕉,但有大猩猩会表演(骑自行车)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所有的鹦鹉都吃小米和说话,但是有的鹦鹉会表演(过跷跷板)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在动物园中管理员有年龄和姓名,他会喂动物和组织会表演的动物进行演出,如果演出时鹦鹉,还会让鹦鹉说你好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定义动物类(Animal)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属性:颜色(color),年龄(age)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抽象方法: 吃(eat)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提供: 空参,带参构造;setters和getters方法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定义表演者接口(Actor)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抽象方法: play()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定义老虎类(Tiger),继承动物类(Animal)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实现抽象方法: 吃(eat)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2岁的黄色老虎吃肉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提供: 空参,带参构造;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定义会表演的老虎类(ActedTiger),继承老虎类(Tiger),实现表演者接口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实现抽象方法表演(play)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2岁的黄色老虎在表演钻火圈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提供: 空参,带参构造;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定义大猩猩类(Gorilla),继承动物类(Animal)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实现抽象方法: 吃(eat)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3岁的黑色大猩猩吃香蕉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提供: 空参,带参构造;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定义会表演的大猩猩(ActedGorilla),继承大猩猩类(Gorilla),实现表演者接口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实现抽象方法表演(play)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3岁的黑色大猩猩在表演骑自行车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提供: 空参,带参构造;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定义鹦鹉类(Parrot),继承动物类(Animal)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实现抽象方法: 吃(eat)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1岁的绿色鹦鹉在吃小米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特有方法: 说话(say)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1岁的绿色鹦鹉在说你好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提供: 空参,带参构造;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定义会会表演的鹦鹉类(ActedParrot),继承鹦鹉类(Parrot),实现表演者接口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实现抽象方法表演(play)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输出格式: 1岁的绿色鹦鹉在表演过跷跷板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提供: 空参,带参构造;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定义动物园管理员类(ZooManager)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属性:姓名(name),年龄(age)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行为: 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喂养动物(feed(Animal a)),调用吃的方法; </w:t>
      </w:r>
    </w:p>
    <w:p>
      <w:pPr>
        <w:numPr>
          <w:ilvl w:val="3"/>
          <w:numId w:val="8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请思考此处为什么使用Animal作为参数类型而不是其子类</w:t>
      </w:r>
    </w:p>
    <w:p>
      <w:pPr>
        <w:numPr>
          <w:ilvl w:val="3"/>
          <w:numId w:val="8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在方法内部,调用a对象的eat方法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组织演出(letItShow(Actor a))</w:t>
      </w:r>
    </w:p>
    <w:p>
      <w:pPr>
        <w:numPr>
          <w:ilvl w:val="3"/>
          <w:numId w:val="8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请思考此处为什么使用Actor接口类型作为参数类型而不是其实现类</w:t>
      </w:r>
    </w:p>
    <w:p>
      <w:pPr>
        <w:numPr>
          <w:ilvl w:val="3"/>
          <w:numId w:val="8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在方法内部</w:t>
      </w:r>
    </w:p>
    <w:p>
      <w:pPr>
        <w:numPr>
          <w:ilvl w:val="4"/>
          <w:numId w:val="8"/>
        </w:numPr>
        <w:ind w:left="210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调用a的play方法</w:t>
      </w:r>
    </w:p>
    <w:p>
      <w:pPr>
        <w:numPr>
          <w:ilvl w:val="4"/>
          <w:numId w:val="8"/>
        </w:numPr>
        <w:ind w:left="210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如果是鹦鹉,把a向下转型为Parrot类型,调用说话方法</w:t>
      </w:r>
    </w:p>
    <w:p>
      <w:pPr>
        <w:numPr>
          <w:ilvl w:val="0"/>
          <w:numId w:val="0"/>
        </w:numPr>
        <w:tabs>
          <w:tab w:val="left" w:pos="2100"/>
        </w:tabs>
        <w:ind w:left="420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c) 提供空参,有参构造方法与setters和getters方法 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在main方法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创建会表演的老虎类(ActedTiger)对象t,把颜色赋值为黄色,年龄赋值为2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创建会表演的大猩猩(ActedGorilla)对象g,把颜色赋值黑色,年龄赋值为3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创建会表演的鹦鹉类(ActedParrot)对象 p,把颜色赋值为绿色,年龄赋值1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创建物园管理员类(ZooManager)对象zm,把名称赋值邓超,年龄赋值30</w:t>
      </w:r>
    </w:p>
    <w:p>
      <w:pPr>
        <w:numPr>
          <w:ilvl w:val="3"/>
          <w:numId w:val="8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调用三次zm对象的喂养动物(feed(Animal a))方法,分别传入t,g,p对象</w:t>
      </w:r>
    </w:p>
    <w:p>
      <w:pPr>
        <w:numPr>
          <w:ilvl w:val="3"/>
          <w:numId w:val="8"/>
        </w:numPr>
        <w:ind w:left="168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调用三次zm对象的组织表演(letItShow(Actor a))方法,分别传入t,g,p对象</w:t>
      </w:r>
    </w:p>
    <w:p>
      <w:pPr>
        <w:numPr>
          <w:ilvl w:val="0"/>
          <w:numId w:val="0"/>
        </w:numPr>
        <w:ind w:leftChars="0"/>
        <w:rPr>
          <w:rFonts w:hint="eastAsia"/>
          <w:lang w:val="zh-CN" w:eastAsia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类实现接口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向下转型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请使用代码描述: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所有飞机(Plane)都具有飞(fly)的功能，但是战斗机(Battleplane)除了具有飞的功能外，还具有发射炮弹(fire)的功能！</w:t>
      </w:r>
    </w:p>
    <w:p>
      <w:pPr>
        <w:ind w:left="420" w:leftChars="0" w:firstLine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要求:在测试类中创建战斗机对象,分别调用fly和fire方法; 然后测试向上转型(转换为父类类型和实现的接口类型)和向下转型.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抽象类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多态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类名作为参数类型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接口作为参数类型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向下转型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请使用代码描述:  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所有的猫都有颜色和年龄,都会吃(吃鱼)和抓老鼠,但是有部猫会卖萌(actingCute)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所有的狗都有颜色和年龄,都会吃(肯骨头)和看家,但有部分狗会卖萌(actingCute)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去卖萌,会卖萌的猫和狗可以. (提示通过在测试类中的静态方法实现)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如果传入的猫就调用猫的抓老鼠方法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如果传入的狗就调用狗的看家方法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去吃饭,所有动物都可以去(提示通过在测试类中的静态方法实现)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如果传入的猫就调用猫的抓老鼠方法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如果传入的狗就调用狗的看家方法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抽象类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多态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类名作为参数类型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接口作为参数类型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请用代码描述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在某个公司每一个员工都有工号,姓名和工资,都要工作. 按照做工作的内容不同分为行政部(AdminStaff),开发部(Developer)和财务部(Treasurer)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所有行政部人员都要工作(采购),但是有的行政部员工会表演(跳舞)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所有的开发部人员都要工作(编程),但有开发部员工会表演(唱歌)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所有的财务部人员都要工作(对账),但是有的财务部员工表演(玩魔术)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35岁的薛之谦老板会安排员工工作和组织员工表演.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dobe 楷体 Std R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1270E1"/>
    <w:multiLevelType w:val="singleLevel"/>
    <w:tmpl w:val="591270E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12754C"/>
    <w:multiLevelType w:val="singleLevel"/>
    <w:tmpl w:val="5912754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127C8A"/>
    <w:multiLevelType w:val="multilevel"/>
    <w:tmpl w:val="59127C8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128B0F"/>
    <w:multiLevelType w:val="multilevel"/>
    <w:tmpl w:val="59128B0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12C2D9"/>
    <w:multiLevelType w:val="multilevel"/>
    <w:tmpl w:val="5912C2D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12D778"/>
    <w:multiLevelType w:val="multilevel"/>
    <w:tmpl w:val="5912D77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12E353"/>
    <w:multiLevelType w:val="multilevel"/>
    <w:tmpl w:val="5912E35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8522E"/>
    <w:rsid w:val="001A12B7"/>
    <w:rsid w:val="001E3F7D"/>
    <w:rsid w:val="00203578"/>
    <w:rsid w:val="0027688B"/>
    <w:rsid w:val="002A5D9B"/>
    <w:rsid w:val="002C2A94"/>
    <w:rsid w:val="002E65B3"/>
    <w:rsid w:val="00306C9D"/>
    <w:rsid w:val="00310732"/>
    <w:rsid w:val="003369A9"/>
    <w:rsid w:val="003474FF"/>
    <w:rsid w:val="00347E92"/>
    <w:rsid w:val="00354D10"/>
    <w:rsid w:val="003B0329"/>
    <w:rsid w:val="003E551A"/>
    <w:rsid w:val="00422752"/>
    <w:rsid w:val="00460949"/>
    <w:rsid w:val="00483119"/>
    <w:rsid w:val="004A7365"/>
    <w:rsid w:val="005259AA"/>
    <w:rsid w:val="005520F4"/>
    <w:rsid w:val="00563A40"/>
    <w:rsid w:val="00563F41"/>
    <w:rsid w:val="0057053A"/>
    <w:rsid w:val="005A6FA5"/>
    <w:rsid w:val="00666B0D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134BB"/>
    <w:rsid w:val="00927047"/>
    <w:rsid w:val="0096019F"/>
    <w:rsid w:val="009B7BE7"/>
    <w:rsid w:val="009D2C95"/>
    <w:rsid w:val="009E2BC4"/>
    <w:rsid w:val="009E3D11"/>
    <w:rsid w:val="00A60E24"/>
    <w:rsid w:val="00AB551A"/>
    <w:rsid w:val="00AE06BC"/>
    <w:rsid w:val="00B24198"/>
    <w:rsid w:val="00B32131"/>
    <w:rsid w:val="00B96C5E"/>
    <w:rsid w:val="00BA394B"/>
    <w:rsid w:val="00BD2571"/>
    <w:rsid w:val="00BF3D23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E12790"/>
    <w:rsid w:val="00E651FF"/>
    <w:rsid w:val="00E909AE"/>
    <w:rsid w:val="00E926C9"/>
    <w:rsid w:val="00EA6E88"/>
    <w:rsid w:val="00F17FFE"/>
    <w:rsid w:val="00FB0256"/>
    <w:rsid w:val="00FB1ADD"/>
    <w:rsid w:val="013260A6"/>
    <w:rsid w:val="01363CAB"/>
    <w:rsid w:val="01546502"/>
    <w:rsid w:val="01685581"/>
    <w:rsid w:val="01A70836"/>
    <w:rsid w:val="01CC6101"/>
    <w:rsid w:val="022E0738"/>
    <w:rsid w:val="02307D09"/>
    <w:rsid w:val="02733C28"/>
    <w:rsid w:val="02A666C3"/>
    <w:rsid w:val="02B80BCE"/>
    <w:rsid w:val="0311265D"/>
    <w:rsid w:val="0320303F"/>
    <w:rsid w:val="032B16E4"/>
    <w:rsid w:val="035E19EE"/>
    <w:rsid w:val="03830B63"/>
    <w:rsid w:val="03890C15"/>
    <w:rsid w:val="03B66A29"/>
    <w:rsid w:val="041042A2"/>
    <w:rsid w:val="04806763"/>
    <w:rsid w:val="04FF58B7"/>
    <w:rsid w:val="052065C9"/>
    <w:rsid w:val="057300D5"/>
    <w:rsid w:val="05834D38"/>
    <w:rsid w:val="05862D97"/>
    <w:rsid w:val="05C0674A"/>
    <w:rsid w:val="05CD1556"/>
    <w:rsid w:val="060B7A32"/>
    <w:rsid w:val="065D081A"/>
    <w:rsid w:val="066B4E57"/>
    <w:rsid w:val="068B3A9D"/>
    <w:rsid w:val="0719076C"/>
    <w:rsid w:val="07230F42"/>
    <w:rsid w:val="0742206A"/>
    <w:rsid w:val="074754BC"/>
    <w:rsid w:val="074B67AD"/>
    <w:rsid w:val="07E43D32"/>
    <w:rsid w:val="083A2BF6"/>
    <w:rsid w:val="08546B89"/>
    <w:rsid w:val="08D41117"/>
    <w:rsid w:val="08D67E6B"/>
    <w:rsid w:val="09377160"/>
    <w:rsid w:val="095906BB"/>
    <w:rsid w:val="0980477F"/>
    <w:rsid w:val="09A169B1"/>
    <w:rsid w:val="09B87C74"/>
    <w:rsid w:val="0A44126C"/>
    <w:rsid w:val="0A967754"/>
    <w:rsid w:val="0BAA323D"/>
    <w:rsid w:val="0C0D5181"/>
    <w:rsid w:val="0C404C41"/>
    <w:rsid w:val="0CA54458"/>
    <w:rsid w:val="0D516612"/>
    <w:rsid w:val="0D991A70"/>
    <w:rsid w:val="0DB769D0"/>
    <w:rsid w:val="0DCB6FD1"/>
    <w:rsid w:val="0DDB05E4"/>
    <w:rsid w:val="0DEE4F62"/>
    <w:rsid w:val="0DFE27FA"/>
    <w:rsid w:val="0E7F0679"/>
    <w:rsid w:val="0F353C25"/>
    <w:rsid w:val="0FC72597"/>
    <w:rsid w:val="0FDC3A30"/>
    <w:rsid w:val="103919EA"/>
    <w:rsid w:val="104E6A9B"/>
    <w:rsid w:val="10DE3517"/>
    <w:rsid w:val="112951D4"/>
    <w:rsid w:val="11515BDC"/>
    <w:rsid w:val="11613EFB"/>
    <w:rsid w:val="11B02B78"/>
    <w:rsid w:val="11E37729"/>
    <w:rsid w:val="125E4185"/>
    <w:rsid w:val="12756A53"/>
    <w:rsid w:val="130D3051"/>
    <w:rsid w:val="13642348"/>
    <w:rsid w:val="13A22CE0"/>
    <w:rsid w:val="13C95DA4"/>
    <w:rsid w:val="13D07526"/>
    <w:rsid w:val="14054914"/>
    <w:rsid w:val="141E0418"/>
    <w:rsid w:val="147258E3"/>
    <w:rsid w:val="14B8055A"/>
    <w:rsid w:val="14D23005"/>
    <w:rsid w:val="14D31820"/>
    <w:rsid w:val="14F14BBC"/>
    <w:rsid w:val="150F45C4"/>
    <w:rsid w:val="155002B2"/>
    <w:rsid w:val="15DA02AD"/>
    <w:rsid w:val="16315833"/>
    <w:rsid w:val="165C1059"/>
    <w:rsid w:val="1668456F"/>
    <w:rsid w:val="169E21DB"/>
    <w:rsid w:val="16A02C3C"/>
    <w:rsid w:val="17287661"/>
    <w:rsid w:val="177A3D3A"/>
    <w:rsid w:val="17847CB4"/>
    <w:rsid w:val="179C06FB"/>
    <w:rsid w:val="17D46FEE"/>
    <w:rsid w:val="17D82E26"/>
    <w:rsid w:val="1816699B"/>
    <w:rsid w:val="185A6C83"/>
    <w:rsid w:val="18E60C9E"/>
    <w:rsid w:val="18FF36ED"/>
    <w:rsid w:val="190017F2"/>
    <w:rsid w:val="19051045"/>
    <w:rsid w:val="190D79E3"/>
    <w:rsid w:val="190E6132"/>
    <w:rsid w:val="19416091"/>
    <w:rsid w:val="19A67726"/>
    <w:rsid w:val="1B18254E"/>
    <w:rsid w:val="1B2F6F2E"/>
    <w:rsid w:val="1B873521"/>
    <w:rsid w:val="1BDA127C"/>
    <w:rsid w:val="1BF806B3"/>
    <w:rsid w:val="1C3E416F"/>
    <w:rsid w:val="1C5C3CA5"/>
    <w:rsid w:val="1C986430"/>
    <w:rsid w:val="1CD26832"/>
    <w:rsid w:val="1CED6DD5"/>
    <w:rsid w:val="1D773332"/>
    <w:rsid w:val="1DEE29B5"/>
    <w:rsid w:val="1DF6523E"/>
    <w:rsid w:val="1E112F2E"/>
    <w:rsid w:val="1E6B6B64"/>
    <w:rsid w:val="1E754199"/>
    <w:rsid w:val="1E8253DE"/>
    <w:rsid w:val="1F87407D"/>
    <w:rsid w:val="1F950587"/>
    <w:rsid w:val="20004AE4"/>
    <w:rsid w:val="20497911"/>
    <w:rsid w:val="206F16E1"/>
    <w:rsid w:val="20BA61CA"/>
    <w:rsid w:val="20F01717"/>
    <w:rsid w:val="20F94BBC"/>
    <w:rsid w:val="21015AB3"/>
    <w:rsid w:val="21292C45"/>
    <w:rsid w:val="21A20A07"/>
    <w:rsid w:val="21EF2411"/>
    <w:rsid w:val="223B67EE"/>
    <w:rsid w:val="223D51EE"/>
    <w:rsid w:val="22826335"/>
    <w:rsid w:val="22BB34FF"/>
    <w:rsid w:val="22DC5305"/>
    <w:rsid w:val="23080984"/>
    <w:rsid w:val="24B1678B"/>
    <w:rsid w:val="24BD2F5A"/>
    <w:rsid w:val="24EA4191"/>
    <w:rsid w:val="24FE7E91"/>
    <w:rsid w:val="251F64B5"/>
    <w:rsid w:val="25852463"/>
    <w:rsid w:val="260F6643"/>
    <w:rsid w:val="263975E9"/>
    <w:rsid w:val="26726486"/>
    <w:rsid w:val="268847AD"/>
    <w:rsid w:val="269C79F2"/>
    <w:rsid w:val="26B92298"/>
    <w:rsid w:val="27087C67"/>
    <w:rsid w:val="271F28E9"/>
    <w:rsid w:val="27BF38F3"/>
    <w:rsid w:val="2826401B"/>
    <w:rsid w:val="282F3D8C"/>
    <w:rsid w:val="28AD407D"/>
    <w:rsid w:val="28C548C5"/>
    <w:rsid w:val="28DD3623"/>
    <w:rsid w:val="28F32538"/>
    <w:rsid w:val="29232404"/>
    <w:rsid w:val="295847D8"/>
    <w:rsid w:val="2A582997"/>
    <w:rsid w:val="2A910EB5"/>
    <w:rsid w:val="2AF10B58"/>
    <w:rsid w:val="2B523B1D"/>
    <w:rsid w:val="2B9357BC"/>
    <w:rsid w:val="2B9C3F4C"/>
    <w:rsid w:val="2C4417A8"/>
    <w:rsid w:val="2C746EB0"/>
    <w:rsid w:val="2CA550C2"/>
    <w:rsid w:val="2CDB452E"/>
    <w:rsid w:val="2D3547D5"/>
    <w:rsid w:val="2D414A97"/>
    <w:rsid w:val="2D4270C1"/>
    <w:rsid w:val="2DC85A03"/>
    <w:rsid w:val="2E5F45AA"/>
    <w:rsid w:val="2E8622B9"/>
    <w:rsid w:val="2E9F6F73"/>
    <w:rsid w:val="2EB145F6"/>
    <w:rsid w:val="2EDE135C"/>
    <w:rsid w:val="2F281077"/>
    <w:rsid w:val="2F9E21F8"/>
    <w:rsid w:val="2FD5567E"/>
    <w:rsid w:val="2FFB7AA9"/>
    <w:rsid w:val="30334A26"/>
    <w:rsid w:val="308A137C"/>
    <w:rsid w:val="30DF43BE"/>
    <w:rsid w:val="311243AA"/>
    <w:rsid w:val="3191502D"/>
    <w:rsid w:val="321F7313"/>
    <w:rsid w:val="329C312B"/>
    <w:rsid w:val="329D3072"/>
    <w:rsid w:val="32A01876"/>
    <w:rsid w:val="32D71EB0"/>
    <w:rsid w:val="32F00D6D"/>
    <w:rsid w:val="33CC7DED"/>
    <w:rsid w:val="33F21F00"/>
    <w:rsid w:val="340E386E"/>
    <w:rsid w:val="341D3248"/>
    <w:rsid w:val="349C03AA"/>
    <w:rsid w:val="34B32C51"/>
    <w:rsid w:val="352765AA"/>
    <w:rsid w:val="355A2403"/>
    <w:rsid w:val="36053817"/>
    <w:rsid w:val="36357F4D"/>
    <w:rsid w:val="36DC5935"/>
    <w:rsid w:val="36FC677D"/>
    <w:rsid w:val="36FE76DF"/>
    <w:rsid w:val="373F0B0F"/>
    <w:rsid w:val="37A21CB3"/>
    <w:rsid w:val="37A8744F"/>
    <w:rsid w:val="37CA1D47"/>
    <w:rsid w:val="37CC5678"/>
    <w:rsid w:val="37D02EBE"/>
    <w:rsid w:val="38250733"/>
    <w:rsid w:val="3884602D"/>
    <w:rsid w:val="38E8512A"/>
    <w:rsid w:val="391578C4"/>
    <w:rsid w:val="3A2A66EA"/>
    <w:rsid w:val="3A2B2A3B"/>
    <w:rsid w:val="3A2B3345"/>
    <w:rsid w:val="3A715923"/>
    <w:rsid w:val="3ABF525C"/>
    <w:rsid w:val="3B153F0E"/>
    <w:rsid w:val="3B784165"/>
    <w:rsid w:val="3B8431ED"/>
    <w:rsid w:val="3C2D4B4A"/>
    <w:rsid w:val="3C4C7CCC"/>
    <w:rsid w:val="3C626F00"/>
    <w:rsid w:val="3CC303C8"/>
    <w:rsid w:val="3CE92666"/>
    <w:rsid w:val="3D25759E"/>
    <w:rsid w:val="3D623DA3"/>
    <w:rsid w:val="3D7D3D18"/>
    <w:rsid w:val="3DB068C3"/>
    <w:rsid w:val="3DB65FC9"/>
    <w:rsid w:val="3E2B7525"/>
    <w:rsid w:val="3E61740D"/>
    <w:rsid w:val="3E7A2B16"/>
    <w:rsid w:val="3E821CDC"/>
    <w:rsid w:val="3F1B68E2"/>
    <w:rsid w:val="3F1F3374"/>
    <w:rsid w:val="402B7965"/>
    <w:rsid w:val="402E67D7"/>
    <w:rsid w:val="404D6388"/>
    <w:rsid w:val="40A9692C"/>
    <w:rsid w:val="411F3560"/>
    <w:rsid w:val="414259E8"/>
    <w:rsid w:val="41566063"/>
    <w:rsid w:val="41820938"/>
    <w:rsid w:val="41824556"/>
    <w:rsid w:val="41855C69"/>
    <w:rsid w:val="41B94C43"/>
    <w:rsid w:val="41CE6C6C"/>
    <w:rsid w:val="42A3722E"/>
    <w:rsid w:val="42B9744B"/>
    <w:rsid w:val="42C77071"/>
    <w:rsid w:val="432A4698"/>
    <w:rsid w:val="433D29FB"/>
    <w:rsid w:val="436B15D4"/>
    <w:rsid w:val="436C039D"/>
    <w:rsid w:val="43BB596C"/>
    <w:rsid w:val="44244DE2"/>
    <w:rsid w:val="44741202"/>
    <w:rsid w:val="45720087"/>
    <w:rsid w:val="45895DAA"/>
    <w:rsid w:val="45CB3B3D"/>
    <w:rsid w:val="45F5766B"/>
    <w:rsid w:val="461D7F86"/>
    <w:rsid w:val="462E5FDA"/>
    <w:rsid w:val="472C4AE1"/>
    <w:rsid w:val="47524F61"/>
    <w:rsid w:val="4776296A"/>
    <w:rsid w:val="47AD16E9"/>
    <w:rsid w:val="48725D0A"/>
    <w:rsid w:val="48BE016E"/>
    <w:rsid w:val="48C513BD"/>
    <w:rsid w:val="49CE5FD7"/>
    <w:rsid w:val="49D459B1"/>
    <w:rsid w:val="4A7B003A"/>
    <w:rsid w:val="4A816415"/>
    <w:rsid w:val="4A972690"/>
    <w:rsid w:val="4AEB0419"/>
    <w:rsid w:val="4B2E6748"/>
    <w:rsid w:val="4BCE63B0"/>
    <w:rsid w:val="4BD91928"/>
    <w:rsid w:val="4BF0522E"/>
    <w:rsid w:val="4C02510B"/>
    <w:rsid w:val="4C106F0B"/>
    <w:rsid w:val="4C2574CF"/>
    <w:rsid w:val="4C576674"/>
    <w:rsid w:val="4CA801DF"/>
    <w:rsid w:val="4CE5580A"/>
    <w:rsid w:val="4CF15B21"/>
    <w:rsid w:val="4D21605F"/>
    <w:rsid w:val="4D267AA5"/>
    <w:rsid w:val="4D297559"/>
    <w:rsid w:val="4D2C7473"/>
    <w:rsid w:val="4D892EDC"/>
    <w:rsid w:val="4DFF0E14"/>
    <w:rsid w:val="4E35714A"/>
    <w:rsid w:val="4EB27B3C"/>
    <w:rsid w:val="4F08227E"/>
    <w:rsid w:val="4F1A33F3"/>
    <w:rsid w:val="4F530ACE"/>
    <w:rsid w:val="4F940842"/>
    <w:rsid w:val="4FB40E41"/>
    <w:rsid w:val="4FF80E12"/>
    <w:rsid w:val="4FFD3D2C"/>
    <w:rsid w:val="50530812"/>
    <w:rsid w:val="5073394C"/>
    <w:rsid w:val="50933C50"/>
    <w:rsid w:val="50A65F8D"/>
    <w:rsid w:val="50B23264"/>
    <w:rsid w:val="51BA33A5"/>
    <w:rsid w:val="52977801"/>
    <w:rsid w:val="529B419F"/>
    <w:rsid w:val="532B2046"/>
    <w:rsid w:val="535873BB"/>
    <w:rsid w:val="53E831B7"/>
    <w:rsid w:val="5481194A"/>
    <w:rsid w:val="54C76CF4"/>
    <w:rsid w:val="54D2173E"/>
    <w:rsid w:val="54D552E4"/>
    <w:rsid w:val="54D86ECC"/>
    <w:rsid w:val="54F85EE2"/>
    <w:rsid w:val="55044BA6"/>
    <w:rsid w:val="55903395"/>
    <w:rsid w:val="55AC337C"/>
    <w:rsid w:val="55ED35E6"/>
    <w:rsid w:val="56293632"/>
    <w:rsid w:val="563C5A53"/>
    <w:rsid w:val="56481394"/>
    <w:rsid w:val="56705408"/>
    <w:rsid w:val="568F0E94"/>
    <w:rsid w:val="56DD162D"/>
    <w:rsid w:val="572A6B61"/>
    <w:rsid w:val="57497354"/>
    <w:rsid w:val="57AF27B0"/>
    <w:rsid w:val="58351CF7"/>
    <w:rsid w:val="58515861"/>
    <w:rsid w:val="58943C01"/>
    <w:rsid w:val="58F536AB"/>
    <w:rsid w:val="594353CC"/>
    <w:rsid w:val="59706742"/>
    <w:rsid w:val="59C94652"/>
    <w:rsid w:val="59D92351"/>
    <w:rsid w:val="5A35385B"/>
    <w:rsid w:val="5A4D34B3"/>
    <w:rsid w:val="5ACA235E"/>
    <w:rsid w:val="5B38629E"/>
    <w:rsid w:val="5B934782"/>
    <w:rsid w:val="5BEC52C2"/>
    <w:rsid w:val="5BFE27A7"/>
    <w:rsid w:val="5C341C11"/>
    <w:rsid w:val="5C6311D3"/>
    <w:rsid w:val="5CBC0B2F"/>
    <w:rsid w:val="5CE74927"/>
    <w:rsid w:val="5CEB5010"/>
    <w:rsid w:val="5D014CD0"/>
    <w:rsid w:val="5D16023D"/>
    <w:rsid w:val="5D1914A7"/>
    <w:rsid w:val="5DB2773F"/>
    <w:rsid w:val="5E21776D"/>
    <w:rsid w:val="5E3E0DF7"/>
    <w:rsid w:val="5E4F25FE"/>
    <w:rsid w:val="5E6D4E64"/>
    <w:rsid w:val="5EEC6F91"/>
    <w:rsid w:val="5F3B2446"/>
    <w:rsid w:val="5FD53FC8"/>
    <w:rsid w:val="5FE8782E"/>
    <w:rsid w:val="601D1C1C"/>
    <w:rsid w:val="60551235"/>
    <w:rsid w:val="610E7B33"/>
    <w:rsid w:val="611374CB"/>
    <w:rsid w:val="61752040"/>
    <w:rsid w:val="61A17FB0"/>
    <w:rsid w:val="62037937"/>
    <w:rsid w:val="62AA0499"/>
    <w:rsid w:val="62E44812"/>
    <w:rsid w:val="62E47052"/>
    <w:rsid w:val="62F510E6"/>
    <w:rsid w:val="635E64DC"/>
    <w:rsid w:val="64801163"/>
    <w:rsid w:val="64AE5E41"/>
    <w:rsid w:val="64B57C94"/>
    <w:rsid w:val="65162022"/>
    <w:rsid w:val="6560770B"/>
    <w:rsid w:val="65915BC8"/>
    <w:rsid w:val="65AB2674"/>
    <w:rsid w:val="66AC0896"/>
    <w:rsid w:val="673459C2"/>
    <w:rsid w:val="6755461F"/>
    <w:rsid w:val="67774E1B"/>
    <w:rsid w:val="67CD372A"/>
    <w:rsid w:val="67D46449"/>
    <w:rsid w:val="67D60E56"/>
    <w:rsid w:val="68385645"/>
    <w:rsid w:val="684E76D2"/>
    <w:rsid w:val="686D0D1E"/>
    <w:rsid w:val="688E19D0"/>
    <w:rsid w:val="68FF3166"/>
    <w:rsid w:val="6901620A"/>
    <w:rsid w:val="69091BC2"/>
    <w:rsid w:val="69DF77C6"/>
    <w:rsid w:val="6A175F5A"/>
    <w:rsid w:val="6A2B51A6"/>
    <w:rsid w:val="6A2C66ED"/>
    <w:rsid w:val="6A3477CD"/>
    <w:rsid w:val="6A373ADE"/>
    <w:rsid w:val="6ABA31F7"/>
    <w:rsid w:val="6AD25DA3"/>
    <w:rsid w:val="6ADD25FA"/>
    <w:rsid w:val="6AE05D1B"/>
    <w:rsid w:val="6AEF5408"/>
    <w:rsid w:val="6B0079F7"/>
    <w:rsid w:val="6B3D3DD5"/>
    <w:rsid w:val="6BC51319"/>
    <w:rsid w:val="6BF108F1"/>
    <w:rsid w:val="6C2D2108"/>
    <w:rsid w:val="6C787E2A"/>
    <w:rsid w:val="6CC500F1"/>
    <w:rsid w:val="6CE07246"/>
    <w:rsid w:val="6D1676F2"/>
    <w:rsid w:val="6D3342FE"/>
    <w:rsid w:val="6E33058C"/>
    <w:rsid w:val="6EC822D1"/>
    <w:rsid w:val="6EC913D0"/>
    <w:rsid w:val="6EDD0407"/>
    <w:rsid w:val="6EFE1A21"/>
    <w:rsid w:val="6F111E9B"/>
    <w:rsid w:val="6F2E6D48"/>
    <w:rsid w:val="6F556532"/>
    <w:rsid w:val="6F5F66D0"/>
    <w:rsid w:val="6FD13205"/>
    <w:rsid w:val="6FF54690"/>
    <w:rsid w:val="70364F4E"/>
    <w:rsid w:val="70A90123"/>
    <w:rsid w:val="70F5078B"/>
    <w:rsid w:val="71172167"/>
    <w:rsid w:val="71391654"/>
    <w:rsid w:val="72231218"/>
    <w:rsid w:val="72320839"/>
    <w:rsid w:val="72482A38"/>
    <w:rsid w:val="725A3648"/>
    <w:rsid w:val="72604FE4"/>
    <w:rsid w:val="729637F2"/>
    <w:rsid w:val="72B66695"/>
    <w:rsid w:val="72BE3D9D"/>
    <w:rsid w:val="72C460EF"/>
    <w:rsid w:val="7309120B"/>
    <w:rsid w:val="734746E1"/>
    <w:rsid w:val="73775037"/>
    <w:rsid w:val="738962A4"/>
    <w:rsid w:val="73902029"/>
    <w:rsid w:val="74283C03"/>
    <w:rsid w:val="743D029F"/>
    <w:rsid w:val="744E3459"/>
    <w:rsid w:val="74B03897"/>
    <w:rsid w:val="750E5183"/>
    <w:rsid w:val="751A65F3"/>
    <w:rsid w:val="7522527F"/>
    <w:rsid w:val="75330E55"/>
    <w:rsid w:val="75351F46"/>
    <w:rsid w:val="754E21E1"/>
    <w:rsid w:val="756A0A7B"/>
    <w:rsid w:val="75D02959"/>
    <w:rsid w:val="75FF5BE5"/>
    <w:rsid w:val="768D0E5F"/>
    <w:rsid w:val="76CE65FB"/>
    <w:rsid w:val="76F30FFB"/>
    <w:rsid w:val="76FC56F2"/>
    <w:rsid w:val="776D781B"/>
    <w:rsid w:val="7799110B"/>
    <w:rsid w:val="77E8130D"/>
    <w:rsid w:val="78237DE1"/>
    <w:rsid w:val="783179B5"/>
    <w:rsid w:val="788D083E"/>
    <w:rsid w:val="78C0435E"/>
    <w:rsid w:val="78C137FF"/>
    <w:rsid w:val="78D14C06"/>
    <w:rsid w:val="79073D44"/>
    <w:rsid w:val="793D5FC5"/>
    <w:rsid w:val="7A204E9E"/>
    <w:rsid w:val="7A773CAC"/>
    <w:rsid w:val="7A8E5118"/>
    <w:rsid w:val="7AA75AE6"/>
    <w:rsid w:val="7B0417C8"/>
    <w:rsid w:val="7B777A51"/>
    <w:rsid w:val="7B7A6744"/>
    <w:rsid w:val="7B8E6BEC"/>
    <w:rsid w:val="7BA839ED"/>
    <w:rsid w:val="7BB75439"/>
    <w:rsid w:val="7BBD4386"/>
    <w:rsid w:val="7C133AA6"/>
    <w:rsid w:val="7C727EC0"/>
    <w:rsid w:val="7C853DEC"/>
    <w:rsid w:val="7D9D02EB"/>
    <w:rsid w:val="7F274BB0"/>
    <w:rsid w:val="7F6C3C6A"/>
    <w:rsid w:val="7F78116F"/>
    <w:rsid w:val="7F7A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  <w:style w:type="character" w:customStyle="1" w:styleId="30">
    <w:name w:val="sc161"/>
    <w:basedOn w:val="15"/>
    <w:qFormat/>
    <w:uiPriority w:val="0"/>
    <w:rPr>
      <w:color w:val="8000FF"/>
    </w:rPr>
  </w:style>
  <w:style w:type="character" w:customStyle="1" w:styleId="31">
    <w:name w:val="sc101"/>
    <w:basedOn w:val="15"/>
    <w:qFormat/>
    <w:uiPriority w:val="0"/>
    <w:rPr>
      <w:b/>
      <w:color w:val="000080"/>
    </w:rPr>
  </w:style>
  <w:style w:type="character" w:customStyle="1" w:styleId="32">
    <w:name w:val="sc41"/>
    <w:basedOn w:val="15"/>
    <w:qFormat/>
    <w:uiPriority w:val="0"/>
    <w:rPr>
      <w:color w:val="FF8000"/>
    </w:rPr>
  </w:style>
  <w:style w:type="character" w:customStyle="1" w:styleId="33">
    <w:name w:val="sc61"/>
    <w:basedOn w:val="15"/>
    <w:qFormat/>
    <w:uiPriority w:val="0"/>
    <w:rPr>
      <w:color w:val="808080"/>
    </w:rPr>
  </w:style>
  <w:style w:type="character" w:customStyle="1" w:styleId="34">
    <w:name w:val="2.1 “本章重点”"/>
    <w:qFormat/>
    <w:uiPriority w:val="0"/>
    <w:rPr>
      <w:rFonts w:eastAsia="黑体"/>
      <w:b/>
      <w:bCs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44</Words>
  <Characters>255</Characters>
  <Lines>2</Lines>
  <Paragraphs>1</Paragraphs>
  <ScaleCrop>false</ScaleCrop>
  <LinksUpToDate>false</LinksUpToDate>
  <CharactersWithSpaces>298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IvanLee</cp:lastModifiedBy>
  <dcterms:modified xsi:type="dcterms:W3CDTF">2017-05-11T08:17:21Z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